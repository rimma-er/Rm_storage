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350"/>
        <w:tblW w:w="10037" w:type="dxa"/>
        <w:tblLayout w:type="fixed"/>
        <w:tblLook w:val="0000" w:firstRow="0" w:lastRow="0" w:firstColumn="0" w:lastColumn="0" w:noHBand="0" w:noVBand="0"/>
      </w:tblPr>
      <w:tblGrid>
        <w:gridCol w:w="34"/>
        <w:gridCol w:w="3127"/>
        <w:gridCol w:w="1659"/>
        <w:gridCol w:w="4536"/>
        <w:gridCol w:w="681"/>
      </w:tblGrid>
      <w:tr w:rsidR="00F046B6" w:rsidRPr="0037681E" w:rsidTr="007B26B6">
        <w:trPr>
          <w:gridBefore w:val="1"/>
          <w:wBefore w:w="34" w:type="dxa"/>
          <w:trHeight w:val="1280"/>
        </w:trPr>
        <w:tc>
          <w:tcPr>
            <w:tcW w:w="3127" w:type="dxa"/>
            <w:tcBorders>
              <w:bottom w:val="thinThickMediumGap" w:sz="24" w:space="0" w:color="FF9933"/>
            </w:tcBorders>
          </w:tcPr>
          <w:p w:rsidR="00F046B6" w:rsidRDefault="00F046B6" w:rsidP="001437C4">
            <w:pPr>
              <w:snapToGrid w:val="0"/>
              <w:jc w:val="center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598848" behindDoc="1" locked="0" layoutInCell="1" allowOverlap="1">
                  <wp:simplePos x="0" y="0"/>
                  <wp:positionH relativeFrom="column">
                    <wp:posOffset>-238125</wp:posOffset>
                  </wp:positionH>
                  <wp:positionV relativeFrom="paragraph">
                    <wp:posOffset>210185</wp:posOffset>
                  </wp:positionV>
                  <wp:extent cx="2117090" cy="536575"/>
                  <wp:effectExtent l="19050" t="0" r="0" b="0"/>
                  <wp:wrapNone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090" cy="536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876" w:type="dxa"/>
            <w:gridSpan w:val="3"/>
            <w:tcBorders>
              <w:bottom w:val="thinThickMediumGap" w:sz="24" w:space="0" w:color="FF9933"/>
            </w:tcBorders>
          </w:tcPr>
          <w:p w:rsidR="00F046B6" w:rsidRPr="002E695C" w:rsidRDefault="00F046B6" w:rsidP="001437C4">
            <w:pPr>
              <w:tabs>
                <w:tab w:val="left" w:pos="709"/>
                <w:tab w:val="right" w:pos="9792"/>
              </w:tabs>
              <w:rPr>
                <w:spacing w:val="22"/>
                <w:kern w:val="18"/>
              </w:rPr>
            </w:pPr>
            <w:r w:rsidRPr="002E695C">
              <w:rPr>
                <w:spacing w:val="22"/>
                <w:kern w:val="18"/>
              </w:rPr>
              <w:t xml:space="preserve">Общество с ограниченной ответственностью </w:t>
            </w:r>
          </w:p>
          <w:p w:rsidR="00F046B6" w:rsidRPr="002E695C" w:rsidRDefault="00F046B6" w:rsidP="001437C4">
            <w:pPr>
              <w:tabs>
                <w:tab w:val="left" w:pos="709"/>
                <w:tab w:val="right" w:pos="9792"/>
              </w:tabs>
              <w:rPr>
                <w:b/>
                <w:spacing w:val="22"/>
                <w:kern w:val="18"/>
              </w:rPr>
            </w:pPr>
            <w:r w:rsidRPr="002E695C">
              <w:rPr>
                <w:b/>
                <w:spacing w:val="22"/>
                <w:kern w:val="18"/>
              </w:rPr>
              <w:t>«Системы телемеханики и автоматизации»</w:t>
            </w:r>
          </w:p>
          <w:p w:rsidR="00F046B6" w:rsidRPr="005A65BB" w:rsidRDefault="00F046B6" w:rsidP="001437C4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F046B6" w:rsidRPr="006463C6" w:rsidTr="007B26B6">
        <w:trPr>
          <w:gridAfter w:val="1"/>
          <w:wAfter w:w="681" w:type="dxa"/>
        </w:trPr>
        <w:tc>
          <w:tcPr>
            <w:tcW w:w="4820" w:type="dxa"/>
            <w:gridSpan w:val="3"/>
          </w:tcPr>
          <w:p w:rsidR="00F046B6" w:rsidRPr="006463C6" w:rsidRDefault="00F046B6" w:rsidP="001437C4">
            <w:pPr>
              <w:rPr>
                <w:bCs/>
              </w:rPr>
            </w:pPr>
            <w:r>
              <w:rPr>
                <w:sz w:val="22"/>
                <w:szCs w:val="22"/>
              </w:rPr>
              <w:t xml:space="preserve">                                                                   </w:t>
            </w:r>
          </w:p>
        </w:tc>
        <w:tc>
          <w:tcPr>
            <w:tcW w:w="4536" w:type="dxa"/>
          </w:tcPr>
          <w:p w:rsidR="00F046B6" w:rsidRPr="00741D24" w:rsidRDefault="00F046B6" w:rsidP="001437C4">
            <w:pPr>
              <w:jc w:val="center"/>
              <w:rPr>
                <w:b/>
              </w:rPr>
            </w:pPr>
            <w:r w:rsidRPr="006463C6">
              <w:rPr>
                <w:b/>
              </w:rPr>
              <w:t>СОГЛАСОВАНО</w:t>
            </w:r>
            <w:r>
              <w:rPr>
                <w:b/>
              </w:rPr>
              <w:t>:</w:t>
            </w:r>
          </w:p>
        </w:tc>
      </w:tr>
      <w:tr w:rsidR="00F046B6" w:rsidRPr="006463C6" w:rsidTr="007B26B6">
        <w:trPr>
          <w:gridAfter w:val="1"/>
          <w:wAfter w:w="681" w:type="dxa"/>
          <w:trHeight w:val="1183"/>
        </w:trPr>
        <w:tc>
          <w:tcPr>
            <w:tcW w:w="4820" w:type="dxa"/>
            <w:gridSpan w:val="3"/>
          </w:tcPr>
          <w:p w:rsidR="00F046B6" w:rsidRPr="006463C6" w:rsidRDefault="00F046B6" w:rsidP="001437C4">
            <w:pPr>
              <w:pStyle w:val="35"/>
              <w:jc w:val="right"/>
              <w:rPr>
                <w:b/>
                <w:bCs/>
                <w:szCs w:val="24"/>
              </w:rPr>
            </w:pPr>
          </w:p>
        </w:tc>
        <w:tc>
          <w:tcPr>
            <w:tcW w:w="4536" w:type="dxa"/>
          </w:tcPr>
          <w:p w:rsidR="00F046B6" w:rsidRPr="00875D06" w:rsidRDefault="00F046B6" w:rsidP="001437C4">
            <w:pPr>
              <w:jc w:val="center"/>
            </w:pPr>
            <w:r w:rsidRPr="00875D06">
              <w:t>Руководитель структурного подразделения</w:t>
            </w:r>
          </w:p>
          <w:p w:rsidR="00F046B6" w:rsidRPr="002E695C" w:rsidRDefault="00541270" w:rsidP="001437C4">
            <w:pPr>
              <w:jc w:val="center"/>
            </w:pPr>
            <w:r>
              <w:t xml:space="preserve">АО </w:t>
            </w:r>
            <w:r w:rsidR="00F046B6">
              <w:t>«</w:t>
            </w:r>
            <w:r>
              <w:t>Оборонэнерго</w:t>
            </w:r>
            <w:r w:rsidR="00F046B6">
              <w:t>»</w:t>
            </w:r>
          </w:p>
        </w:tc>
      </w:tr>
      <w:tr w:rsidR="00F046B6" w:rsidRPr="006463C6" w:rsidTr="007B26B6">
        <w:trPr>
          <w:gridAfter w:val="1"/>
          <w:wAfter w:w="681" w:type="dxa"/>
        </w:trPr>
        <w:tc>
          <w:tcPr>
            <w:tcW w:w="4820" w:type="dxa"/>
            <w:gridSpan w:val="3"/>
          </w:tcPr>
          <w:p w:rsidR="00F046B6" w:rsidRPr="006463C6" w:rsidRDefault="00F046B6" w:rsidP="001437C4">
            <w:pPr>
              <w:rPr>
                <w:bCs/>
              </w:rPr>
            </w:pPr>
          </w:p>
        </w:tc>
        <w:tc>
          <w:tcPr>
            <w:tcW w:w="4536" w:type="dxa"/>
          </w:tcPr>
          <w:p w:rsidR="00F046B6" w:rsidRPr="0070389F" w:rsidRDefault="00F046B6" w:rsidP="001437C4">
            <w:pPr>
              <w:pStyle w:val="afffb"/>
              <w:spacing w:line="240" w:lineRule="auto"/>
              <w:rPr>
                <w:bCs/>
                <w:sz w:val="24"/>
              </w:rPr>
            </w:pPr>
            <w:r w:rsidRPr="0070389F">
              <w:rPr>
                <w:bCs/>
                <w:sz w:val="24"/>
              </w:rPr>
              <w:t xml:space="preserve">  </w:t>
            </w:r>
          </w:p>
        </w:tc>
      </w:tr>
      <w:tr w:rsidR="00F046B6" w:rsidRPr="006463C6" w:rsidTr="007B26B6">
        <w:trPr>
          <w:gridAfter w:val="1"/>
          <w:wAfter w:w="681" w:type="dxa"/>
        </w:trPr>
        <w:tc>
          <w:tcPr>
            <w:tcW w:w="4820" w:type="dxa"/>
            <w:gridSpan w:val="3"/>
          </w:tcPr>
          <w:p w:rsidR="00F046B6" w:rsidRPr="006463C6" w:rsidRDefault="00F046B6" w:rsidP="001437C4">
            <w:pPr>
              <w:jc w:val="right"/>
              <w:rPr>
                <w:bCs/>
              </w:rPr>
            </w:pPr>
          </w:p>
        </w:tc>
        <w:tc>
          <w:tcPr>
            <w:tcW w:w="4536" w:type="dxa"/>
          </w:tcPr>
          <w:p w:rsidR="00F046B6" w:rsidRPr="00676496" w:rsidRDefault="00541270" w:rsidP="001437C4">
            <w:r>
              <w:t xml:space="preserve">                                </w:t>
            </w:r>
            <w:r w:rsidR="00F046B6" w:rsidRPr="00875D06">
              <w:t xml:space="preserve">__________________ </w:t>
            </w:r>
          </w:p>
        </w:tc>
      </w:tr>
      <w:tr w:rsidR="00F046B6" w:rsidRPr="006463C6" w:rsidTr="007B26B6">
        <w:trPr>
          <w:gridAfter w:val="1"/>
          <w:wAfter w:w="681" w:type="dxa"/>
        </w:trPr>
        <w:tc>
          <w:tcPr>
            <w:tcW w:w="4820" w:type="dxa"/>
            <w:gridSpan w:val="3"/>
          </w:tcPr>
          <w:p w:rsidR="00F046B6" w:rsidRPr="006463C6" w:rsidRDefault="00F046B6" w:rsidP="001437C4">
            <w:pPr>
              <w:jc w:val="right"/>
              <w:rPr>
                <w:bCs/>
              </w:rPr>
            </w:pPr>
          </w:p>
        </w:tc>
        <w:tc>
          <w:tcPr>
            <w:tcW w:w="4536" w:type="dxa"/>
          </w:tcPr>
          <w:p w:rsidR="00F046B6" w:rsidRPr="006463C6" w:rsidRDefault="00F046B6" w:rsidP="001437C4">
            <w:pPr>
              <w:jc w:val="right"/>
              <w:rPr>
                <w:bCs/>
              </w:rPr>
            </w:pPr>
            <w:r>
              <w:rPr>
                <w:bCs/>
              </w:rPr>
              <w:t>«       »</w:t>
            </w:r>
            <w:r w:rsidR="00541270">
              <w:rPr>
                <w:bCs/>
              </w:rPr>
              <w:t xml:space="preserve">_____________  2025 </w:t>
            </w:r>
            <w:r w:rsidRPr="006463C6">
              <w:rPr>
                <w:bCs/>
              </w:rPr>
              <w:t>г.</w:t>
            </w:r>
          </w:p>
        </w:tc>
      </w:tr>
      <w:tr w:rsidR="00F046B6" w:rsidRPr="006463C6" w:rsidTr="007B26B6">
        <w:trPr>
          <w:gridAfter w:val="1"/>
          <w:wAfter w:w="681" w:type="dxa"/>
        </w:trPr>
        <w:tc>
          <w:tcPr>
            <w:tcW w:w="4820" w:type="dxa"/>
            <w:gridSpan w:val="3"/>
          </w:tcPr>
          <w:p w:rsidR="00F046B6" w:rsidRPr="006463C6" w:rsidRDefault="00F046B6" w:rsidP="001437C4">
            <w:pPr>
              <w:jc w:val="center"/>
              <w:rPr>
                <w:bCs/>
              </w:rPr>
            </w:pPr>
          </w:p>
        </w:tc>
        <w:tc>
          <w:tcPr>
            <w:tcW w:w="4536" w:type="dxa"/>
          </w:tcPr>
          <w:p w:rsidR="00F046B6" w:rsidRPr="006463C6" w:rsidRDefault="00F046B6" w:rsidP="001437C4"/>
        </w:tc>
      </w:tr>
    </w:tbl>
    <w:p w:rsidR="00F046B6" w:rsidRPr="00741D24" w:rsidRDefault="00F046B6" w:rsidP="001437C4">
      <w:pPr>
        <w:pStyle w:val="410"/>
        <w:kinsoku w:val="0"/>
        <w:overflowPunct w:val="0"/>
        <w:ind w:left="173" w:right="165" w:firstLine="4"/>
        <w:jc w:val="center"/>
        <w:outlineLvl w:val="9"/>
        <w:rPr>
          <w:b w:val="0"/>
          <w:bCs w:val="0"/>
          <w:sz w:val="28"/>
          <w:szCs w:val="28"/>
        </w:rPr>
      </w:pPr>
      <w:r w:rsidRPr="00741D24">
        <w:rPr>
          <w:sz w:val="28"/>
          <w:szCs w:val="28"/>
        </w:rPr>
        <w:t>«</w:t>
      </w:r>
      <w:r w:rsidR="00541270">
        <w:rPr>
          <w:sz w:val="28"/>
          <w:szCs w:val="28"/>
        </w:rPr>
        <w:t>Автоматизированная система оперативно-технологического управления» ф. Центральный АО «Оборонэнерго»</w:t>
      </w:r>
    </w:p>
    <w:p w:rsidR="00F046B6" w:rsidRPr="00083CF3" w:rsidRDefault="00F046B6" w:rsidP="001437C4">
      <w:pPr>
        <w:jc w:val="center"/>
        <w:rPr>
          <w:b/>
          <w:sz w:val="28"/>
          <w:szCs w:val="28"/>
        </w:rPr>
      </w:pPr>
      <w:r w:rsidRPr="00083CF3">
        <w:rPr>
          <w:b/>
          <w:sz w:val="28"/>
          <w:szCs w:val="28"/>
        </w:rPr>
        <w:t xml:space="preserve">Программа и методика </w:t>
      </w:r>
    </w:p>
    <w:p w:rsidR="00F046B6" w:rsidRPr="00676496" w:rsidRDefault="00F046B6" w:rsidP="001437C4">
      <w:pPr>
        <w:jc w:val="center"/>
        <w:rPr>
          <w:szCs w:val="28"/>
        </w:rPr>
      </w:pPr>
      <w:r w:rsidRPr="00FF699E">
        <w:rPr>
          <w:b/>
          <w:szCs w:val="28"/>
        </w:rPr>
        <w:t xml:space="preserve">приемо-сдаточных </w:t>
      </w:r>
      <w:r w:rsidRPr="00FF699E">
        <w:rPr>
          <w:b/>
          <w:bCs/>
          <w:szCs w:val="28"/>
        </w:rPr>
        <w:t xml:space="preserve">испытаний </w:t>
      </w:r>
      <w:r w:rsidR="00AD0FE0">
        <w:rPr>
          <w:b/>
          <w:bCs/>
          <w:szCs w:val="28"/>
        </w:rPr>
        <w:t xml:space="preserve">оперативно-технологического </w:t>
      </w:r>
      <w:r w:rsidRPr="00836540">
        <w:rPr>
          <w:b/>
          <w:bCs/>
          <w:szCs w:val="28"/>
        </w:rPr>
        <w:t>управляющего комплекса</w:t>
      </w:r>
    </w:p>
    <w:tbl>
      <w:tblPr>
        <w:tblW w:w="94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20"/>
        <w:gridCol w:w="4678"/>
      </w:tblGrid>
      <w:tr w:rsidR="00F046B6" w:rsidRPr="006463C6" w:rsidTr="007B26B6">
        <w:trPr>
          <w:trHeight w:val="624"/>
        </w:trPr>
        <w:tc>
          <w:tcPr>
            <w:tcW w:w="4820" w:type="dxa"/>
          </w:tcPr>
          <w:p w:rsidR="00F046B6" w:rsidRPr="00676496" w:rsidRDefault="00F046B6" w:rsidP="001437C4">
            <w:pPr>
              <w:jc w:val="center"/>
              <w:rPr>
                <w:b/>
              </w:rPr>
            </w:pPr>
            <w:r w:rsidRPr="006463C6">
              <w:rPr>
                <w:b/>
              </w:rPr>
              <w:t>СОГЛАСОВАНО</w:t>
            </w:r>
            <w:r>
              <w:rPr>
                <w:b/>
              </w:rPr>
              <w:t>:</w:t>
            </w:r>
          </w:p>
        </w:tc>
        <w:tc>
          <w:tcPr>
            <w:tcW w:w="4678" w:type="dxa"/>
          </w:tcPr>
          <w:p w:rsidR="00F046B6" w:rsidRPr="00676496" w:rsidRDefault="00F046B6" w:rsidP="001437C4">
            <w:pPr>
              <w:jc w:val="center"/>
              <w:rPr>
                <w:b/>
              </w:rPr>
            </w:pPr>
            <w:r w:rsidRPr="006463C6">
              <w:rPr>
                <w:b/>
              </w:rPr>
              <w:t>СОГЛАСОВАНО</w:t>
            </w:r>
            <w:r>
              <w:rPr>
                <w:b/>
              </w:rPr>
              <w:t>:</w:t>
            </w:r>
          </w:p>
        </w:tc>
      </w:tr>
      <w:tr w:rsidR="00F046B6" w:rsidRPr="006463C6" w:rsidTr="007B26B6">
        <w:trPr>
          <w:trHeight w:val="1427"/>
        </w:trPr>
        <w:tc>
          <w:tcPr>
            <w:tcW w:w="4820" w:type="dxa"/>
          </w:tcPr>
          <w:p w:rsidR="00541270" w:rsidRDefault="00F046B6" w:rsidP="001437C4">
            <w:pPr>
              <w:jc w:val="center"/>
              <w:rPr>
                <w:szCs w:val="28"/>
              </w:rPr>
            </w:pPr>
            <w:r w:rsidRPr="006E1677">
              <w:rPr>
                <w:szCs w:val="28"/>
              </w:rPr>
              <w:t xml:space="preserve">Директор </w:t>
            </w:r>
            <w:r w:rsidR="00541270" w:rsidRPr="006E1677">
              <w:rPr>
                <w:szCs w:val="28"/>
              </w:rPr>
              <w:t>ф. Центральный АО «Оборонэнерго»</w:t>
            </w:r>
          </w:p>
          <w:p w:rsidR="00541270" w:rsidRDefault="00541270" w:rsidP="001437C4">
            <w:pPr>
              <w:jc w:val="center"/>
            </w:pPr>
            <w:r>
              <w:rPr>
                <w:szCs w:val="28"/>
              </w:rPr>
              <w:t>______________</w:t>
            </w:r>
            <w:r w:rsidR="00F046B6">
              <w:t>________</w:t>
            </w:r>
          </w:p>
          <w:p w:rsidR="00F046B6" w:rsidRPr="00FF699E" w:rsidRDefault="00F046B6" w:rsidP="001437C4">
            <w:pPr>
              <w:jc w:val="center"/>
            </w:pPr>
          </w:p>
        </w:tc>
        <w:tc>
          <w:tcPr>
            <w:tcW w:w="4678" w:type="dxa"/>
          </w:tcPr>
          <w:p w:rsidR="00541270" w:rsidRDefault="00541270" w:rsidP="001437C4"/>
          <w:p w:rsidR="00F046B6" w:rsidRPr="00FF699E" w:rsidRDefault="006E1677" w:rsidP="001437C4">
            <w:r>
              <w:t xml:space="preserve">           </w:t>
            </w:r>
            <w:r w:rsidR="00F046B6">
              <w:t>____________</w:t>
            </w:r>
            <w:r>
              <w:t>___________</w:t>
            </w:r>
            <w:r w:rsidR="00F046B6" w:rsidRPr="00FF699E">
              <w:t>_</w:t>
            </w:r>
          </w:p>
        </w:tc>
      </w:tr>
      <w:tr w:rsidR="00F046B6" w:rsidRPr="006463C6" w:rsidTr="007B26B6">
        <w:trPr>
          <w:trHeight w:val="631"/>
        </w:trPr>
        <w:tc>
          <w:tcPr>
            <w:tcW w:w="4820" w:type="dxa"/>
          </w:tcPr>
          <w:p w:rsidR="00F046B6" w:rsidRPr="00FF699E" w:rsidRDefault="00F046B6" w:rsidP="001437C4">
            <w:pPr>
              <w:jc w:val="center"/>
            </w:pPr>
            <w:r>
              <w:t>"______"_____________</w:t>
            </w:r>
            <w:r w:rsidRPr="00FF699E">
              <w:t>___202</w:t>
            </w:r>
            <w:r w:rsidR="00541270">
              <w:t>5</w:t>
            </w:r>
            <w:r w:rsidRPr="00FF699E">
              <w:t>г.</w:t>
            </w:r>
          </w:p>
        </w:tc>
        <w:tc>
          <w:tcPr>
            <w:tcW w:w="4678" w:type="dxa"/>
          </w:tcPr>
          <w:p w:rsidR="00F046B6" w:rsidRPr="00FF699E" w:rsidRDefault="00F046B6" w:rsidP="001437C4">
            <w:pPr>
              <w:jc w:val="center"/>
            </w:pPr>
            <w:r>
              <w:t>"______"______________</w:t>
            </w:r>
            <w:r w:rsidRPr="00FF699E">
              <w:t>_202</w:t>
            </w:r>
            <w:r w:rsidR="00541270">
              <w:t>5</w:t>
            </w:r>
            <w:r w:rsidRPr="00FF699E">
              <w:t>г.</w:t>
            </w:r>
          </w:p>
        </w:tc>
      </w:tr>
      <w:tr w:rsidR="00F046B6" w:rsidRPr="006463C6" w:rsidTr="007B26B6">
        <w:trPr>
          <w:trHeight w:val="908"/>
        </w:trPr>
        <w:tc>
          <w:tcPr>
            <w:tcW w:w="4820" w:type="dxa"/>
          </w:tcPr>
          <w:p w:rsidR="00F046B6" w:rsidRPr="00FF699E" w:rsidRDefault="00F046B6" w:rsidP="001437C4"/>
        </w:tc>
        <w:tc>
          <w:tcPr>
            <w:tcW w:w="4678" w:type="dxa"/>
          </w:tcPr>
          <w:p w:rsidR="00F046B6" w:rsidRDefault="00F046B6" w:rsidP="001437C4">
            <w:pPr>
              <w:jc w:val="center"/>
            </w:pPr>
            <w:r w:rsidRPr="006E1677">
              <w:rPr>
                <w:highlight w:val="yellow"/>
              </w:rPr>
              <w:t xml:space="preserve">Начальник </w:t>
            </w:r>
            <w:r w:rsidR="00C455B7" w:rsidRPr="006E1677">
              <w:rPr>
                <w:highlight w:val="yellow"/>
              </w:rPr>
              <w:t xml:space="preserve"> </w:t>
            </w:r>
            <w:r w:rsidR="006E1677">
              <w:rPr>
                <w:highlight w:val="yellow"/>
              </w:rPr>
              <w:t xml:space="preserve">АО </w:t>
            </w:r>
            <w:r w:rsidR="00C455B7" w:rsidRPr="006E1677">
              <w:rPr>
                <w:highlight w:val="yellow"/>
              </w:rPr>
              <w:t>«Оборонэ</w:t>
            </w:r>
            <w:r w:rsidR="00541270" w:rsidRPr="006E1677">
              <w:rPr>
                <w:highlight w:val="yellow"/>
              </w:rPr>
              <w:t>нерго</w:t>
            </w:r>
            <w:r w:rsidRPr="006E1677">
              <w:rPr>
                <w:highlight w:val="yellow"/>
              </w:rPr>
              <w:t>»</w:t>
            </w:r>
          </w:p>
          <w:p w:rsidR="006E1677" w:rsidRDefault="006E1677" w:rsidP="001437C4">
            <w:pPr>
              <w:jc w:val="center"/>
            </w:pPr>
          </w:p>
          <w:p w:rsidR="006E1677" w:rsidRPr="00FF699E" w:rsidRDefault="006E1677" w:rsidP="001437C4">
            <w:pPr>
              <w:jc w:val="center"/>
            </w:pPr>
          </w:p>
          <w:p w:rsidR="00F046B6" w:rsidRPr="00FF699E" w:rsidRDefault="00F046B6" w:rsidP="001437C4">
            <w:pPr>
              <w:jc w:val="center"/>
            </w:pPr>
            <w:r w:rsidRPr="00FF699E">
              <w:t xml:space="preserve">  </w:t>
            </w:r>
            <w:r>
              <w:t>"______"___________</w:t>
            </w:r>
            <w:r w:rsidRPr="00FF699E">
              <w:t>____202</w:t>
            </w:r>
            <w:r w:rsidR="00541270">
              <w:t>5</w:t>
            </w:r>
            <w:r w:rsidRPr="00FF699E">
              <w:t>г.</w:t>
            </w:r>
          </w:p>
        </w:tc>
      </w:tr>
      <w:tr w:rsidR="00F046B6" w:rsidRPr="006463C6" w:rsidTr="007B26B6">
        <w:trPr>
          <w:trHeight w:val="510"/>
        </w:trPr>
        <w:tc>
          <w:tcPr>
            <w:tcW w:w="9498" w:type="dxa"/>
            <w:gridSpan w:val="2"/>
          </w:tcPr>
          <w:p w:rsidR="00F046B6" w:rsidRPr="006463C6" w:rsidRDefault="00F046B6" w:rsidP="001437C4"/>
        </w:tc>
      </w:tr>
    </w:tbl>
    <w:p w:rsidR="00F046B6" w:rsidRDefault="00F046B6" w:rsidP="001437C4">
      <w:pPr>
        <w:pStyle w:val="33"/>
        <w:spacing w:after="0"/>
        <w:rPr>
          <w:sz w:val="24"/>
          <w:szCs w:val="24"/>
        </w:rPr>
      </w:pPr>
    </w:p>
    <w:p w:rsidR="00353DD1" w:rsidRDefault="00353DD1" w:rsidP="001437C4">
      <w:pPr>
        <w:pStyle w:val="33"/>
        <w:spacing w:after="0"/>
        <w:rPr>
          <w:sz w:val="24"/>
          <w:szCs w:val="24"/>
        </w:rPr>
      </w:pPr>
    </w:p>
    <w:p w:rsidR="00353DD1" w:rsidRDefault="00353DD1" w:rsidP="001437C4">
      <w:pPr>
        <w:pStyle w:val="33"/>
        <w:spacing w:after="0"/>
        <w:rPr>
          <w:sz w:val="24"/>
          <w:szCs w:val="24"/>
        </w:rPr>
      </w:pPr>
    </w:p>
    <w:p w:rsidR="00353DD1" w:rsidRDefault="00353DD1" w:rsidP="001437C4">
      <w:pPr>
        <w:pStyle w:val="33"/>
        <w:spacing w:after="0"/>
        <w:rPr>
          <w:sz w:val="24"/>
          <w:szCs w:val="24"/>
        </w:rPr>
      </w:pPr>
    </w:p>
    <w:p w:rsidR="00353DD1" w:rsidRDefault="00353DD1" w:rsidP="001437C4">
      <w:pPr>
        <w:pStyle w:val="33"/>
        <w:spacing w:after="0"/>
        <w:rPr>
          <w:sz w:val="24"/>
          <w:szCs w:val="24"/>
        </w:rPr>
      </w:pPr>
    </w:p>
    <w:p w:rsidR="00353DD1" w:rsidRDefault="00353DD1" w:rsidP="001437C4">
      <w:pPr>
        <w:pStyle w:val="33"/>
        <w:spacing w:after="0"/>
        <w:rPr>
          <w:sz w:val="24"/>
          <w:szCs w:val="24"/>
        </w:rPr>
      </w:pPr>
    </w:p>
    <w:p w:rsidR="00353DD1" w:rsidRDefault="00353DD1" w:rsidP="001437C4">
      <w:pPr>
        <w:pStyle w:val="33"/>
        <w:spacing w:after="0"/>
        <w:rPr>
          <w:sz w:val="24"/>
          <w:szCs w:val="24"/>
        </w:rPr>
      </w:pPr>
    </w:p>
    <w:p w:rsidR="00353DD1" w:rsidRDefault="00353DD1" w:rsidP="001437C4">
      <w:pPr>
        <w:pStyle w:val="33"/>
        <w:spacing w:after="0"/>
        <w:rPr>
          <w:sz w:val="24"/>
          <w:szCs w:val="24"/>
        </w:rPr>
      </w:pPr>
    </w:p>
    <w:p w:rsidR="00353DD1" w:rsidRDefault="00353DD1" w:rsidP="001437C4">
      <w:pPr>
        <w:pStyle w:val="33"/>
        <w:spacing w:after="0"/>
        <w:rPr>
          <w:sz w:val="24"/>
          <w:szCs w:val="24"/>
        </w:rPr>
      </w:pPr>
    </w:p>
    <w:p w:rsidR="00353DD1" w:rsidRDefault="00353DD1" w:rsidP="001437C4">
      <w:pPr>
        <w:pStyle w:val="33"/>
        <w:spacing w:after="0"/>
        <w:rPr>
          <w:sz w:val="24"/>
          <w:szCs w:val="24"/>
        </w:rPr>
      </w:pPr>
    </w:p>
    <w:p w:rsidR="00353DD1" w:rsidRDefault="00353DD1" w:rsidP="001437C4">
      <w:pPr>
        <w:pStyle w:val="33"/>
        <w:spacing w:after="0"/>
        <w:rPr>
          <w:sz w:val="24"/>
          <w:szCs w:val="24"/>
        </w:rPr>
      </w:pPr>
    </w:p>
    <w:p w:rsidR="00353DD1" w:rsidRDefault="00353DD1" w:rsidP="001437C4">
      <w:pPr>
        <w:pStyle w:val="33"/>
        <w:spacing w:after="0"/>
        <w:rPr>
          <w:sz w:val="24"/>
          <w:szCs w:val="24"/>
        </w:rPr>
      </w:pPr>
    </w:p>
    <w:p w:rsidR="00353DD1" w:rsidRDefault="00353DD1" w:rsidP="001437C4">
      <w:pPr>
        <w:pStyle w:val="33"/>
        <w:spacing w:after="0"/>
        <w:rPr>
          <w:sz w:val="24"/>
          <w:szCs w:val="24"/>
        </w:rPr>
      </w:pPr>
    </w:p>
    <w:p w:rsidR="00353DD1" w:rsidRPr="00F046B6" w:rsidRDefault="00353DD1" w:rsidP="001437C4">
      <w:pPr>
        <w:pStyle w:val="33"/>
        <w:spacing w:after="0"/>
        <w:rPr>
          <w:sz w:val="24"/>
          <w:szCs w:val="24"/>
        </w:rPr>
      </w:pPr>
    </w:p>
    <w:p w:rsidR="00F046B6" w:rsidRPr="00F046B6" w:rsidRDefault="00F046B6" w:rsidP="001437C4">
      <w:pPr>
        <w:pStyle w:val="33"/>
        <w:spacing w:after="0"/>
        <w:rPr>
          <w:sz w:val="24"/>
          <w:szCs w:val="24"/>
        </w:rPr>
      </w:pPr>
    </w:p>
    <w:p w:rsidR="006E1677" w:rsidRPr="006E1677" w:rsidRDefault="00F046B6" w:rsidP="001437C4">
      <w:pPr>
        <w:tabs>
          <w:tab w:val="left" w:pos="6240"/>
        </w:tabs>
        <w:autoSpaceDE w:val="0"/>
        <w:autoSpaceDN w:val="0"/>
        <w:adjustRightInd w:val="0"/>
        <w:jc w:val="center"/>
        <w:rPr>
          <w:b/>
          <w:szCs w:val="28"/>
        </w:rPr>
      </w:pPr>
      <w:r w:rsidRPr="006E1677">
        <w:rPr>
          <w:b/>
          <w:szCs w:val="28"/>
        </w:rPr>
        <w:t>20</w:t>
      </w:r>
      <w:r w:rsidR="00541270" w:rsidRPr="006E1677">
        <w:rPr>
          <w:b/>
          <w:szCs w:val="28"/>
        </w:rPr>
        <w:t>25</w:t>
      </w:r>
      <w:r w:rsidRPr="006E1677">
        <w:rPr>
          <w:b/>
          <w:szCs w:val="28"/>
        </w:rPr>
        <w:t xml:space="preserve"> г</w:t>
      </w:r>
    </w:p>
    <w:p w:rsidR="00B22B6C" w:rsidRPr="006E1677" w:rsidRDefault="00AD2F20" w:rsidP="001437C4">
      <w:pPr>
        <w:pStyle w:val="aa"/>
        <w:ind w:firstLine="720"/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8"/>
        </w:rPr>
        <w:lastRenderedPageBreak/>
        <w:t xml:space="preserve">   </w:t>
      </w:r>
    </w:p>
    <w:p w:rsidR="00F046B6" w:rsidRDefault="00F046B6" w:rsidP="001437C4">
      <w:pPr>
        <w:jc w:val="center"/>
        <w:rPr>
          <w:b/>
          <w:bCs/>
          <w:color w:val="000000"/>
          <w:szCs w:val="28"/>
        </w:rPr>
      </w:pPr>
      <w:r w:rsidRPr="00875D06">
        <w:rPr>
          <w:b/>
          <w:bCs/>
          <w:color w:val="000000"/>
          <w:szCs w:val="28"/>
        </w:rPr>
        <w:t>Лист согласования программы ПНР</w:t>
      </w:r>
    </w:p>
    <w:p w:rsidR="00F046B6" w:rsidRPr="00C455B7" w:rsidRDefault="00F046B6" w:rsidP="001437C4">
      <w:pPr>
        <w:jc w:val="center"/>
      </w:pPr>
      <w:r w:rsidRPr="00C455B7">
        <w:rPr>
          <w:color w:val="000000"/>
        </w:rPr>
        <w:t>На объекте:</w:t>
      </w:r>
      <w:r w:rsidRPr="00C455B7">
        <w:rPr>
          <w:color w:val="182437"/>
        </w:rPr>
        <w:t xml:space="preserve"> </w:t>
      </w:r>
      <w:r w:rsidRPr="00C455B7">
        <w:t xml:space="preserve"> </w:t>
      </w:r>
    </w:p>
    <w:p w:rsidR="00F046B6" w:rsidRPr="002604A8" w:rsidRDefault="006E1677" w:rsidP="001437C4">
      <w:pPr>
        <w:jc w:val="center"/>
      </w:pPr>
      <w:r>
        <w:t>«Автоматизированная система оперативно-технологического управления ф. Центральный АО «Оборонэнерго</w:t>
      </w:r>
      <w:r w:rsidR="00F046B6" w:rsidRPr="00C455B7">
        <w:t>»</w:t>
      </w:r>
    </w:p>
    <w:p w:rsidR="00F046B6" w:rsidRDefault="00F046B6" w:rsidP="001437C4">
      <w:pPr>
        <w:jc w:val="center"/>
        <w:rPr>
          <w:b/>
        </w:rPr>
      </w:pPr>
    </w:p>
    <w:p w:rsidR="00F046B6" w:rsidRPr="00C455B7" w:rsidRDefault="00F046B6" w:rsidP="001437C4">
      <w:pPr>
        <w:jc w:val="center"/>
        <w:rPr>
          <w:b/>
        </w:rPr>
      </w:pPr>
      <w:r w:rsidRPr="00C455B7">
        <w:rPr>
          <w:b/>
        </w:rPr>
        <w:t>Шифр объекта:</w:t>
      </w:r>
    </w:p>
    <w:p w:rsidR="00F046B6" w:rsidRPr="00875D06" w:rsidRDefault="00541270" w:rsidP="001437C4">
      <w:pPr>
        <w:jc w:val="center"/>
        <w:rPr>
          <w:b/>
        </w:rPr>
      </w:pPr>
      <w:r w:rsidRPr="006E1677">
        <w:rPr>
          <w:b/>
        </w:rPr>
        <w:t>ИКДС 1222.3508-АК</w:t>
      </w:r>
    </w:p>
    <w:p w:rsidR="00F046B6" w:rsidRDefault="00F046B6" w:rsidP="001437C4">
      <w:pPr>
        <w:tabs>
          <w:tab w:val="left" w:pos="6240"/>
        </w:tabs>
        <w:autoSpaceDE w:val="0"/>
        <w:autoSpaceDN w:val="0"/>
        <w:adjustRightInd w:val="0"/>
        <w:jc w:val="center"/>
        <w:rPr>
          <w:szCs w:val="28"/>
        </w:rPr>
      </w:pPr>
    </w:p>
    <w:p w:rsidR="00F046B6" w:rsidRDefault="00F046B6" w:rsidP="001437C4">
      <w:pPr>
        <w:tabs>
          <w:tab w:val="left" w:pos="6240"/>
        </w:tabs>
        <w:autoSpaceDE w:val="0"/>
        <w:autoSpaceDN w:val="0"/>
        <w:adjustRightInd w:val="0"/>
        <w:rPr>
          <w:szCs w:val="28"/>
        </w:rPr>
      </w:pPr>
    </w:p>
    <w:tbl>
      <w:tblPr>
        <w:tblpPr w:vertAnchor="text" w:horzAnchor="margin" w:tblpXSpec="center" w:tblpY="166"/>
        <w:tblOverlap w:val="never"/>
        <w:tblW w:w="10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3"/>
        <w:gridCol w:w="3118"/>
        <w:gridCol w:w="1792"/>
        <w:gridCol w:w="2280"/>
        <w:gridCol w:w="1667"/>
      </w:tblGrid>
      <w:tr w:rsidR="00F046B6" w:rsidRPr="00875D06" w:rsidTr="00F046B6">
        <w:trPr>
          <w:trHeight w:val="486"/>
        </w:trPr>
        <w:tc>
          <w:tcPr>
            <w:tcW w:w="1423" w:type="dxa"/>
            <w:vAlign w:val="center"/>
          </w:tcPr>
          <w:p w:rsidR="00F046B6" w:rsidRPr="00FF2D8F" w:rsidRDefault="003250EB" w:rsidP="001437C4">
            <w:pPr>
              <w:rPr>
                <w:b/>
                <w:color w:val="000000"/>
              </w:rPr>
            </w:pPr>
            <w:r>
              <w:rPr>
                <w:b/>
                <w:noProof/>
                <w:sz w:val="22"/>
                <w:szCs w:val="22"/>
              </w:rPr>
              <w:pict>
                <v:shape id="Freeform 100" o:spid="_x0000_s1140" style="position:absolute;left:0;text-align:left;margin-left:0;margin-top:-.5pt;width:.5pt;height:.5pt;z-index:-251713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b/>
                <w:noProof/>
                <w:sz w:val="22"/>
                <w:szCs w:val="22"/>
              </w:rPr>
              <w:pict>
                <v:shape id="Freeform 101" o:spid="_x0000_s1139" style="position:absolute;left:0;text-align:left;margin-left:0;margin-top:-.5pt;width:.5pt;height:.5pt;z-index:-251712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b/>
                <w:noProof/>
                <w:sz w:val="22"/>
                <w:szCs w:val="22"/>
              </w:rPr>
              <w:pict>
                <v:shape id="Freeform 102" o:spid="_x0000_s1141" style="position:absolute;left:0;text-align:left;margin-left:85.1pt;margin-top:-.5pt;width:.5pt;height:.5pt;z-index:-251711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" path="m,6096r6096,l6096,,,,,6096xe" fillcolor="black" stroked="f" strokeweight="1pt">
                  <v:path arrowok="t"/>
                  <w10:wrap anchorx="page"/>
                </v:shape>
              </w:pict>
            </w:r>
            <w:r w:rsidR="00F046B6" w:rsidRPr="00FF2D8F">
              <w:rPr>
                <w:b/>
                <w:color w:val="000000"/>
              </w:rPr>
              <w:t>Отдел, служба</w:t>
            </w:r>
          </w:p>
        </w:tc>
        <w:tc>
          <w:tcPr>
            <w:tcW w:w="3118" w:type="dxa"/>
            <w:vAlign w:val="center"/>
          </w:tcPr>
          <w:p w:rsidR="00F046B6" w:rsidRPr="00FF2D8F" w:rsidRDefault="00F046B6" w:rsidP="001437C4">
            <w:pPr>
              <w:jc w:val="center"/>
              <w:rPr>
                <w:b/>
                <w:color w:val="000000"/>
              </w:rPr>
            </w:pPr>
            <w:r w:rsidRPr="00FF2D8F">
              <w:rPr>
                <w:b/>
                <w:color w:val="000000"/>
              </w:rPr>
              <w:t xml:space="preserve">Замечания </w:t>
            </w:r>
          </w:p>
          <w:p w:rsidR="00F046B6" w:rsidRPr="00FF2D8F" w:rsidRDefault="00F046B6" w:rsidP="001437C4">
            <w:pPr>
              <w:jc w:val="center"/>
              <w:rPr>
                <w:b/>
                <w:color w:val="000000"/>
              </w:rPr>
            </w:pPr>
            <w:r w:rsidRPr="00FF2D8F">
              <w:rPr>
                <w:b/>
                <w:color w:val="000000"/>
              </w:rPr>
              <w:t>(если имеются)</w:t>
            </w:r>
          </w:p>
        </w:tc>
        <w:tc>
          <w:tcPr>
            <w:tcW w:w="1792" w:type="dxa"/>
            <w:vAlign w:val="center"/>
          </w:tcPr>
          <w:p w:rsidR="00F046B6" w:rsidRPr="00FF2D8F" w:rsidRDefault="003250EB" w:rsidP="001437C4">
            <w:pPr>
              <w:rPr>
                <w:b/>
                <w:color w:val="000000"/>
              </w:rPr>
            </w:pPr>
            <w:r>
              <w:rPr>
                <w:b/>
                <w:noProof/>
                <w:sz w:val="22"/>
                <w:szCs w:val="22"/>
              </w:rPr>
              <w:pict>
                <v:shape id="Freeform 105" o:spid="_x0000_s1142" style="position:absolute;left:0;text-align:left;margin-left:0;margin-top:-.5pt;width:.5pt;height:.5pt;z-index:-251710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b/>
                <w:noProof/>
                <w:sz w:val="22"/>
                <w:szCs w:val="22"/>
              </w:rPr>
              <w:pict>
                <v:shape id="Freeform 106" o:spid="_x0000_s1143" style="position:absolute;left:0;text-align:left;margin-left:127.6pt;margin-top:-.5pt;width:.5pt;height:.5pt;z-index:-251709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" path="m,6096r6096,l6096,,,,,6096xe" fillcolor="black" stroked="f" strokeweight="1pt">
                  <v:path arrowok="t"/>
                  <w10:wrap anchorx="page"/>
                </v:shape>
              </w:pict>
            </w:r>
            <w:r w:rsidR="00F046B6" w:rsidRPr="00FF2D8F">
              <w:rPr>
                <w:b/>
                <w:color w:val="000000"/>
              </w:rPr>
              <w:t>Отметка устранений</w:t>
            </w:r>
          </w:p>
        </w:tc>
        <w:tc>
          <w:tcPr>
            <w:tcW w:w="2280" w:type="dxa"/>
            <w:vAlign w:val="center"/>
          </w:tcPr>
          <w:p w:rsidR="00F046B6" w:rsidRPr="00FF2D8F" w:rsidRDefault="00F046B6" w:rsidP="001437C4">
            <w:pPr>
              <w:jc w:val="center"/>
              <w:rPr>
                <w:color w:val="010302"/>
              </w:rPr>
            </w:pPr>
            <w:r w:rsidRPr="00FF2D8F">
              <w:rPr>
                <w:b/>
                <w:bCs/>
                <w:color w:val="000000"/>
                <w:spacing w:val="-2"/>
              </w:rPr>
              <w:t>Ф</w:t>
            </w:r>
            <w:r w:rsidRPr="00FF2D8F">
              <w:rPr>
                <w:b/>
                <w:bCs/>
                <w:color w:val="000000"/>
              </w:rPr>
              <w:t>.И.О п</w:t>
            </w:r>
            <w:r w:rsidRPr="00FF2D8F">
              <w:rPr>
                <w:b/>
                <w:bCs/>
                <w:color w:val="000000"/>
                <w:spacing w:val="-2"/>
              </w:rPr>
              <w:t>о</w:t>
            </w:r>
            <w:r w:rsidRPr="00FF2D8F">
              <w:rPr>
                <w:b/>
                <w:bCs/>
                <w:color w:val="000000"/>
              </w:rPr>
              <w:t>дп</w:t>
            </w:r>
            <w:r w:rsidRPr="00FF2D8F">
              <w:rPr>
                <w:b/>
                <w:bCs/>
                <w:color w:val="000000"/>
                <w:spacing w:val="-2"/>
              </w:rPr>
              <w:t>и</w:t>
            </w:r>
            <w:r w:rsidRPr="00FF2D8F">
              <w:rPr>
                <w:b/>
                <w:bCs/>
                <w:color w:val="000000"/>
              </w:rPr>
              <w:t>сь</w:t>
            </w:r>
          </w:p>
        </w:tc>
        <w:tc>
          <w:tcPr>
            <w:tcW w:w="1667" w:type="dxa"/>
            <w:vAlign w:val="center"/>
          </w:tcPr>
          <w:p w:rsidR="00F046B6" w:rsidRPr="00FF2D8F" w:rsidRDefault="003250EB" w:rsidP="001437C4">
            <w:pPr>
              <w:jc w:val="center"/>
              <w:rPr>
                <w:color w:val="010302"/>
              </w:rPr>
            </w:pPr>
            <w:r>
              <w:rPr>
                <w:noProof/>
              </w:rPr>
              <w:pict>
                <v:shape id="Freeform 108" o:spid="_x0000_s1144" style="position:absolute;left:0;text-align:left;margin-left:0;margin-top:-.45pt;width:.5pt;height:.5pt;z-index:-251708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>
                <v:shape id="Freeform 109" o:spid="_x0000_s1146" style="position:absolute;left:0;text-align:left;margin-left:70.45pt;margin-top:-.45pt;width:.5pt;height:.5pt;z-index:-251707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>
                <v:shape id="Freeform 110" o:spid="_x0000_s1145" style="position:absolute;left:0;text-align:left;margin-left:70.45pt;margin-top:-.45pt;width:.5pt;height:.5pt;z-index:-251706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" path="m,6096r6096,l6096,,,,,6096xe" fillcolor="black" stroked="f" strokeweight="1pt">
                  <v:path arrowok="t"/>
                  <w10:wrap anchorx="page"/>
                </v:shape>
              </w:pict>
            </w:r>
            <w:r w:rsidR="00F046B6" w:rsidRPr="00FF2D8F">
              <w:rPr>
                <w:b/>
                <w:bCs/>
                <w:color w:val="000000"/>
              </w:rPr>
              <w:t>Дата</w:t>
            </w:r>
          </w:p>
        </w:tc>
      </w:tr>
      <w:tr w:rsidR="00F046B6" w:rsidRPr="00875D06" w:rsidTr="00F046B6">
        <w:trPr>
          <w:trHeight w:val="407"/>
        </w:trPr>
        <w:tc>
          <w:tcPr>
            <w:tcW w:w="1423" w:type="dxa"/>
            <w:vAlign w:val="center"/>
          </w:tcPr>
          <w:p w:rsidR="00F046B6" w:rsidRPr="00FF2D8F" w:rsidRDefault="003250EB" w:rsidP="001437C4">
            <w:pPr>
              <w:jc w:val="center"/>
              <w:rPr>
                <w:color w:val="010302"/>
              </w:rPr>
            </w:pPr>
            <w:r>
              <w:rPr>
                <w:noProof/>
              </w:rPr>
              <w:pict>
                <v:shape id="Freeform 111" o:spid="_x0000_s1147" style="position:absolute;left:0;text-align:left;margin-left:0;margin-top:-.05pt;width:.5pt;height:.5pt;z-index:-251705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>
                <v:shape id="Freeform 112" o:spid="_x0000_s1148" style="position:absolute;left:0;text-align:left;margin-left:85.1pt;margin-top:-.05pt;width:.5pt;height:.5pt;z-index:-2517043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3118" w:type="dxa"/>
            <w:vAlign w:val="center"/>
          </w:tcPr>
          <w:p w:rsidR="00F046B6" w:rsidRPr="00FF2D8F" w:rsidRDefault="00F046B6" w:rsidP="001437C4">
            <w:pPr>
              <w:jc w:val="center"/>
              <w:rPr>
                <w:color w:val="010302"/>
              </w:rPr>
            </w:pPr>
          </w:p>
        </w:tc>
        <w:tc>
          <w:tcPr>
            <w:tcW w:w="1792" w:type="dxa"/>
            <w:vAlign w:val="center"/>
          </w:tcPr>
          <w:p w:rsidR="00F046B6" w:rsidRPr="00FF2D8F" w:rsidRDefault="003250EB" w:rsidP="001437C4">
            <w:pPr>
              <w:jc w:val="center"/>
              <w:rPr>
                <w:color w:val="010302"/>
              </w:rPr>
            </w:pPr>
            <w:r>
              <w:rPr>
                <w:noProof/>
              </w:rPr>
              <w:pict>
                <v:shape id="Freeform 113" o:spid="_x0000_s1149" style="position:absolute;left:0;text-align:left;margin-left:0;margin-top:-.05pt;width:.5pt;height:.5pt;z-index:-2517032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>
                <v:shape id="Freeform 114" o:spid="_x0000_s1150" style="position:absolute;left:0;text-align:left;margin-left:127.6pt;margin-top:-.05pt;width:.5pt;height:.5pt;z-index:-251702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2280" w:type="dxa"/>
            <w:vAlign w:val="center"/>
          </w:tcPr>
          <w:p w:rsidR="00F046B6" w:rsidRPr="00FF2D8F" w:rsidRDefault="00F046B6" w:rsidP="001437C4">
            <w:pPr>
              <w:jc w:val="center"/>
              <w:rPr>
                <w:color w:val="010302"/>
              </w:rPr>
            </w:pPr>
          </w:p>
        </w:tc>
        <w:tc>
          <w:tcPr>
            <w:tcW w:w="1667" w:type="dxa"/>
            <w:vAlign w:val="center"/>
          </w:tcPr>
          <w:p w:rsidR="00F046B6" w:rsidRPr="00FF2D8F" w:rsidRDefault="003250EB" w:rsidP="001437C4">
            <w:pPr>
              <w:jc w:val="center"/>
              <w:rPr>
                <w:color w:val="010302"/>
              </w:rPr>
            </w:pPr>
            <w:r>
              <w:rPr>
                <w:noProof/>
              </w:rPr>
              <w:pict>
                <v:shape id="Freeform 115" o:spid="_x0000_s1151" style="position:absolute;left:0;text-align:left;margin-left:0;margin-top:-.05pt;width:.5pt;height:.5pt;z-index:-251701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>
                <v:shape id="Freeform 116" o:spid="_x0000_s1152" style="position:absolute;left:0;text-align:left;margin-left:70.45pt;margin-top:-.05pt;width:.5pt;height:.5pt;z-index:-251700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</w:tr>
      <w:tr w:rsidR="00F046B6" w:rsidRPr="00875D06" w:rsidTr="00F046B6">
        <w:trPr>
          <w:trHeight w:val="411"/>
        </w:trPr>
        <w:tc>
          <w:tcPr>
            <w:tcW w:w="1423" w:type="dxa"/>
            <w:vAlign w:val="center"/>
          </w:tcPr>
          <w:p w:rsidR="00F046B6" w:rsidRPr="00FF2D8F" w:rsidRDefault="003250EB" w:rsidP="001437C4">
            <w:pPr>
              <w:jc w:val="center"/>
              <w:rPr>
                <w:color w:val="010302"/>
              </w:rPr>
            </w:pPr>
            <w:r>
              <w:rPr>
                <w:noProof/>
              </w:rPr>
              <w:pict>
                <v:shape id="Freeform 117" o:spid="_x0000_s1153" style="position:absolute;left:0;text-align:left;margin-left:0;margin-top:0;width:.5pt;height:.5pt;z-index:-251699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>
                <v:shape id="Freeform 118" o:spid="_x0000_s1154" style="position:absolute;left:0;text-align:left;margin-left:85.1pt;margin-top:0;width:.5pt;height:.5pt;z-index:-251698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3118" w:type="dxa"/>
            <w:vAlign w:val="center"/>
          </w:tcPr>
          <w:p w:rsidR="00F046B6" w:rsidRPr="00FF2D8F" w:rsidRDefault="00F046B6" w:rsidP="001437C4">
            <w:pPr>
              <w:jc w:val="center"/>
              <w:rPr>
                <w:color w:val="010302"/>
              </w:rPr>
            </w:pPr>
          </w:p>
        </w:tc>
        <w:tc>
          <w:tcPr>
            <w:tcW w:w="1792" w:type="dxa"/>
            <w:vAlign w:val="center"/>
          </w:tcPr>
          <w:p w:rsidR="00F046B6" w:rsidRPr="00FF2D8F" w:rsidRDefault="003250EB" w:rsidP="001437C4">
            <w:pPr>
              <w:jc w:val="center"/>
              <w:rPr>
                <w:color w:val="010302"/>
              </w:rPr>
            </w:pPr>
            <w:r>
              <w:rPr>
                <w:noProof/>
              </w:rPr>
              <w:pict>
                <v:shape id="Freeform 119" o:spid="_x0000_s1155" style="position:absolute;left:0;text-align:left;margin-left:0;margin-top:0;width:.5pt;height:.5pt;z-index:-251697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>
                <v:shape id="Freeform 120" o:spid="_x0000_s1156" style="position:absolute;left:0;text-align:left;margin-left:127.6pt;margin-top:0;width:.5pt;height:.5pt;z-index:-251696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2280" w:type="dxa"/>
            <w:vAlign w:val="center"/>
          </w:tcPr>
          <w:p w:rsidR="00F046B6" w:rsidRPr="00FF2D8F" w:rsidRDefault="00F046B6" w:rsidP="001437C4">
            <w:pPr>
              <w:jc w:val="center"/>
              <w:rPr>
                <w:color w:val="010302"/>
              </w:rPr>
            </w:pPr>
          </w:p>
        </w:tc>
        <w:tc>
          <w:tcPr>
            <w:tcW w:w="1667" w:type="dxa"/>
            <w:vAlign w:val="center"/>
          </w:tcPr>
          <w:p w:rsidR="00F046B6" w:rsidRPr="00FF2D8F" w:rsidRDefault="003250EB" w:rsidP="001437C4">
            <w:pPr>
              <w:jc w:val="center"/>
              <w:rPr>
                <w:color w:val="010302"/>
              </w:rPr>
            </w:pPr>
            <w:r>
              <w:rPr>
                <w:noProof/>
              </w:rPr>
              <w:pict>
                <v:shape id="Freeform 121" o:spid="_x0000_s1157" style="position:absolute;left:0;text-align:left;margin-left:0;margin-top:0;width:.5pt;height:.5pt;z-index:-251695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>
                <v:shape id="Freeform 122" o:spid="_x0000_s1158" style="position:absolute;left:0;text-align:left;margin-left:70.45pt;margin-top:0;width:.5pt;height:.5pt;z-index:-2516940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</w:tr>
      <w:tr w:rsidR="00F046B6" w:rsidRPr="00875D06" w:rsidTr="00F046B6">
        <w:trPr>
          <w:trHeight w:val="404"/>
        </w:trPr>
        <w:tc>
          <w:tcPr>
            <w:tcW w:w="1423" w:type="dxa"/>
            <w:vAlign w:val="center"/>
          </w:tcPr>
          <w:p w:rsidR="00F046B6" w:rsidRPr="00FF2D8F" w:rsidRDefault="003250EB" w:rsidP="001437C4">
            <w:pPr>
              <w:jc w:val="center"/>
              <w:rPr>
                <w:color w:val="010302"/>
              </w:rPr>
            </w:pPr>
            <w:r>
              <w:rPr>
                <w:noProof/>
              </w:rPr>
              <w:pict>
                <v:shape id="Freeform 123" o:spid="_x0000_s1159" style="position:absolute;left:0;text-align:left;margin-left:0;margin-top:0;width:.5pt;height:.5pt;z-index:-251693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>
                <v:shape id="Freeform 124" o:spid="_x0000_s1160" style="position:absolute;left:0;text-align:left;margin-left:85.1pt;margin-top:0;width:.5pt;height:.5pt;z-index:-251692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3118" w:type="dxa"/>
            <w:vAlign w:val="center"/>
          </w:tcPr>
          <w:p w:rsidR="00F046B6" w:rsidRPr="00FF2D8F" w:rsidRDefault="00F046B6" w:rsidP="001437C4">
            <w:pPr>
              <w:jc w:val="center"/>
              <w:rPr>
                <w:color w:val="010302"/>
              </w:rPr>
            </w:pPr>
          </w:p>
        </w:tc>
        <w:tc>
          <w:tcPr>
            <w:tcW w:w="1792" w:type="dxa"/>
            <w:vAlign w:val="center"/>
          </w:tcPr>
          <w:p w:rsidR="00F046B6" w:rsidRPr="00FF2D8F" w:rsidRDefault="003250EB" w:rsidP="001437C4">
            <w:pPr>
              <w:jc w:val="center"/>
              <w:rPr>
                <w:color w:val="010302"/>
              </w:rPr>
            </w:pPr>
            <w:r>
              <w:rPr>
                <w:noProof/>
              </w:rPr>
              <w:pict>
                <v:shape id="Freeform 125" o:spid="_x0000_s1161" style="position:absolute;left:0;text-align:left;margin-left:0;margin-top:0;width:.5pt;height:.5pt;z-index:-251691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>
                <v:shape id="Freeform 126" o:spid="_x0000_s1162" style="position:absolute;left:0;text-align:left;margin-left:127.6pt;margin-top:0;width:.5pt;height:.5pt;z-index:-251689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2280" w:type="dxa"/>
            <w:vAlign w:val="center"/>
          </w:tcPr>
          <w:p w:rsidR="00F046B6" w:rsidRPr="00FF2D8F" w:rsidRDefault="00F046B6" w:rsidP="001437C4">
            <w:pPr>
              <w:jc w:val="center"/>
              <w:rPr>
                <w:color w:val="010302"/>
              </w:rPr>
            </w:pPr>
          </w:p>
        </w:tc>
        <w:tc>
          <w:tcPr>
            <w:tcW w:w="1667" w:type="dxa"/>
            <w:vAlign w:val="center"/>
          </w:tcPr>
          <w:p w:rsidR="00F046B6" w:rsidRPr="00FF2D8F" w:rsidRDefault="003250EB" w:rsidP="001437C4">
            <w:pPr>
              <w:jc w:val="center"/>
              <w:rPr>
                <w:color w:val="010302"/>
              </w:rPr>
            </w:pPr>
            <w:r>
              <w:rPr>
                <w:noProof/>
              </w:rPr>
              <w:pict>
                <v:shape id="Freeform 127" o:spid="_x0000_s1163" style="position:absolute;left:0;text-align:left;margin-left:0;margin-top:0;width:.5pt;height:.5pt;z-index:-251688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>
                <v:shape id="Freeform 128" o:spid="_x0000_s1164" style="position:absolute;left:0;text-align:left;margin-left:70.45pt;margin-top:0;width:.5pt;height:.5pt;z-index:-251687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</w:tr>
      <w:tr w:rsidR="00F046B6" w:rsidRPr="00875D06" w:rsidTr="00F046B6">
        <w:trPr>
          <w:trHeight w:val="412"/>
        </w:trPr>
        <w:tc>
          <w:tcPr>
            <w:tcW w:w="1423" w:type="dxa"/>
            <w:vAlign w:val="center"/>
          </w:tcPr>
          <w:p w:rsidR="00F046B6" w:rsidRPr="00FF2D8F" w:rsidRDefault="003250EB" w:rsidP="001437C4">
            <w:pPr>
              <w:jc w:val="center"/>
              <w:rPr>
                <w:color w:val="010302"/>
              </w:rPr>
            </w:pPr>
            <w:r>
              <w:rPr>
                <w:noProof/>
              </w:rPr>
              <w:pict>
                <v:shape id="Freeform 129" o:spid="_x0000_s1165" style="position:absolute;left:0;text-align:left;margin-left:0;margin-top:0;width:.5pt;height:.5pt;z-index:-251686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>
                <v:shape id="Freeform 130" o:spid="_x0000_s1166" style="position:absolute;left:0;text-align:left;margin-left:85.1pt;margin-top:0;width:.5pt;height:.5pt;z-index:-251685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3118" w:type="dxa"/>
            <w:vAlign w:val="center"/>
          </w:tcPr>
          <w:p w:rsidR="00F046B6" w:rsidRPr="00FF2D8F" w:rsidRDefault="00F046B6" w:rsidP="001437C4">
            <w:pPr>
              <w:jc w:val="center"/>
              <w:rPr>
                <w:color w:val="010302"/>
              </w:rPr>
            </w:pPr>
          </w:p>
        </w:tc>
        <w:tc>
          <w:tcPr>
            <w:tcW w:w="1792" w:type="dxa"/>
            <w:vAlign w:val="center"/>
          </w:tcPr>
          <w:p w:rsidR="00F046B6" w:rsidRPr="00FF2D8F" w:rsidRDefault="003250EB" w:rsidP="001437C4">
            <w:pPr>
              <w:jc w:val="center"/>
              <w:rPr>
                <w:color w:val="010302"/>
              </w:rPr>
            </w:pPr>
            <w:r>
              <w:rPr>
                <w:noProof/>
              </w:rPr>
              <w:pict>
                <v:shape id="Freeform 131" o:spid="_x0000_s1167" style="position:absolute;left:0;text-align:left;margin-left:0;margin-top:0;width:.5pt;height:.5pt;z-index:-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>
                <v:shape id="Freeform 132" o:spid="_x0000_s1168" style="position:absolute;left:0;text-align:left;margin-left:127.6pt;margin-top:0;width:.5pt;height:.5pt;z-index:-251683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2280" w:type="dxa"/>
            <w:vAlign w:val="center"/>
          </w:tcPr>
          <w:p w:rsidR="00F046B6" w:rsidRPr="00FF2D8F" w:rsidRDefault="00F046B6" w:rsidP="001437C4">
            <w:pPr>
              <w:jc w:val="center"/>
              <w:rPr>
                <w:color w:val="010302"/>
              </w:rPr>
            </w:pPr>
          </w:p>
        </w:tc>
        <w:tc>
          <w:tcPr>
            <w:tcW w:w="1667" w:type="dxa"/>
            <w:vAlign w:val="center"/>
          </w:tcPr>
          <w:p w:rsidR="00F046B6" w:rsidRPr="00FF2D8F" w:rsidRDefault="003250EB" w:rsidP="001437C4">
            <w:pPr>
              <w:jc w:val="center"/>
              <w:rPr>
                <w:color w:val="010302"/>
              </w:rPr>
            </w:pPr>
            <w:r>
              <w:rPr>
                <w:noProof/>
              </w:rPr>
              <w:pict>
                <v:shape id="Freeform 133" o:spid="_x0000_s1169" style="position:absolute;left:0;text-align:left;margin-left:0;margin-top:0;width:.5pt;height:.5pt;z-index:-251682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>
                <v:shape id="Freeform 134" o:spid="_x0000_s1170" style="position:absolute;left:0;text-align:left;margin-left:70.45pt;margin-top:0;width:.5pt;height:.5pt;z-index:-251681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</w:tr>
      <w:tr w:rsidR="00F046B6" w:rsidRPr="00875D06" w:rsidTr="00F046B6">
        <w:trPr>
          <w:trHeight w:val="387"/>
        </w:trPr>
        <w:tc>
          <w:tcPr>
            <w:tcW w:w="1423" w:type="dxa"/>
            <w:vAlign w:val="center"/>
          </w:tcPr>
          <w:p w:rsidR="00F046B6" w:rsidRPr="00FF2D8F" w:rsidRDefault="003250EB" w:rsidP="001437C4">
            <w:pPr>
              <w:jc w:val="center"/>
              <w:rPr>
                <w:color w:val="010302"/>
              </w:rPr>
            </w:pPr>
            <w:r>
              <w:rPr>
                <w:noProof/>
              </w:rPr>
              <w:pict>
                <v:shape id="Freeform 135" o:spid="_x0000_s1171" style="position:absolute;left:0;text-align:left;margin-left:0;margin-top:0;width:.5pt;height:.5pt;z-index:-251680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>
                <v:shape id="Freeform 136" o:spid="_x0000_s1172" style="position:absolute;left:0;text-align:left;margin-left:85.1pt;margin-top:0;width:.5pt;height:.5pt;z-index:-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3118" w:type="dxa"/>
            <w:vAlign w:val="center"/>
          </w:tcPr>
          <w:p w:rsidR="00F046B6" w:rsidRPr="00FF2D8F" w:rsidRDefault="00F046B6" w:rsidP="001437C4">
            <w:pPr>
              <w:jc w:val="center"/>
              <w:rPr>
                <w:color w:val="010302"/>
              </w:rPr>
            </w:pPr>
          </w:p>
        </w:tc>
        <w:tc>
          <w:tcPr>
            <w:tcW w:w="1792" w:type="dxa"/>
            <w:vAlign w:val="center"/>
          </w:tcPr>
          <w:p w:rsidR="00F046B6" w:rsidRPr="00FF2D8F" w:rsidRDefault="003250EB" w:rsidP="001437C4">
            <w:pPr>
              <w:jc w:val="center"/>
              <w:rPr>
                <w:color w:val="010302"/>
              </w:rPr>
            </w:pPr>
            <w:r>
              <w:rPr>
                <w:noProof/>
              </w:rPr>
              <w:pict>
                <v:shape id="Freeform 137" o:spid="_x0000_s1173" style="position:absolute;left:0;text-align:left;margin-left:0;margin-top:0;width:.5pt;height:.5pt;z-index:-251678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>
                <v:shape id="Freeform 138" o:spid="_x0000_s1174" style="position:absolute;left:0;text-align:left;margin-left:127.6pt;margin-top:0;width:.5pt;height:.5pt;z-index:-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2280" w:type="dxa"/>
            <w:vAlign w:val="center"/>
          </w:tcPr>
          <w:p w:rsidR="00F046B6" w:rsidRPr="00FF2D8F" w:rsidRDefault="00F046B6" w:rsidP="001437C4">
            <w:pPr>
              <w:jc w:val="center"/>
              <w:rPr>
                <w:color w:val="010302"/>
              </w:rPr>
            </w:pPr>
          </w:p>
        </w:tc>
        <w:tc>
          <w:tcPr>
            <w:tcW w:w="1667" w:type="dxa"/>
            <w:vAlign w:val="center"/>
          </w:tcPr>
          <w:p w:rsidR="00F046B6" w:rsidRPr="00FF2D8F" w:rsidRDefault="003250EB" w:rsidP="001437C4">
            <w:pPr>
              <w:jc w:val="center"/>
              <w:rPr>
                <w:color w:val="010302"/>
              </w:rPr>
            </w:pPr>
            <w:r>
              <w:rPr>
                <w:noProof/>
              </w:rPr>
              <w:pict>
                <v:shape id="Freeform 139" o:spid="_x0000_s1175" style="position:absolute;left:0;text-align:left;margin-left:0;margin-top:0;width:.5pt;height:.5pt;z-index:-251676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>
                <v:shape id="Freeform 140" o:spid="_x0000_s1176" style="position:absolute;left:0;text-align:left;margin-left:70.45pt;margin-top:0;width:.5pt;height:.5pt;z-index:-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</w:tr>
      <w:tr w:rsidR="00F046B6" w:rsidRPr="00875D06" w:rsidTr="00F046B6">
        <w:trPr>
          <w:trHeight w:val="407"/>
        </w:trPr>
        <w:tc>
          <w:tcPr>
            <w:tcW w:w="1423" w:type="dxa"/>
            <w:vAlign w:val="center"/>
          </w:tcPr>
          <w:p w:rsidR="00F046B6" w:rsidRPr="00FF2D8F" w:rsidRDefault="003250EB" w:rsidP="001437C4">
            <w:pPr>
              <w:jc w:val="center"/>
              <w:rPr>
                <w:color w:val="010302"/>
              </w:rPr>
            </w:pPr>
            <w:r>
              <w:rPr>
                <w:noProof/>
              </w:rPr>
              <w:pict>
                <v:shape id="Freeform 141" o:spid="_x0000_s1177" style="position:absolute;left:0;text-align:left;margin-left:0;margin-top:0;width:.5pt;height:.5pt;z-index:-251674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>
                <v:shape id="Freeform 142" o:spid="_x0000_s1178" style="position:absolute;left:0;text-align:left;margin-left:85.1pt;margin-top:0;width:.5pt;height:.5pt;z-index:-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3118" w:type="dxa"/>
            <w:vAlign w:val="center"/>
          </w:tcPr>
          <w:p w:rsidR="00F046B6" w:rsidRPr="00FF2D8F" w:rsidRDefault="00F046B6" w:rsidP="001437C4">
            <w:pPr>
              <w:jc w:val="center"/>
              <w:rPr>
                <w:color w:val="010302"/>
              </w:rPr>
            </w:pPr>
          </w:p>
        </w:tc>
        <w:tc>
          <w:tcPr>
            <w:tcW w:w="1792" w:type="dxa"/>
            <w:vAlign w:val="center"/>
          </w:tcPr>
          <w:p w:rsidR="00F046B6" w:rsidRPr="00FF2D8F" w:rsidRDefault="003250EB" w:rsidP="001437C4">
            <w:pPr>
              <w:jc w:val="center"/>
              <w:rPr>
                <w:color w:val="010302"/>
              </w:rPr>
            </w:pPr>
            <w:r>
              <w:rPr>
                <w:noProof/>
              </w:rPr>
              <w:pict>
                <v:shape id="Freeform 143" o:spid="_x0000_s1179" style="position:absolute;left:0;text-align:left;margin-left:0;margin-top:0;width:.5pt;height:.5pt;z-index:-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>
                <v:shape id="Freeform 144" o:spid="_x0000_s1180" style="position:absolute;left:0;text-align:left;margin-left:127.6pt;margin-top:0;width:.5pt;height:.5pt;z-index:-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2280" w:type="dxa"/>
            <w:vAlign w:val="center"/>
          </w:tcPr>
          <w:p w:rsidR="00F046B6" w:rsidRPr="00FF2D8F" w:rsidRDefault="00F046B6" w:rsidP="001437C4">
            <w:pPr>
              <w:jc w:val="center"/>
              <w:rPr>
                <w:color w:val="010302"/>
              </w:rPr>
            </w:pPr>
          </w:p>
        </w:tc>
        <w:tc>
          <w:tcPr>
            <w:tcW w:w="1667" w:type="dxa"/>
            <w:vAlign w:val="center"/>
          </w:tcPr>
          <w:p w:rsidR="00F046B6" w:rsidRPr="00FF2D8F" w:rsidRDefault="003250EB" w:rsidP="001437C4">
            <w:pPr>
              <w:jc w:val="center"/>
              <w:rPr>
                <w:color w:val="010302"/>
              </w:rPr>
            </w:pPr>
            <w:r>
              <w:rPr>
                <w:noProof/>
              </w:rPr>
              <w:pict>
                <v:shape id="Freeform 145" o:spid="_x0000_s1181" style="position:absolute;left:0;text-align:left;margin-left:0;margin-top:0;width:.5pt;height:.5pt;z-index:-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>
                <v:shape id="Freeform 146" o:spid="_x0000_s1182" style="position:absolute;left:0;text-align:left;margin-left:70.45pt;margin-top:0;width:.5pt;height:.5pt;z-index:-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</w:tr>
      <w:tr w:rsidR="00F046B6" w:rsidRPr="00875D06" w:rsidTr="00F046B6">
        <w:trPr>
          <w:trHeight w:val="402"/>
        </w:trPr>
        <w:tc>
          <w:tcPr>
            <w:tcW w:w="1423" w:type="dxa"/>
            <w:vAlign w:val="center"/>
          </w:tcPr>
          <w:p w:rsidR="00F046B6" w:rsidRPr="00FF2D8F" w:rsidRDefault="003250EB" w:rsidP="001437C4">
            <w:pPr>
              <w:jc w:val="center"/>
              <w:rPr>
                <w:color w:val="010302"/>
              </w:rPr>
            </w:pPr>
            <w:r>
              <w:rPr>
                <w:noProof/>
              </w:rPr>
              <w:pict>
                <v:shape id="Freeform 147" o:spid="_x0000_s1183" style="position:absolute;left:0;text-align:left;margin-left:0;margin-top:0;width:.5pt;height:.5pt;z-index:-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>
                <v:shape id="Freeform 148" o:spid="_x0000_s1184" style="position:absolute;left:0;text-align:left;margin-left:85.1pt;margin-top:0;width:.5pt;height:.5pt;z-index:-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3118" w:type="dxa"/>
            <w:vAlign w:val="center"/>
          </w:tcPr>
          <w:p w:rsidR="00F046B6" w:rsidRPr="00FF2D8F" w:rsidRDefault="00F046B6" w:rsidP="001437C4">
            <w:pPr>
              <w:jc w:val="center"/>
              <w:rPr>
                <w:color w:val="010302"/>
              </w:rPr>
            </w:pPr>
          </w:p>
        </w:tc>
        <w:tc>
          <w:tcPr>
            <w:tcW w:w="1792" w:type="dxa"/>
            <w:vAlign w:val="center"/>
          </w:tcPr>
          <w:p w:rsidR="00F046B6" w:rsidRPr="00FF2D8F" w:rsidRDefault="003250EB" w:rsidP="001437C4">
            <w:pPr>
              <w:jc w:val="center"/>
              <w:rPr>
                <w:color w:val="010302"/>
              </w:rPr>
            </w:pPr>
            <w:r>
              <w:rPr>
                <w:noProof/>
              </w:rPr>
              <w:pict>
                <v:shape id="Freeform 149" o:spid="_x0000_s1185" style="position:absolute;left:0;text-align:left;margin-left:0;margin-top:0;width:.5pt;height:.5pt;z-index:-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>
                <v:shape id="Freeform 150" o:spid="_x0000_s1186" style="position:absolute;left:0;text-align:left;margin-left:127.6pt;margin-top:0;width:.5pt;height:.5pt;z-index:-251665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2280" w:type="dxa"/>
            <w:vAlign w:val="center"/>
          </w:tcPr>
          <w:p w:rsidR="00F046B6" w:rsidRPr="00FF2D8F" w:rsidRDefault="00F046B6" w:rsidP="001437C4">
            <w:pPr>
              <w:jc w:val="center"/>
              <w:rPr>
                <w:color w:val="010302"/>
              </w:rPr>
            </w:pPr>
          </w:p>
        </w:tc>
        <w:tc>
          <w:tcPr>
            <w:tcW w:w="1667" w:type="dxa"/>
            <w:vAlign w:val="center"/>
          </w:tcPr>
          <w:p w:rsidR="00F046B6" w:rsidRPr="00FF2D8F" w:rsidRDefault="003250EB" w:rsidP="001437C4">
            <w:pPr>
              <w:jc w:val="center"/>
              <w:rPr>
                <w:color w:val="010302"/>
              </w:rPr>
            </w:pPr>
            <w:r>
              <w:rPr>
                <w:noProof/>
              </w:rPr>
              <w:pict>
                <v:shape id="Freeform 151" o:spid="_x0000_s1187" style="position:absolute;left:0;text-align:left;margin-left:0;margin-top:0;width:.5pt;height:.5pt;z-index:-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>
                <v:shape id="Freeform 152" o:spid="_x0000_s1188" style="position:absolute;left:0;text-align:left;margin-left:70.45pt;margin-top:0;width:.5pt;height:.5pt;z-index:-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</w:tr>
      <w:tr w:rsidR="00F046B6" w:rsidRPr="00875D06" w:rsidTr="00F046B6">
        <w:trPr>
          <w:trHeight w:val="421"/>
        </w:trPr>
        <w:tc>
          <w:tcPr>
            <w:tcW w:w="1423" w:type="dxa"/>
            <w:vAlign w:val="center"/>
          </w:tcPr>
          <w:p w:rsidR="00F046B6" w:rsidRPr="00FF2D8F" w:rsidRDefault="003250EB" w:rsidP="001437C4">
            <w:pPr>
              <w:jc w:val="center"/>
              <w:rPr>
                <w:color w:val="010302"/>
              </w:rPr>
            </w:pPr>
            <w:r>
              <w:rPr>
                <w:noProof/>
              </w:rPr>
              <w:pict>
                <v:shape id="Freeform 153" o:spid="_x0000_s1189" style="position:absolute;left:0;text-align:left;margin-left:0;margin-top:0;width:.5pt;height:.5pt;z-index:-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>
                <v:shape id="Freeform 154" o:spid="_x0000_s1190" style="position:absolute;left:0;text-align:left;margin-left:85.1pt;margin-top:0;width:.5pt;height:.5pt;z-index:-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3118" w:type="dxa"/>
            <w:vAlign w:val="center"/>
          </w:tcPr>
          <w:p w:rsidR="00F046B6" w:rsidRPr="00FF2D8F" w:rsidRDefault="00F046B6" w:rsidP="001437C4">
            <w:pPr>
              <w:jc w:val="center"/>
              <w:rPr>
                <w:color w:val="010302"/>
              </w:rPr>
            </w:pPr>
          </w:p>
        </w:tc>
        <w:tc>
          <w:tcPr>
            <w:tcW w:w="1792" w:type="dxa"/>
            <w:vAlign w:val="center"/>
          </w:tcPr>
          <w:p w:rsidR="00F046B6" w:rsidRPr="00FF2D8F" w:rsidRDefault="003250EB" w:rsidP="001437C4">
            <w:pPr>
              <w:jc w:val="center"/>
              <w:rPr>
                <w:color w:val="010302"/>
              </w:rPr>
            </w:pPr>
            <w:r>
              <w:rPr>
                <w:noProof/>
              </w:rPr>
              <w:pict>
                <v:shape id="Freeform 155" o:spid="_x0000_s1191" style="position:absolute;left:0;text-align:left;margin-left:0;margin-top:0;width:.5pt;height:.5pt;z-index:-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>
                <v:shape id="Freeform 156" o:spid="_x0000_s1192" style="position:absolute;left:0;text-align:left;margin-left:127.6pt;margin-top:0;width:.5pt;height:.5pt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2280" w:type="dxa"/>
            <w:vAlign w:val="center"/>
          </w:tcPr>
          <w:p w:rsidR="00F046B6" w:rsidRPr="00FF2D8F" w:rsidRDefault="00F046B6" w:rsidP="001437C4">
            <w:pPr>
              <w:jc w:val="center"/>
              <w:rPr>
                <w:color w:val="010302"/>
              </w:rPr>
            </w:pPr>
          </w:p>
        </w:tc>
        <w:tc>
          <w:tcPr>
            <w:tcW w:w="1667" w:type="dxa"/>
            <w:vAlign w:val="center"/>
          </w:tcPr>
          <w:p w:rsidR="00F046B6" w:rsidRPr="00FF2D8F" w:rsidRDefault="003250EB" w:rsidP="001437C4">
            <w:pPr>
              <w:jc w:val="center"/>
              <w:rPr>
                <w:color w:val="010302"/>
              </w:rPr>
            </w:pPr>
            <w:r>
              <w:rPr>
                <w:noProof/>
              </w:rPr>
              <w:pict>
                <v:shape id="Freeform 157" o:spid="_x0000_s1193" style="position:absolute;left:0;text-align:left;margin-left:0;margin-top:0;width:.5pt;height:.5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>
                <v:shape id="Freeform 158" o:spid="_x0000_s1194" style="position:absolute;left:0;text-align:left;margin-left:70.45pt;margin-top:0;width:.5pt;height:.5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</w:tr>
      <w:tr w:rsidR="00F046B6" w:rsidRPr="00875D06" w:rsidTr="00F046B6">
        <w:trPr>
          <w:trHeight w:val="419"/>
        </w:trPr>
        <w:tc>
          <w:tcPr>
            <w:tcW w:w="1423" w:type="dxa"/>
            <w:vAlign w:val="center"/>
          </w:tcPr>
          <w:p w:rsidR="00F046B6" w:rsidRPr="00FF2D8F" w:rsidRDefault="003250EB" w:rsidP="001437C4">
            <w:pPr>
              <w:jc w:val="center"/>
              <w:rPr>
                <w:color w:val="010302"/>
              </w:rPr>
            </w:pPr>
            <w:r>
              <w:rPr>
                <w:noProof/>
              </w:rPr>
              <w:pict>
                <v:shape id="Freeform 159" o:spid="_x0000_s1195" style="position:absolute;left:0;text-align:left;margin-left:0;margin-top:.05pt;width:.5pt;height:.5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>
                <v:shape id="Freeform 160" o:spid="_x0000_s1196" style="position:absolute;left:0;text-align:left;margin-left:85.1pt;margin-top:.05pt;width:.5pt;height:.5pt;z-index:-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3118" w:type="dxa"/>
            <w:vAlign w:val="center"/>
          </w:tcPr>
          <w:p w:rsidR="00F046B6" w:rsidRPr="00FF2D8F" w:rsidRDefault="00F046B6" w:rsidP="001437C4">
            <w:pPr>
              <w:jc w:val="center"/>
              <w:rPr>
                <w:color w:val="010302"/>
              </w:rPr>
            </w:pPr>
          </w:p>
        </w:tc>
        <w:tc>
          <w:tcPr>
            <w:tcW w:w="1792" w:type="dxa"/>
            <w:vAlign w:val="center"/>
          </w:tcPr>
          <w:p w:rsidR="00F046B6" w:rsidRPr="00FF2D8F" w:rsidRDefault="003250EB" w:rsidP="001437C4">
            <w:pPr>
              <w:jc w:val="center"/>
              <w:rPr>
                <w:color w:val="010302"/>
              </w:rPr>
            </w:pPr>
            <w:r>
              <w:rPr>
                <w:noProof/>
              </w:rPr>
              <w:pict>
                <v:shape id="Freeform 161" o:spid="_x0000_s1197" style="position:absolute;left:0;text-align:left;margin-left:0;margin-top:.05pt;width:.5pt;height:.5pt;z-index:-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>
                <v:shape id="Freeform 162" o:spid="_x0000_s1198" style="position:absolute;left:0;text-align:left;margin-left:127.6pt;margin-top:.05pt;width:.5pt;height:.5pt;z-index:-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2280" w:type="dxa"/>
            <w:vAlign w:val="center"/>
          </w:tcPr>
          <w:p w:rsidR="00F046B6" w:rsidRPr="00FF2D8F" w:rsidRDefault="00F046B6" w:rsidP="001437C4">
            <w:pPr>
              <w:jc w:val="center"/>
              <w:rPr>
                <w:color w:val="010302"/>
              </w:rPr>
            </w:pPr>
          </w:p>
        </w:tc>
        <w:tc>
          <w:tcPr>
            <w:tcW w:w="1667" w:type="dxa"/>
            <w:vAlign w:val="center"/>
          </w:tcPr>
          <w:p w:rsidR="00F046B6" w:rsidRPr="00FF2D8F" w:rsidRDefault="003250EB" w:rsidP="001437C4">
            <w:pPr>
              <w:jc w:val="center"/>
              <w:rPr>
                <w:color w:val="010302"/>
              </w:rPr>
            </w:pPr>
            <w:r>
              <w:rPr>
                <w:noProof/>
              </w:rPr>
              <w:pict>
                <v:shape id="Freeform 163" o:spid="_x0000_s1199" style="position:absolute;left:0;text-align:left;margin-left:0;margin-top:.05pt;width:.5pt;height:.5pt;z-index:-251652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>
                <v:shape id="Freeform 164" o:spid="_x0000_s1200" style="position:absolute;left:0;text-align:left;margin-left:70.45pt;margin-top:.05pt;width:.5pt;height:.5pt;z-index:-251651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</w:tr>
      <w:tr w:rsidR="00F046B6" w:rsidRPr="00875D06" w:rsidTr="00F046B6">
        <w:trPr>
          <w:trHeight w:val="416"/>
        </w:trPr>
        <w:tc>
          <w:tcPr>
            <w:tcW w:w="1423" w:type="dxa"/>
            <w:vAlign w:val="center"/>
          </w:tcPr>
          <w:p w:rsidR="00F046B6" w:rsidRPr="00FF2D8F" w:rsidRDefault="003250EB" w:rsidP="001437C4">
            <w:pPr>
              <w:jc w:val="center"/>
              <w:rPr>
                <w:color w:val="010302"/>
              </w:rPr>
            </w:pPr>
            <w:r>
              <w:rPr>
                <w:noProof/>
              </w:rPr>
              <w:pict>
                <v:shape id="Freeform 165" o:spid="_x0000_s1201" style="position:absolute;left:0;text-align:left;margin-left:0;margin-top:-.05pt;width:.5pt;height:.5pt;z-index:-251650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>
                <v:shape id="Freeform 166" o:spid="_x0000_s1202" style="position:absolute;left:0;text-align:left;margin-left:85.1pt;margin-top:-.05pt;width:.5pt;height:.5pt;z-index:-251649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3118" w:type="dxa"/>
            <w:vAlign w:val="center"/>
          </w:tcPr>
          <w:p w:rsidR="00F046B6" w:rsidRPr="00FF2D8F" w:rsidRDefault="00F046B6" w:rsidP="001437C4">
            <w:pPr>
              <w:jc w:val="center"/>
              <w:rPr>
                <w:color w:val="010302"/>
              </w:rPr>
            </w:pPr>
          </w:p>
        </w:tc>
        <w:tc>
          <w:tcPr>
            <w:tcW w:w="1792" w:type="dxa"/>
            <w:vAlign w:val="center"/>
          </w:tcPr>
          <w:p w:rsidR="00F046B6" w:rsidRPr="00FF2D8F" w:rsidRDefault="003250EB" w:rsidP="001437C4">
            <w:pPr>
              <w:jc w:val="center"/>
              <w:rPr>
                <w:color w:val="010302"/>
              </w:rPr>
            </w:pPr>
            <w:r>
              <w:rPr>
                <w:noProof/>
              </w:rPr>
              <w:pict>
                <v:shape id="Freeform 167" o:spid="_x0000_s1203" style="position:absolute;left:0;text-align:left;margin-left:0;margin-top:-.05pt;width:.5pt;height:.5pt;z-index:-251648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>
                <v:shape id="Freeform 168" o:spid="_x0000_s1204" style="position:absolute;left:0;text-align:left;margin-left:127.6pt;margin-top:-.05pt;width:.5pt;height:.5pt;z-index:-251646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2280" w:type="dxa"/>
            <w:vAlign w:val="center"/>
          </w:tcPr>
          <w:p w:rsidR="00F046B6" w:rsidRPr="00FF2D8F" w:rsidRDefault="00F046B6" w:rsidP="001437C4">
            <w:pPr>
              <w:jc w:val="center"/>
              <w:rPr>
                <w:color w:val="010302"/>
              </w:rPr>
            </w:pPr>
          </w:p>
        </w:tc>
        <w:tc>
          <w:tcPr>
            <w:tcW w:w="1667" w:type="dxa"/>
            <w:vAlign w:val="center"/>
          </w:tcPr>
          <w:p w:rsidR="00F046B6" w:rsidRPr="00FF2D8F" w:rsidRDefault="003250EB" w:rsidP="001437C4">
            <w:pPr>
              <w:jc w:val="center"/>
              <w:rPr>
                <w:color w:val="010302"/>
              </w:rPr>
            </w:pPr>
            <w:r>
              <w:rPr>
                <w:noProof/>
              </w:rPr>
              <w:pict>
                <v:shape id="Freeform 169" o:spid="_x0000_s1205" style="position:absolute;left:0;text-align:left;margin-left:0;margin-top:-.05pt;width:.5pt;height:.5pt;z-index:-251645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>
                <v:shape id="Freeform 170" o:spid="_x0000_s1206" style="position:absolute;left:0;text-align:left;margin-left:70.45pt;margin-top:-.05pt;width:.5pt;height:.5pt;z-index:-251644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</w:tr>
      <w:tr w:rsidR="00F046B6" w:rsidRPr="00875D06" w:rsidTr="00F046B6">
        <w:trPr>
          <w:trHeight w:val="416"/>
        </w:trPr>
        <w:tc>
          <w:tcPr>
            <w:tcW w:w="1423" w:type="dxa"/>
            <w:vAlign w:val="center"/>
          </w:tcPr>
          <w:p w:rsidR="00F046B6" w:rsidRPr="00FF2D8F" w:rsidRDefault="003250EB" w:rsidP="001437C4">
            <w:pPr>
              <w:jc w:val="center"/>
              <w:rPr>
                <w:color w:val="010302"/>
              </w:rPr>
            </w:pPr>
            <w:r>
              <w:rPr>
                <w:noProof/>
              </w:rPr>
              <w:pict>
                <v:shape id="Freeform 171" o:spid="_x0000_s1207" style="position:absolute;left:0;text-align:left;margin-left:0;margin-top:-.05pt;width:.5pt;height:.5pt;z-index:-251643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>
                <v:shape id="Freeform 172" o:spid="_x0000_s1208" style="position:absolute;left:0;text-align:left;margin-left:85.1pt;margin-top:-.05pt;width:.5pt;height:.5pt;z-index:-251642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3118" w:type="dxa"/>
            <w:vAlign w:val="center"/>
          </w:tcPr>
          <w:p w:rsidR="00F046B6" w:rsidRPr="00FF2D8F" w:rsidRDefault="00F046B6" w:rsidP="001437C4">
            <w:pPr>
              <w:jc w:val="center"/>
              <w:rPr>
                <w:color w:val="010302"/>
              </w:rPr>
            </w:pPr>
          </w:p>
        </w:tc>
        <w:tc>
          <w:tcPr>
            <w:tcW w:w="1792" w:type="dxa"/>
            <w:vAlign w:val="center"/>
          </w:tcPr>
          <w:p w:rsidR="00F046B6" w:rsidRPr="00FF2D8F" w:rsidRDefault="003250EB" w:rsidP="001437C4">
            <w:pPr>
              <w:jc w:val="center"/>
              <w:rPr>
                <w:color w:val="010302"/>
              </w:rPr>
            </w:pPr>
            <w:r>
              <w:rPr>
                <w:noProof/>
              </w:rPr>
              <w:pict>
                <v:shape id="Freeform 173" o:spid="_x0000_s1209" style="position:absolute;left:0;text-align:left;margin-left:0;margin-top:-.05pt;width:.5pt;height:.5pt;z-index:-251641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>
                <v:shape id="Freeform 174" o:spid="_x0000_s1210" style="position:absolute;left:0;text-align:left;margin-left:127.6pt;margin-top:-.05pt;width:.5pt;height:.5pt;z-index:-251640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2280" w:type="dxa"/>
            <w:vAlign w:val="center"/>
          </w:tcPr>
          <w:p w:rsidR="00F046B6" w:rsidRPr="00FF2D8F" w:rsidRDefault="00F046B6" w:rsidP="001437C4">
            <w:pPr>
              <w:jc w:val="center"/>
              <w:rPr>
                <w:color w:val="010302"/>
              </w:rPr>
            </w:pPr>
          </w:p>
        </w:tc>
        <w:tc>
          <w:tcPr>
            <w:tcW w:w="1667" w:type="dxa"/>
            <w:vAlign w:val="center"/>
          </w:tcPr>
          <w:p w:rsidR="00F046B6" w:rsidRPr="00FF2D8F" w:rsidRDefault="003250EB" w:rsidP="001437C4">
            <w:pPr>
              <w:jc w:val="center"/>
              <w:rPr>
                <w:color w:val="010302"/>
              </w:rPr>
            </w:pPr>
            <w:r>
              <w:rPr>
                <w:noProof/>
              </w:rPr>
              <w:pict>
                <v:shape id="Freeform 175" o:spid="_x0000_s1211" style="position:absolute;left:0;text-align:left;margin-left:0;margin-top:-.05pt;width:.5pt;height:.5pt;z-index:-251639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>
                <v:shape id="Freeform 176" o:spid="_x0000_s1212" style="position:absolute;left:0;text-align:left;margin-left:70.45pt;margin-top:-.05pt;width:.5pt;height:.5pt;z-index:-251638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</w:tr>
      <w:tr w:rsidR="00F046B6" w:rsidRPr="00875D06" w:rsidTr="00F046B6">
        <w:trPr>
          <w:trHeight w:val="416"/>
        </w:trPr>
        <w:tc>
          <w:tcPr>
            <w:tcW w:w="1423" w:type="dxa"/>
            <w:vAlign w:val="center"/>
          </w:tcPr>
          <w:p w:rsidR="00F046B6" w:rsidRPr="00FF2D8F" w:rsidRDefault="003250EB" w:rsidP="001437C4">
            <w:pPr>
              <w:jc w:val="center"/>
              <w:rPr>
                <w:color w:val="010302"/>
              </w:rPr>
            </w:pPr>
            <w:r>
              <w:rPr>
                <w:noProof/>
              </w:rPr>
              <w:pict>
                <v:shape id="Freeform 177" o:spid="_x0000_s1213" style="position:absolute;left:0;text-align:left;margin-left:0;margin-top:0;width:.5pt;height:.5pt;z-index:-251637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>
                <v:shape id="Freeform 178" o:spid="_x0000_s1214" style="position:absolute;left:0;text-align:left;margin-left:85.1pt;margin-top:0;width:.5pt;height:.5pt;z-index:-251636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3118" w:type="dxa"/>
            <w:vAlign w:val="center"/>
          </w:tcPr>
          <w:p w:rsidR="00F046B6" w:rsidRPr="00FF2D8F" w:rsidRDefault="00F046B6" w:rsidP="001437C4">
            <w:pPr>
              <w:jc w:val="center"/>
              <w:rPr>
                <w:color w:val="010302"/>
              </w:rPr>
            </w:pPr>
          </w:p>
        </w:tc>
        <w:tc>
          <w:tcPr>
            <w:tcW w:w="1792" w:type="dxa"/>
            <w:vAlign w:val="center"/>
          </w:tcPr>
          <w:p w:rsidR="00F046B6" w:rsidRPr="00FF2D8F" w:rsidRDefault="003250EB" w:rsidP="001437C4">
            <w:pPr>
              <w:jc w:val="center"/>
              <w:rPr>
                <w:color w:val="010302"/>
              </w:rPr>
            </w:pPr>
            <w:r>
              <w:rPr>
                <w:noProof/>
              </w:rPr>
              <w:pict>
                <v:shape id="Freeform 179" o:spid="_x0000_s1215" style="position:absolute;left:0;text-align:left;margin-left:0;margin-top:0;width:.5pt;height:.5pt;z-index:-251635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>
                <v:shape id="Freeform 180" o:spid="_x0000_s1216" style="position:absolute;left:0;text-align:left;margin-left:127.6pt;margin-top:0;width:.5pt;height:.5pt;z-index:-251634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2280" w:type="dxa"/>
            <w:vAlign w:val="center"/>
          </w:tcPr>
          <w:p w:rsidR="00F046B6" w:rsidRPr="00FF2D8F" w:rsidRDefault="00F046B6" w:rsidP="001437C4">
            <w:pPr>
              <w:jc w:val="center"/>
              <w:rPr>
                <w:color w:val="010302"/>
              </w:rPr>
            </w:pPr>
          </w:p>
        </w:tc>
        <w:tc>
          <w:tcPr>
            <w:tcW w:w="1667" w:type="dxa"/>
            <w:vAlign w:val="center"/>
          </w:tcPr>
          <w:p w:rsidR="00F046B6" w:rsidRPr="00FF2D8F" w:rsidRDefault="003250EB" w:rsidP="001437C4">
            <w:pPr>
              <w:jc w:val="center"/>
              <w:rPr>
                <w:color w:val="010302"/>
              </w:rPr>
            </w:pPr>
            <w:r>
              <w:rPr>
                <w:noProof/>
              </w:rPr>
              <w:pict>
                <v:shape id="Freeform 181" o:spid="_x0000_s1217" style="position:absolute;left:0;text-align:left;margin-left:0;margin-top:0;width:.5pt;height:.5pt;z-index:-251633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>
                <v:shape id="Freeform 182" o:spid="_x0000_s1218" style="position:absolute;left:0;text-align:left;margin-left:70.45pt;margin-top:0;width:.5pt;height:.5pt;z-index:-251632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</w:tr>
      <w:tr w:rsidR="00F046B6" w:rsidRPr="00875D06" w:rsidTr="00F046B6">
        <w:trPr>
          <w:trHeight w:val="416"/>
        </w:trPr>
        <w:tc>
          <w:tcPr>
            <w:tcW w:w="1423" w:type="dxa"/>
            <w:vAlign w:val="center"/>
          </w:tcPr>
          <w:p w:rsidR="00F046B6" w:rsidRPr="00FF2D8F" w:rsidRDefault="003250EB" w:rsidP="001437C4">
            <w:pPr>
              <w:jc w:val="center"/>
              <w:rPr>
                <w:color w:val="010302"/>
              </w:rPr>
            </w:pPr>
            <w:r>
              <w:rPr>
                <w:noProof/>
              </w:rPr>
              <w:pict>
                <v:shape id="Freeform 183" o:spid="_x0000_s1219" style="position:absolute;left:0;text-align:left;margin-left:0;margin-top:0;width:.5pt;height:.5pt;z-index:-251631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>
                <v:shape id="Freeform 184" o:spid="_x0000_s1220" style="position:absolute;left:0;text-align:left;margin-left:85.1pt;margin-top:0;width:.5pt;height:.5pt;z-index:-251630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3118" w:type="dxa"/>
            <w:vAlign w:val="center"/>
          </w:tcPr>
          <w:p w:rsidR="00F046B6" w:rsidRPr="00FF2D8F" w:rsidRDefault="00F046B6" w:rsidP="001437C4">
            <w:pPr>
              <w:jc w:val="center"/>
              <w:rPr>
                <w:color w:val="010302"/>
              </w:rPr>
            </w:pPr>
          </w:p>
        </w:tc>
        <w:tc>
          <w:tcPr>
            <w:tcW w:w="1792" w:type="dxa"/>
            <w:vAlign w:val="center"/>
          </w:tcPr>
          <w:p w:rsidR="00F046B6" w:rsidRPr="00FF2D8F" w:rsidRDefault="003250EB" w:rsidP="001437C4">
            <w:pPr>
              <w:jc w:val="center"/>
              <w:rPr>
                <w:color w:val="010302"/>
              </w:rPr>
            </w:pPr>
            <w:r>
              <w:rPr>
                <w:noProof/>
              </w:rPr>
              <w:pict>
                <v:shape id="Freeform 185" o:spid="_x0000_s1221" style="position:absolute;left:0;text-align:left;margin-left:0;margin-top:0;width:.5pt;height:.5pt;z-index:-251629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>
                <v:shape id="Freeform 186" o:spid="_x0000_s1222" style="position:absolute;left:0;text-align:left;margin-left:127.6pt;margin-top:0;width:.5pt;height:.5pt;z-index:-251628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2280" w:type="dxa"/>
            <w:vAlign w:val="center"/>
          </w:tcPr>
          <w:p w:rsidR="00F046B6" w:rsidRPr="00FF2D8F" w:rsidRDefault="00F046B6" w:rsidP="001437C4">
            <w:pPr>
              <w:jc w:val="center"/>
              <w:rPr>
                <w:color w:val="010302"/>
              </w:rPr>
            </w:pPr>
          </w:p>
        </w:tc>
        <w:tc>
          <w:tcPr>
            <w:tcW w:w="1667" w:type="dxa"/>
            <w:vAlign w:val="center"/>
          </w:tcPr>
          <w:p w:rsidR="00F046B6" w:rsidRPr="00FF2D8F" w:rsidRDefault="003250EB" w:rsidP="001437C4">
            <w:pPr>
              <w:jc w:val="center"/>
              <w:rPr>
                <w:color w:val="010302"/>
              </w:rPr>
            </w:pPr>
            <w:r>
              <w:rPr>
                <w:noProof/>
              </w:rPr>
              <w:pict>
                <v:shape id="Freeform 187" o:spid="_x0000_s1223" style="position:absolute;left:0;text-align:left;margin-left:0;margin-top:0;width:.5pt;height:.5pt;z-index:-251627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>
                <v:shape id="Freeform 188" o:spid="_x0000_s1224" style="position:absolute;left:0;text-align:left;margin-left:70.45pt;margin-top:0;width:.5pt;height:.5pt;z-index:-251626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</w:tr>
      <w:tr w:rsidR="00F046B6" w:rsidRPr="00875D06" w:rsidTr="00F046B6">
        <w:trPr>
          <w:trHeight w:val="416"/>
        </w:trPr>
        <w:tc>
          <w:tcPr>
            <w:tcW w:w="1423" w:type="dxa"/>
            <w:vAlign w:val="center"/>
          </w:tcPr>
          <w:p w:rsidR="00F046B6" w:rsidRPr="00FF2D8F" w:rsidRDefault="003250EB" w:rsidP="001437C4">
            <w:pPr>
              <w:jc w:val="center"/>
              <w:rPr>
                <w:color w:val="010302"/>
              </w:rPr>
            </w:pPr>
            <w:r>
              <w:rPr>
                <w:noProof/>
              </w:rPr>
              <w:pict>
                <v:shape id="Freeform 189" o:spid="_x0000_s1225" style="position:absolute;left:0;text-align:left;margin-left:0;margin-top:0;width:.5pt;height:.5pt;z-index:-251625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>
                <v:shape id="Freeform 190" o:spid="_x0000_s1226" style="position:absolute;left:0;text-align:left;margin-left:85.1pt;margin-top:0;width:.5pt;height:.5pt;z-index:-251624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3118" w:type="dxa"/>
            <w:vAlign w:val="center"/>
          </w:tcPr>
          <w:p w:rsidR="00F046B6" w:rsidRPr="00FF2D8F" w:rsidRDefault="00F046B6" w:rsidP="001437C4">
            <w:pPr>
              <w:jc w:val="center"/>
              <w:rPr>
                <w:color w:val="010302"/>
              </w:rPr>
            </w:pPr>
          </w:p>
        </w:tc>
        <w:tc>
          <w:tcPr>
            <w:tcW w:w="1792" w:type="dxa"/>
            <w:vAlign w:val="center"/>
          </w:tcPr>
          <w:p w:rsidR="00F046B6" w:rsidRPr="00FF2D8F" w:rsidRDefault="003250EB" w:rsidP="001437C4">
            <w:pPr>
              <w:jc w:val="center"/>
              <w:rPr>
                <w:color w:val="010302"/>
              </w:rPr>
            </w:pPr>
            <w:r>
              <w:rPr>
                <w:noProof/>
              </w:rPr>
              <w:pict>
                <v:shape id="Freeform 191" o:spid="_x0000_s1227" style="position:absolute;left:0;text-align:left;margin-left:0;margin-top:0;width:.5pt;height:.5pt;z-index:-251623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>
                <v:shape id="Freeform 192" o:spid="_x0000_s1228" style="position:absolute;left:0;text-align:left;margin-left:127.6pt;margin-top:0;width:.5pt;height:.5pt;z-index:-251622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2280" w:type="dxa"/>
            <w:vAlign w:val="center"/>
          </w:tcPr>
          <w:p w:rsidR="00F046B6" w:rsidRPr="00FF2D8F" w:rsidRDefault="00F046B6" w:rsidP="001437C4">
            <w:pPr>
              <w:jc w:val="center"/>
              <w:rPr>
                <w:color w:val="010302"/>
              </w:rPr>
            </w:pPr>
          </w:p>
        </w:tc>
        <w:tc>
          <w:tcPr>
            <w:tcW w:w="1667" w:type="dxa"/>
            <w:vAlign w:val="center"/>
          </w:tcPr>
          <w:p w:rsidR="00F046B6" w:rsidRPr="00FF2D8F" w:rsidRDefault="003250EB" w:rsidP="001437C4">
            <w:pPr>
              <w:jc w:val="center"/>
              <w:rPr>
                <w:color w:val="010302"/>
              </w:rPr>
            </w:pPr>
            <w:r>
              <w:rPr>
                <w:noProof/>
              </w:rPr>
              <w:pict>
                <v:shape id="Freeform 193" o:spid="_x0000_s1229" style="position:absolute;left:0;text-align:left;margin-left:0;margin-top:0;width:.5pt;height:.5pt;z-index:-251621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>
                <v:shape id="Freeform 194" o:spid="_x0000_s1230" style="position:absolute;left:0;text-align:left;margin-left:70.45pt;margin-top:0;width:.5pt;height:.5pt;z-index:-251620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</w:tr>
      <w:tr w:rsidR="00F046B6" w:rsidRPr="00875D06" w:rsidTr="00F046B6">
        <w:trPr>
          <w:trHeight w:val="417"/>
        </w:trPr>
        <w:tc>
          <w:tcPr>
            <w:tcW w:w="1423" w:type="dxa"/>
            <w:vAlign w:val="center"/>
          </w:tcPr>
          <w:p w:rsidR="00F046B6" w:rsidRPr="00FF2D8F" w:rsidRDefault="003250EB" w:rsidP="001437C4">
            <w:pPr>
              <w:jc w:val="center"/>
              <w:rPr>
                <w:color w:val="010302"/>
              </w:rPr>
            </w:pPr>
            <w:r>
              <w:rPr>
                <w:noProof/>
              </w:rPr>
              <w:pict>
                <v:shape id="Freeform 195" o:spid="_x0000_s1231" style="position:absolute;left:0;text-align:left;margin-left:0;margin-top:0;width:.5pt;height:.5pt;z-index:-251619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>
                <v:shape id="Freeform 196" o:spid="_x0000_s1232" style="position:absolute;left:0;text-align:left;margin-left:85.1pt;margin-top:0;width:.5pt;height:.5pt;z-index:-251618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3118" w:type="dxa"/>
            <w:vAlign w:val="center"/>
          </w:tcPr>
          <w:p w:rsidR="00F046B6" w:rsidRPr="00FF2D8F" w:rsidRDefault="00F046B6" w:rsidP="001437C4">
            <w:pPr>
              <w:jc w:val="center"/>
              <w:rPr>
                <w:color w:val="010302"/>
              </w:rPr>
            </w:pPr>
          </w:p>
        </w:tc>
        <w:tc>
          <w:tcPr>
            <w:tcW w:w="1792" w:type="dxa"/>
            <w:vAlign w:val="center"/>
          </w:tcPr>
          <w:p w:rsidR="00F046B6" w:rsidRPr="00FF2D8F" w:rsidRDefault="003250EB" w:rsidP="001437C4">
            <w:pPr>
              <w:jc w:val="center"/>
              <w:rPr>
                <w:color w:val="010302"/>
              </w:rPr>
            </w:pPr>
            <w:r>
              <w:rPr>
                <w:noProof/>
              </w:rPr>
              <w:pict>
                <v:shape id="Freeform 197" o:spid="_x0000_s1233" style="position:absolute;left:0;text-align:left;margin-left:0;margin-top:0;width:.5pt;height:.5pt;z-index:-251617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>
                <v:shape id="Freeform 198" o:spid="_x0000_s1234" style="position:absolute;left:0;text-align:left;margin-left:127.6pt;margin-top:0;width:.5pt;height:.5pt;z-index:-251616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2280" w:type="dxa"/>
            <w:vAlign w:val="center"/>
          </w:tcPr>
          <w:p w:rsidR="00F046B6" w:rsidRPr="00FF2D8F" w:rsidRDefault="00F046B6" w:rsidP="001437C4">
            <w:pPr>
              <w:jc w:val="center"/>
              <w:rPr>
                <w:color w:val="010302"/>
              </w:rPr>
            </w:pPr>
          </w:p>
        </w:tc>
        <w:tc>
          <w:tcPr>
            <w:tcW w:w="1667" w:type="dxa"/>
            <w:vAlign w:val="center"/>
          </w:tcPr>
          <w:p w:rsidR="00F046B6" w:rsidRPr="00FF2D8F" w:rsidRDefault="003250EB" w:rsidP="001437C4">
            <w:pPr>
              <w:jc w:val="center"/>
              <w:rPr>
                <w:color w:val="010302"/>
              </w:rPr>
            </w:pPr>
            <w:r>
              <w:rPr>
                <w:noProof/>
              </w:rPr>
              <w:pict>
                <v:shape id="Freeform 199" o:spid="_x0000_s1235" style="position:absolute;left:0;text-align:left;margin-left:0;margin-top:0;width:.5pt;height:.5pt;z-index:-251615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>
                <v:shape id="Freeform 200" o:spid="_x0000_s1236" style="position:absolute;left:0;text-align:left;margin-left:70.45pt;margin-top:0;width:.5pt;height:.5pt;z-index:-251614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" path="m,6096r6096,l6096,,,,,6096xe" fillcolor="black" stroked="f" strokeweight="1pt">
                  <v:path arrowok="t"/>
                  <w10:wrap anchorx="page"/>
                </v:shape>
              </w:pict>
            </w:r>
          </w:p>
        </w:tc>
      </w:tr>
      <w:tr w:rsidR="00F046B6" w:rsidRPr="00875D06" w:rsidTr="00F046B6">
        <w:trPr>
          <w:trHeight w:val="416"/>
        </w:trPr>
        <w:tc>
          <w:tcPr>
            <w:tcW w:w="1423" w:type="dxa"/>
            <w:vAlign w:val="center"/>
          </w:tcPr>
          <w:p w:rsidR="00F046B6" w:rsidRPr="00FF2D8F" w:rsidRDefault="003250EB" w:rsidP="001437C4">
            <w:pPr>
              <w:jc w:val="center"/>
              <w:rPr>
                <w:color w:val="010302"/>
              </w:rPr>
            </w:pPr>
            <w:r>
              <w:rPr>
                <w:noProof/>
              </w:rPr>
              <w:pict>
                <v:shape id="Freeform 201" o:spid="_x0000_s1237" style="position:absolute;left:0;text-align:left;margin-left:0;margin-top:0;width:.5pt;height:.5pt;z-index:-251613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>
                <v:shape id="Freeform 202" o:spid="_x0000_s1238" style="position:absolute;left:0;text-align:left;margin-left:85.1pt;margin-top:0;width:.5pt;height:.5pt;z-index:-251612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>
                <v:shape id="Freeform 203" o:spid="_x0000_s1244" style="position:absolute;left:0;text-align:left;margin-left:0;margin-top:22.45pt;width:.5pt;height:.5pt;z-index:-251611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" path="m,6095r6096,l6096,,,,,6095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>
                <v:shape id="Freeform 204" o:spid="_x0000_s1243" style="position:absolute;left:0;text-align:left;margin-left:0;margin-top:22.45pt;width:.5pt;height:.5pt;z-index:-251610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" path="m,6095r6096,l6096,,,,,6095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>
                <v:shape id="Freeform 205" o:spid="_x0000_s1245" style="position:absolute;left:0;text-align:left;margin-left:85.1pt;margin-top:22.45pt;width:.5pt;height:.5pt;z-index:-251609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" path="m,6095r6096,l6096,,,,,6095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3118" w:type="dxa"/>
            <w:vAlign w:val="center"/>
          </w:tcPr>
          <w:p w:rsidR="00F046B6" w:rsidRPr="00FF2D8F" w:rsidRDefault="00F046B6" w:rsidP="001437C4">
            <w:pPr>
              <w:jc w:val="center"/>
              <w:rPr>
                <w:color w:val="010302"/>
              </w:rPr>
            </w:pPr>
          </w:p>
        </w:tc>
        <w:tc>
          <w:tcPr>
            <w:tcW w:w="1792" w:type="dxa"/>
            <w:vAlign w:val="center"/>
          </w:tcPr>
          <w:p w:rsidR="00F046B6" w:rsidRPr="00FF2D8F" w:rsidRDefault="003250EB" w:rsidP="001437C4">
            <w:pPr>
              <w:jc w:val="center"/>
              <w:rPr>
                <w:color w:val="010302"/>
              </w:rPr>
            </w:pPr>
            <w:r>
              <w:rPr>
                <w:noProof/>
              </w:rPr>
              <w:pict>
                <v:shape id="Freeform 206" o:spid="_x0000_s1239" style="position:absolute;left:0;text-align:left;margin-left:0;margin-top:0;width:.5pt;height:.5pt;z-index:-251608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>
                <v:shape id="Freeform 207" o:spid="_x0000_s1240" style="position:absolute;left:0;text-align:left;margin-left:127.6pt;margin-top:0;width:.5pt;height:.5pt;z-index:-251607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>
                <v:shape id="Freeform 208" o:spid="_x0000_s1246" style="position:absolute;left:0;text-align:left;margin-left:0;margin-top:22.45pt;width:.5pt;height:.5pt;z-index:-251606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" path="m,6095r6096,l6096,,,,,6095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>
                <v:shape id="Freeform 209" o:spid="_x0000_s1247" style="position:absolute;left:0;text-align:left;margin-left:127.6pt;margin-top:22.45pt;width:.5pt;height:.5pt;z-index:-251604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" path="m,6095r6096,l6096,,,,,6095xe" fillcolor="black" stroked="f" strokeweight="1pt">
                  <v:path arrowok="t"/>
                  <w10:wrap anchorx="page"/>
                </v:shape>
              </w:pict>
            </w:r>
          </w:p>
        </w:tc>
        <w:tc>
          <w:tcPr>
            <w:tcW w:w="2280" w:type="dxa"/>
            <w:vAlign w:val="center"/>
          </w:tcPr>
          <w:p w:rsidR="00F046B6" w:rsidRPr="00FF2D8F" w:rsidRDefault="00F046B6" w:rsidP="001437C4">
            <w:pPr>
              <w:jc w:val="center"/>
              <w:rPr>
                <w:color w:val="010302"/>
              </w:rPr>
            </w:pPr>
          </w:p>
        </w:tc>
        <w:tc>
          <w:tcPr>
            <w:tcW w:w="1667" w:type="dxa"/>
            <w:vAlign w:val="center"/>
          </w:tcPr>
          <w:p w:rsidR="00F046B6" w:rsidRPr="00FF2D8F" w:rsidRDefault="003250EB" w:rsidP="001437C4">
            <w:pPr>
              <w:jc w:val="center"/>
              <w:rPr>
                <w:color w:val="010302"/>
              </w:rPr>
            </w:pPr>
            <w:r>
              <w:rPr>
                <w:noProof/>
              </w:rPr>
              <w:pict>
                <v:shape id="Freeform 210" o:spid="_x0000_s1241" style="position:absolute;left:0;text-align:left;margin-left:0;margin-top:0;width:.5pt;height:.5pt;z-index:-251603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>
                <v:shape id="Freeform 211" o:spid="_x0000_s1242" style="position:absolute;left:0;text-align:left;margin-left:70.45pt;margin-top:0;width:.5pt;height:.5pt;z-index:-251602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096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" path="m,6096r6096,l6096,,,,,6096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>
                <v:shape id="Freeform 212" o:spid="_x0000_s1248" style="position:absolute;left:0;text-align:left;margin-left:0;margin-top:22.45pt;width:.5pt;height:.5pt;z-index:-251601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" path="m,6095r6096,l6096,,,,,6095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>
                <v:shape id="Freeform 213" o:spid="_x0000_s1250" style="position:absolute;left:0;text-align:left;margin-left:70.45pt;margin-top:22.45pt;width:.5pt;height:.5pt;z-index:251715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" path="m,6095r6096,l6096,,,,,6095xe" fillcolor="black" stroked="f" strokeweight="1pt">
                  <v:path arrowok="t"/>
                  <w10:wrap anchorx="page"/>
                </v:shape>
              </w:pict>
            </w:r>
            <w:r>
              <w:rPr>
                <w:noProof/>
              </w:rPr>
              <w:pict>
                <v:shape id="Freeform 214" o:spid="_x0000_s1249" style="position:absolute;left:0;text-align:left;margin-left:70.45pt;margin-top:22.45pt;width:.5pt;height:.5pt;z-index:251716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096,6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" path="m,6095r6096,l6096,,,,,6095xe" fillcolor="black" stroked="f" strokeweight="1pt">
                  <v:path arrowok="t"/>
                  <w10:wrap anchorx="page"/>
                </v:shape>
              </w:pict>
            </w:r>
          </w:p>
        </w:tc>
      </w:tr>
    </w:tbl>
    <w:p w:rsidR="00F046B6" w:rsidRDefault="00F046B6" w:rsidP="001437C4">
      <w:pPr>
        <w:tabs>
          <w:tab w:val="left" w:pos="6240"/>
        </w:tabs>
        <w:autoSpaceDE w:val="0"/>
        <w:autoSpaceDN w:val="0"/>
        <w:adjustRightInd w:val="0"/>
        <w:jc w:val="center"/>
        <w:rPr>
          <w:szCs w:val="28"/>
        </w:rPr>
      </w:pPr>
    </w:p>
    <w:p w:rsidR="00F046B6" w:rsidRDefault="00F046B6" w:rsidP="001437C4">
      <w:pPr>
        <w:tabs>
          <w:tab w:val="left" w:pos="6240"/>
        </w:tabs>
        <w:autoSpaceDE w:val="0"/>
        <w:autoSpaceDN w:val="0"/>
        <w:adjustRightInd w:val="0"/>
        <w:jc w:val="center"/>
        <w:rPr>
          <w:szCs w:val="28"/>
        </w:rPr>
      </w:pPr>
    </w:p>
    <w:p w:rsidR="00F046B6" w:rsidRDefault="00F046B6" w:rsidP="001437C4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г. Москва 202</w:t>
      </w:r>
      <w:r w:rsidR="001439EF">
        <w:rPr>
          <w:b/>
          <w:bCs/>
          <w:color w:val="000000"/>
        </w:rPr>
        <w:t>5</w:t>
      </w:r>
      <w:r w:rsidRPr="00875D06">
        <w:rPr>
          <w:b/>
          <w:bCs/>
          <w:color w:val="000000"/>
        </w:rPr>
        <w:t xml:space="preserve"> г. </w:t>
      </w:r>
    </w:p>
    <w:p w:rsidR="00E25423" w:rsidRPr="00285AE9" w:rsidRDefault="00E25423" w:rsidP="001437C4">
      <w:pPr>
        <w:pStyle w:val="aa"/>
        <w:rPr>
          <w:rFonts w:ascii="Times New Roman" w:hAnsi="Times New Roman"/>
          <w:iCs/>
          <w:sz w:val="24"/>
        </w:rPr>
      </w:pPr>
    </w:p>
    <w:p w:rsidR="00F046B6" w:rsidRDefault="00F046B6" w:rsidP="001437C4">
      <w:pPr>
        <w:jc w:val="center"/>
        <w:rPr>
          <w:b/>
          <w:bCs/>
          <w:color w:val="000000"/>
          <w:szCs w:val="28"/>
          <w:lang w:val="en-US"/>
        </w:rPr>
      </w:pPr>
    </w:p>
    <w:p w:rsidR="00F046B6" w:rsidRDefault="00F046B6" w:rsidP="001437C4">
      <w:pPr>
        <w:jc w:val="center"/>
        <w:rPr>
          <w:b/>
          <w:bCs/>
          <w:color w:val="000000"/>
          <w:szCs w:val="28"/>
          <w:lang w:val="en-US"/>
        </w:rPr>
      </w:pPr>
    </w:p>
    <w:p w:rsidR="00F046B6" w:rsidRDefault="00F046B6" w:rsidP="001437C4">
      <w:pPr>
        <w:jc w:val="center"/>
        <w:rPr>
          <w:b/>
          <w:bCs/>
          <w:color w:val="000000"/>
          <w:szCs w:val="28"/>
        </w:rPr>
      </w:pPr>
    </w:p>
    <w:p w:rsidR="00083CF3" w:rsidRPr="00083CF3" w:rsidRDefault="00083CF3" w:rsidP="001437C4">
      <w:pPr>
        <w:jc w:val="center"/>
        <w:rPr>
          <w:b/>
          <w:bCs/>
          <w:color w:val="000000"/>
          <w:szCs w:val="28"/>
        </w:rPr>
      </w:pPr>
    </w:p>
    <w:p w:rsidR="00F046B6" w:rsidRDefault="00F046B6" w:rsidP="001437C4">
      <w:pPr>
        <w:jc w:val="center"/>
        <w:rPr>
          <w:b/>
          <w:bCs/>
          <w:color w:val="000000"/>
          <w:szCs w:val="28"/>
          <w:lang w:val="en-US"/>
        </w:rPr>
      </w:pPr>
    </w:p>
    <w:p w:rsidR="00F046B6" w:rsidRDefault="00F046B6" w:rsidP="001437C4">
      <w:pPr>
        <w:jc w:val="center"/>
        <w:rPr>
          <w:b/>
          <w:bCs/>
          <w:color w:val="000000"/>
          <w:szCs w:val="28"/>
          <w:lang w:val="en-US"/>
        </w:rPr>
      </w:pPr>
    </w:p>
    <w:p w:rsidR="00F046B6" w:rsidRDefault="00F046B6" w:rsidP="001437C4">
      <w:pPr>
        <w:jc w:val="center"/>
        <w:rPr>
          <w:b/>
          <w:bCs/>
          <w:color w:val="000000"/>
          <w:szCs w:val="28"/>
        </w:rPr>
      </w:pPr>
      <w:r w:rsidRPr="00875D06">
        <w:rPr>
          <w:b/>
          <w:bCs/>
          <w:color w:val="000000"/>
          <w:szCs w:val="28"/>
        </w:rPr>
        <w:t>Лист ознакомления с программ</w:t>
      </w:r>
      <w:r>
        <w:rPr>
          <w:b/>
          <w:bCs/>
          <w:color w:val="000000"/>
          <w:szCs w:val="28"/>
        </w:rPr>
        <w:t>ой</w:t>
      </w:r>
      <w:r w:rsidRPr="00875D06">
        <w:rPr>
          <w:b/>
          <w:bCs/>
          <w:color w:val="000000"/>
          <w:szCs w:val="28"/>
        </w:rPr>
        <w:t xml:space="preserve"> ПНР</w:t>
      </w:r>
    </w:p>
    <w:p w:rsidR="00F046B6" w:rsidRDefault="00F046B6" w:rsidP="001437C4">
      <w:pPr>
        <w:tabs>
          <w:tab w:val="left" w:pos="6240"/>
        </w:tabs>
        <w:autoSpaceDE w:val="0"/>
        <w:autoSpaceDN w:val="0"/>
        <w:adjustRightInd w:val="0"/>
        <w:jc w:val="center"/>
        <w:rPr>
          <w:szCs w:val="28"/>
        </w:rPr>
      </w:pPr>
    </w:p>
    <w:p w:rsidR="00F046B6" w:rsidRPr="00875D06" w:rsidRDefault="00F046B6" w:rsidP="001437C4">
      <w:pPr>
        <w:jc w:val="center"/>
      </w:pPr>
      <w:r w:rsidRPr="00875D06">
        <w:rPr>
          <w:color w:val="000000"/>
        </w:rPr>
        <w:t>На объекте:</w:t>
      </w:r>
      <w:r w:rsidRPr="00875D06">
        <w:rPr>
          <w:color w:val="182437"/>
        </w:rPr>
        <w:t xml:space="preserve"> </w:t>
      </w:r>
      <w:r w:rsidR="00FA1D67">
        <w:t>ДП ф. Центральный АО «Оборонэнерго»</w:t>
      </w:r>
    </w:p>
    <w:p w:rsidR="00E5443C" w:rsidRPr="002604A8" w:rsidRDefault="00E5443C" w:rsidP="001437C4">
      <w:pPr>
        <w:jc w:val="center"/>
      </w:pPr>
      <w:r>
        <w:t>«Автоматизированная система оперативно-технологического управления ф. Центральный АО «Оборонэнерго</w:t>
      </w:r>
      <w:r w:rsidRPr="00C455B7">
        <w:t>»</w:t>
      </w:r>
    </w:p>
    <w:p w:rsidR="00F046B6" w:rsidRDefault="00F046B6" w:rsidP="001437C4">
      <w:pPr>
        <w:jc w:val="center"/>
        <w:rPr>
          <w:b/>
        </w:rPr>
      </w:pPr>
      <w:r w:rsidRPr="00875D06">
        <w:rPr>
          <w:b/>
        </w:rPr>
        <w:lastRenderedPageBreak/>
        <w:t>Шифр объекта:</w:t>
      </w:r>
    </w:p>
    <w:p w:rsidR="00F046B6" w:rsidRDefault="00FA1D67" w:rsidP="001437C4">
      <w:pPr>
        <w:tabs>
          <w:tab w:val="left" w:pos="6240"/>
        </w:tabs>
        <w:autoSpaceDE w:val="0"/>
        <w:autoSpaceDN w:val="0"/>
        <w:adjustRightInd w:val="0"/>
        <w:jc w:val="center"/>
        <w:rPr>
          <w:b/>
        </w:rPr>
      </w:pPr>
      <w:r w:rsidRPr="00C455B7">
        <w:rPr>
          <w:b/>
        </w:rPr>
        <w:t>ИКДС 1222.3508-АК</w:t>
      </w:r>
    </w:p>
    <w:p w:rsidR="00FA1D67" w:rsidRDefault="00FA1D67" w:rsidP="001437C4">
      <w:pPr>
        <w:tabs>
          <w:tab w:val="left" w:pos="6240"/>
        </w:tabs>
        <w:autoSpaceDE w:val="0"/>
        <w:autoSpaceDN w:val="0"/>
        <w:adjustRightInd w:val="0"/>
        <w:jc w:val="center"/>
        <w:rPr>
          <w:b/>
        </w:rPr>
      </w:pPr>
    </w:p>
    <w:p w:rsidR="00E5443C" w:rsidRDefault="00E5443C" w:rsidP="001437C4">
      <w:pPr>
        <w:tabs>
          <w:tab w:val="left" w:pos="6240"/>
        </w:tabs>
        <w:autoSpaceDE w:val="0"/>
        <w:autoSpaceDN w:val="0"/>
        <w:adjustRightInd w:val="0"/>
        <w:jc w:val="center"/>
        <w:rPr>
          <w:b/>
        </w:rPr>
      </w:pPr>
    </w:p>
    <w:p w:rsidR="00A314A5" w:rsidRDefault="00A314A5" w:rsidP="001437C4">
      <w:pPr>
        <w:tabs>
          <w:tab w:val="left" w:pos="6240"/>
        </w:tabs>
        <w:autoSpaceDE w:val="0"/>
        <w:autoSpaceDN w:val="0"/>
        <w:adjustRightInd w:val="0"/>
        <w:jc w:val="center"/>
        <w:rPr>
          <w:b/>
        </w:rPr>
      </w:pPr>
    </w:p>
    <w:p w:rsidR="00A314A5" w:rsidRDefault="00A314A5" w:rsidP="001437C4">
      <w:pPr>
        <w:tabs>
          <w:tab w:val="left" w:pos="6240"/>
        </w:tabs>
        <w:autoSpaceDE w:val="0"/>
        <w:autoSpaceDN w:val="0"/>
        <w:adjustRightInd w:val="0"/>
        <w:jc w:val="center"/>
        <w:rPr>
          <w:b/>
        </w:rPr>
      </w:pPr>
    </w:p>
    <w:p w:rsidR="00FA1D67" w:rsidRDefault="00FA1D67" w:rsidP="001437C4">
      <w:pPr>
        <w:tabs>
          <w:tab w:val="left" w:pos="6240"/>
        </w:tabs>
        <w:autoSpaceDE w:val="0"/>
        <w:autoSpaceDN w:val="0"/>
        <w:adjustRightInd w:val="0"/>
        <w:jc w:val="center"/>
        <w:rPr>
          <w:szCs w:val="28"/>
        </w:rPr>
      </w:pPr>
    </w:p>
    <w:tbl>
      <w:tblPr>
        <w:tblW w:w="984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63"/>
        <w:gridCol w:w="3804"/>
        <w:gridCol w:w="1552"/>
        <w:gridCol w:w="2122"/>
      </w:tblGrid>
      <w:tr w:rsidR="00F046B6" w:rsidRPr="00060B69" w:rsidTr="007B26B6">
        <w:trPr>
          <w:trHeight w:val="454"/>
          <w:jc w:val="center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6B6" w:rsidRPr="00682943" w:rsidRDefault="00F046B6" w:rsidP="001437C4">
            <w:pPr>
              <w:rPr>
                <w:b/>
              </w:rPr>
            </w:pPr>
            <w:r w:rsidRPr="00682943">
              <w:rPr>
                <w:b/>
              </w:rPr>
              <w:t>Организация</w:t>
            </w:r>
          </w:p>
        </w:tc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6B6" w:rsidRPr="00682943" w:rsidRDefault="00F046B6" w:rsidP="001437C4">
            <w:pPr>
              <w:jc w:val="center"/>
              <w:rPr>
                <w:b/>
              </w:rPr>
            </w:pPr>
            <w:r w:rsidRPr="00682943">
              <w:rPr>
                <w:b/>
              </w:rPr>
              <w:t>Должность, ФИО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6B6" w:rsidRPr="00682943" w:rsidRDefault="00F046B6" w:rsidP="001437C4">
            <w:pPr>
              <w:rPr>
                <w:b/>
              </w:rPr>
            </w:pPr>
            <w:r w:rsidRPr="00682943">
              <w:rPr>
                <w:b/>
              </w:rPr>
              <w:t>Подпись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46B6" w:rsidRPr="00682943" w:rsidRDefault="00F046B6" w:rsidP="001437C4">
            <w:pPr>
              <w:jc w:val="center"/>
              <w:rPr>
                <w:b/>
              </w:rPr>
            </w:pPr>
            <w:r w:rsidRPr="00682943">
              <w:rPr>
                <w:b/>
              </w:rPr>
              <w:t>Дата</w:t>
            </w:r>
          </w:p>
        </w:tc>
      </w:tr>
      <w:tr w:rsidR="00F046B6" w:rsidRPr="00060B69" w:rsidTr="007B26B6">
        <w:trPr>
          <w:trHeight w:val="726"/>
          <w:jc w:val="center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6B6" w:rsidRPr="009B7A36" w:rsidRDefault="00F046B6" w:rsidP="001437C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6B6" w:rsidRPr="009B7A36" w:rsidRDefault="00F046B6" w:rsidP="001437C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6B6" w:rsidRPr="009B7A36" w:rsidRDefault="00F046B6" w:rsidP="001437C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6B6" w:rsidRPr="00DA3D74" w:rsidRDefault="00F046B6" w:rsidP="001437C4">
            <w:pPr>
              <w:jc w:val="center"/>
            </w:pPr>
          </w:p>
        </w:tc>
      </w:tr>
      <w:tr w:rsidR="00F046B6" w:rsidRPr="00060B69" w:rsidTr="007B26B6">
        <w:trPr>
          <w:trHeight w:val="726"/>
          <w:jc w:val="center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6B6" w:rsidRPr="009B7A36" w:rsidRDefault="00F046B6" w:rsidP="001437C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6B6" w:rsidRPr="009B7A36" w:rsidRDefault="00F046B6" w:rsidP="001437C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6B6" w:rsidRPr="009B7A36" w:rsidRDefault="00F046B6" w:rsidP="001437C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6B6" w:rsidRPr="00DA3D74" w:rsidRDefault="00F046B6" w:rsidP="001437C4">
            <w:pPr>
              <w:jc w:val="center"/>
            </w:pPr>
          </w:p>
        </w:tc>
      </w:tr>
      <w:tr w:rsidR="00F046B6" w:rsidRPr="00060B69" w:rsidTr="007B26B6">
        <w:trPr>
          <w:trHeight w:val="726"/>
          <w:jc w:val="center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6B6" w:rsidRPr="009B7A36" w:rsidRDefault="00F046B6" w:rsidP="001437C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6B6" w:rsidRPr="009B7A36" w:rsidRDefault="00F046B6" w:rsidP="001437C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6B6" w:rsidRPr="009B7A36" w:rsidRDefault="00F046B6" w:rsidP="001437C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6B6" w:rsidRPr="00DA3D74" w:rsidRDefault="00F046B6" w:rsidP="001437C4">
            <w:pPr>
              <w:jc w:val="center"/>
            </w:pPr>
          </w:p>
        </w:tc>
      </w:tr>
      <w:tr w:rsidR="00F046B6" w:rsidRPr="00060B69" w:rsidTr="007B26B6">
        <w:trPr>
          <w:trHeight w:val="726"/>
          <w:jc w:val="center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6B6" w:rsidRPr="009B7A36" w:rsidRDefault="00F046B6" w:rsidP="001437C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6B6" w:rsidRPr="009B7A36" w:rsidRDefault="00F046B6" w:rsidP="001437C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6B6" w:rsidRPr="009B7A36" w:rsidRDefault="00F046B6" w:rsidP="001437C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6B6" w:rsidRPr="00DA3D74" w:rsidRDefault="00F046B6" w:rsidP="001437C4">
            <w:pPr>
              <w:jc w:val="center"/>
            </w:pPr>
          </w:p>
        </w:tc>
      </w:tr>
      <w:tr w:rsidR="00F046B6" w:rsidRPr="00060B69" w:rsidTr="007B26B6">
        <w:trPr>
          <w:trHeight w:val="726"/>
          <w:jc w:val="center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6B6" w:rsidRPr="009B7A36" w:rsidRDefault="00F046B6" w:rsidP="001437C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6B6" w:rsidRPr="009B7A36" w:rsidRDefault="00F046B6" w:rsidP="001437C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6B6" w:rsidRPr="009B7A36" w:rsidRDefault="00F046B6" w:rsidP="001437C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6B6" w:rsidRPr="00DA3D74" w:rsidRDefault="00F046B6" w:rsidP="001437C4">
            <w:pPr>
              <w:jc w:val="center"/>
            </w:pPr>
          </w:p>
        </w:tc>
      </w:tr>
      <w:tr w:rsidR="00F046B6" w:rsidRPr="00060B69" w:rsidTr="007B26B6">
        <w:trPr>
          <w:trHeight w:val="726"/>
          <w:jc w:val="center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6B6" w:rsidRPr="009B7A36" w:rsidRDefault="00F046B6" w:rsidP="001437C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6B6" w:rsidRPr="009B7A36" w:rsidRDefault="00F046B6" w:rsidP="001437C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6B6" w:rsidRPr="009B7A36" w:rsidRDefault="00F046B6" w:rsidP="001437C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6B6" w:rsidRPr="00DA3D74" w:rsidRDefault="00F046B6" w:rsidP="001437C4">
            <w:pPr>
              <w:jc w:val="center"/>
            </w:pPr>
          </w:p>
        </w:tc>
      </w:tr>
      <w:tr w:rsidR="00F046B6" w:rsidRPr="00060B69" w:rsidTr="007B26B6">
        <w:trPr>
          <w:trHeight w:val="726"/>
          <w:jc w:val="center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6B6" w:rsidRPr="009B7A36" w:rsidRDefault="00F046B6" w:rsidP="001437C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6B6" w:rsidRPr="009B7A36" w:rsidRDefault="00F046B6" w:rsidP="001437C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6B6" w:rsidRPr="009B7A36" w:rsidRDefault="00F046B6" w:rsidP="001437C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6B6" w:rsidRPr="00DA3D74" w:rsidRDefault="00F046B6" w:rsidP="001437C4">
            <w:pPr>
              <w:jc w:val="center"/>
            </w:pPr>
          </w:p>
        </w:tc>
      </w:tr>
      <w:tr w:rsidR="00F046B6" w:rsidRPr="00060B69" w:rsidTr="007B26B6">
        <w:trPr>
          <w:trHeight w:val="726"/>
          <w:jc w:val="center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6B6" w:rsidRPr="009B7A36" w:rsidRDefault="00F046B6" w:rsidP="001437C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6B6" w:rsidRPr="009B7A36" w:rsidRDefault="00F046B6" w:rsidP="001437C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6B6" w:rsidRPr="009B7A36" w:rsidRDefault="00F046B6" w:rsidP="001437C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6B6" w:rsidRPr="00DA3D74" w:rsidRDefault="00F046B6" w:rsidP="001437C4">
            <w:pPr>
              <w:jc w:val="center"/>
            </w:pPr>
          </w:p>
        </w:tc>
      </w:tr>
      <w:tr w:rsidR="00F046B6" w:rsidRPr="00060B69" w:rsidTr="007B26B6">
        <w:trPr>
          <w:trHeight w:val="726"/>
          <w:jc w:val="center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6B6" w:rsidRPr="009B7A36" w:rsidRDefault="00F046B6" w:rsidP="001437C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6B6" w:rsidRPr="009B7A36" w:rsidRDefault="00F046B6" w:rsidP="001437C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6B6" w:rsidRPr="009B7A36" w:rsidRDefault="00F046B6" w:rsidP="001437C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6B6" w:rsidRPr="00DA3D74" w:rsidRDefault="00F046B6" w:rsidP="001437C4">
            <w:pPr>
              <w:jc w:val="center"/>
            </w:pPr>
          </w:p>
        </w:tc>
      </w:tr>
      <w:tr w:rsidR="00F046B6" w:rsidRPr="00060B69" w:rsidTr="007B26B6">
        <w:trPr>
          <w:trHeight w:val="726"/>
          <w:jc w:val="center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6B6" w:rsidRPr="009B7A36" w:rsidRDefault="00F046B6" w:rsidP="001437C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6B6" w:rsidRPr="009B7A36" w:rsidRDefault="00F046B6" w:rsidP="001437C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6B6" w:rsidRPr="009B7A36" w:rsidRDefault="00F046B6" w:rsidP="001437C4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46B6" w:rsidRPr="00DA3D74" w:rsidRDefault="00F046B6" w:rsidP="001437C4">
            <w:pPr>
              <w:jc w:val="center"/>
            </w:pPr>
          </w:p>
        </w:tc>
      </w:tr>
    </w:tbl>
    <w:p w:rsidR="00F046B6" w:rsidRDefault="00F046B6" w:rsidP="001437C4">
      <w:pPr>
        <w:tabs>
          <w:tab w:val="left" w:pos="6240"/>
        </w:tabs>
        <w:autoSpaceDE w:val="0"/>
        <w:autoSpaceDN w:val="0"/>
        <w:adjustRightInd w:val="0"/>
        <w:jc w:val="center"/>
        <w:rPr>
          <w:szCs w:val="28"/>
        </w:rPr>
      </w:pPr>
    </w:p>
    <w:p w:rsidR="00F046B6" w:rsidRDefault="00F046B6" w:rsidP="001437C4">
      <w:pPr>
        <w:tabs>
          <w:tab w:val="left" w:pos="6240"/>
        </w:tabs>
        <w:autoSpaceDE w:val="0"/>
        <w:autoSpaceDN w:val="0"/>
        <w:adjustRightInd w:val="0"/>
        <w:jc w:val="center"/>
        <w:rPr>
          <w:szCs w:val="28"/>
        </w:rPr>
      </w:pPr>
    </w:p>
    <w:p w:rsidR="00F046B6" w:rsidRDefault="00F046B6" w:rsidP="001437C4">
      <w:pPr>
        <w:tabs>
          <w:tab w:val="left" w:pos="6240"/>
        </w:tabs>
        <w:autoSpaceDE w:val="0"/>
        <w:autoSpaceDN w:val="0"/>
        <w:adjustRightInd w:val="0"/>
        <w:jc w:val="center"/>
        <w:rPr>
          <w:szCs w:val="28"/>
        </w:rPr>
      </w:pPr>
    </w:p>
    <w:p w:rsidR="00375D2E" w:rsidRDefault="00375D2E" w:rsidP="001437C4">
      <w:pPr>
        <w:tabs>
          <w:tab w:val="left" w:pos="6240"/>
        </w:tabs>
        <w:autoSpaceDE w:val="0"/>
        <w:autoSpaceDN w:val="0"/>
        <w:adjustRightInd w:val="0"/>
        <w:jc w:val="center"/>
        <w:rPr>
          <w:szCs w:val="28"/>
        </w:rPr>
      </w:pPr>
    </w:p>
    <w:p w:rsidR="00375D2E" w:rsidRDefault="00375D2E" w:rsidP="001437C4">
      <w:pPr>
        <w:tabs>
          <w:tab w:val="left" w:pos="6240"/>
        </w:tabs>
        <w:autoSpaceDE w:val="0"/>
        <w:autoSpaceDN w:val="0"/>
        <w:adjustRightInd w:val="0"/>
        <w:jc w:val="center"/>
        <w:rPr>
          <w:szCs w:val="28"/>
        </w:rPr>
      </w:pPr>
    </w:p>
    <w:p w:rsidR="00375D2E" w:rsidRDefault="00375D2E" w:rsidP="001437C4">
      <w:pPr>
        <w:tabs>
          <w:tab w:val="left" w:pos="6240"/>
        </w:tabs>
        <w:autoSpaceDE w:val="0"/>
        <w:autoSpaceDN w:val="0"/>
        <w:adjustRightInd w:val="0"/>
        <w:jc w:val="center"/>
        <w:rPr>
          <w:szCs w:val="28"/>
        </w:rPr>
      </w:pPr>
    </w:p>
    <w:p w:rsidR="00375D2E" w:rsidRDefault="00375D2E" w:rsidP="001437C4">
      <w:pPr>
        <w:tabs>
          <w:tab w:val="left" w:pos="6240"/>
        </w:tabs>
        <w:autoSpaceDE w:val="0"/>
        <w:autoSpaceDN w:val="0"/>
        <w:adjustRightInd w:val="0"/>
        <w:jc w:val="center"/>
        <w:rPr>
          <w:szCs w:val="28"/>
        </w:rPr>
      </w:pPr>
    </w:p>
    <w:p w:rsidR="00375D2E" w:rsidRDefault="00375D2E" w:rsidP="001437C4">
      <w:pPr>
        <w:tabs>
          <w:tab w:val="left" w:pos="6240"/>
        </w:tabs>
        <w:autoSpaceDE w:val="0"/>
        <w:autoSpaceDN w:val="0"/>
        <w:adjustRightInd w:val="0"/>
        <w:jc w:val="center"/>
        <w:rPr>
          <w:szCs w:val="28"/>
        </w:rPr>
      </w:pPr>
    </w:p>
    <w:p w:rsidR="00375D2E" w:rsidRDefault="00375D2E" w:rsidP="001437C4">
      <w:pPr>
        <w:tabs>
          <w:tab w:val="left" w:pos="6240"/>
        </w:tabs>
        <w:autoSpaceDE w:val="0"/>
        <w:autoSpaceDN w:val="0"/>
        <w:adjustRightInd w:val="0"/>
        <w:jc w:val="center"/>
        <w:rPr>
          <w:szCs w:val="28"/>
        </w:rPr>
      </w:pPr>
    </w:p>
    <w:p w:rsidR="00375D2E" w:rsidRDefault="00375D2E" w:rsidP="001437C4">
      <w:pPr>
        <w:tabs>
          <w:tab w:val="left" w:pos="6240"/>
        </w:tabs>
        <w:autoSpaceDE w:val="0"/>
        <w:autoSpaceDN w:val="0"/>
        <w:adjustRightInd w:val="0"/>
        <w:jc w:val="center"/>
        <w:rPr>
          <w:szCs w:val="28"/>
        </w:rPr>
      </w:pPr>
    </w:p>
    <w:p w:rsidR="00375D2E" w:rsidRDefault="00375D2E" w:rsidP="001437C4">
      <w:pPr>
        <w:tabs>
          <w:tab w:val="left" w:pos="6240"/>
        </w:tabs>
        <w:autoSpaceDE w:val="0"/>
        <w:autoSpaceDN w:val="0"/>
        <w:adjustRightInd w:val="0"/>
        <w:jc w:val="center"/>
        <w:rPr>
          <w:szCs w:val="28"/>
        </w:rPr>
      </w:pPr>
    </w:p>
    <w:p w:rsidR="00375D2E" w:rsidRDefault="00375D2E" w:rsidP="001437C4">
      <w:pPr>
        <w:tabs>
          <w:tab w:val="left" w:pos="6240"/>
        </w:tabs>
        <w:autoSpaceDE w:val="0"/>
        <w:autoSpaceDN w:val="0"/>
        <w:adjustRightInd w:val="0"/>
        <w:jc w:val="center"/>
        <w:rPr>
          <w:szCs w:val="28"/>
        </w:rPr>
      </w:pPr>
    </w:p>
    <w:p w:rsidR="00375D2E" w:rsidRDefault="00375D2E" w:rsidP="001437C4">
      <w:pPr>
        <w:tabs>
          <w:tab w:val="left" w:pos="6240"/>
        </w:tabs>
        <w:autoSpaceDE w:val="0"/>
        <w:autoSpaceDN w:val="0"/>
        <w:adjustRightInd w:val="0"/>
        <w:jc w:val="center"/>
        <w:rPr>
          <w:szCs w:val="28"/>
        </w:rPr>
      </w:pPr>
    </w:p>
    <w:p w:rsidR="00375D2E" w:rsidRDefault="00375D2E" w:rsidP="001437C4">
      <w:pPr>
        <w:tabs>
          <w:tab w:val="left" w:pos="6240"/>
        </w:tabs>
        <w:autoSpaceDE w:val="0"/>
        <w:autoSpaceDN w:val="0"/>
        <w:adjustRightInd w:val="0"/>
        <w:jc w:val="center"/>
        <w:rPr>
          <w:szCs w:val="28"/>
        </w:rPr>
      </w:pPr>
    </w:p>
    <w:p w:rsidR="006E1677" w:rsidRDefault="00F046B6" w:rsidP="001437C4">
      <w:pPr>
        <w:jc w:val="center"/>
      </w:pPr>
      <w:r>
        <w:rPr>
          <w:b/>
          <w:bCs/>
          <w:color w:val="000000"/>
        </w:rPr>
        <w:t>г. Москва 202</w:t>
      </w:r>
      <w:r w:rsidR="001439EF">
        <w:rPr>
          <w:b/>
          <w:bCs/>
          <w:color w:val="000000"/>
        </w:rPr>
        <w:t>5</w:t>
      </w:r>
      <w:r w:rsidRPr="00875D06">
        <w:rPr>
          <w:b/>
          <w:bCs/>
          <w:color w:val="000000"/>
        </w:rPr>
        <w:t xml:space="preserve"> г. </w:t>
      </w:r>
    </w:p>
    <w:p w:rsidR="006E1677" w:rsidRDefault="006E1677" w:rsidP="001437C4"/>
    <w:p w:rsidR="00EC6CBF" w:rsidRPr="006E1677" w:rsidRDefault="00EC6CBF" w:rsidP="001437C4">
      <w:pPr>
        <w:sectPr w:rsidR="00EC6CBF" w:rsidRPr="006E1677" w:rsidSect="00E4517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type w:val="continuous"/>
          <w:pgSz w:w="11906" w:h="16838" w:code="9"/>
          <w:pgMar w:top="1134" w:right="850" w:bottom="1134" w:left="1701" w:header="284" w:footer="709" w:gutter="0"/>
          <w:pgNumType w:start="1"/>
          <w:cols w:space="708"/>
          <w:titlePg/>
          <w:docGrid w:linePitch="360"/>
        </w:sectPr>
      </w:pPr>
    </w:p>
    <w:p w:rsidR="008E71EA" w:rsidRPr="00FC0DE1" w:rsidRDefault="00872C82" w:rsidP="00FC0DE1">
      <w:pPr>
        <w:jc w:val="center"/>
        <w:rPr>
          <w:b/>
          <w:sz w:val="32"/>
          <w:szCs w:val="32"/>
        </w:rPr>
      </w:pPr>
      <w:bookmarkStart w:id="0" w:name="_Toc166741548"/>
      <w:bookmarkStart w:id="1" w:name="_Toc195792570"/>
      <w:bookmarkStart w:id="2" w:name="_Toc118698026"/>
      <w:bookmarkStart w:id="3" w:name="_Toc135924755"/>
      <w:bookmarkStart w:id="4" w:name="_Toc151006947"/>
      <w:bookmarkStart w:id="5" w:name="_Toc337645754"/>
      <w:bookmarkStart w:id="6" w:name="_Toc337645797"/>
      <w:bookmarkStart w:id="7" w:name="_Toc382975776"/>
      <w:r w:rsidRPr="00FC0DE1">
        <w:rPr>
          <w:b/>
          <w:sz w:val="32"/>
          <w:szCs w:val="32"/>
        </w:rPr>
        <w:lastRenderedPageBreak/>
        <w:t>СОДЕРЖАНИЕ</w:t>
      </w:r>
      <w:bookmarkEnd w:id="0"/>
      <w:bookmarkEnd w:id="1"/>
    </w:p>
    <w:p w:rsidR="00FC0DE1" w:rsidRPr="00FC0DE1" w:rsidRDefault="00FC0DE1" w:rsidP="00FC0DE1"/>
    <w:bookmarkStart w:id="8" w:name="_Toc38009018"/>
    <w:bookmarkStart w:id="9" w:name="_Toc91468607"/>
    <w:bookmarkStart w:id="10" w:name="_Toc135924758"/>
    <w:bookmarkStart w:id="11" w:name="_Toc151006950"/>
    <w:bookmarkStart w:id="12" w:name="_Toc337645757"/>
    <w:bookmarkStart w:id="13" w:name="_Toc337645800"/>
    <w:bookmarkStart w:id="14" w:name="_Toc337646277"/>
    <w:bookmarkStart w:id="15" w:name="_Toc166741550"/>
    <w:bookmarkStart w:id="16" w:name="_Toc96617728"/>
    <w:bookmarkStart w:id="17" w:name="_Toc96618527"/>
    <w:bookmarkStart w:id="18" w:name="_Toc118698037"/>
    <w:bookmarkStart w:id="19" w:name="_GoBack"/>
    <w:bookmarkEnd w:id="2"/>
    <w:bookmarkEnd w:id="3"/>
    <w:bookmarkEnd w:id="4"/>
    <w:bookmarkEnd w:id="5"/>
    <w:bookmarkEnd w:id="6"/>
    <w:bookmarkEnd w:id="7"/>
    <w:bookmarkEnd w:id="19"/>
    <w:p w:rsidR="003E70E5" w:rsidRDefault="00040DB3">
      <w:pPr>
        <w:pStyle w:val="1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rFonts w:ascii="Times New Roman" w:hAnsi="Times New Roman"/>
          <w:b/>
          <w:i w:val="0"/>
          <w:noProof/>
        </w:rPr>
        <w:fldChar w:fldCharType="begin"/>
      </w:r>
      <w:r>
        <w:instrText xml:space="preserve"> TOC \o "1-4" \h \z \u </w:instrText>
      </w:r>
      <w:r>
        <w:rPr>
          <w:rFonts w:ascii="Times New Roman" w:hAnsi="Times New Roman"/>
          <w:b/>
          <w:i w:val="0"/>
          <w:noProof/>
        </w:rPr>
        <w:fldChar w:fldCharType="separate"/>
      </w:r>
      <w:hyperlink w:anchor="_Toc196127043" w:history="1">
        <w:r w:rsidR="003E70E5" w:rsidRPr="005018CE">
          <w:rPr>
            <w:rStyle w:val="af2"/>
            <w:noProof/>
          </w:rPr>
          <w:t>1.</w:t>
        </w:r>
        <w:r w:rsidR="003E70E5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3E70E5" w:rsidRPr="005018CE">
          <w:rPr>
            <w:rStyle w:val="af2"/>
            <w:noProof/>
          </w:rPr>
          <w:t>ОБЩИЕ ПОЛОЖЕНИЯ ПРОГРАММЫ ИСПЫТАНИЙ</w:t>
        </w:r>
        <w:r w:rsidR="003E70E5">
          <w:rPr>
            <w:noProof/>
            <w:webHidden/>
          </w:rPr>
          <w:tab/>
        </w:r>
        <w:r w:rsidR="003E70E5">
          <w:rPr>
            <w:noProof/>
            <w:webHidden/>
          </w:rPr>
          <w:fldChar w:fldCharType="begin"/>
        </w:r>
        <w:r w:rsidR="003E70E5">
          <w:rPr>
            <w:noProof/>
            <w:webHidden/>
          </w:rPr>
          <w:instrText xml:space="preserve"> PAGEREF _Toc196127043 \h </w:instrText>
        </w:r>
        <w:r w:rsidR="003E70E5">
          <w:rPr>
            <w:noProof/>
            <w:webHidden/>
          </w:rPr>
        </w:r>
        <w:r w:rsidR="003E70E5">
          <w:rPr>
            <w:noProof/>
            <w:webHidden/>
          </w:rPr>
          <w:fldChar w:fldCharType="separate"/>
        </w:r>
        <w:r w:rsidR="003E70E5">
          <w:rPr>
            <w:noProof/>
            <w:webHidden/>
          </w:rPr>
          <w:t>4</w:t>
        </w:r>
        <w:r w:rsidR="003E70E5">
          <w:rPr>
            <w:noProof/>
            <w:webHidden/>
          </w:rPr>
          <w:fldChar w:fldCharType="end"/>
        </w:r>
      </w:hyperlink>
    </w:p>
    <w:p w:rsidR="003E70E5" w:rsidRDefault="003E70E5">
      <w:pPr>
        <w:pStyle w:val="1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196127044" w:history="1">
        <w:r w:rsidRPr="005018CE">
          <w:rPr>
            <w:rStyle w:val="af2"/>
            <w:noProof/>
          </w:rPr>
          <w:t>2.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5018CE">
          <w:rPr>
            <w:rStyle w:val="af2"/>
            <w:noProof/>
          </w:rPr>
          <w:t>ОБЪЕКТ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_Toc196127044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70E5" w:rsidRDefault="003E70E5">
      <w:pPr>
        <w:pStyle w:val="21"/>
        <w:tabs>
          <w:tab w:val="left" w:pos="1701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96127045" w:history="1">
        <w:r w:rsidRPr="005018CE">
          <w:rPr>
            <w:rStyle w:val="af2"/>
          </w:rPr>
          <w:t>2.1.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5018CE">
          <w:rPr>
            <w:rStyle w:val="af2"/>
          </w:rPr>
          <w:t>Цели и виды испытаний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_Toc196127045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E70E5" w:rsidRDefault="003E70E5">
      <w:pPr>
        <w:pStyle w:val="32"/>
        <w:tabs>
          <w:tab w:val="left" w:pos="192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6127046" w:history="1">
        <w:r w:rsidRPr="005018CE">
          <w:rPr>
            <w:rStyle w:val="af2"/>
            <w:noProof/>
          </w:rPr>
          <w:t>2.1.1.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018CE">
          <w:rPr>
            <w:rStyle w:val="af2"/>
            <w:noProof/>
          </w:rPr>
          <w:t>Цели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_Toc196127046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70E5" w:rsidRDefault="003E70E5">
      <w:pPr>
        <w:pStyle w:val="21"/>
        <w:tabs>
          <w:tab w:val="left" w:pos="1701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96127047" w:history="1">
        <w:r w:rsidRPr="005018CE">
          <w:rPr>
            <w:rStyle w:val="af2"/>
          </w:rPr>
          <w:t>2.2.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5018CE">
          <w:rPr>
            <w:rStyle w:val="af2"/>
          </w:rPr>
          <w:t>Виды испытаний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_Toc196127047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E70E5" w:rsidRDefault="003E70E5">
      <w:pPr>
        <w:pStyle w:val="1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196127048" w:history="1">
        <w:r w:rsidRPr="005018CE">
          <w:rPr>
            <w:rStyle w:val="af2"/>
            <w:noProof/>
          </w:rPr>
          <w:t>3.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5018CE">
          <w:rPr>
            <w:rStyle w:val="af2"/>
            <w:noProof/>
          </w:rPr>
          <w:t>УСЛОВИЯ И ПОРЯДОК ПРОВЕДЕНИЯ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_Toc196127048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E70E5" w:rsidRDefault="003E70E5">
      <w:pPr>
        <w:pStyle w:val="32"/>
        <w:tabs>
          <w:tab w:val="left" w:pos="1701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6127049" w:history="1">
        <w:r w:rsidRPr="005018CE">
          <w:rPr>
            <w:rStyle w:val="af2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018CE">
          <w:rPr>
            <w:rStyle w:val="af2"/>
            <w:noProof/>
          </w:rPr>
          <w:t>Порядок привлечения экспертов для исследования возможных повреждений в процессе проведения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_Toc196127049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E70E5" w:rsidRDefault="003E70E5">
      <w:pPr>
        <w:pStyle w:val="32"/>
        <w:tabs>
          <w:tab w:val="left" w:pos="1701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6127050" w:history="1">
        <w:r w:rsidRPr="005018CE">
          <w:rPr>
            <w:rStyle w:val="af2"/>
            <w:noProof/>
          </w:rPr>
          <w:t>3.5.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018CE">
          <w:rPr>
            <w:rStyle w:val="af2"/>
            <w:noProof/>
          </w:rPr>
          <w:t>Требования к персоналу, проводящему испытания и порядок допуска к испытаниям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_Toc196127050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E70E5" w:rsidRDefault="003E70E5">
      <w:pPr>
        <w:pStyle w:val="32"/>
        <w:tabs>
          <w:tab w:val="left" w:pos="1701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6127051" w:history="1">
        <w:r w:rsidRPr="005018CE">
          <w:rPr>
            <w:rStyle w:val="af2"/>
            <w:noProof/>
          </w:rPr>
          <w:t>3.6.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018CE">
          <w:rPr>
            <w:rStyle w:val="af2"/>
            <w:noProof/>
          </w:rPr>
          <w:t>Порядок выполнения работ и требования безопасности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_Toc196127051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E70E5" w:rsidRDefault="003E70E5">
      <w:pPr>
        <w:pStyle w:val="32"/>
        <w:tabs>
          <w:tab w:val="left" w:pos="1701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6127052" w:history="1">
        <w:r w:rsidRPr="005018CE">
          <w:rPr>
            <w:rStyle w:val="af2"/>
            <w:noProof/>
          </w:rPr>
          <w:t>3.7.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018CE">
          <w:rPr>
            <w:rStyle w:val="af2"/>
            <w:noProof/>
          </w:rPr>
          <w:t>Ограничения в условиях проведения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_Toc196127052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E70E5" w:rsidRDefault="003E70E5">
      <w:pPr>
        <w:pStyle w:val="32"/>
        <w:tabs>
          <w:tab w:val="left" w:pos="1701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6127053" w:history="1">
        <w:r w:rsidRPr="005018CE">
          <w:rPr>
            <w:rStyle w:val="af2"/>
            <w:noProof/>
          </w:rPr>
          <w:t>3.8.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018CE">
          <w:rPr>
            <w:rStyle w:val="af2"/>
            <w:noProof/>
          </w:rPr>
          <w:t>Требования к техническому обслуживанию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_Toc196127053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E70E5" w:rsidRDefault="003E70E5">
      <w:pPr>
        <w:pStyle w:val="32"/>
        <w:tabs>
          <w:tab w:val="left" w:pos="1701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6127054" w:history="1">
        <w:r w:rsidRPr="005018CE">
          <w:rPr>
            <w:rStyle w:val="af2"/>
            <w:noProof/>
          </w:rPr>
          <w:t>3.9.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018CE">
          <w:rPr>
            <w:rStyle w:val="af2"/>
            <w:noProof/>
          </w:rPr>
          <w:t>Меры, обеспечивающие безопасность и безаварийность проведения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_Toc196127054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E70E5" w:rsidRDefault="003E70E5">
      <w:pPr>
        <w:pStyle w:val="32"/>
        <w:tabs>
          <w:tab w:val="left" w:pos="192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6127055" w:history="1">
        <w:r w:rsidRPr="005018CE">
          <w:rPr>
            <w:rStyle w:val="af2"/>
            <w:noProof/>
          </w:rPr>
          <w:t>3.10.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018CE">
          <w:rPr>
            <w:rStyle w:val="af2"/>
            <w:noProof/>
          </w:rPr>
          <w:t>Место и продолжительность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_Toc196127055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E70E5" w:rsidRDefault="003E70E5">
      <w:pPr>
        <w:pStyle w:val="32"/>
        <w:tabs>
          <w:tab w:val="left" w:pos="192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6127056" w:history="1">
        <w:r w:rsidRPr="005018CE">
          <w:rPr>
            <w:rStyle w:val="af2"/>
            <w:noProof/>
          </w:rPr>
          <w:t>3.11.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018CE">
          <w:rPr>
            <w:rStyle w:val="af2"/>
            <w:noProof/>
          </w:rPr>
          <w:t>Перечень этапов комплексных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_Toc196127056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E70E5" w:rsidRDefault="003E70E5">
      <w:pPr>
        <w:pStyle w:val="32"/>
        <w:tabs>
          <w:tab w:val="left" w:pos="192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6127057" w:history="1">
        <w:r w:rsidRPr="005018CE">
          <w:rPr>
            <w:rStyle w:val="af2"/>
            <w:noProof/>
          </w:rPr>
          <w:t>3.12.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018CE">
          <w:rPr>
            <w:rStyle w:val="af2"/>
            <w:noProof/>
          </w:rPr>
          <w:t>Условия начала и завершения отдельных этапов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_Toc196127057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E70E5" w:rsidRDefault="003E70E5">
      <w:pPr>
        <w:pStyle w:val="1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196127058" w:history="1">
        <w:r w:rsidRPr="005018CE">
          <w:rPr>
            <w:rStyle w:val="af2"/>
            <w:noProof/>
          </w:rPr>
          <w:t>4.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5018CE">
          <w:rPr>
            <w:rStyle w:val="af2"/>
            <w:noProof/>
          </w:rPr>
          <w:t>ОСНОВНЫЕ ПОЛОЖЕНИЯ МЕТОДИКИ ИСПЫТАНИЙ АСОТУ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_Toc196127058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E70E5" w:rsidRDefault="003E70E5">
      <w:pPr>
        <w:pStyle w:val="32"/>
        <w:tabs>
          <w:tab w:val="left" w:pos="1701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6127059" w:history="1">
        <w:r w:rsidRPr="005018CE">
          <w:rPr>
            <w:rStyle w:val="af2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018CE">
          <w:rPr>
            <w:rStyle w:val="af2"/>
            <w:noProof/>
          </w:rPr>
          <w:t>Автономные испытания подсистем комплекса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_Toc196127059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E70E5" w:rsidRDefault="003E70E5">
      <w:pPr>
        <w:pStyle w:val="32"/>
        <w:tabs>
          <w:tab w:val="left" w:pos="1701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6127060" w:history="1">
        <w:r w:rsidRPr="005018CE">
          <w:rPr>
            <w:rStyle w:val="af2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018CE">
          <w:rPr>
            <w:rStyle w:val="af2"/>
            <w:noProof/>
          </w:rPr>
          <w:t>Требования к вспомогательным техническим средствам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_Toc196127060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E70E5" w:rsidRDefault="003E70E5">
      <w:pPr>
        <w:pStyle w:val="32"/>
        <w:tabs>
          <w:tab w:val="left" w:pos="1701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6127061" w:history="1">
        <w:r w:rsidRPr="005018CE">
          <w:rPr>
            <w:rStyle w:val="af2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018CE">
          <w:rPr>
            <w:rStyle w:val="af2"/>
            <w:noProof/>
          </w:rPr>
          <w:t>Условия проведения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_Toc196127061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E70E5" w:rsidRDefault="003E70E5">
      <w:pPr>
        <w:pStyle w:val="32"/>
        <w:tabs>
          <w:tab w:val="left" w:pos="1701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6127062" w:history="1">
        <w:r w:rsidRPr="005018CE">
          <w:rPr>
            <w:rStyle w:val="af2"/>
            <w:noProof/>
          </w:rPr>
          <w:t>4.4.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018CE">
          <w:rPr>
            <w:rStyle w:val="af2"/>
            <w:noProof/>
          </w:rPr>
          <w:t>Требования к источникам электропитания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_Toc196127062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E70E5" w:rsidRDefault="003E70E5">
      <w:pPr>
        <w:pStyle w:val="1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196127063" w:history="1">
        <w:r w:rsidRPr="005018CE">
          <w:rPr>
            <w:rStyle w:val="af2"/>
            <w:noProof/>
          </w:rPr>
          <w:t>5.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5018CE">
          <w:rPr>
            <w:rStyle w:val="af2"/>
            <w:noProof/>
          </w:rPr>
          <w:t>ТРЕБОВАНИЯ К КВАЛИФИКАЦИИ ПЕРСОНАЛА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_Toc196127063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E70E5" w:rsidRDefault="003E70E5">
      <w:pPr>
        <w:pStyle w:val="1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196127064" w:history="1">
        <w:r w:rsidRPr="005018CE">
          <w:rPr>
            <w:rStyle w:val="af2"/>
            <w:noProof/>
          </w:rPr>
          <w:t>6.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5018CE">
          <w:rPr>
            <w:rStyle w:val="af2"/>
            <w:noProof/>
          </w:rPr>
          <w:t>ТРЕБОВАНИЯ БЕЗОПАСНОСТИ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_Toc196127064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E70E5" w:rsidRDefault="003E70E5">
      <w:pPr>
        <w:pStyle w:val="1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196127065" w:history="1">
        <w:r w:rsidRPr="005018CE">
          <w:rPr>
            <w:rStyle w:val="af2"/>
            <w:noProof/>
          </w:rPr>
          <w:t>7.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5018CE">
          <w:rPr>
            <w:rStyle w:val="af2"/>
            <w:noProof/>
          </w:rPr>
          <w:t>УСЛОВИЯ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_Toc196127065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3E70E5" w:rsidRDefault="003E70E5">
      <w:pPr>
        <w:pStyle w:val="1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196127066" w:history="1">
        <w:r w:rsidRPr="005018CE">
          <w:rPr>
            <w:rStyle w:val="af2"/>
            <w:noProof/>
          </w:rPr>
          <w:t>8.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5018CE">
          <w:rPr>
            <w:rStyle w:val="af2"/>
            <w:noProof/>
          </w:rPr>
          <w:t>ПОДГОТОВКА К ИСПЫТАНИЯМ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_Toc196127066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E70E5" w:rsidRDefault="003E70E5">
      <w:pPr>
        <w:pStyle w:val="21"/>
        <w:tabs>
          <w:tab w:val="left" w:pos="1701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96127067" w:history="1">
        <w:r w:rsidRPr="005018CE">
          <w:rPr>
            <w:rStyle w:val="af2"/>
          </w:rPr>
          <w:t>8.1.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5018CE">
          <w:rPr>
            <w:rStyle w:val="af2"/>
          </w:rPr>
          <w:t>Проверка организационной подготовки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_Toc196127067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3E70E5" w:rsidRDefault="003E70E5">
      <w:pPr>
        <w:pStyle w:val="21"/>
        <w:tabs>
          <w:tab w:val="left" w:pos="1701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96127068" w:history="1">
        <w:r w:rsidRPr="005018CE">
          <w:rPr>
            <w:rStyle w:val="af2"/>
          </w:rPr>
          <w:t>8.2.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5018CE">
          <w:rPr>
            <w:rStyle w:val="af2"/>
          </w:rPr>
          <w:t>Проверка технической документации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_Toc196127068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3E70E5" w:rsidRDefault="003E70E5">
      <w:pPr>
        <w:pStyle w:val="21"/>
        <w:tabs>
          <w:tab w:val="left" w:pos="1701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96127069" w:history="1">
        <w:r w:rsidRPr="005018CE">
          <w:rPr>
            <w:rStyle w:val="af2"/>
          </w:rPr>
          <w:t>8.3.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5018CE">
          <w:rPr>
            <w:rStyle w:val="af2"/>
          </w:rPr>
          <w:t>Проверка проектной документации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_Toc196127069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3E70E5" w:rsidRDefault="003E70E5">
      <w:pPr>
        <w:pStyle w:val="21"/>
        <w:tabs>
          <w:tab w:val="left" w:pos="1701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96127070" w:history="1">
        <w:r w:rsidRPr="005018CE">
          <w:rPr>
            <w:rStyle w:val="af2"/>
          </w:rPr>
          <w:t>8.4.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5018CE">
          <w:rPr>
            <w:rStyle w:val="af2"/>
          </w:rPr>
          <w:t>Ознакомление со структурой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_Toc196127070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3E70E5" w:rsidRDefault="003E70E5">
      <w:pPr>
        <w:pStyle w:val="21"/>
        <w:tabs>
          <w:tab w:val="left" w:pos="1701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96127071" w:history="1">
        <w:r w:rsidRPr="005018CE">
          <w:rPr>
            <w:rStyle w:val="af2"/>
          </w:rPr>
          <w:t>8.5.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5018CE">
          <w:rPr>
            <w:rStyle w:val="af2"/>
          </w:rPr>
          <w:t>Ознакомление с документацией прикладного программного обеспечения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_Toc196127071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3E70E5" w:rsidRDefault="003E70E5">
      <w:pPr>
        <w:pStyle w:val="21"/>
        <w:tabs>
          <w:tab w:val="left" w:pos="1701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96127072" w:history="1">
        <w:r w:rsidRPr="005018CE">
          <w:rPr>
            <w:rStyle w:val="af2"/>
          </w:rPr>
          <w:t>8.6.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5018CE">
          <w:rPr>
            <w:rStyle w:val="af2"/>
          </w:rPr>
          <w:t>Проверка соответствия технических средств комплекса проекту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_Toc196127072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3E70E5" w:rsidRDefault="003E70E5">
      <w:pPr>
        <w:pStyle w:val="21"/>
        <w:tabs>
          <w:tab w:val="left" w:pos="1701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96127073" w:history="1">
        <w:r w:rsidRPr="005018CE">
          <w:rPr>
            <w:rStyle w:val="af2"/>
          </w:rPr>
          <w:t>8.7.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5018CE">
          <w:rPr>
            <w:rStyle w:val="af2"/>
          </w:rPr>
          <w:t>Проверка эксплуатационной документации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_Toc196127073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3E70E5" w:rsidRDefault="003E70E5">
      <w:pPr>
        <w:pStyle w:val="21"/>
        <w:tabs>
          <w:tab w:val="left" w:pos="1701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96127074" w:history="1">
        <w:r w:rsidRPr="005018CE">
          <w:rPr>
            <w:rStyle w:val="af2"/>
          </w:rPr>
          <w:t>8.8.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5018CE">
          <w:rPr>
            <w:rStyle w:val="af2"/>
          </w:rPr>
          <w:t>Проверка достаточности и полноты предварительных испытаний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_Toc196127074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3E70E5" w:rsidRDefault="003E70E5">
      <w:pPr>
        <w:pStyle w:val="21"/>
        <w:tabs>
          <w:tab w:val="left" w:pos="1701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96127075" w:history="1">
        <w:r w:rsidRPr="005018CE">
          <w:rPr>
            <w:rStyle w:val="af2"/>
          </w:rPr>
          <w:t>8.9.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5018CE">
          <w:rPr>
            <w:rStyle w:val="af2"/>
          </w:rPr>
          <w:t>Проверка схемы соединений и целостности линии связи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_Toc196127075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3E70E5" w:rsidRDefault="003E70E5">
      <w:pPr>
        <w:pStyle w:val="1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196127076" w:history="1">
        <w:r w:rsidRPr="005018CE">
          <w:rPr>
            <w:rStyle w:val="af2"/>
            <w:noProof/>
          </w:rPr>
          <w:t>9.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5018CE">
          <w:rPr>
            <w:rStyle w:val="af2"/>
            <w:noProof/>
          </w:rPr>
          <w:t>ПОРЯДОК ПРОВЕДЕНИЯ 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_Toc196127076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E70E5" w:rsidRDefault="003E70E5">
      <w:pPr>
        <w:pStyle w:val="21"/>
        <w:tabs>
          <w:tab w:val="left" w:pos="1701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96127077" w:history="1">
        <w:r w:rsidRPr="005018CE">
          <w:rPr>
            <w:rStyle w:val="af2"/>
          </w:rPr>
          <w:t>9.1.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5018CE">
          <w:rPr>
            <w:rStyle w:val="af2"/>
          </w:rPr>
          <w:t>Автономные испытания подсистем АСОТУ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_Toc196127077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3E70E5" w:rsidRDefault="003E70E5">
      <w:pPr>
        <w:pStyle w:val="32"/>
        <w:tabs>
          <w:tab w:val="left" w:pos="192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6127078" w:history="1">
        <w:r w:rsidRPr="005018CE">
          <w:rPr>
            <w:rStyle w:val="af2"/>
            <w:noProof/>
          </w:rPr>
          <w:t>9.1.1.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018CE">
          <w:rPr>
            <w:rStyle w:val="af2"/>
            <w:noProof/>
          </w:rPr>
          <w:t>Проверка каналов связи между АСОТУ и контроллеров объектов диспетчеризации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_Toc196127078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E70E5" w:rsidRDefault="003E70E5">
      <w:pPr>
        <w:pStyle w:val="32"/>
        <w:tabs>
          <w:tab w:val="left" w:pos="192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6127079" w:history="1">
        <w:r w:rsidRPr="005018CE">
          <w:rPr>
            <w:rStyle w:val="af2"/>
            <w:noProof/>
          </w:rPr>
          <w:t>9.1.2.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018CE">
          <w:rPr>
            <w:rStyle w:val="af2"/>
            <w:noProof/>
          </w:rPr>
          <w:t>Проверка функции коррекции времени в АСОТУ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_Toc196127079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E70E5" w:rsidRDefault="003E70E5">
      <w:pPr>
        <w:pStyle w:val="32"/>
        <w:tabs>
          <w:tab w:val="left" w:pos="192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6127080" w:history="1">
        <w:r w:rsidRPr="005018CE">
          <w:rPr>
            <w:rStyle w:val="af2"/>
            <w:noProof/>
          </w:rPr>
          <w:t>9.1.3.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018CE">
          <w:rPr>
            <w:rStyle w:val="af2"/>
            <w:noProof/>
          </w:rPr>
          <w:t>Проверка электропитания оборудования комплекса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_Toc196127080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E70E5" w:rsidRDefault="003E70E5">
      <w:pPr>
        <w:pStyle w:val="21"/>
        <w:tabs>
          <w:tab w:val="left" w:pos="1701"/>
        </w:tabs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96127081" w:history="1">
        <w:r w:rsidRPr="005018CE">
          <w:rPr>
            <w:rStyle w:val="af2"/>
          </w:rPr>
          <w:t>9.2.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5018CE">
          <w:rPr>
            <w:rStyle w:val="af2"/>
          </w:rPr>
          <w:t>Комплексные испытания с использованием «АРМ Диспетчера»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_Toc196127081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3E70E5" w:rsidRDefault="003E70E5">
      <w:pPr>
        <w:pStyle w:val="32"/>
        <w:tabs>
          <w:tab w:val="left" w:pos="192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6127082" w:history="1">
        <w:r w:rsidRPr="005018CE">
          <w:rPr>
            <w:rStyle w:val="af2"/>
            <w:noProof/>
          </w:rPr>
          <w:t>9.2.1.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018CE">
          <w:rPr>
            <w:rStyle w:val="af2"/>
            <w:rFonts w:eastAsia="Calibri"/>
            <w:noProof/>
          </w:rPr>
          <w:t xml:space="preserve">Запуск ПО </w:t>
        </w:r>
        <w:r w:rsidRPr="005018CE">
          <w:rPr>
            <w:rStyle w:val="af2"/>
            <w:noProof/>
          </w:rPr>
          <w:t>«АРМ Диспетчера»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_Toc196127082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E70E5" w:rsidRDefault="003E70E5">
      <w:pPr>
        <w:pStyle w:val="32"/>
        <w:tabs>
          <w:tab w:val="left" w:pos="192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6127083" w:history="1">
        <w:r w:rsidRPr="005018CE">
          <w:rPr>
            <w:rStyle w:val="af2"/>
            <w:noProof/>
          </w:rPr>
          <w:t>9.2.2.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018CE">
          <w:rPr>
            <w:rStyle w:val="af2"/>
            <w:noProof/>
          </w:rPr>
          <w:t>Смена пароля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_Toc196127083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E70E5" w:rsidRDefault="003E70E5">
      <w:pPr>
        <w:pStyle w:val="32"/>
        <w:tabs>
          <w:tab w:val="left" w:pos="192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6127084" w:history="1">
        <w:r w:rsidRPr="005018CE">
          <w:rPr>
            <w:rStyle w:val="af2"/>
            <w:noProof/>
          </w:rPr>
          <w:t>9.2.3.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018CE">
          <w:rPr>
            <w:rStyle w:val="af2"/>
            <w:noProof/>
          </w:rPr>
          <w:t>Рабочее окно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_Toc196127084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3E70E5" w:rsidRDefault="003E70E5">
      <w:pPr>
        <w:pStyle w:val="32"/>
        <w:tabs>
          <w:tab w:val="left" w:pos="192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6127085" w:history="1">
        <w:r w:rsidRPr="005018CE">
          <w:rPr>
            <w:rStyle w:val="af2"/>
            <w:noProof/>
          </w:rPr>
          <w:t>9.2.4.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018CE">
          <w:rPr>
            <w:rStyle w:val="af2"/>
            <w:noProof/>
          </w:rPr>
          <w:t>Панель инструментов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_Toc196127085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3E70E5" w:rsidRDefault="003E70E5">
      <w:pPr>
        <w:pStyle w:val="32"/>
        <w:tabs>
          <w:tab w:val="left" w:pos="192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6127086" w:history="1">
        <w:r w:rsidRPr="005018CE">
          <w:rPr>
            <w:rStyle w:val="af2"/>
            <w:noProof/>
          </w:rPr>
          <w:t>9.2.5.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018CE">
          <w:rPr>
            <w:rStyle w:val="af2"/>
            <w:noProof/>
          </w:rPr>
          <w:t>Тревожное окно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_Toc196127086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3E70E5" w:rsidRDefault="003E70E5">
      <w:pPr>
        <w:pStyle w:val="32"/>
        <w:tabs>
          <w:tab w:val="left" w:pos="192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6127087" w:history="1">
        <w:r w:rsidRPr="005018CE">
          <w:rPr>
            <w:rStyle w:val="af2"/>
            <w:noProof/>
          </w:rPr>
          <w:t>9.2.6.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018CE">
          <w:rPr>
            <w:rStyle w:val="af2"/>
            <w:noProof/>
          </w:rPr>
          <w:t>Окно событий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_Toc196127087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E70E5" w:rsidRDefault="003E70E5">
      <w:pPr>
        <w:pStyle w:val="32"/>
        <w:tabs>
          <w:tab w:val="left" w:pos="192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6127088" w:history="1">
        <w:r w:rsidRPr="005018CE">
          <w:rPr>
            <w:rStyle w:val="af2"/>
            <w:rFonts w:eastAsia="Calibri"/>
            <w:noProof/>
          </w:rPr>
          <w:t>9.2.7.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018CE">
          <w:rPr>
            <w:rStyle w:val="af2"/>
            <w:rFonts w:eastAsia="Calibri"/>
            <w:noProof/>
          </w:rPr>
          <w:t>Панель журналов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_Toc196127088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3E70E5" w:rsidRDefault="003E70E5">
      <w:pPr>
        <w:pStyle w:val="32"/>
        <w:tabs>
          <w:tab w:val="left" w:pos="192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6127089" w:history="1">
        <w:r w:rsidRPr="005018CE">
          <w:rPr>
            <w:rStyle w:val="af2"/>
            <w:rFonts w:eastAsia="Calibri"/>
            <w:noProof/>
          </w:rPr>
          <w:t>9.2.8.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018CE">
          <w:rPr>
            <w:rStyle w:val="af2"/>
            <w:rFonts w:eastAsia="Calibri"/>
            <w:noProof/>
          </w:rPr>
          <w:t>Управление сигналами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_Toc196127089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3E70E5" w:rsidRDefault="003E70E5">
      <w:pPr>
        <w:pStyle w:val="32"/>
        <w:tabs>
          <w:tab w:val="left" w:pos="1920"/>
          <w:tab w:val="right" w:leader="dot" w:pos="991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6127090" w:history="1">
        <w:r w:rsidRPr="005018CE">
          <w:rPr>
            <w:rStyle w:val="af2"/>
            <w:rFonts w:eastAsia="Calibri"/>
            <w:noProof/>
          </w:rPr>
          <w:t>9.2.9.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018CE">
          <w:rPr>
            <w:rStyle w:val="af2"/>
            <w:rFonts w:eastAsia="Calibri"/>
            <w:noProof/>
          </w:rPr>
          <w:t>Телеуправление с захватом/освобождением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_Toc196127090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E70E5" w:rsidRDefault="003E70E5">
      <w:pPr>
        <w:pStyle w:val="1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196127091" w:history="1">
        <w:r w:rsidRPr="005018CE">
          <w:rPr>
            <w:rStyle w:val="af2"/>
            <w:noProof/>
          </w:rPr>
          <w:t>10.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5018CE">
          <w:rPr>
            <w:rStyle w:val="af2"/>
            <w:noProof/>
          </w:rPr>
          <w:t>ЗАВЕРШЕНИЕ ПСИ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_Toc196127091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3E70E5" w:rsidRDefault="003E70E5">
      <w:pPr>
        <w:pStyle w:val="1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196127092" w:history="1">
        <w:r w:rsidRPr="005018CE">
          <w:rPr>
            <w:rStyle w:val="af2"/>
            <w:noProof/>
          </w:rPr>
          <w:t>11.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5018CE">
          <w:rPr>
            <w:rStyle w:val="af2"/>
            <w:noProof/>
          </w:rPr>
          <w:t>ОФОРМЛЕНИЕ РЕЗУЛЬТАТОВ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_Toc196127092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3E70E5" w:rsidRDefault="003E70E5">
      <w:pPr>
        <w:pStyle w:val="2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96127093" w:history="1">
        <w:r w:rsidRPr="005018CE">
          <w:rPr>
            <w:rStyle w:val="af2"/>
          </w:rPr>
          <w:t>11.1 Отчетность этапа предварительных испытаний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_Toc196127093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:rsidR="003E70E5" w:rsidRDefault="003E70E5">
      <w:pPr>
        <w:pStyle w:val="2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96127094" w:history="1">
        <w:r w:rsidRPr="005018CE">
          <w:rPr>
            <w:rStyle w:val="af2"/>
          </w:rPr>
          <w:t>11.2 Отчетность этапа опытной эксплуатации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_Toc196127094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:rsidR="003E70E5" w:rsidRDefault="003E70E5">
      <w:pPr>
        <w:pStyle w:val="2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96127095" w:history="1">
        <w:r w:rsidRPr="005018CE">
          <w:rPr>
            <w:rStyle w:val="af2"/>
          </w:rPr>
          <w:t>11.3 Отчетность этапа приемо-сдаточных испытаний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_Toc196127095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:rsidR="003E70E5" w:rsidRDefault="003E70E5">
      <w:pPr>
        <w:pStyle w:val="1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196127096" w:history="1">
        <w:r w:rsidRPr="005018CE">
          <w:rPr>
            <w:rStyle w:val="af2"/>
            <w:noProof/>
          </w:rPr>
          <w:t>12.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5018CE">
          <w:rPr>
            <w:rStyle w:val="af2"/>
            <w:noProof/>
          </w:rPr>
          <w:t>ПЕРЕЧЕНЬ УСЛОВНЫХ ОБОЗНАЧЕНИЙ, ТЕРМИНОВ И ОПРЕДЕЛЕНИЙ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_Toc196127096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3E70E5" w:rsidRDefault="003E70E5">
      <w:pPr>
        <w:pStyle w:val="1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196127097" w:history="1">
        <w:r w:rsidRPr="005018CE">
          <w:rPr>
            <w:rStyle w:val="af2"/>
            <w:noProof/>
          </w:rPr>
          <w:t>13.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5018CE">
          <w:rPr>
            <w:rStyle w:val="af2"/>
            <w:noProof/>
          </w:rPr>
          <w:t>Приложение 1. Методика рассмотрения технической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_Toc196127097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3E70E5" w:rsidRDefault="003E70E5">
      <w:pPr>
        <w:pStyle w:val="1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196127098" w:history="1">
        <w:r w:rsidRPr="005018CE">
          <w:rPr>
            <w:rStyle w:val="af2"/>
            <w:noProof/>
          </w:rPr>
          <w:t>14.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5018CE">
          <w:rPr>
            <w:rStyle w:val="af2"/>
            <w:noProof/>
          </w:rPr>
          <w:t>Приложение 2. Методика проверки функций АСОТУ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_Toc196127098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3E70E5" w:rsidRDefault="003E70E5">
      <w:pPr>
        <w:pStyle w:val="1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196127099" w:history="1">
        <w:r w:rsidRPr="005018CE">
          <w:rPr>
            <w:rStyle w:val="af2"/>
            <w:noProof/>
          </w:rPr>
          <w:t>15.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5018CE">
          <w:rPr>
            <w:rStyle w:val="af2"/>
            <w:noProof/>
          </w:rPr>
          <w:t>Приложение 3. Методика проверки функций сбора данных сервером ЦППС АСОТУ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_Toc196127099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3E70E5" w:rsidRDefault="003E70E5">
      <w:pPr>
        <w:pStyle w:val="1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196127100" w:history="1">
        <w:r w:rsidRPr="005018CE">
          <w:rPr>
            <w:rStyle w:val="af2"/>
            <w:noProof/>
          </w:rPr>
          <w:t>16.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5018CE">
          <w:rPr>
            <w:rStyle w:val="af2"/>
            <w:noProof/>
          </w:rPr>
          <w:t xml:space="preserve">Приложение 4. Форма Протокола предварительных испытаний системы </w:t>
        </w:r>
        <w:r w:rsidRPr="005018CE">
          <w:rPr>
            <w:rStyle w:val="af2"/>
            <w:rFonts w:eastAsia="Calibri"/>
            <w:noProof/>
          </w:rPr>
          <w:t>АСОТУ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_Toc196127100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3E70E5" w:rsidRDefault="003E70E5">
      <w:pPr>
        <w:pStyle w:val="1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196127101" w:history="1">
        <w:r w:rsidRPr="005018CE">
          <w:rPr>
            <w:rStyle w:val="af2"/>
            <w:noProof/>
          </w:rPr>
          <w:t>17.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5018CE">
          <w:rPr>
            <w:rStyle w:val="af2"/>
            <w:noProof/>
          </w:rPr>
          <w:t>Приложение 5.  Форма Акта приемки в опытную эксплуатацию</w:t>
        </w:r>
        <w:r w:rsidRPr="005018CE">
          <w:rPr>
            <w:rStyle w:val="af2"/>
            <w:rFonts w:eastAsia="Calibri"/>
            <w:noProof/>
          </w:rPr>
          <w:t xml:space="preserve"> АСОТУ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_Toc196127101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3E70E5" w:rsidRDefault="003E70E5">
      <w:pPr>
        <w:pStyle w:val="1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196127102" w:history="1">
        <w:r w:rsidRPr="005018CE">
          <w:rPr>
            <w:rStyle w:val="af2"/>
            <w:noProof/>
          </w:rPr>
          <w:t>18.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5018CE">
          <w:rPr>
            <w:rStyle w:val="af2"/>
            <w:noProof/>
          </w:rPr>
          <w:t>Приложение 6.  Журнал Опытной Эксплуатации системы</w:t>
        </w:r>
        <w:r w:rsidRPr="005018CE">
          <w:rPr>
            <w:rStyle w:val="af2"/>
            <w:rFonts w:eastAsia="Calibri"/>
            <w:noProof/>
          </w:rPr>
          <w:t xml:space="preserve"> АСОТУ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_Toc196127102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3E70E5" w:rsidRDefault="003E70E5">
      <w:pPr>
        <w:pStyle w:val="1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196127103" w:history="1">
        <w:r w:rsidRPr="005018CE">
          <w:rPr>
            <w:rStyle w:val="af2"/>
            <w:noProof/>
          </w:rPr>
          <w:t>19.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5018CE">
          <w:rPr>
            <w:rStyle w:val="af2"/>
            <w:noProof/>
          </w:rPr>
          <w:t>Приложение 7.  Форма акта о завершении  опытной эксплуации АСОТУ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_Toc196127103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3E70E5" w:rsidRDefault="003E70E5">
      <w:pPr>
        <w:pStyle w:val="1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196127104" w:history="1">
        <w:r w:rsidRPr="005018CE">
          <w:rPr>
            <w:rStyle w:val="af2"/>
            <w:noProof/>
          </w:rPr>
          <w:t>20.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5018CE">
          <w:rPr>
            <w:rStyle w:val="af2"/>
            <w:noProof/>
          </w:rPr>
          <w:t xml:space="preserve">Приложение 8.  Форма Протокола приемочных испытаний </w:t>
        </w:r>
        <w:r w:rsidRPr="005018CE">
          <w:rPr>
            <w:rStyle w:val="af2"/>
            <w:rFonts w:eastAsia="Calibri"/>
            <w:noProof/>
          </w:rPr>
          <w:t>АСОТУ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_Toc196127104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3E70E5" w:rsidRDefault="003E70E5">
      <w:pPr>
        <w:pStyle w:val="1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196127105" w:history="1">
        <w:r w:rsidRPr="005018CE">
          <w:rPr>
            <w:rStyle w:val="af2"/>
            <w:noProof/>
          </w:rPr>
          <w:t>21.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5018CE">
          <w:rPr>
            <w:rStyle w:val="af2"/>
            <w:noProof/>
          </w:rPr>
          <w:t>Приложение 9.  Форма Акта приемки системы в промышленную эксплуатацию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_Toc196127105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3E70E5" w:rsidRDefault="003E70E5">
      <w:pPr>
        <w:pStyle w:val="1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196127106" w:history="1">
        <w:r w:rsidRPr="005018CE">
          <w:rPr>
            <w:rStyle w:val="af2"/>
            <w:noProof/>
          </w:rPr>
          <w:t>22.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Pr="005018CE">
          <w:rPr>
            <w:rStyle w:val="af2"/>
            <w:noProof/>
          </w:rPr>
          <w:t>Лист регистрации изменений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_Toc196127106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CD7D71" w:rsidRDefault="00040DB3" w:rsidP="00CD7D71">
      <w:pPr>
        <w:ind w:left="567" w:firstLine="0"/>
        <w:rPr>
          <w:rFonts w:ascii="GOST type B" w:hAnsi="GOST type B"/>
          <w:i/>
        </w:rPr>
      </w:pPr>
      <w:r>
        <w:rPr>
          <w:rFonts w:ascii="GOST type B" w:hAnsi="GOST type B"/>
          <w:i/>
        </w:rPr>
        <w:fldChar w:fldCharType="end"/>
      </w:r>
    </w:p>
    <w:p w:rsidR="00CD7D71" w:rsidRDefault="00CD7D71">
      <w:pPr>
        <w:rPr>
          <w:rFonts w:ascii="GOST type B" w:hAnsi="GOST type B"/>
          <w:i/>
        </w:rPr>
      </w:pPr>
      <w:r>
        <w:rPr>
          <w:rFonts w:ascii="GOST type B" w:hAnsi="GOST type B"/>
          <w:i/>
        </w:rPr>
        <w:br w:type="page"/>
      </w:r>
    </w:p>
    <w:p w:rsidR="00F046B6" w:rsidRPr="00CD7D71" w:rsidRDefault="00F046B6" w:rsidP="005A0AD2">
      <w:pPr>
        <w:pStyle w:val="1"/>
      </w:pPr>
      <w:bookmarkStart w:id="20" w:name="_Toc196127043"/>
      <w:r w:rsidRPr="00CD7D71">
        <w:lastRenderedPageBreak/>
        <w:t>ОБЩИЕ ПОЛОЖЕНИЯ ПРОГРАММЫ ИСПЫТАНИЙ</w:t>
      </w:r>
      <w:bookmarkEnd w:id="20"/>
    </w:p>
    <w:p w:rsidR="00BE55AB" w:rsidRPr="00CD7D71" w:rsidRDefault="00BE55AB" w:rsidP="00CD7D71">
      <w:pPr>
        <w:ind w:left="567" w:firstLine="0"/>
      </w:pPr>
    </w:p>
    <w:p w:rsidR="00F046B6" w:rsidRPr="00F046B6" w:rsidRDefault="00F046B6" w:rsidP="00D1576D">
      <w:r w:rsidRPr="00F046B6">
        <w:t xml:space="preserve">Приемо-сдаточные испытания (далее ПСИ) оперативного информационно-управляющего комплекса (ОИУК) </w:t>
      </w:r>
      <w:r w:rsidR="00DD7C22">
        <w:t>системы АСОТУ</w:t>
      </w:r>
      <w:r w:rsidRPr="00DD7C22">
        <w:rPr>
          <w:i/>
        </w:rPr>
        <w:t>,</w:t>
      </w:r>
      <w:r w:rsidRPr="00F046B6">
        <w:t xml:space="preserve"> проводятся в соответствии с указаниями и требованиями:</w:t>
      </w:r>
    </w:p>
    <w:p w:rsidR="00F046B6" w:rsidRPr="00F046B6" w:rsidRDefault="00F046B6" w:rsidP="00240F9A">
      <w:pPr>
        <w:pStyle w:val="-"/>
      </w:pPr>
      <w:r w:rsidRPr="00F046B6">
        <w:t xml:space="preserve">ГОСТ 24.208-80 «Автоматизированные системы управления. Требования к содержанию документов стадии «Ввод в эксплуатацию»; </w:t>
      </w:r>
    </w:p>
    <w:p w:rsidR="00F046B6" w:rsidRPr="00F046B6" w:rsidRDefault="00F046B6" w:rsidP="00240F9A">
      <w:pPr>
        <w:pStyle w:val="-"/>
      </w:pPr>
      <w:r w:rsidRPr="00F046B6">
        <w:t>СНиП 3.01.04-87 "Приемка в эксплуатацию законченных строительств</w:t>
      </w:r>
      <w:r w:rsidR="002E465D">
        <w:t>ом объектов. Основные положения»</w:t>
      </w:r>
      <w:r w:rsidRPr="00F046B6">
        <w:t>;</w:t>
      </w:r>
    </w:p>
    <w:p w:rsidR="00F046B6" w:rsidRPr="00F046B6" w:rsidRDefault="00F046B6" w:rsidP="00240F9A">
      <w:pPr>
        <w:pStyle w:val="-"/>
      </w:pPr>
      <w:r w:rsidRPr="00F046B6">
        <w:t xml:space="preserve">СП 77.13330.2016 Актуализированная редакция СНиП 3.05.07-85 «Системы автоматизации»; </w:t>
      </w:r>
    </w:p>
    <w:p w:rsidR="00F046B6" w:rsidRPr="00F046B6" w:rsidRDefault="00F046B6" w:rsidP="00240F9A">
      <w:pPr>
        <w:pStyle w:val="-"/>
      </w:pPr>
      <w:r w:rsidRPr="00F046B6">
        <w:t>СП</w:t>
      </w:r>
      <w:r w:rsidRPr="00F046B6">
        <w:tab/>
        <w:t>76.13330.2016</w:t>
      </w:r>
      <w:r w:rsidRPr="00F046B6">
        <w:tab/>
        <w:t>Актуализированная</w:t>
      </w:r>
      <w:r w:rsidRPr="00F046B6">
        <w:tab/>
        <w:t xml:space="preserve">редакция </w:t>
      </w:r>
      <w:hyperlink r:id="rId14" w:anchor="7D20K3">
        <w:r w:rsidRPr="00F046B6">
          <w:t>СНиП</w:t>
        </w:r>
        <w:r w:rsidRPr="00F046B6">
          <w:tab/>
          <w:t>3.05.06-85</w:t>
        </w:r>
      </w:hyperlink>
      <w:r w:rsidRPr="00F046B6">
        <w:t xml:space="preserve"> Электротехнические устройства»;</w:t>
      </w:r>
    </w:p>
    <w:p w:rsidR="00F046B6" w:rsidRPr="00F046B6" w:rsidRDefault="00F046B6" w:rsidP="00240F9A">
      <w:pPr>
        <w:pStyle w:val="-"/>
      </w:pPr>
      <w:r w:rsidRPr="00F046B6">
        <w:t>СП 68.13330.2017 Актуализированная редакция СНиП 3.01.04-87 «Приемка в эксплуатацию законченных строительством объектов»;</w:t>
      </w:r>
    </w:p>
    <w:p w:rsidR="00F046B6" w:rsidRPr="00F046B6" w:rsidRDefault="00F046B6" w:rsidP="00240F9A">
      <w:pPr>
        <w:pStyle w:val="-"/>
      </w:pPr>
      <w:r w:rsidRPr="00F046B6">
        <w:t>Правила технической эксплуатации электроустановок потребителей;</w:t>
      </w:r>
    </w:p>
    <w:p w:rsidR="00F046B6" w:rsidRPr="00F046B6" w:rsidRDefault="00F046B6" w:rsidP="00240F9A">
      <w:pPr>
        <w:pStyle w:val="-"/>
      </w:pPr>
      <w:r w:rsidRPr="00F046B6">
        <w:t>СП 32.13330.2018 «Канализация. Наружные сети и сооружения»;</w:t>
      </w:r>
    </w:p>
    <w:p w:rsidR="00F046B6" w:rsidRPr="00F046B6" w:rsidRDefault="00F046B6" w:rsidP="00240F9A">
      <w:pPr>
        <w:pStyle w:val="-"/>
      </w:pPr>
      <w:r w:rsidRPr="00F046B6">
        <w:t>СП 31.13330.2021 «Водоснабжение. Наружные сети и сооружения»;</w:t>
      </w:r>
    </w:p>
    <w:p w:rsidR="00F046B6" w:rsidRPr="00F046B6" w:rsidRDefault="00F046B6" w:rsidP="00240F9A">
      <w:pPr>
        <w:pStyle w:val="-"/>
      </w:pPr>
      <w:r w:rsidRPr="00F046B6">
        <w:t>СП 129.13330.2019 «Наружные сети и сооружения водоснабжения и канализации»;</w:t>
      </w:r>
    </w:p>
    <w:p w:rsidR="00F046B6" w:rsidRPr="00F046B6" w:rsidRDefault="00F046B6" w:rsidP="00240F9A">
      <w:pPr>
        <w:pStyle w:val="-"/>
      </w:pPr>
      <w:r w:rsidRPr="00F046B6">
        <w:t>ГОСТ Р 50571.16-2019 Электроустановки низковольтные. Часть 6. Испытания; ПУЭ. «Правила устройства электроустановок», седьмое издание;</w:t>
      </w:r>
    </w:p>
    <w:p w:rsidR="00F046B6" w:rsidRPr="00F046B6" w:rsidRDefault="00F046B6" w:rsidP="00240F9A">
      <w:pPr>
        <w:pStyle w:val="-"/>
      </w:pPr>
      <w:r w:rsidRPr="00F046B6">
        <w:t>ГОСТ 6134-2007 (ИСО 9906:1999) «Насосы динамические. Mетоды испытаний»;</w:t>
      </w:r>
    </w:p>
    <w:p w:rsidR="00F046B6" w:rsidRPr="00F046B6" w:rsidRDefault="00F046B6" w:rsidP="00240F9A">
      <w:pPr>
        <w:pStyle w:val="-"/>
      </w:pPr>
      <w:r w:rsidRPr="00F046B6">
        <w:t>СНиП 10-03-2001 Безопасность труда в строительстве. Часть 1. Общие требования;</w:t>
      </w:r>
    </w:p>
    <w:p w:rsidR="00F046B6" w:rsidRPr="00F046B6" w:rsidRDefault="00F046B6" w:rsidP="00240F9A">
      <w:pPr>
        <w:pStyle w:val="-"/>
      </w:pPr>
      <w:r w:rsidRPr="00F046B6">
        <w:t>СНиП 10-03-2001 Безопасность труда в строительстве. Часть 2. Строительное производство;</w:t>
      </w:r>
    </w:p>
    <w:p w:rsidR="00F046B6" w:rsidRPr="00F046B6" w:rsidRDefault="00F046B6" w:rsidP="00240F9A">
      <w:pPr>
        <w:pStyle w:val="-"/>
      </w:pPr>
      <w:r w:rsidRPr="00F046B6">
        <w:t>ГОСТ 12.1.004-91 «Пожарная безопасность. Общие требования»;</w:t>
      </w:r>
    </w:p>
    <w:p w:rsidR="00F046B6" w:rsidRPr="00F046B6" w:rsidRDefault="00F046B6" w:rsidP="00240F9A">
      <w:pPr>
        <w:pStyle w:val="-"/>
      </w:pPr>
      <w:r w:rsidRPr="00F046B6">
        <w:t>Правила технической эксплуатации электростанций и электрических сетей РФ;</w:t>
      </w:r>
    </w:p>
    <w:p w:rsidR="00F046B6" w:rsidRPr="00F046B6" w:rsidRDefault="00F046B6" w:rsidP="00240F9A">
      <w:pPr>
        <w:pStyle w:val="-"/>
      </w:pPr>
      <w:r w:rsidRPr="00F046B6">
        <w:t>Эксплуатационная документация заводов изготовителей, паспорта на оборудование.</w:t>
      </w:r>
    </w:p>
    <w:p w:rsidR="00F046B6" w:rsidRPr="00F046B6" w:rsidRDefault="00F046B6" w:rsidP="00240F9A">
      <w:pPr>
        <w:pStyle w:val="-"/>
        <w:numPr>
          <w:ilvl w:val="0"/>
          <w:numId w:val="0"/>
        </w:numPr>
        <w:ind w:left="567"/>
      </w:pPr>
      <w:r w:rsidRPr="00A064FE">
        <w:t xml:space="preserve">Программа определяет объем, условия и порядок проведения испытаний </w:t>
      </w:r>
      <w:r w:rsidR="00A064FE">
        <w:t xml:space="preserve">системы </w:t>
      </w:r>
      <w:r w:rsidR="00A064FE" w:rsidRPr="00A064FE">
        <w:t>АСОТУ</w:t>
      </w:r>
      <w:r w:rsidR="00A064FE">
        <w:t>, спроектированной и установленной</w:t>
      </w:r>
      <w:r w:rsidRPr="00A064FE">
        <w:t xml:space="preserve"> в</w:t>
      </w:r>
      <w:r w:rsidR="00A064FE" w:rsidRPr="00A064FE">
        <w:t xml:space="preserve"> помещениях ф. Центральный</w:t>
      </w:r>
      <w:r w:rsidR="00A064FE">
        <w:t>.</w:t>
      </w:r>
    </w:p>
    <w:p w:rsidR="00F046B6" w:rsidRPr="00F046B6" w:rsidRDefault="00F046B6" w:rsidP="005505D4">
      <w:r w:rsidRPr="00F046B6">
        <w:t>Настоящий документ является нормативно-техническим документом при проведении приемо-сдаточных испытаний</w:t>
      </w:r>
      <w:r w:rsidR="00A064FE">
        <w:t xml:space="preserve"> АСОТУ</w:t>
      </w:r>
      <w:r w:rsidR="008F5CF5">
        <w:t xml:space="preserve">, выполняемых Заказчиком </w:t>
      </w:r>
      <w:r w:rsidRPr="00F046B6">
        <w:t>и Генподрядной организацией.</w:t>
      </w:r>
    </w:p>
    <w:p w:rsidR="00F046B6" w:rsidRPr="00F046B6" w:rsidRDefault="00F046B6" w:rsidP="00010238">
      <w:pPr>
        <w:rPr>
          <w:rFonts w:eastAsia="Calibri"/>
        </w:rPr>
      </w:pPr>
    </w:p>
    <w:p w:rsidR="00CD7D71" w:rsidRDefault="00CD7D71">
      <w:r>
        <w:br w:type="page"/>
      </w:r>
    </w:p>
    <w:p w:rsidR="00F046B6" w:rsidRPr="00CD7D71" w:rsidRDefault="00F046B6" w:rsidP="005A0AD2">
      <w:pPr>
        <w:pStyle w:val="1"/>
      </w:pPr>
      <w:bookmarkStart w:id="21" w:name="_Toc196127044"/>
      <w:r w:rsidRPr="00CD7D71">
        <w:lastRenderedPageBreak/>
        <w:t>ОБЪЕКТ ИСПЫТАНИЙ</w:t>
      </w:r>
      <w:bookmarkEnd w:id="21"/>
    </w:p>
    <w:p w:rsidR="00010238" w:rsidRDefault="00010238" w:rsidP="00010238">
      <w:pPr>
        <w:ind w:firstLine="0"/>
      </w:pPr>
    </w:p>
    <w:p w:rsidR="00F046B6" w:rsidRPr="00010238" w:rsidRDefault="00F046B6" w:rsidP="00010238">
      <w:r w:rsidRPr="00010238">
        <w:t xml:space="preserve">Объектом приемо-сдаточных испытаний является смонтированное на </w:t>
      </w:r>
      <w:r w:rsidR="00410ED1" w:rsidRPr="00010238">
        <w:t>первом и втором</w:t>
      </w:r>
      <w:r w:rsidRPr="00010238">
        <w:t xml:space="preserve"> эт</w:t>
      </w:r>
      <w:r w:rsidR="00410ED1" w:rsidRPr="00010238">
        <w:t>ажах административного здания ф. Центральный АО «Оборонэнерго»</w:t>
      </w:r>
      <w:r w:rsidRPr="00010238">
        <w:t xml:space="preserve"> оборудование в составе комплект</w:t>
      </w:r>
      <w:r w:rsidR="00410ED1" w:rsidRPr="00010238">
        <w:t>а АСОТУ следующих систем:</w:t>
      </w:r>
    </w:p>
    <w:p w:rsidR="00F046B6" w:rsidRPr="00010238" w:rsidRDefault="00410ED1" w:rsidP="006544FA">
      <w:pPr>
        <w:pStyle w:val="afffd"/>
        <w:numPr>
          <w:ilvl w:val="0"/>
          <w:numId w:val="22"/>
        </w:numPr>
      </w:pPr>
      <w:r w:rsidRPr="00010238">
        <w:t>Шкафы с оборудованием ЦППС АСОТУ и СКС</w:t>
      </w:r>
      <w:r w:rsidR="00F046B6" w:rsidRPr="00010238">
        <w:t>;</w:t>
      </w:r>
    </w:p>
    <w:p w:rsidR="00F046B6" w:rsidRPr="00010238" w:rsidRDefault="00410ED1" w:rsidP="006544FA">
      <w:pPr>
        <w:pStyle w:val="afffd"/>
        <w:numPr>
          <w:ilvl w:val="0"/>
          <w:numId w:val="22"/>
        </w:numPr>
        <w:rPr>
          <w:lang w:val="en-US"/>
        </w:rPr>
      </w:pPr>
      <w:r w:rsidRPr="00010238">
        <w:t>ЛВС и сеть СКС</w:t>
      </w:r>
      <w:r w:rsidR="00010238">
        <w:t>;</w:t>
      </w:r>
    </w:p>
    <w:p w:rsidR="00F046B6" w:rsidRPr="00010238" w:rsidRDefault="00F046B6" w:rsidP="006544FA">
      <w:pPr>
        <w:pStyle w:val="afffd"/>
        <w:numPr>
          <w:ilvl w:val="0"/>
          <w:numId w:val="22"/>
        </w:numPr>
      </w:pPr>
      <w:r w:rsidRPr="00010238">
        <w:t>А</w:t>
      </w:r>
      <w:r w:rsidR="00410ED1" w:rsidRPr="00010238">
        <w:t>РМ диспетчеров</w:t>
      </w:r>
      <w:r w:rsidRPr="00010238">
        <w:t>.</w:t>
      </w:r>
    </w:p>
    <w:p w:rsidR="00F046B6" w:rsidRPr="00010238" w:rsidRDefault="00F046B6" w:rsidP="00010238">
      <w:r w:rsidRPr="00010238">
        <w:t>Кроме того, в состав оборудования, подлежащего испытанию в рамках настоящей Програ</w:t>
      </w:r>
      <w:r w:rsidR="00410ED1" w:rsidRPr="00010238">
        <w:t xml:space="preserve">ммы (ПМИ) входят </w:t>
      </w:r>
      <w:r w:rsidRPr="00010238">
        <w:t xml:space="preserve">система бесперебойного питания оперативного информационно-управляющего комплекса. </w:t>
      </w:r>
    </w:p>
    <w:p w:rsidR="00410ED1" w:rsidRPr="00010238" w:rsidRDefault="00F046B6" w:rsidP="00010238">
      <w:r w:rsidRPr="00010238">
        <w:t xml:space="preserve">Вышеперечисленное оборудование поставлено и смонтировано на объекте в рамках договора </w:t>
      </w:r>
      <w:r w:rsidR="00410ED1" w:rsidRPr="00010238">
        <w:t>№1063-ЦНТ-2024</w:t>
      </w:r>
      <w:r w:rsidRPr="00010238">
        <w:t xml:space="preserve"> </w:t>
      </w:r>
      <w:r w:rsidR="00410ED1" w:rsidRPr="00010238">
        <w:t>от 19.08.2024</w:t>
      </w:r>
      <w:r w:rsidRPr="00010238">
        <w:t xml:space="preserve"> г. на разработку рабочей документации по титулу</w:t>
      </w:r>
      <w:r w:rsidR="00410ED1" w:rsidRPr="00010238">
        <w:t xml:space="preserve"> «Создание системы диспетчеризации ф. «Центральный» АО «Оборонэнерго» для организации диспетчерского управления»</w:t>
      </w:r>
    </w:p>
    <w:p w:rsidR="00F046B6" w:rsidRPr="00010238" w:rsidRDefault="00F046B6" w:rsidP="00010238">
      <w:r w:rsidRPr="00010238">
        <w:t>Учитывая необходимость организации обмена телеинформацией</w:t>
      </w:r>
      <w:r w:rsidR="00E062F4" w:rsidRPr="00010238">
        <w:t xml:space="preserve"> системы АСОТУ</w:t>
      </w:r>
      <w:r w:rsidRPr="00010238">
        <w:t xml:space="preserve"> </w:t>
      </w:r>
      <w:r w:rsidR="00E062F4" w:rsidRPr="00010238">
        <w:t xml:space="preserve">ДП </w:t>
      </w:r>
      <w:r w:rsidRPr="00010238">
        <w:t>с устройствами объектов диспетчеризации, испытания включают в себя также проверку каналов связи между ними.</w:t>
      </w:r>
    </w:p>
    <w:p w:rsidR="00F046B6" w:rsidRPr="00F046B6" w:rsidRDefault="00F046B6" w:rsidP="001437C4">
      <w:pPr>
        <w:rPr>
          <w:rFonts w:eastAsia="Calibri"/>
        </w:rPr>
      </w:pPr>
    </w:p>
    <w:p w:rsidR="00F046B6" w:rsidRPr="005A0AD2" w:rsidRDefault="00F046B6" w:rsidP="006544FA">
      <w:pPr>
        <w:pStyle w:val="2"/>
        <w:numPr>
          <w:ilvl w:val="1"/>
          <w:numId w:val="25"/>
        </w:numPr>
      </w:pPr>
      <w:bookmarkStart w:id="22" w:name="_Toc196127045"/>
      <w:r w:rsidRPr="005A0AD2">
        <w:t>Цели и виды испытаний</w:t>
      </w:r>
      <w:bookmarkEnd w:id="22"/>
    </w:p>
    <w:p w:rsidR="008F5CF5" w:rsidRPr="00801659" w:rsidRDefault="008F5CF5" w:rsidP="00801659">
      <w:pPr>
        <w:ind w:left="567" w:firstLine="0"/>
      </w:pPr>
    </w:p>
    <w:p w:rsidR="00F046B6" w:rsidRPr="00801659" w:rsidRDefault="00E062F4" w:rsidP="006544FA">
      <w:pPr>
        <w:pStyle w:val="30"/>
        <w:numPr>
          <w:ilvl w:val="2"/>
          <w:numId w:val="25"/>
        </w:numPr>
      </w:pPr>
      <w:bookmarkStart w:id="23" w:name="_Toc196127046"/>
      <w:r w:rsidRPr="00801659">
        <w:t>Цели испыта</w:t>
      </w:r>
      <w:r w:rsidR="00F046B6" w:rsidRPr="00801659">
        <w:t>ний</w:t>
      </w:r>
      <w:bookmarkEnd w:id="23"/>
    </w:p>
    <w:p w:rsidR="00597A02" w:rsidRDefault="00597A02" w:rsidP="001437C4">
      <w:pPr>
        <w:ind w:firstLine="340"/>
      </w:pPr>
    </w:p>
    <w:p w:rsidR="00F046B6" w:rsidRPr="00F046B6" w:rsidRDefault="00F046B6" w:rsidP="00B344E1">
      <w:r w:rsidRPr="00F046B6">
        <w:t>Це</w:t>
      </w:r>
      <w:r w:rsidR="008F5CF5">
        <w:t>лью испытаний созданной Системы</w:t>
      </w:r>
      <w:r w:rsidRPr="00F046B6">
        <w:t xml:space="preserve"> на объекте автоматизации является проверка всех её элементов и определение готовности к условиям постоянной эксплуатации в режимах, предусмотренных проектной документацией. При этом от первичного оборудования ТП требуется, чтобы оно обеспечивало расчетные нормативные показатели по производственной эффективности, безопасность и надежность в эксплуатации.</w:t>
      </w:r>
    </w:p>
    <w:p w:rsidR="00F046B6" w:rsidRPr="00F046B6" w:rsidRDefault="00F046B6" w:rsidP="00B344E1">
      <w:r w:rsidRPr="00F046B6">
        <w:t>В процессе испытаний осуществляется проверка функций, электрических параметров, технических характеристик и режимов работы Системы</w:t>
      </w:r>
      <w:r w:rsidR="00E062F4">
        <w:t xml:space="preserve"> АСОТУ</w:t>
      </w:r>
      <w:r w:rsidRPr="00F046B6">
        <w:t xml:space="preserve"> в соответствии с требованиям</w:t>
      </w:r>
      <w:r w:rsidR="00597A02">
        <w:t>и</w:t>
      </w:r>
      <w:r w:rsidRPr="00F046B6">
        <w:t>:</w:t>
      </w:r>
    </w:p>
    <w:p w:rsidR="00F046B6" w:rsidRPr="00F046B6" w:rsidRDefault="00F046B6" w:rsidP="006544FA">
      <w:pPr>
        <w:pStyle w:val="-"/>
        <w:numPr>
          <w:ilvl w:val="0"/>
          <w:numId w:val="23"/>
        </w:numPr>
      </w:pPr>
      <w:r w:rsidRPr="00F046B6">
        <w:t xml:space="preserve">Технического задания Заказчика; </w:t>
      </w:r>
    </w:p>
    <w:p w:rsidR="00F046B6" w:rsidRPr="00F046B6" w:rsidRDefault="00F046B6" w:rsidP="006544FA">
      <w:pPr>
        <w:pStyle w:val="-"/>
        <w:numPr>
          <w:ilvl w:val="0"/>
          <w:numId w:val="23"/>
        </w:numPr>
      </w:pPr>
      <w:r w:rsidRPr="00F046B6">
        <w:t>Рабочей док</w:t>
      </w:r>
      <w:r w:rsidR="00E062F4">
        <w:t>ументации</w:t>
      </w:r>
      <w:r w:rsidRPr="00F046B6">
        <w:t>;</w:t>
      </w:r>
    </w:p>
    <w:p w:rsidR="00F046B6" w:rsidRPr="00F046B6" w:rsidRDefault="00E062F4" w:rsidP="006544FA">
      <w:pPr>
        <w:pStyle w:val="-"/>
        <w:numPr>
          <w:ilvl w:val="0"/>
          <w:numId w:val="23"/>
        </w:numPr>
      </w:pPr>
      <w:r>
        <w:t xml:space="preserve">Исполнительной </w:t>
      </w:r>
      <w:r w:rsidR="00F046B6" w:rsidRPr="00F046B6">
        <w:t>доку</w:t>
      </w:r>
      <w:r>
        <w:t>ментации на составные части АСОТУ</w:t>
      </w:r>
      <w:r w:rsidR="00F046B6" w:rsidRPr="00F046B6">
        <w:t xml:space="preserve">. </w:t>
      </w:r>
    </w:p>
    <w:p w:rsidR="00F046B6" w:rsidRPr="00F046B6" w:rsidRDefault="00F046B6" w:rsidP="00B344E1">
      <w:r w:rsidRPr="00F046B6">
        <w:t>ПСИ проводятся с целью проверки:</w:t>
      </w:r>
    </w:p>
    <w:p w:rsidR="00F046B6" w:rsidRPr="00B344E1" w:rsidRDefault="009B4A42" w:rsidP="006544FA">
      <w:pPr>
        <w:pStyle w:val="afffd"/>
        <w:numPr>
          <w:ilvl w:val="0"/>
          <w:numId w:val="24"/>
        </w:numPr>
      </w:pPr>
      <w:r>
        <w:t>О</w:t>
      </w:r>
      <w:r w:rsidR="00F046B6" w:rsidRPr="00B344E1">
        <w:t xml:space="preserve">сновных технических характеристик </w:t>
      </w:r>
      <w:r w:rsidR="00E062F4" w:rsidRPr="00B344E1">
        <w:t xml:space="preserve">АСОТУ </w:t>
      </w:r>
      <w:r>
        <w:t>в целом;</w:t>
      </w:r>
      <w:r w:rsidR="00F046B6" w:rsidRPr="00B344E1">
        <w:t xml:space="preserve"> </w:t>
      </w:r>
    </w:p>
    <w:p w:rsidR="00F046B6" w:rsidRPr="00B344E1" w:rsidRDefault="00AD3C1E" w:rsidP="006544FA">
      <w:pPr>
        <w:pStyle w:val="afffd"/>
        <w:numPr>
          <w:ilvl w:val="0"/>
          <w:numId w:val="24"/>
        </w:numPr>
      </w:pPr>
      <w:r>
        <w:t>П</w:t>
      </w:r>
      <w:r w:rsidR="00F046B6" w:rsidRPr="00B344E1">
        <w:t>роверки выполнения комплексом информационного обмена с контролл</w:t>
      </w:r>
      <w:r w:rsidR="00207E31">
        <w:t>ерами объектов диспетчеризации;</w:t>
      </w:r>
    </w:p>
    <w:p w:rsidR="00F046B6" w:rsidRPr="00B344E1" w:rsidRDefault="00AD3C1E" w:rsidP="006544FA">
      <w:pPr>
        <w:pStyle w:val="afffd"/>
        <w:numPr>
          <w:ilvl w:val="0"/>
          <w:numId w:val="24"/>
        </w:numPr>
      </w:pPr>
      <w:r>
        <w:t>У</w:t>
      </w:r>
      <w:r w:rsidR="00F046B6" w:rsidRPr="00B344E1">
        <w:t xml:space="preserve">правляющих воздействий на коммутационные аппараты объектов диспетчеризации, </w:t>
      </w:r>
    </w:p>
    <w:p w:rsidR="00F046B6" w:rsidRPr="00B344E1" w:rsidRDefault="00F046B6" w:rsidP="009B4A42">
      <w:pPr>
        <w:pStyle w:val="afffd"/>
        <w:ind w:left="928" w:firstLine="0"/>
      </w:pPr>
      <w:r w:rsidRPr="00B344E1">
        <w:t>архиви</w:t>
      </w:r>
      <w:r w:rsidR="00207E31">
        <w:t>рования собранной информации;</w:t>
      </w:r>
    </w:p>
    <w:p w:rsidR="00F046B6" w:rsidRPr="00F046B6" w:rsidRDefault="00AD3C1E" w:rsidP="006544FA">
      <w:pPr>
        <w:pStyle w:val="afffd"/>
        <w:numPr>
          <w:ilvl w:val="0"/>
          <w:numId w:val="24"/>
        </w:numPr>
      </w:pPr>
      <w:r>
        <w:t>О</w:t>
      </w:r>
      <w:r w:rsidR="00F046B6" w:rsidRPr="00B344E1">
        <w:t>бмена информацией по протоколу МЭК 60870-5-104</w:t>
      </w:r>
      <w:r w:rsidR="00E062F4" w:rsidRPr="00B344E1">
        <w:t>.</w:t>
      </w:r>
    </w:p>
    <w:p w:rsidR="00F046B6" w:rsidRPr="00F046B6" w:rsidRDefault="00F046B6" w:rsidP="001437C4">
      <w:pPr>
        <w:rPr>
          <w:rFonts w:eastAsia="Calibri"/>
        </w:rPr>
      </w:pPr>
    </w:p>
    <w:p w:rsidR="00F046B6" w:rsidRPr="00801659" w:rsidRDefault="00F046B6" w:rsidP="006544FA">
      <w:pPr>
        <w:pStyle w:val="2"/>
        <w:numPr>
          <w:ilvl w:val="1"/>
          <w:numId w:val="25"/>
        </w:numPr>
      </w:pPr>
      <w:bookmarkStart w:id="24" w:name="_Toc196127047"/>
      <w:r w:rsidRPr="00801659">
        <w:t>Виды испытаний</w:t>
      </w:r>
      <w:bookmarkEnd w:id="24"/>
    </w:p>
    <w:p w:rsidR="00080055" w:rsidRDefault="00080055" w:rsidP="001437C4">
      <w:pPr>
        <w:ind w:firstLine="340"/>
      </w:pPr>
    </w:p>
    <w:p w:rsidR="00CD7D71" w:rsidRDefault="00F046B6" w:rsidP="00560ABE">
      <w:pPr>
        <w:ind w:firstLine="340"/>
      </w:pPr>
      <w:r w:rsidRPr="00F046B6">
        <w:t>Настоящая программа ПСИ предусматривает проведение комплексных испытаний основных подсистем</w:t>
      </w:r>
      <w:r w:rsidR="00E062F4" w:rsidRPr="00E062F4">
        <w:t xml:space="preserve"> </w:t>
      </w:r>
      <w:r w:rsidR="00E062F4">
        <w:t>АСОТУ</w:t>
      </w:r>
      <w:r w:rsidRPr="00F046B6">
        <w:t xml:space="preserve"> с целью проверки обмена данными с комплексами объектов диспетчеризации и с ССПИ вышестоящего уровня диспетчерского управления.</w:t>
      </w:r>
      <w:bookmarkStart w:id="25" w:name="_Toc193081675"/>
      <w:r w:rsidR="00CD7D71">
        <w:br w:type="page"/>
      </w:r>
    </w:p>
    <w:p w:rsidR="00F046B6" w:rsidRPr="00CD7D71" w:rsidRDefault="000250A9" w:rsidP="005A0AD2">
      <w:pPr>
        <w:pStyle w:val="1"/>
      </w:pPr>
      <w:bookmarkStart w:id="26" w:name="_Toc196127048"/>
      <w:r w:rsidRPr="00CD7D71">
        <w:lastRenderedPageBreak/>
        <w:t>УСЛОВИЯ</w:t>
      </w:r>
      <w:r w:rsidR="00080055" w:rsidRPr="00CD7D71">
        <w:t xml:space="preserve"> И ПОРЯДОК</w:t>
      </w:r>
      <w:r w:rsidR="006B5BB0" w:rsidRPr="00CD7D71">
        <w:t xml:space="preserve"> ПРОВЕДЕНИЯ</w:t>
      </w:r>
      <w:r w:rsidR="00F046B6" w:rsidRPr="00CD7D71">
        <w:t xml:space="preserve"> ИСПЫТАНИЙ</w:t>
      </w:r>
      <w:bookmarkEnd w:id="25"/>
      <w:bookmarkEnd w:id="26"/>
    </w:p>
    <w:p w:rsidR="00F046B6" w:rsidRPr="00CD7D71" w:rsidRDefault="00F046B6" w:rsidP="00CD7D71">
      <w:pPr>
        <w:ind w:left="567" w:firstLine="0"/>
        <w:rPr>
          <w:rFonts w:eastAsia="Calibri"/>
        </w:rPr>
      </w:pPr>
    </w:p>
    <w:p w:rsidR="00F046B6" w:rsidRPr="00534669" w:rsidRDefault="00F046B6" w:rsidP="006544FA">
      <w:pPr>
        <w:pStyle w:val="afffd"/>
        <w:numPr>
          <w:ilvl w:val="1"/>
          <w:numId w:val="25"/>
        </w:numPr>
        <w:rPr>
          <w:b/>
          <w:sz w:val="28"/>
          <w:szCs w:val="28"/>
        </w:rPr>
      </w:pPr>
      <w:r w:rsidRPr="00534669">
        <w:rPr>
          <w:b/>
          <w:sz w:val="28"/>
          <w:szCs w:val="28"/>
        </w:rPr>
        <w:t xml:space="preserve">Условия предъявления </w:t>
      </w:r>
      <w:r w:rsidR="00B22B6C" w:rsidRPr="00534669">
        <w:rPr>
          <w:b/>
          <w:sz w:val="28"/>
          <w:szCs w:val="28"/>
        </w:rPr>
        <w:t>с</w:t>
      </w:r>
      <w:r w:rsidRPr="00534669">
        <w:rPr>
          <w:b/>
          <w:sz w:val="28"/>
          <w:szCs w:val="28"/>
        </w:rPr>
        <w:t>истемы для проведения испытаний</w:t>
      </w:r>
    </w:p>
    <w:p w:rsidR="00F046B6" w:rsidRPr="00F046B6" w:rsidRDefault="00F046B6" w:rsidP="001437C4">
      <w:pPr>
        <w:rPr>
          <w:rFonts w:eastAsia="Calibri"/>
        </w:rPr>
      </w:pPr>
    </w:p>
    <w:p w:rsidR="00F046B6" w:rsidRPr="00F046B6" w:rsidRDefault="00F046B6" w:rsidP="001437C4">
      <w:pPr>
        <w:ind w:firstLine="340"/>
      </w:pPr>
      <w:r w:rsidRPr="00F046B6">
        <w:t xml:space="preserve">Условиями готовности Системы к проведению </w:t>
      </w:r>
      <w:r w:rsidR="00A064FE">
        <w:t xml:space="preserve">испытаний </w:t>
      </w:r>
      <w:r w:rsidRPr="00F046B6">
        <w:t>являются следующие факторы:</w:t>
      </w:r>
    </w:p>
    <w:p w:rsidR="00F046B6" w:rsidRPr="00F046B6" w:rsidRDefault="00F046B6" w:rsidP="001437C4">
      <w:r w:rsidRPr="00F046B6">
        <w:t>поставка всех программных и технических средств, предусмотренных договором;</w:t>
      </w:r>
    </w:p>
    <w:p w:rsidR="00F046B6" w:rsidRPr="00F046B6" w:rsidRDefault="0031745F" w:rsidP="001437C4">
      <w:r>
        <w:t>утверждение списка сигналов ТС, ТИ, ТУ (второй этап)</w:t>
      </w:r>
      <w:r w:rsidR="00F046B6" w:rsidRPr="00F046B6">
        <w:t>;</w:t>
      </w:r>
    </w:p>
    <w:p w:rsidR="00F046B6" w:rsidRPr="00F046B6" w:rsidRDefault="00F046B6" w:rsidP="001437C4">
      <w:r w:rsidRPr="00F046B6">
        <w:t>утверждение (согласование) настоящей программы и методики испытаний Заказчиком;</w:t>
      </w:r>
    </w:p>
    <w:p w:rsidR="00F046B6" w:rsidRPr="00F046B6" w:rsidRDefault="00F046B6" w:rsidP="001437C4">
      <w:pPr>
        <w:rPr>
          <w:rFonts w:eastAsia="Calibri"/>
        </w:rPr>
      </w:pPr>
      <w:r w:rsidRPr="00F046B6">
        <w:t>окончание строительных и монта</w:t>
      </w:r>
      <w:r w:rsidR="00AC1C45">
        <w:t xml:space="preserve">жных работ, что подтверждается </w:t>
      </w:r>
      <w:r w:rsidRPr="00F046B6">
        <w:t>совместно подписанным приемо-сдаточным актом Подрядчика и Заказчика.</w:t>
      </w:r>
    </w:p>
    <w:p w:rsidR="00F046B6" w:rsidRPr="00F046B6" w:rsidRDefault="00F046B6" w:rsidP="001437C4">
      <w:pPr>
        <w:ind w:firstLine="340"/>
      </w:pPr>
      <w:r w:rsidRPr="00F046B6">
        <w:t>Подготовку акта об окончании строительства и комплектование к нему сопроводительной документации (паспорта, сертификаты) на оборудование смонтированной Системы</w:t>
      </w:r>
      <w:r w:rsidR="006E1677">
        <w:t xml:space="preserve"> АСОТУ</w:t>
      </w:r>
      <w:r w:rsidRPr="00F046B6">
        <w:t xml:space="preserve"> осуществляет подрядная организация.</w:t>
      </w:r>
    </w:p>
    <w:p w:rsidR="00F046B6" w:rsidRPr="00F046B6" w:rsidRDefault="00F046B6" w:rsidP="001437C4">
      <w:pPr>
        <w:rPr>
          <w:rFonts w:eastAsia="Calibri"/>
        </w:rPr>
      </w:pPr>
    </w:p>
    <w:p w:rsidR="00F046B6" w:rsidRPr="00534669" w:rsidRDefault="00F046B6" w:rsidP="006544FA">
      <w:pPr>
        <w:pStyle w:val="afffd"/>
        <w:numPr>
          <w:ilvl w:val="1"/>
          <w:numId w:val="25"/>
        </w:numPr>
        <w:rPr>
          <w:b/>
          <w:sz w:val="28"/>
          <w:szCs w:val="28"/>
        </w:rPr>
      </w:pPr>
      <w:r w:rsidRPr="00534669">
        <w:rPr>
          <w:b/>
          <w:sz w:val="28"/>
          <w:szCs w:val="28"/>
        </w:rPr>
        <w:t>Организация и специалисты, участвующие в испытаниях</w:t>
      </w:r>
    </w:p>
    <w:p w:rsidR="00F046B6" w:rsidRPr="00F046B6" w:rsidRDefault="00F046B6" w:rsidP="001437C4">
      <w:pPr>
        <w:rPr>
          <w:rFonts w:eastAsia="Calibri"/>
        </w:rPr>
      </w:pPr>
    </w:p>
    <w:p w:rsidR="00F046B6" w:rsidRPr="00F046B6" w:rsidRDefault="00F046B6" w:rsidP="001437C4">
      <w:pPr>
        <w:ind w:firstLine="340"/>
      </w:pPr>
      <w:r w:rsidRPr="00F046B6">
        <w:t>В испытаниях принимают участие следующие организации и представители:</w:t>
      </w:r>
    </w:p>
    <w:p w:rsidR="00F046B6" w:rsidRPr="00F046B6" w:rsidRDefault="00F046B6" w:rsidP="001437C4">
      <w:r w:rsidRPr="00F046B6">
        <w:t>- специалисты службы средств диспетчерского и технологического управления Заказчика;</w:t>
      </w:r>
    </w:p>
    <w:p w:rsidR="00F046B6" w:rsidRPr="00F046B6" w:rsidRDefault="00F046B6" w:rsidP="001437C4">
      <w:r w:rsidRPr="00F046B6">
        <w:t>- специалисты подрядных организаций,</w:t>
      </w:r>
      <w:r w:rsidR="00E062F4">
        <w:t xml:space="preserve"> </w:t>
      </w:r>
      <w:r w:rsidRPr="00F046B6">
        <w:t>осуществлявших настройку оборудования;</w:t>
      </w:r>
    </w:p>
    <w:p w:rsidR="00F046B6" w:rsidRPr="00F046B6" w:rsidRDefault="00F046B6" w:rsidP="001437C4">
      <w:r w:rsidRPr="00F046B6">
        <w:t>- специалисты Генподрядной организации.</w:t>
      </w:r>
    </w:p>
    <w:p w:rsidR="00F046B6" w:rsidRPr="00F046B6" w:rsidRDefault="00F046B6" w:rsidP="001437C4">
      <w:pPr>
        <w:rPr>
          <w:rFonts w:eastAsia="Calibri"/>
        </w:rPr>
      </w:pPr>
    </w:p>
    <w:p w:rsidR="00F046B6" w:rsidRPr="00534669" w:rsidRDefault="00F046B6" w:rsidP="006544FA">
      <w:pPr>
        <w:pStyle w:val="afffd"/>
        <w:numPr>
          <w:ilvl w:val="1"/>
          <w:numId w:val="25"/>
        </w:numPr>
        <w:rPr>
          <w:b/>
          <w:sz w:val="28"/>
          <w:szCs w:val="28"/>
        </w:rPr>
      </w:pPr>
      <w:r w:rsidRPr="00534669">
        <w:rPr>
          <w:b/>
          <w:sz w:val="28"/>
          <w:szCs w:val="28"/>
        </w:rPr>
        <w:t>Порядок взаимодействия организаций, участвующих в испытаниях</w:t>
      </w:r>
    </w:p>
    <w:p w:rsidR="00F046B6" w:rsidRPr="00F046B6" w:rsidRDefault="00F046B6" w:rsidP="001437C4">
      <w:pPr>
        <w:rPr>
          <w:rFonts w:eastAsia="Calibri"/>
        </w:rPr>
      </w:pP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 xml:space="preserve">Общее руководство работой приемо-сдаточной комиссии осуществляет представитель Заказчика, техническое руководство испытаниями осуществляет представитель Генерального подрядчика. Члены комиссии по всем вопросам проведения испытаний взаимодействуют с председателем комиссии и техническим руководителем. </w:t>
      </w: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>Заказчик обеспечивает нормальные условия испытания системы в соответствии с требованиями эксплуатационной документации на составные части системы. Представляются требуемые распорядительные документы, проектная и техническая документация, акты готовности, акты выполненных монтажных и пусконаладочных работ, акты и протоколы предварительных испытаний и измерений.</w:t>
      </w: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 xml:space="preserve">Заказчик обеспечивает допуск представителей сторонних организаций (субподрядчиков) на объект автоматизации. </w:t>
      </w: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>Персонал Заказчика (эксплуатирующей организации) должен име</w:t>
      </w:r>
      <w:r w:rsidR="00AC1C45">
        <w:rPr>
          <w:rFonts w:eastAsia="Calibri"/>
        </w:rPr>
        <w:t>ть опыт работы с оборудованием,</w:t>
      </w:r>
      <w:r w:rsidRPr="00F046B6">
        <w:rPr>
          <w:rFonts w:eastAsia="Calibri"/>
        </w:rPr>
        <w:t xml:space="preserve"> допущен в установленном порядке к самостоятельной работе по обслуживанию оборудования.</w:t>
      </w: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>Последовательность основных этапов программы:</w:t>
      </w:r>
    </w:p>
    <w:p w:rsidR="00F046B6" w:rsidRPr="00F046B6" w:rsidRDefault="00F046B6" w:rsidP="001437C4">
      <w:pPr>
        <w:rPr>
          <w:rFonts w:eastAsia="Calibri"/>
        </w:rPr>
      </w:pPr>
      <w:r w:rsidRPr="00F046B6">
        <w:rPr>
          <w:rFonts w:eastAsia="Calibri"/>
        </w:rPr>
        <w:t>представление и утверждение программы и методики испытаний;</w:t>
      </w:r>
    </w:p>
    <w:p w:rsidR="00F046B6" w:rsidRPr="00F046B6" w:rsidRDefault="00F046B6" w:rsidP="001437C4">
      <w:pPr>
        <w:rPr>
          <w:rFonts w:eastAsia="Calibri"/>
        </w:rPr>
      </w:pPr>
      <w:r w:rsidRPr="00F046B6">
        <w:rPr>
          <w:rFonts w:eastAsia="Calibri"/>
        </w:rPr>
        <w:t>уведомление и согласование сроков и даты проведения испытаний;</w:t>
      </w:r>
    </w:p>
    <w:p w:rsidR="00F046B6" w:rsidRPr="00F046B6" w:rsidRDefault="00F046B6" w:rsidP="001437C4">
      <w:pPr>
        <w:rPr>
          <w:rFonts w:eastAsia="Calibri"/>
        </w:rPr>
      </w:pPr>
      <w:r w:rsidRPr="00F046B6">
        <w:rPr>
          <w:rFonts w:eastAsia="Calibri"/>
        </w:rPr>
        <w:t>проведение испытаний;</w:t>
      </w:r>
    </w:p>
    <w:p w:rsidR="00F046B6" w:rsidRPr="00F046B6" w:rsidRDefault="00F046B6" w:rsidP="001437C4">
      <w:pPr>
        <w:rPr>
          <w:rFonts w:eastAsia="Calibri"/>
        </w:rPr>
      </w:pPr>
      <w:r w:rsidRPr="00F046B6">
        <w:rPr>
          <w:rFonts w:eastAsia="Calibri"/>
        </w:rPr>
        <w:t>оформление протокола (акта) испытаний и принятие решения о переводе системы в опытно-промышленную эксплуатацию.</w:t>
      </w:r>
    </w:p>
    <w:p w:rsidR="00F046B6" w:rsidRDefault="00F046B6" w:rsidP="001437C4">
      <w:pPr>
        <w:rPr>
          <w:rFonts w:eastAsia="Calibri"/>
        </w:rPr>
      </w:pPr>
    </w:p>
    <w:p w:rsidR="00E062F4" w:rsidRDefault="00E062F4" w:rsidP="001437C4">
      <w:pPr>
        <w:rPr>
          <w:rFonts w:eastAsia="Calibri"/>
        </w:rPr>
      </w:pPr>
    </w:p>
    <w:p w:rsidR="00E062F4" w:rsidRDefault="00E062F4" w:rsidP="001437C4">
      <w:pPr>
        <w:rPr>
          <w:rFonts w:eastAsia="Calibri"/>
        </w:rPr>
      </w:pPr>
    </w:p>
    <w:p w:rsidR="00E062F4" w:rsidRDefault="00E062F4" w:rsidP="001437C4">
      <w:pPr>
        <w:rPr>
          <w:rFonts w:eastAsia="Calibri"/>
        </w:rPr>
      </w:pPr>
    </w:p>
    <w:p w:rsidR="00E062F4" w:rsidRDefault="00E062F4" w:rsidP="001437C4">
      <w:pPr>
        <w:rPr>
          <w:rFonts w:eastAsia="Calibri"/>
        </w:rPr>
      </w:pPr>
    </w:p>
    <w:p w:rsidR="006E1677" w:rsidRPr="00F046B6" w:rsidRDefault="006E1677" w:rsidP="001437C4">
      <w:pPr>
        <w:rPr>
          <w:rFonts w:eastAsia="Calibri"/>
        </w:rPr>
      </w:pPr>
    </w:p>
    <w:p w:rsidR="00F046B6" w:rsidRPr="00F046B6" w:rsidRDefault="00F046B6" w:rsidP="006544FA">
      <w:pPr>
        <w:pStyle w:val="30"/>
        <w:numPr>
          <w:ilvl w:val="1"/>
          <w:numId w:val="25"/>
        </w:numPr>
      </w:pPr>
      <w:bookmarkStart w:id="27" w:name="_Toc193081682"/>
      <w:bookmarkStart w:id="28" w:name="_Toc196127049"/>
      <w:r w:rsidRPr="00F046B6">
        <w:t>Порядок привлечения экспертов для исследования возможных повреждений в процессе проведения испытаний</w:t>
      </w:r>
      <w:bookmarkEnd w:id="27"/>
      <w:bookmarkEnd w:id="28"/>
    </w:p>
    <w:p w:rsidR="00F046B6" w:rsidRPr="00F046B6" w:rsidRDefault="00F046B6" w:rsidP="001437C4">
      <w:pPr>
        <w:rPr>
          <w:rFonts w:eastAsia="Calibri"/>
        </w:rPr>
      </w:pP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>Допускается привлечение представителей организаций-изготовителей (поставщиков) составных частей системы в качестве экспертов при разрешении сложных вопросов, связанных с функционированием их изделий или отказами.</w:t>
      </w: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>Вызов представителя изготовителя (поставщика) осуществляет Генеральный подрядчик проекта по письменному требованию Заказчика. Оплата услуг изготовителя (поставщика) проводится за счет средств Заказчика, если Генеральный подрядчик при монтаже и наладке изделия не нарушил правила монтажа и эксплуатации, изложенные в эксплуатационной документации.</w:t>
      </w:r>
    </w:p>
    <w:p w:rsidR="00F046B6" w:rsidRPr="00F046B6" w:rsidRDefault="00F046B6" w:rsidP="001437C4">
      <w:pPr>
        <w:rPr>
          <w:rFonts w:eastAsia="Calibri"/>
        </w:rPr>
      </w:pPr>
    </w:p>
    <w:p w:rsidR="00F046B6" w:rsidRPr="00F046B6" w:rsidRDefault="00F046B6" w:rsidP="006544FA">
      <w:pPr>
        <w:pStyle w:val="30"/>
        <w:numPr>
          <w:ilvl w:val="1"/>
          <w:numId w:val="25"/>
        </w:numPr>
      </w:pPr>
      <w:bookmarkStart w:id="29" w:name="_Toc196127050"/>
      <w:r w:rsidRPr="00F046B6">
        <w:t>Требования к персоналу, проводящему испытания и порядок допуска к испытаниям</w:t>
      </w:r>
      <w:bookmarkEnd w:id="29"/>
    </w:p>
    <w:p w:rsidR="00F046B6" w:rsidRPr="00F046B6" w:rsidRDefault="00F046B6" w:rsidP="001437C4">
      <w:pPr>
        <w:rPr>
          <w:rFonts w:eastAsia="Calibri"/>
        </w:rPr>
      </w:pP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>К испытаниям допускаются лица, прошедшие обучение работе с оборудованием системы сбора, обработки и передачи информации, имеющие практические навыки, изучившие настоящую Программу и методику, Инструкции по эксплуатации, имеющие удостоверение на право работы в электроустановках напряжением до 1000 В с группой допуска не ниже III, прошедшие инструктаж перед началом работ.</w:t>
      </w:r>
    </w:p>
    <w:p w:rsidR="00F046B6" w:rsidRPr="00F046B6" w:rsidRDefault="00F046B6" w:rsidP="001437C4">
      <w:pPr>
        <w:rPr>
          <w:rFonts w:eastAsia="Calibri"/>
        </w:rPr>
      </w:pPr>
    </w:p>
    <w:p w:rsidR="00F046B6" w:rsidRPr="00F046B6" w:rsidRDefault="00F046B6" w:rsidP="006544FA">
      <w:pPr>
        <w:pStyle w:val="30"/>
        <w:numPr>
          <w:ilvl w:val="1"/>
          <w:numId w:val="25"/>
        </w:numPr>
      </w:pPr>
      <w:bookmarkStart w:id="30" w:name="_Toc196127051"/>
      <w:r w:rsidRPr="00F046B6">
        <w:t>Порядок выполнения работ и требования безопасности</w:t>
      </w:r>
      <w:bookmarkEnd w:id="30"/>
    </w:p>
    <w:p w:rsidR="00F046B6" w:rsidRPr="00F046B6" w:rsidRDefault="00F046B6" w:rsidP="001437C4">
      <w:pPr>
        <w:rPr>
          <w:rFonts w:eastAsia="Calibri"/>
        </w:rPr>
      </w:pP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>Для выполнения испытаний назначаются ответственные лица от Заказчика и Исполнителя (Поставщика). Исполнитель осуществляет контроль за выполнением технической программы.</w:t>
      </w:r>
    </w:p>
    <w:p w:rsidR="00F046B6" w:rsidRPr="00F046B6" w:rsidRDefault="00F046B6" w:rsidP="001437C4">
      <w:pPr>
        <w:rPr>
          <w:rFonts w:eastAsia="Calibri"/>
        </w:rPr>
      </w:pPr>
    </w:p>
    <w:p w:rsidR="00F046B6" w:rsidRDefault="00F046B6" w:rsidP="006544FA">
      <w:pPr>
        <w:pStyle w:val="30"/>
        <w:numPr>
          <w:ilvl w:val="1"/>
          <w:numId w:val="25"/>
        </w:numPr>
      </w:pPr>
      <w:bookmarkStart w:id="31" w:name="_Toc193081678"/>
      <w:bookmarkStart w:id="32" w:name="_Toc196127052"/>
      <w:r w:rsidRPr="00F046B6">
        <w:t>Ограничения в условиях проведения испытаний</w:t>
      </w:r>
      <w:bookmarkEnd w:id="31"/>
      <w:bookmarkEnd w:id="32"/>
    </w:p>
    <w:p w:rsidR="00CE08FA" w:rsidRPr="00CE08FA" w:rsidRDefault="00CE08FA" w:rsidP="001437C4">
      <w:pPr>
        <w:pStyle w:val="a3"/>
        <w:spacing w:line="240" w:lineRule="auto"/>
        <w:rPr>
          <w:rFonts w:eastAsia="Calibri"/>
        </w:rPr>
      </w:pP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>Система испытывается в условиях, определенных эксплуатационной документацией.</w:t>
      </w: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>К началу комплексных приемо-сдаточных испытаний система должна быть обкатана по подсистемам комплекса на объекте и готова к проведению настоящих испытаний. Персонал должен быть обучен и допущен к эксплуатации системы. Эксплуатационная и рабочая (проектная) документация должна быть отработана и находиться на рабочих местах.  Должны быть в наличии Протоколы индивидуальных испытаний подсистем. Сроки и продолжительность испытаний согласовываются между Генеральным подрядч</w:t>
      </w:r>
      <w:r w:rsidR="00AC1C45">
        <w:rPr>
          <w:rFonts w:eastAsia="Calibri"/>
        </w:rPr>
        <w:t>иком,</w:t>
      </w:r>
      <w:r w:rsidRPr="00F046B6">
        <w:rPr>
          <w:rFonts w:eastAsia="Calibri"/>
        </w:rPr>
        <w:t xml:space="preserve"> Заказчиком и вышестоящими органами. При проведении испытаний допускается проводить ППР, не влияющие на качественные и количественные характеристики системы.</w:t>
      </w: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>Регламентные работы на подсистемах, включённых в программу испытаний комплекса ОИУК не проводятся. При появлении неисправностей отдельных частей системы, не приводящих к полному отказу, испытания возобновляются после восстановления работоспособности составной части.</w:t>
      </w:r>
    </w:p>
    <w:p w:rsidR="00F046B6" w:rsidRPr="00F046B6" w:rsidRDefault="00F046B6" w:rsidP="001437C4">
      <w:pPr>
        <w:rPr>
          <w:rFonts w:eastAsia="Calibri"/>
        </w:rPr>
      </w:pPr>
    </w:p>
    <w:p w:rsidR="00F046B6" w:rsidRPr="00F046B6" w:rsidRDefault="00F046B6" w:rsidP="006544FA">
      <w:pPr>
        <w:pStyle w:val="30"/>
        <w:numPr>
          <w:ilvl w:val="1"/>
          <w:numId w:val="25"/>
        </w:numPr>
      </w:pPr>
      <w:bookmarkStart w:id="33" w:name="_Toc61424974"/>
      <w:bookmarkStart w:id="34" w:name="_Toc68071292"/>
      <w:bookmarkStart w:id="35" w:name="_Toc104473191"/>
      <w:bookmarkStart w:id="36" w:name="_Toc104797436"/>
      <w:bookmarkStart w:id="37" w:name="_Toc193081679"/>
      <w:bookmarkStart w:id="38" w:name="_Toc196127053"/>
      <w:r w:rsidRPr="00F046B6">
        <w:t>Требования к техническому обслуживанию системы</w:t>
      </w:r>
      <w:bookmarkEnd w:id="33"/>
      <w:bookmarkEnd w:id="34"/>
      <w:bookmarkEnd w:id="35"/>
      <w:bookmarkEnd w:id="36"/>
      <w:bookmarkEnd w:id="37"/>
      <w:bookmarkEnd w:id="38"/>
    </w:p>
    <w:p w:rsidR="00F046B6" w:rsidRPr="00F046B6" w:rsidRDefault="00F046B6" w:rsidP="001437C4">
      <w:pPr>
        <w:rPr>
          <w:rFonts w:eastAsia="Calibri"/>
        </w:rPr>
      </w:pP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lastRenderedPageBreak/>
        <w:t>Техническое обслуживание, за исключением операций ежедневного осмотра в период приемо-сдаточных испытаний не проводится. Если сроки очередного технического обслуживания совпали с периодом испытаний, то регламентные работы переносится на более поздний период.</w:t>
      </w:r>
    </w:p>
    <w:p w:rsidR="00F046B6" w:rsidRPr="00F046B6" w:rsidRDefault="00F046B6" w:rsidP="001437C4">
      <w:pPr>
        <w:rPr>
          <w:rFonts w:eastAsia="Calibri"/>
        </w:rPr>
      </w:pPr>
    </w:p>
    <w:p w:rsidR="00F046B6" w:rsidRPr="00F046B6" w:rsidRDefault="00F046B6" w:rsidP="006544FA">
      <w:pPr>
        <w:pStyle w:val="30"/>
        <w:numPr>
          <w:ilvl w:val="1"/>
          <w:numId w:val="25"/>
        </w:numPr>
      </w:pPr>
      <w:bookmarkStart w:id="39" w:name="_Toc193081680"/>
      <w:bookmarkStart w:id="40" w:name="_Toc104797437"/>
      <w:bookmarkStart w:id="41" w:name="_Toc104473192"/>
      <w:bookmarkStart w:id="42" w:name="_Toc68071293"/>
      <w:bookmarkStart w:id="43" w:name="_Toc61424975"/>
      <w:bookmarkStart w:id="44" w:name="_Toc196127054"/>
      <w:r w:rsidRPr="00F046B6">
        <w:t>Меры, обеспечивающие безопасность и безаварийность проведения испытаний</w:t>
      </w:r>
      <w:bookmarkEnd w:id="39"/>
      <w:bookmarkEnd w:id="40"/>
      <w:bookmarkEnd w:id="41"/>
      <w:bookmarkEnd w:id="42"/>
      <w:bookmarkEnd w:id="43"/>
      <w:bookmarkEnd w:id="44"/>
    </w:p>
    <w:p w:rsidR="00F046B6" w:rsidRPr="00F046B6" w:rsidRDefault="00F046B6" w:rsidP="001437C4">
      <w:pPr>
        <w:rPr>
          <w:rFonts w:eastAsia="Calibri"/>
        </w:rPr>
      </w:pP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>Безопасность проведения работ на объекте Заказчика обеспечивает персонал Заказчика (эксплуатирующей организации), он несет полную ответственность за выполнение организационных и технических мероприятий обеспечивающих безопасность работ. Исполнитель и организации, участвующие в испытаниях несут ответственность за подготовку персонала своего предприятия, привлекаемого к приемо-сдаточным испытаниям.</w:t>
      </w: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>При проведении испытаний должны быть соблюдены требования безопасности установленные:</w:t>
      </w:r>
    </w:p>
    <w:p w:rsidR="00F046B6" w:rsidRPr="00F046B6" w:rsidRDefault="00F046B6" w:rsidP="00240F9A">
      <w:pPr>
        <w:pStyle w:val="-"/>
        <w:rPr>
          <w:rFonts w:eastAsia="Calibri"/>
        </w:rPr>
      </w:pPr>
      <w:r w:rsidRPr="00F046B6">
        <w:rPr>
          <w:rFonts w:eastAsia="Calibri"/>
        </w:rPr>
        <w:t xml:space="preserve">ГОСТ 12.2.007.0-75, ГОСТ 12.2.007.3-75, </w:t>
      </w:r>
    </w:p>
    <w:p w:rsidR="00F046B6" w:rsidRPr="00F046B6" w:rsidRDefault="00F046B6" w:rsidP="00240F9A">
      <w:pPr>
        <w:pStyle w:val="-"/>
        <w:rPr>
          <w:rFonts w:eastAsia="Calibri"/>
        </w:rPr>
      </w:pPr>
      <w:r w:rsidRPr="00F046B6">
        <w:rPr>
          <w:rFonts w:eastAsia="Calibri"/>
        </w:rPr>
        <w:t>Приказом Министерства труда и социальной защиты РФ от 24.07.2013 № 328н «Об утверждении Правил по охране труда при эксплуатации электроустановок»,</w:t>
      </w:r>
    </w:p>
    <w:p w:rsidR="00F046B6" w:rsidRPr="00F046B6" w:rsidRDefault="00F046B6" w:rsidP="00240F9A">
      <w:pPr>
        <w:pStyle w:val="-"/>
        <w:rPr>
          <w:rFonts w:eastAsia="Calibri"/>
        </w:rPr>
      </w:pPr>
      <w:r w:rsidRPr="00F046B6">
        <w:rPr>
          <w:rFonts w:eastAsia="Calibri"/>
        </w:rPr>
        <w:t xml:space="preserve"> Приказом Минэнерго России от 19.06. 2003 № 229 «Об утверждении правил технической эксплуатации электрических станций и сетей РФ».</w:t>
      </w:r>
    </w:p>
    <w:p w:rsidR="00F046B6" w:rsidRPr="00F046B6" w:rsidRDefault="00F046B6" w:rsidP="001437C4">
      <w:pPr>
        <w:rPr>
          <w:rFonts w:eastAsia="Calibri"/>
        </w:rPr>
      </w:pPr>
    </w:p>
    <w:p w:rsidR="00F046B6" w:rsidRPr="00F046B6" w:rsidRDefault="00F046B6" w:rsidP="006544FA">
      <w:pPr>
        <w:pStyle w:val="30"/>
        <w:numPr>
          <w:ilvl w:val="1"/>
          <w:numId w:val="25"/>
        </w:numPr>
      </w:pPr>
      <w:bookmarkStart w:id="45" w:name="_Toc196127055"/>
      <w:r w:rsidRPr="00F046B6">
        <w:t>Место и продолжительность испытаний</w:t>
      </w:r>
      <w:bookmarkEnd w:id="45"/>
    </w:p>
    <w:p w:rsidR="00F046B6" w:rsidRPr="00F046B6" w:rsidRDefault="00F046B6" w:rsidP="001437C4">
      <w:pPr>
        <w:rPr>
          <w:rFonts w:eastAsia="Calibri"/>
        </w:rPr>
      </w:pP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>Приемо-сдаточные испытания проводятся в технологических помещениях административного здания</w:t>
      </w:r>
      <w:r w:rsidR="00E062F4">
        <w:rPr>
          <w:rFonts w:eastAsia="Calibri"/>
        </w:rPr>
        <w:t xml:space="preserve"> </w:t>
      </w:r>
      <w:r w:rsidR="00E062F4">
        <w:t>ф. Центральный</w:t>
      </w:r>
      <w:r w:rsidR="00E062F4">
        <w:rPr>
          <w:rFonts w:eastAsia="Calibri"/>
        </w:rPr>
        <w:t xml:space="preserve"> (сервер</w:t>
      </w:r>
      <w:r w:rsidRPr="00F046B6">
        <w:rPr>
          <w:rFonts w:eastAsia="Calibri"/>
        </w:rPr>
        <w:t>ной, диспетчерском зале),</w:t>
      </w:r>
      <w:r w:rsidR="00E062F4">
        <w:rPr>
          <w:rFonts w:eastAsia="Calibri"/>
        </w:rPr>
        <w:t xml:space="preserve"> где размещено оборудование АСОТУ</w:t>
      </w:r>
      <w:r w:rsidRPr="00F046B6">
        <w:rPr>
          <w:rFonts w:eastAsia="Calibri"/>
        </w:rPr>
        <w:t>, оборудование средств связи и АРМы диспетчера. Связь серверов</w:t>
      </w:r>
      <w:r w:rsidR="00B55B26">
        <w:rPr>
          <w:rFonts w:eastAsia="Calibri"/>
        </w:rPr>
        <w:t xml:space="preserve"> </w:t>
      </w:r>
      <w:r w:rsidR="00E062F4">
        <w:rPr>
          <w:rFonts w:eastAsia="Calibri"/>
        </w:rPr>
        <w:t>АСОТУ</w:t>
      </w:r>
      <w:r w:rsidRPr="00F046B6">
        <w:rPr>
          <w:rFonts w:eastAsia="Calibri"/>
        </w:rPr>
        <w:t xml:space="preserve"> с ССПИ объектов диспетчеризации осуществляется по цифровым каналам.</w:t>
      </w: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 xml:space="preserve">Для обмена телеинформацией серверов </w:t>
      </w:r>
      <w:r w:rsidR="00E062F4">
        <w:rPr>
          <w:rFonts w:eastAsia="Calibri"/>
        </w:rPr>
        <w:t xml:space="preserve">АСОТУ </w:t>
      </w:r>
      <w:r w:rsidRPr="00F046B6">
        <w:rPr>
          <w:rFonts w:eastAsia="Calibri"/>
        </w:rPr>
        <w:t xml:space="preserve">с </w:t>
      </w:r>
      <w:r w:rsidR="00B55B26">
        <w:rPr>
          <w:rFonts w:eastAsia="Calibri"/>
        </w:rPr>
        <w:t xml:space="preserve">ПС </w:t>
      </w:r>
      <w:r w:rsidRPr="00F046B6">
        <w:rPr>
          <w:rFonts w:eastAsia="Calibri"/>
        </w:rPr>
        <w:t xml:space="preserve">используется канал связи на базе </w:t>
      </w:r>
      <w:r w:rsidR="00B55B26">
        <w:rPr>
          <w:rFonts w:eastAsia="Calibri"/>
          <w:lang w:val="en-US"/>
        </w:rPr>
        <w:t>GSM</w:t>
      </w:r>
      <w:r w:rsidR="00B55B26" w:rsidRPr="00B55B26">
        <w:rPr>
          <w:rFonts w:eastAsia="Calibri"/>
        </w:rPr>
        <w:t xml:space="preserve"> </w:t>
      </w:r>
      <w:r w:rsidRPr="00F046B6">
        <w:rPr>
          <w:rFonts w:eastAsia="Calibri"/>
        </w:rPr>
        <w:t>и протокола МЭК 60870-5-104.</w:t>
      </w: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>Продолжительность испытаний определена в соответствии с требованиями ГОСТ 34.603-92 «Виды испытаний автоматизированных систем» и равна 72 часам.</w:t>
      </w:r>
    </w:p>
    <w:p w:rsidR="00F046B6" w:rsidRPr="00F046B6" w:rsidRDefault="00F046B6" w:rsidP="001437C4">
      <w:pPr>
        <w:rPr>
          <w:rFonts w:eastAsia="Calibri"/>
        </w:rPr>
      </w:pPr>
    </w:p>
    <w:p w:rsidR="00F046B6" w:rsidRPr="00F046B6" w:rsidRDefault="00F046B6" w:rsidP="006544FA">
      <w:pPr>
        <w:pStyle w:val="30"/>
        <w:numPr>
          <w:ilvl w:val="1"/>
          <w:numId w:val="25"/>
        </w:numPr>
      </w:pPr>
      <w:bookmarkStart w:id="46" w:name="_Toc193081671"/>
      <w:bookmarkStart w:id="47" w:name="_Toc104797428"/>
      <w:bookmarkStart w:id="48" w:name="_Toc104473183"/>
      <w:bookmarkStart w:id="49" w:name="_Toc68071284"/>
      <w:bookmarkStart w:id="50" w:name="_Toc61424966"/>
      <w:bookmarkStart w:id="51" w:name="_Toc196127056"/>
      <w:r w:rsidRPr="00F046B6">
        <w:t>Перечень этапов комплексных испытаний</w:t>
      </w:r>
      <w:bookmarkEnd w:id="51"/>
      <w:r w:rsidRPr="00F046B6">
        <w:t xml:space="preserve"> </w:t>
      </w:r>
      <w:bookmarkEnd w:id="46"/>
      <w:bookmarkEnd w:id="47"/>
      <w:bookmarkEnd w:id="48"/>
      <w:bookmarkEnd w:id="49"/>
      <w:bookmarkEnd w:id="50"/>
    </w:p>
    <w:p w:rsidR="00F046B6" w:rsidRPr="00F046B6" w:rsidRDefault="00F046B6" w:rsidP="001437C4">
      <w:pPr>
        <w:rPr>
          <w:rFonts w:eastAsia="Calibri"/>
        </w:rPr>
      </w:pPr>
    </w:p>
    <w:tbl>
      <w:tblPr>
        <w:tblW w:w="0" w:type="auto"/>
        <w:tblInd w:w="1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1"/>
        <w:gridCol w:w="7518"/>
        <w:gridCol w:w="1300"/>
      </w:tblGrid>
      <w:tr w:rsidR="00F046B6" w:rsidRPr="00F046B6" w:rsidTr="007B26B6">
        <w:trPr>
          <w:trHeight w:val="811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6B6" w:rsidRPr="00F046B6" w:rsidRDefault="00F046B6" w:rsidP="001437C4">
            <w:pPr>
              <w:rPr>
                <w:rFonts w:eastAsia="Calibri"/>
              </w:rPr>
            </w:pPr>
            <w:r w:rsidRPr="00F046B6">
              <w:rPr>
                <w:rFonts w:eastAsia="Calibri"/>
              </w:rPr>
              <w:t>№ п/п</w:t>
            </w:r>
          </w:p>
          <w:p w:rsidR="00F046B6" w:rsidRPr="00F046B6" w:rsidRDefault="00F046B6" w:rsidP="001437C4">
            <w:pPr>
              <w:rPr>
                <w:rFonts w:eastAsia="Calibri"/>
              </w:rPr>
            </w:pP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6B6" w:rsidRPr="00F046B6" w:rsidRDefault="00F046B6" w:rsidP="001437C4">
            <w:pPr>
              <w:rPr>
                <w:rFonts w:eastAsia="Calibri"/>
              </w:rPr>
            </w:pPr>
            <w:r w:rsidRPr="00F046B6">
              <w:rPr>
                <w:rFonts w:eastAsia="Calibri"/>
              </w:rPr>
              <w:t xml:space="preserve">Наименование операции </w:t>
            </w:r>
          </w:p>
          <w:p w:rsidR="00F046B6" w:rsidRPr="00F046B6" w:rsidRDefault="00F046B6" w:rsidP="001437C4">
            <w:pPr>
              <w:rPr>
                <w:rFonts w:eastAsia="Calibri"/>
              </w:rPr>
            </w:pPr>
            <w:r w:rsidRPr="00F046B6">
              <w:rPr>
                <w:rFonts w:eastAsia="Calibri"/>
              </w:rPr>
              <w:t>(испытания)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6B6" w:rsidRPr="00F046B6" w:rsidRDefault="00F046B6" w:rsidP="001437C4">
            <w:pPr>
              <w:rPr>
                <w:rFonts w:eastAsia="Calibri"/>
              </w:rPr>
            </w:pPr>
            <w:r w:rsidRPr="00F046B6">
              <w:rPr>
                <w:rFonts w:eastAsia="Calibri"/>
              </w:rPr>
              <w:t xml:space="preserve">№ пункта </w:t>
            </w:r>
          </w:p>
          <w:p w:rsidR="00F046B6" w:rsidRPr="00F046B6" w:rsidRDefault="00F046B6" w:rsidP="001437C4">
            <w:pPr>
              <w:rPr>
                <w:rFonts w:eastAsia="Calibri"/>
              </w:rPr>
            </w:pPr>
            <w:r w:rsidRPr="00F046B6">
              <w:rPr>
                <w:rFonts w:eastAsia="Calibri"/>
              </w:rPr>
              <w:t>методики</w:t>
            </w:r>
          </w:p>
        </w:tc>
      </w:tr>
      <w:tr w:rsidR="00F046B6" w:rsidRPr="00F046B6" w:rsidTr="007B26B6">
        <w:trPr>
          <w:trHeight w:val="331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6B6" w:rsidRPr="00F046B6" w:rsidRDefault="00F046B6" w:rsidP="001437C4">
            <w:pPr>
              <w:rPr>
                <w:rFonts w:eastAsia="Calibri"/>
              </w:rPr>
            </w:pP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6B6" w:rsidRPr="00F046B6" w:rsidRDefault="00F046B6" w:rsidP="001437C4">
            <w:pPr>
              <w:rPr>
                <w:rFonts w:eastAsia="Calibri"/>
              </w:rPr>
            </w:pPr>
            <w:r w:rsidRPr="00F046B6">
              <w:rPr>
                <w:rFonts w:eastAsia="Calibri"/>
              </w:rPr>
              <w:t>1 Этап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6B6" w:rsidRPr="00F046B6" w:rsidRDefault="00F046B6" w:rsidP="001437C4">
            <w:pPr>
              <w:rPr>
                <w:rFonts w:eastAsia="Calibri"/>
              </w:rPr>
            </w:pPr>
          </w:p>
        </w:tc>
      </w:tr>
      <w:tr w:rsidR="00F046B6" w:rsidRPr="00F046B6" w:rsidTr="007B26B6">
        <w:trPr>
          <w:trHeight w:val="331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6B6" w:rsidRPr="00F046B6" w:rsidRDefault="00F046B6" w:rsidP="001437C4">
            <w:pPr>
              <w:rPr>
                <w:rFonts w:eastAsia="Calibri"/>
              </w:rPr>
            </w:pPr>
            <w:r w:rsidRPr="00F046B6">
              <w:rPr>
                <w:rFonts w:eastAsia="Calibri"/>
              </w:rPr>
              <w:t>1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6B6" w:rsidRPr="00F046B6" w:rsidRDefault="00F046B6" w:rsidP="001437C4">
            <w:pPr>
              <w:rPr>
                <w:rFonts w:eastAsia="Calibri"/>
              </w:rPr>
            </w:pPr>
            <w:r w:rsidRPr="00F046B6">
              <w:rPr>
                <w:rFonts w:eastAsia="Calibri"/>
              </w:rPr>
              <w:t>Организационная подготовка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6B6" w:rsidRPr="007028AF" w:rsidRDefault="00F046B6" w:rsidP="001437C4">
            <w:pPr>
              <w:rPr>
                <w:rFonts w:eastAsia="Calibri"/>
              </w:rPr>
            </w:pPr>
            <w:r w:rsidRPr="007028AF">
              <w:rPr>
                <w:rFonts w:eastAsia="Calibri"/>
              </w:rPr>
              <w:t>п.3.1</w:t>
            </w:r>
          </w:p>
        </w:tc>
      </w:tr>
      <w:tr w:rsidR="00F046B6" w:rsidRPr="00F046B6" w:rsidTr="007B26B6">
        <w:trPr>
          <w:trHeight w:val="331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6B6" w:rsidRPr="00F046B6" w:rsidRDefault="00F046B6" w:rsidP="001437C4">
            <w:pPr>
              <w:rPr>
                <w:rFonts w:eastAsia="Calibri"/>
              </w:rPr>
            </w:pPr>
            <w:r w:rsidRPr="00F046B6">
              <w:rPr>
                <w:rFonts w:eastAsia="Calibri"/>
              </w:rPr>
              <w:t>2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6B6" w:rsidRPr="00F046B6" w:rsidRDefault="00AC1C45" w:rsidP="001437C4">
            <w:pPr>
              <w:rPr>
                <w:rFonts w:eastAsia="Calibri"/>
              </w:rPr>
            </w:pPr>
            <w:r>
              <w:rPr>
                <w:rFonts w:eastAsia="Calibri"/>
              </w:rPr>
              <w:t>Проверка проектной</w:t>
            </w:r>
            <w:r w:rsidR="00F046B6" w:rsidRPr="00F046B6">
              <w:rPr>
                <w:rFonts w:eastAsia="Calibri"/>
              </w:rPr>
              <w:t xml:space="preserve"> документации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6B6" w:rsidRPr="007028AF" w:rsidRDefault="00F046B6" w:rsidP="001437C4">
            <w:pPr>
              <w:rPr>
                <w:rFonts w:eastAsia="Calibri"/>
              </w:rPr>
            </w:pPr>
            <w:r w:rsidRPr="007028AF">
              <w:rPr>
                <w:rFonts w:eastAsia="Calibri"/>
              </w:rPr>
              <w:t>п.7.3</w:t>
            </w:r>
          </w:p>
        </w:tc>
      </w:tr>
      <w:tr w:rsidR="00F046B6" w:rsidRPr="00F046B6" w:rsidTr="007B26B6">
        <w:trPr>
          <w:trHeight w:val="331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6B6" w:rsidRPr="00F046B6" w:rsidRDefault="00F046B6" w:rsidP="001437C4">
            <w:pPr>
              <w:rPr>
                <w:rFonts w:eastAsia="Calibri"/>
              </w:rPr>
            </w:pPr>
            <w:r w:rsidRPr="00F046B6">
              <w:rPr>
                <w:rFonts w:eastAsia="Calibri"/>
              </w:rPr>
              <w:t>3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6B6" w:rsidRPr="00F046B6" w:rsidRDefault="00F046B6" w:rsidP="001437C4">
            <w:pPr>
              <w:rPr>
                <w:rFonts w:eastAsia="Calibri"/>
              </w:rPr>
            </w:pPr>
            <w:r w:rsidRPr="00F046B6">
              <w:rPr>
                <w:rFonts w:eastAsia="Calibri"/>
              </w:rPr>
              <w:t xml:space="preserve">Проверка эксплуатационной </w:t>
            </w:r>
            <w:r w:rsidR="002E465D">
              <w:rPr>
                <w:rFonts w:eastAsia="Calibri"/>
              </w:rPr>
              <w:t xml:space="preserve">и исполнительной </w:t>
            </w:r>
            <w:r w:rsidRPr="00F046B6">
              <w:rPr>
                <w:rFonts w:eastAsia="Calibri"/>
              </w:rPr>
              <w:t>документации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6B6" w:rsidRPr="007028AF" w:rsidRDefault="00F046B6" w:rsidP="001437C4">
            <w:pPr>
              <w:rPr>
                <w:rFonts w:eastAsia="Calibri"/>
              </w:rPr>
            </w:pPr>
            <w:r w:rsidRPr="007028AF">
              <w:rPr>
                <w:rFonts w:eastAsia="Calibri"/>
              </w:rPr>
              <w:t>п.7.4</w:t>
            </w:r>
          </w:p>
        </w:tc>
      </w:tr>
      <w:tr w:rsidR="00F046B6" w:rsidRPr="00F046B6" w:rsidTr="007B26B6">
        <w:trPr>
          <w:trHeight w:val="331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6B6" w:rsidRPr="00F046B6" w:rsidRDefault="00F046B6" w:rsidP="001437C4">
            <w:pPr>
              <w:rPr>
                <w:rFonts w:eastAsia="Calibri"/>
              </w:rPr>
            </w:pP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6B6" w:rsidRPr="00F046B6" w:rsidRDefault="00F046B6" w:rsidP="001437C4">
            <w:pPr>
              <w:rPr>
                <w:rFonts w:eastAsia="Calibri"/>
              </w:rPr>
            </w:pPr>
            <w:r w:rsidRPr="00F046B6">
              <w:rPr>
                <w:rFonts w:eastAsia="Calibri"/>
              </w:rPr>
              <w:t>2 Этап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6B6" w:rsidRPr="007028AF" w:rsidRDefault="00F046B6" w:rsidP="001437C4">
            <w:pPr>
              <w:rPr>
                <w:rFonts w:eastAsia="Calibri"/>
              </w:rPr>
            </w:pPr>
          </w:p>
        </w:tc>
      </w:tr>
      <w:tr w:rsidR="00F046B6" w:rsidRPr="00F046B6" w:rsidTr="007B26B6">
        <w:trPr>
          <w:trHeight w:val="331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6B6" w:rsidRPr="00F046B6" w:rsidRDefault="00F046B6" w:rsidP="001437C4">
            <w:pPr>
              <w:rPr>
                <w:rFonts w:eastAsia="Calibri"/>
              </w:rPr>
            </w:pPr>
            <w:r w:rsidRPr="00F046B6">
              <w:rPr>
                <w:rFonts w:eastAsia="Calibri"/>
              </w:rPr>
              <w:t>4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6B6" w:rsidRPr="00F046B6" w:rsidRDefault="00F046B6" w:rsidP="001437C4">
            <w:pPr>
              <w:rPr>
                <w:rFonts w:eastAsia="Calibri"/>
              </w:rPr>
            </w:pPr>
            <w:r w:rsidRPr="00F046B6">
              <w:rPr>
                <w:rFonts w:eastAsia="Calibri"/>
              </w:rPr>
              <w:t>Внешний осмотр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6B6" w:rsidRPr="007028AF" w:rsidRDefault="00F046B6" w:rsidP="001437C4">
            <w:pPr>
              <w:rPr>
                <w:rFonts w:eastAsia="Calibri"/>
              </w:rPr>
            </w:pPr>
            <w:r w:rsidRPr="007028AF">
              <w:rPr>
                <w:rFonts w:eastAsia="Calibri"/>
              </w:rPr>
              <w:t>п.7.8</w:t>
            </w:r>
          </w:p>
        </w:tc>
      </w:tr>
      <w:tr w:rsidR="00F046B6" w:rsidRPr="00F046B6" w:rsidTr="007B26B6">
        <w:trPr>
          <w:trHeight w:val="331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6B6" w:rsidRPr="00F046B6" w:rsidRDefault="00F046B6" w:rsidP="001437C4">
            <w:pPr>
              <w:rPr>
                <w:rFonts w:eastAsia="Calibri"/>
              </w:rPr>
            </w:pPr>
            <w:r w:rsidRPr="00F046B6">
              <w:rPr>
                <w:rFonts w:eastAsia="Calibri"/>
              </w:rPr>
              <w:t>5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6B6" w:rsidRPr="00F046B6" w:rsidRDefault="00F046B6" w:rsidP="001437C4">
            <w:pPr>
              <w:rPr>
                <w:rFonts w:eastAsia="Calibri"/>
              </w:rPr>
            </w:pPr>
            <w:r w:rsidRPr="00F046B6">
              <w:rPr>
                <w:rFonts w:eastAsia="Calibri"/>
              </w:rPr>
              <w:t>Проверка соответствия технических средств комплекса проекту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6B6" w:rsidRPr="007028AF" w:rsidRDefault="00F046B6" w:rsidP="001437C4">
            <w:pPr>
              <w:rPr>
                <w:rFonts w:eastAsia="Calibri"/>
              </w:rPr>
            </w:pPr>
            <w:r w:rsidRPr="007028AF">
              <w:rPr>
                <w:rFonts w:eastAsia="Calibri"/>
              </w:rPr>
              <w:t>п.7.5</w:t>
            </w:r>
          </w:p>
        </w:tc>
      </w:tr>
      <w:tr w:rsidR="00F046B6" w:rsidRPr="00F046B6" w:rsidTr="007B26B6">
        <w:trPr>
          <w:trHeight w:val="331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6B6" w:rsidRPr="00F046B6" w:rsidRDefault="00F046B6" w:rsidP="001437C4">
            <w:pPr>
              <w:rPr>
                <w:rFonts w:eastAsia="Calibri"/>
              </w:rPr>
            </w:pPr>
            <w:r w:rsidRPr="00F046B6">
              <w:rPr>
                <w:rFonts w:eastAsia="Calibri"/>
              </w:rPr>
              <w:t>6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6B6" w:rsidRPr="00F046B6" w:rsidRDefault="00F046B6" w:rsidP="001437C4">
            <w:pPr>
              <w:rPr>
                <w:rFonts w:eastAsia="Calibri"/>
              </w:rPr>
            </w:pPr>
            <w:r w:rsidRPr="00F046B6">
              <w:rPr>
                <w:rFonts w:eastAsia="Calibri"/>
              </w:rPr>
              <w:t xml:space="preserve">Проверка достаточности и полноты предварительных испытаний </w:t>
            </w:r>
            <w:r w:rsidRPr="00F046B6">
              <w:rPr>
                <w:rFonts w:eastAsia="Calibri"/>
              </w:rPr>
              <w:lastRenderedPageBreak/>
              <w:t>(ПНР)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6B6" w:rsidRPr="007028AF" w:rsidRDefault="00F046B6" w:rsidP="001437C4">
            <w:pPr>
              <w:rPr>
                <w:rFonts w:eastAsia="Calibri"/>
              </w:rPr>
            </w:pPr>
            <w:r w:rsidRPr="007028AF">
              <w:rPr>
                <w:rFonts w:eastAsia="Calibri"/>
              </w:rPr>
              <w:lastRenderedPageBreak/>
              <w:t>п.7.6</w:t>
            </w:r>
          </w:p>
        </w:tc>
      </w:tr>
      <w:tr w:rsidR="00F046B6" w:rsidRPr="00F046B6" w:rsidTr="007B26B6">
        <w:trPr>
          <w:trHeight w:val="331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6B6" w:rsidRPr="00F046B6" w:rsidRDefault="00F046B6" w:rsidP="001437C4">
            <w:pPr>
              <w:rPr>
                <w:rFonts w:eastAsia="Calibri"/>
              </w:rPr>
            </w:pP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6B6" w:rsidRPr="00F046B6" w:rsidRDefault="00F046B6" w:rsidP="001437C4">
            <w:pPr>
              <w:rPr>
                <w:rFonts w:eastAsia="Calibri"/>
              </w:rPr>
            </w:pPr>
            <w:r w:rsidRPr="00F046B6">
              <w:rPr>
                <w:rFonts w:eastAsia="Calibri"/>
              </w:rPr>
              <w:t>3 Этап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6B6" w:rsidRPr="007028AF" w:rsidRDefault="00F046B6" w:rsidP="001437C4">
            <w:pPr>
              <w:rPr>
                <w:rFonts w:eastAsia="Calibri"/>
              </w:rPr>
            </w:pPr>
          </w:p>
        </w:tc>
      </w:tr>
      <w:tr w:rsidR="00F046B6" w:rsidRPr="00F046B6" w:rsidTr="007B26B6">
        <w:trPr>
          <w:trHeight w:val="331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6B6" w:rsidRPr="00F046B6" w:rsidRDefault="00F046B6" w:rsidP="001437C4">
            <w:pPr>
              <w:rPr>
                <w:rFonts w:eastAsia="Calibri"/>
              </w:rPr>
            </w:pPr>
            <w:r w:rsidRPr="00F046B6">
              <w:rPr>
                <w:rFonts w:eastAsia="Calibri"/>
              </w:rPr>
              <w:t>7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6B6" w:rsidRPr="00F046B6" w:rsidRDefault="00F046B6" w:rsidP="001437C4">
            <w:pPr>
              <w:rPr>
                <w:rFonts w:eastAsia="Calibri"/>
              </w:rPr>
            </w:pPr>
            <w:r w:rsidRPr="00F046B6">
              <w:rPr>
                <w:rFonts w:eastAsia="Calibri"/>
              </w:rPr>
              <w:t xml:space="preserve">Проверка схемы соединений и тестирование каналов связи </w:t>
            </w:r>
          </w:p>
          <w:p w:rsidR="00410ED1" w:rsidRPr="00F046B6" w:rsidRDefault="00410ED1" w:rsidP="001437C4">
            <w:pPr>
              <w:rPr>
                <w:rFonts w:eastAsia="Calibri"/>
              </w:rPr>
            </w:pPr>
            <w:r>
              <w:rPr>
                <w:rFonts w:eastAsia="Calibri"/>
              </w:rPr>
              <w:t>между АСОТУ объектов диспетчеризации.</w:t>
            </w:r>
          </w:p>
          <w:p w:rsidR="00F046B6" w:rsidRPr="00F046B6" w:rsidRDefault="00F046B6" w:rsidP="001437C4">
            <w:pPr>
              <w:rPr>
                <w:rFonts w:eastAsia="Calibri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6B6" w:rsidRPr="007028AF" w:rsidRDefault="00F046B6" w:rsidP="001437C4">
            <w:pPr>
              <w:rPr>
                <w:rFonts w:eastAsia="Calibri"/>
              </w:rPr>
            </w:pPr>
            <w:r w:rsidRPr="007028AF">
              <w:rPr>
                <w:rFonts w:eastAsia="Calibri"/>
              </w:rPr>
              <w:t>п.7.9</w:t>
            </w:r>
          </w:p>
        </w:tc>
      </w:tr>
      <w:tr w:rsidR="00F046B6" w:rsidRPr="00F046B6" w:rsidTr="007B26B6">
        <w:trPr>
          <w:trHeight w:val="331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6B6" w:rsidRPr="00F046B6" w:rsidRDefault="00F046B6" w:rsidP="001437C4">
            <w:pPr>
              <w:rPr>
                <w:rFonts w:eastAsia="Calibri"/>
              </w:rPr>
            </w:pPr>
            <w:r w:rsidRPr="00F046B6">
              <w:rPr>
                <w:rFonts w:eastAsia="Calibri"/>
              </w:rPr>
              <w:t>8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6B6" w:rsidRPr="00F046B6" w:rsidRDefault="00F046B6" w:rsidP="001437C4">
            <w:pPr>
              <w:rPr>
                <w:rFonts w:eastAsia="Calibri"/>
              </w:rPr>
            </w:pPr>
            <w:r w:rsidRPr="00F046B6">
              <w:rPr>
                <w:rFonts w:eastAsia="Calibri"/>
              </w:rPr>
              <w:t>Комплексное испытание системы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6B6" w:rsidRPr="007028AF" w:rsidRDefault="00F046B6" w:rsidP="001437C4">
            <w:pPr>
              <w:rPr>
                <w:rFonts w:eastAsia="Calibri"/>
              </w:rPr>
            </w:pPr>
            <w:r w:rsidRPr="007028AF">
              <w:rPr>
                <w:rFonts w:eastAsia="Calibri"/>
              </w:rPr>
              <w:t>п.7.11</w:t>
            </w:r>
          </w:p>
        </w:tc>
      </w:tr>
      <w:tr w:rsidR="00F046B6" w:rsidRPr="00F046B6" w:rsidTr="007B26B6">
        <w:trPr>
          <w:trHeight w:val="331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6B6" w:rsidRPr="00F046B6" w:rsidRDefault="00F046B6" w:rsidP="001437C4">
            <w:pPr>
              <w:rPr>
                <w:rFonts w:eastAsia="Calibri"/>
              </w:rPr>
            </w:pP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6B6" w:rsidRPr="00F046B6" w:rsidRDefault="00F046B6" w:rsidP="001437C4">
            <w:pPr>
              <w:rPr>
                <w:rFonts w:eastAsia="Calibri"/>
              </w:rPr>
            </w:pPr>
            <w:r w:rsidRPr="00F046B6">
              <w:rPr>
                <w:rFonts w:eastAsia="Calibri"/>
              </w:rPr>
              <w:t>4 Этап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6B6" w:rsidRPr="00410ED1" w:rsidRDefault="00F046B6" w:rsidP="001437C4">
            <w:pPr>
              <w:rPr>
                <w:rFonts w:eastAsia="Calibri"/>
                <w:highlight w:val="yellow"/>
              </w:rPr>
            </w:pPr>
          </w:p>
        </w:tc>
      </w:tr>
      <w:tr w:rsidR="00F046B6" w:rsidRPr="00F046B6" w:rsidTr="007B26B6">
        <w:trPr>
          <w:trHeight w:val="331"/>
        </w:trPr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6B6" w:rsidRPr="00F046B6" w:rsidRDefault="00F046B6" w:rsidP="001437C4">
            <w:pPr>
              <w:rPr>
                <w:rFonts w:eastAsia="Calibri"/>
              </w:rPr>
            </w:pPr>
            <w:r w:rsidRPr="00F046B6">
              <w:rPr>
                <w:rFonts w:eastAsia="Calibri"/>
              </w:rPr>
              <w:t>9</w:t>
            </w:r>
          </w:p>
        </w:tc>
        <w:tc>
          <w:tcPr>
            <w:tcW w:w="7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6B6" w:rsidRPr="00F046B6" w:rsidRDefault="00F046B6" w:rsidP="001437C4">
            <w:pPr>
              <w:rPr>
                <w:rFonts w:eastAsia="Calibri"/>
              </w:rPr>
            </w:pPr>
            <w:r w:rsidRPr="00F046B6">
              <w:rPr>
                <w:rFonts w:eastAsia="Calibri"/>
              </w:rPr>
              <w:t>Оформление результатов испытаний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46B6" w:rsidRPr="00410ED1" w:rsidRDefault="00F046B6" w:rsidP="001437C4">
            <w:pPr>
              <w:rPr>
                <w:rFonts w:eastAsia="Calibri"/>
                <w:highlight w:val="yellow"/>
              </w:rPr>
            </w:pPr>
            <w:r w:rsidRPr="007028AF">
              <w:rPr>
                <w:rFonts w:eastAsia="Calibri"/>
              </w:rPr>
              <w:t>п.10</w:t>
            </w:r>
          </w:p>
        </w:tc>
      </w:tr>
    </w:tbl>
    <w:p w:rsidR="00F046B6" w:rsidRPr="00F046B6" w:rsidRDefault="00F046B6" w:rsidP="001437C4">
      <w:pPr>
        <w:rPr>
          <w:rFonts w:eastAsia="Calibri"/>
        </w:rPr>
      </w:pPr>
    </w:p>
    <w:p w:rsidR="00F046B6" w:rsidRPr="00F046B6" w:rsidRDefault="00F046B6" w:rsidP="006544FA">
      <w:pPr>
        <w:pStyle w:val="30"/>
        <w:numPr>
          <w:ilvl w:val="1"/>
          <w:numId w:val="25"/>
        </w:numPr>
      </w:pPr>
      <w:bookmarkStart w:id="52" w:name="_Toc193081677"/>
      <w:bookmarkStart w:id="53" w:name="_Toc196127057"/>
      <w:r w:rsidRPr="00F046B6">
        <w:t>Условия начала и завершения отдельных этапов испытаний</w:t>
      </w:r>
      <w:bookmarkEnd w:id="52"/>
      <w:bookmarkEnd w:id="53"/>
    </w:p>
    <w:p w:rsidR="00F046B6" w:rsidRPr="00F046B6" w:rsidRDefault="00F046B6" w:rsidP="001437C4">
      <w:pPr>
        <w:rPr>
          <w:rFonts w:eastAsia="Calibri"/>
        </w:rPr>
      </w:pP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>Все этапы испытаний проводится последовательно один за другим, за исключением Этапа №1, который может быть совмещен с любым из этапов.</w:t>
      </w:r>
    </w:p>
    <w:p w:rsidR="00F046B6" w:rsidRPr="00F046B6" w:rsidRDefault="00F046B6" w:rsidP="001437C4">
      <w:pPr>
        <w:rPr>
          <w:rFonts w:eastAsia="Calibri"/>
        </w:rPr>
      </w:pPr>
    </w:p>
    <w:p w:rsidR="00CD7D71" w:rsidRDefault="00CD7D71">
      <w:r>
        <w:br w:type="page"/>
      </w:r>
    </w:p>
    <w:p w:rsidR="00F046B6" w:rsidRPr="00CD7D71" w:rsidRDefault="00F046B6" w:rsidP="005A0AD2">
      <w:pPr>
        <w:pStyle w:val="1"/>
      </w:pPr>
      <w:bookmarkStart w:id="54" w:name="_Toc196127058"/>
      <w:r w:rsidRPr="00CD7D71">
        <w:lastRenderedPageBreak/>
        <w:t>ОСНОВНЫЕ ПОЛОЖЕНИЯ МЕТОДИКИ ИСПЫТАНИЙ</w:t>
      </w:r>
      <w:r w:rsidR="00B55B26" w:rsidRPr="00CD7D71">
        <w:t xml:space="preserve"> АСОТУ</w:t>
      </w:r>
      <w:bookmarkEnd w:id="54"/>
    </w:p>
    <w:p w:rsidR="00F046B6" w:rsidRPr="00F046B6" w:rsidRDefault="00F046B6" w:rsidP="001437C4">
      <w:pPr>
        <w:rPr>
          <w:rFonts w:eastAsia="Calibri"/>
        </w:rPr>
      </w:pP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 xml:space="preserve">Настоящая методика комплексных испытаний распространяется на систему сбора и </w:t>
      </w:r>
      <w:r w:rsidRPr="007028AF">
        <w:rPr>
          <w:rFonts w:eastAsia="Calibri"/>
        </w:rPr>
        <w:t>передачи информации (ССПИ), а также на оперативный информационно-управляющий комплекс (ОИУК)</w:t>
      </w:r>
      <w:r w:rsidR="007028AF">
        <w:rPr>
          <w:rFonts w:eastAsia="Calibri"/>
        </w:rPr>
        <w:t xml:space="preserve"> АСОТУ</w:t>
      </w:r>
      <w:r w:rsidRPr="007028AF">
        <w:rPr>
          <w:rFonts w:eastAsia="Calibri"/>
        </w:rPr>
        <w:t>,</w:t>
      </w:r>
      <w:r w:rsidRPr="00F046B6">
        <w:rPr>
          <w:rFonts w:eastAsia="Calibri"/>
        </w:rPr>
        <w:t xml:space="preserve"> функционирующие после проведения соответствующих строительно-монтажных и пуско-наладочных работ на объекте. </w:t>
      </w:r>
    </w:p>
    <w:p w:rsidR="00F046B6" w:rsidRPr="00F046B6" w:rsidRDefault="00F046B6" w:rsidP="001437C4">
      <w:pPr>
        <w:rPr>
          <w:rFonts w:eastAsia="Calibri"/>
        </w:rPr>
      </w:pPr>
    </w:p>
    <w:p w:rsidR="00F046B6" w:rsidRPr="00F046B6" w:rsidRDefault="00F046B6" w:rsidP="006544FA">
      <w:pPr>
        <w:pStyle w:val="30"/>
        <w:numPr>
          <w:ilvl w:val="1"/>
          <w:numId w:val="25"/>
        </w:numPr>
      </w:pPr>
      <w:r w:rsidRPr="00F046B6">
        <w:t xml:space="preserve"> </w:t>
      </w:r>
      <w:bookmarkStart w:id="55" w:name="_Toc196127059"/>
      <w:r w:rsidRPr="00F046B6">
        <w:t>Автономные испытания подсистем комплекса</w:t>
      </w:r>
      <w:bookmarkEnd w:id="55"/>
    </w:p>
    <w:p w:rsidR="00F046B6" w:rsidRPr="00F046B6" w:rsidRDefault="00F046B6" w:rsidP="001437C4">
      <w:pPr>
        <w:rPr>
          <w:rFonts w:eastAsia="Calibri"/>
        </w:rPr>
      </w:pP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>Комплексные испытания проводятся после успешного завершения автономных приёмо-сдаточных испытаний подсистем на объекте, в состав которых входят:</w:t>
      </w:r>
    </w:p>
    <w:p w:rsidR="00F046B6" w:rsidRPr="00F046B6" w:rsidRDefault="00F046B6" w:rsidP="00240F9A">
      <w:pPr>
        <w:pStyle w:val="-"/>
        <w:rPr>
          <w:rFonts w:eastAsia="Calibri"/>
        </w:rPr>
      </w:pPr>
      <w:r w:rsidRPr="00F046B6">
        <w:rPr>
          <w:rFonts w:eastAsia="Calibri"/>
        </w:rPr>
        <w:t>серверы в составе оперативного информационн</w:t>
      </w:r>
      <w:r w:rsidR="00B55B26">
        <w:rPr>
          <w:rFonts w:eastAsia="Calibri"/>
        </w:rPr>
        <w:t>о-управляющего комплекса АСОТУ</w:t>
      </w:r>
      <w:r w:rsidRPr="00F046B6">
        <w:rPr>
          <w:rFonts w:eastAsia="Calibri"/>
        </w:rPr>
        <w:t>;</w:t>
      </w:r>
    </w:p>
    <w:p w:rsidR="00F046B6" w:rsidRPr="00F046B6" w:rsidRDefault="00F046B6" w:rsidP="00240F9A">
      <w:pPr>
        <w:pStyle w:val="-"/>
        <w:rPr>
          <w:rFonts w:eastAsia="Calibri"/>
        </w:rPr>
      </w:pPr>
      <w:r w:rsidRPr="00F046B6">
        <w:rPr>
          <w:rFonts w:eastAsia="Calibri"/>
        </w:rPr>
        <w:t>автономная система бесперебойного питания оборудования</w:t>
      </w:r>
      <w:r w:rsidR="00B55B26" w:rsidRPr="00B55B26">
        <w:t xml:space="preserve"> </w:t>
      </w:r>
      <w:r w:rsidR="00B55B26">
        <w:t>АСОТУ</w:t>
      </w:r>
      <w:r w:rsidRPr="00F046B6">
        <w:rPr>
          <w:rFonts w:eastAsia="Calibri"/>
        </w:rPr>
        <w:t>;</w:t>
      </w:r>
    </w:p>
    <w:p w:rsidR="00F046B6" w:rsidRPr="00F046B6" w:rsidRDefault="00B55B26" w:rsidP="00240F9A">
      <w:pPr>
        <w:pStyle w:val="-"/>
        <w:rPr>
          <w:rFonts w:eastAsia="Calibri"/>
        </w:rPr>
      </w:pPr>
      <w:r>
        <w:rPr>
          <w:rFonts w:eastAsia="Calibri"/>
        </w:rPr>
        <w:t>автоматизированное рабочие места диспетчеров</w:t>
      </w:r>
      <w:r w:rsidR="00F046B6" w:rsidRPr="00F046B6">
        <w:rPr>
          <w:rFonts w:eastAsia="Calibri"/>
        </w:rPr>
        <w:t xml:space="preserve"> (АРМ диспетчера) для контроля и управления объектами автоматизации;</w:t>
      </w:r>
    </w:p>
    <w:p w:rsidR="00F046B6" w:rsidRPr="00F046B6" w:rsidRDefault="00F046B6" w:rsidP="00240F9A">
      <w:pPr>
        <w:pStyle w:val="-"/>
        <w:rPr>
          <w:rFonts w:eastAsia="Calibri"/>
        </w:rPr>
      </w:pPr>
      <w:r w:rsidRPr="00F046B6">
        <w:rPr>
          <w:rFonts w:eastAsia="Calibri"/>
        </w:rPr>
        <w:t>подсистема синхронизации времени комплекса.</w:t>
      </w:r>
    </w:p>
    <w:p w:rsidR="00F046B6" w:rsidRPr="00F046B6" w:rsidRDefault="00F046B6" w:rsidP="001437C4">
      <w:pPr>
        <w:ind w:firstLine="284"/>
        <w:rPr>
          <w:rFonts w:eastAsia="Calibri"/>
        </w:rPr>
      </w:pPr>
      <w:r w:rsidRPr="00F046B6">
        <w:rPr>
          <w:rFonts w:eastAsia="Calibri"/>
        </w:rPr>
        <w:t>Результаты автономных испытания основных подсистем комплекса отражаются в соответствующих протоколах.</w:t>
      </w:r>
      <w:r w:rsidRPr="00F046B6">
        <w:rPr>
          <w:rFonts w:eastAsia="Calibri"/>
        </w:rPr>
        <w:tab/>
      </w:r>
    </w:p>
    <w:p w:rsidR="00F046B6" w:rsidRPr="00F046B6" w:rsidRDefault="00F046B6" w:rsidP="001437C4">
      <w:pPr>
        <w:ind w:firstLine="284"/>
        <w:rPr>
          <w:rFonts w:eastAsia="Calibri"/>
        </w:rPr>
      </w:pPr>
      <w:r w:rsidRPr="00F046B6">
        <w:rPr>
          <w:rFonts w:eastAsia="Calibri"/>
        </w:rPr>
        <w:t xml:space="preserve">При автономных испытаниях подсистем </w:t>
      </w:r>
      <w:r w:rsidR="00B55B26">
        <w:rPr>
          <w:rFonts w:eastAsia="Calibri"/>
        </w:rPr>
        <w:t xml:space="preserve">АСОТУ </w:t>
      </w:r>
      <w:r w:rsidRPr="00F046B6">
        <w:rPr>
          <w:rFonts w:eastAsia="Calibri"/>
        </w:rPr>
        <w:t>выполняются следующие испытания и проверка:</w:t>
      </w:r>
    </w:p>
    <w:p w:rsidR="00F046B6" w:rsidRPr="00F046B6" w:rsidRDefault="00F046B6" w:rsidP="00240F9A">
      <w:pPr>
        <w:pStyle w:val="-"/>
        <w:rPr>
          <w:rFonts w:eastAsia="Calibri"/>
        </w:rPr>
      </w:pPr>
      <w:r w:rsidRPr="00F046B6">
        <w:rPr>
          <w:rFonts w:eastAsia="Calibri"/>
        </w:rPr>
        <w:t>полная (100%) или выборочная проверка прохождения дискретных сигналов состояния КА от объектов диспетчеризации, входящих в зону эксплуатационной ответственности</w:t>
      </w:r>
      <w:r w:rsidR="00B55B26" w:rsidRPr="00B55B26">
        <w:t xml:space="preserve"> </w:t>
      </w:r>
      <w:r w:rsidR="00B55B26">
        <w:t>АСОТУ</w:t>
      </w:r>
      <w:r w:rsidRPr="00F046B6">
        <w:rPr>
          <w:rFonts w:eastAsia="Calibri"/>
        </w:rPr>
        <w:t>, с отображением состояния КА на оперативной схеме АРМ диспетчера;</w:t>
      </w:r>
    </w:p>
    <w:p w:rsidR="00F046B6" w:rsidRPr="00F046B6" w:rsidRDefault="00F046B6" w:rsidP="00240F9A">
      <w:pPr>
        <w:pStyle w:val="-"/>
        <w:rPr>
          <w:rFonts w:eastAsia="Calibri"/>
        </w:rPr>
      </w:pPr>
      <w:r w:rsidRPr="00F046B6">
        <w:rPr>
          <w:rFonts w:eastAsia="Calibri"/>
        </w:rPr>
        <w:t>полная (100%) или частичная проверка прохождения сигналов телеизмерений от контроллеров объектов диспетчеризации до</w:t>
      </w:r>
      <w:r w:rsidR="00B55B26" w:rsidRPr="00B55B26">
        <w:t xml:space="preserve"> </w:t>
      </w:r>
      <w:r w:rsidR="00B55B26">
        <w:t>АСОТУ</w:t>
      </w:r>
      <w:r w:rsidRPr="00F046B6">
        <w:rPr>
          <w:rFonts w:eastAsia="Calibri"/>
        </w:rPr>
        <w:t xml:space="preserve"> с отображением режимных параметров в АРМ диспетчера;</w:t>
      </w:r>
    </w:p>
    <w:p w:rsidR="00F046B6" w:rsidRPr="00F046B6" w:rsidRDefault="00F046B6" w:rsidP="00240F9A">
      <w:pPr>
        <w:pStyle w:val="-"/>
        <w:rPr>
          <w:rFonts w:eastAsia="Calibri"/>
        </w:rPr>
      </w:pPr>
      <w:r w:rsidRPr="00F046B6">
        <w:rPr>
          <w:rFonts w:eastAsia="Calibri"/>
        </w:rPr>
        <w:t xml:space="preserve"> полная (100%) или частичная проверка прохождения команд т</w:t>
      </w:r>
      <w:r w:rsidR="00B55B26">
        <w:rPr>
          <w:rFonts w:eastAsia="Calibri"/>
        </w:rPr>
        <w:t>елеуправления из АРМ диспетчера</w:t>
      </w:r>
      <w:r w:rsidRPr="00F046B6">
        <w:rPr>
          <w:rFonts w:eastAsia="Calibri"/>
        </w:rPr>
        <w:t xml:space="preserve"> до исполнительных реле цепей управления КА объектов диспетчеризации, с последующим отображением состояния КА на оперативной схеме АРМ диспетчера;</w:t>
      </w:r>
    </w:p>
    <w:p w:rsidR="00F046B6" w:rsidRPr="00F046B6" w:rsidRDefault="00F046B6" w:rsidP="00240F9A">
      <w:pPr>
        <w:pStyle w:val="-"/>
        <w:rPr>
          <w:rFonts w:eastAsia="Calibri"/>
        </w:rPr>
      </w:pPr>
      <w:r w:rsidRPr="00F046B6">
        <w:rPr>
          <w:rFonts w:eastAsia="Calibri"/>
        </w:rPr>
        <w:t>функции резервирования полукомплектов об</w:t>
      </w:r>
      <w:r w:rsidR="00A96A60">
        <w:rPr>
          <w:rFonts w:eastAsia="Calibri"/>
        </w:rPr>
        <w:t>орудования серверного шкафа АСОТУ</w:t>
      </w:r>
      <w:r w:rsidRPr="00F046B6">
        <w:rPr>
          <w:rFonts w:eastAsia="Calibri"/>
        </w:rPr>
        <w:t>;</w:t>
      </w:r>
    </w:p>
    <w:p w:rsidR="00F046B6" w:rsidRPr="00F046B6" w:rsidRDefault="00F046B6" w:rsidP="00240F9A">
      <w:pPr>
        <w:pStyle w:val="-"/>
        <w:rPr>
          <w:rFonts w:eastAsia="Calibri"/>
        </w:rPr>
      </w:pPr>
      <w:r w:rsidRPr="00F046B6">
        <w:rPr>
          <w:rFonts w:eastAsia="Calibri"/>
        </w:rPr>
        <w:t>функции автономной системы бесперебойного питания оборудования</w:t>
      </w:r>
      <w:r w:rsidR="00A96A60" w:rsidRPr="00A96A60">
        <w:rPr>
          <w:rFonts w:eastAsia="Calibri"/>
        </w:rPr>
        <w:t xml:space="preserve"> </w:t>
      </w:r>
      <w:r w:rsidR="00A96A60">
        <w:rPr>
          <w:rFonts w:eastAsia="Calibri"/>
        </w:rPr>
        <w:t>АСОТУ</w:t>
      </w:r>
      <w:r w:rsidRPr="00F046B6">
        <w:rPr>
          <w:rFonts w:eastAsia="Calibri"/>
        </w:rPr>
        <w:t>;</w:t>
      </w:r>
    </w:p>
    <w:p w:rsidR="002E209E" w:rsidRDefault="00F046B6" w:rsidP="00240F9A">
      <w:pPr>
        <w:pStyle w:val="-"/>
        <w:rPr>
          <w:rFonts w:eastAsia="Calibri"/>
        </w:rPr>
      </w:pPr>
      <w:r w:rsidRPr="00F046B6">
        <w:rPr>
          <w:rFonts w:eastAsia="Calibri"/>
        </w:rPr>
        <w:t>функции синхронизации оборудования</w:t>
      </w:r>
      <w:r w:rsidR="00A96A60" w:rsidRPr="00A96A60">
        <w:rPr>
          <w:rFonts w:eastAsia="Calibri"/>
        </w:rPr>
        <w:t xml:space="preserve"> </w:t>
      </w:r>
      <w:r w:rsidR="00A96A60">
        <w:rPr>
          <w:rFonts w:eastAsia="Calibri"/>
        </w:rPr>
        <w:t>АСОТУ</w:t>
      </w:r>
      <w:r w:rsidRPr="00F046B6">
        <w:rPr>
          <w:rFonts w:eastAsia="Calibri"/>
        </w:rPr>
        <w:t>.</w:t>
      </w:r>
    </w:p>
    <w:p w:rsidR="002E209E" w:rsidRPr="002E209E" w:rsidRDefault="00F046B6" w:rsidP="00240F9A">
      <w:pPr>
        <w:pStyle w:val="-"/>
        <w:numPr>
          <w:ilvl w:val="0"/>
          <w:numId w:val="0"/>
        </w:numPr>
        <w:ind w:left="284"/>
        <w:rPr>
          <w:rFonts w:eastAsia="Calibri"/>
        </w:rPr>
      </w:pPr>
      <w:r w:rsidRPr="002E209E">
        <w:rPr>
          <w:rFonts w:eastAsia="Calibri"/>
        </w:rPr>
        <w:t xml:space="preserve">Состав установленного на объекте оборудования, а также перечни сигналов и сведения о режимных параметрах сети, подлежащих проверке, приведены в утверждённом проекте </w:t>
      </w:r>
      <w:r w:rsidR="002E209E" w:rsidRPr="002E209E">
        <w:t>«Автоматизированная система оперативно-технологического управления» ф. Центральный АО «Оборонэнерго»</w:t>
      </w:r>
    </w:p>
    <w:p w:rsidR="00F046B6" w:rsidRPr="00F046B6" w:rsidRDefault="00A064FE" w:rsidP="001437C4">
      <w:pPr>
        <w:ind w:firstLine="284"/>
        <w:rPr>
          <w:rFonts w:eastAsia="Calibri"/>
        </w:rPr>
      </w:pPr>
      <w:r w:rsidRPr="00A064FE">
        <w:rPr>
          <w:rFonts w:eastAsia="Calibri"/>
        </w:rPr>
        <w:t xml:space="preserve"> (Шифр проекта 1063-ЦНТ-2024</w:t>
      </w:r>
      <w:r w:rsidR="00F046B6" w:rsidRPr="00A064FE">
        <w:rPr>
          <w:rFonts w:eastAsia="Calibri"/>
        </w:rPr>
        <w:t>).</w:t>
      </w:r>
      <w:r w:rsidR="00F046B6" w:rsidRPr="00F046B6">
        <w:rPr>
          <w:rFonts w:eastAsia="Calibri"/>
        </w:rPr>
        <w:t xml:space="preserve"> </w:t>
      </w:r>
    </w:p>
    <w:p w:rsidR="00F046B6" w:rsidRPr="00F046B6" w:rsidRDefault="00F046B6" w:rsidP="001437C4">
      <w:pPr>
        <w:ind w:firstLine="284"/>
        <w:rPr>
          <w:rFonts w:eastAsia="Calibri"/>
        </w:rPr>
      </w:pPr>
      <w:r w:rsidRPr="00F046B6">
        <w:rPr>
          <w:rFonts w:eastAsia="Calibri"/>
        </w:rPr>
        <w:t xml:space="preserve">Автономные и комплексные испытания в соответствии с утвержденной программой ПСИ выполняют сертифицированные специалисты, прошедшие обучение на учебно-производственной базе производителя оборудования и программного обеспечения. </w:t>
      </w:r>
    </w:p>
    <w:p w:rsidR="00F046B6" w:rsidRPr="00F046B6" w:rsidRDefault="00F046B6" w:rsidP="001437C4">
      <w:pPr>
        <w:rPr>
          <w:rFonts w:eastAsia="Calibri"/>
        </w:rPr>
      </w:pPr>
    </w:p>
    <w:p w:rsidR="00F046B6" w:rsidRPr="00F046B6" w:rsidRDefault="00F046B6" w:rsidP="006544FA">
      <w:pPr>
        <w:pStyle w:val="30"/>
        <w:numPr>
          <w:ilvl w:val="1"/>
          <w:numId w:val="25"/>
        </w:numPr>
      </w:pPr>
      <w:r w:rsidRPr="00F046B6">
        <w:t xml:space="preserve"> </w:t>
      </w:r>
      <w:bookmarkStart w:id="56" w:name="_Toc196127060"/>
      <w:r w:rsidRPr="00F046B6">
        <w:t>Требования к вспомогательным техническим средствам</w:t>
      </w:r>
      <w:bookmarkEnd w:id="56"/>
      <w:r w:rsidRPr="00F046B6">
        <w:t xml:space="preserve"> </w:t>
      </w: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>Для проведения испытаний на объекте используются средства вычислительной техники - сервисный переносной ПК (ноутбук) с прикладным программным обеспечением «Монитор реального времени» и «АРМ Диспетчера», выполняющий взаимодействие с аппаратно-прогр</w:t>
      </w:r>
      <w:r w:rsidR="00B55B26">
        <w:rPr>
          <w:rFonts w:eastAsia="Calibri"/>
        </w:rPr>
        <w:t xml:space="preserve">аммными компонентами ССПИ и </w:t>
      </w:r>
      <w:r w:rsidR="00B55B26">
        <w:t>АСОТУ</w:t>
      </w:r>
      <w:r w:rsidRPr="00F046B6">
        <w:rPr>
          <w:rFonts w:eastAsia="Calibri"/>
        </w:rPr>
        <w:t xml:space="preserve">.  </w:t>
      </w:r>
    </w:p>
    <w:p w:rsidR="00F046B6" w:rsidRPr="00F046B6" w:rsidRDefault="00F046B6" w:rsidP="001437C4">
      <w:pPr>
        <w:rPr>
          <w:rFonts w:eastAsia="Calibri"/>
        </w:rPr>
      </w:pPr>
    </w:p>
    <w:p w:rsidR="00F046B6" w:rsidRPr="00F046B6" w:rsidRDefault="00F046B6" w:rsidP="006544FA">
      <w:pPr>
        <w:pStyle w:val="30"/>
        <w:numPr>
          <w:ilvl w:val="1"/>
          <w:numId w:val="25"/>
        </w:numPr>
      </w:pPr>
      <w:r w:rsidRPr="00F046B6">
        <w:lastRenderedPageBreak/>
        <w:t xml:space="preserve"> </w:t>
      </w:r>
      <w:bookmarkStart w:id="57" w:name="_Toc196127061"/>
      <w:r w:rsidRPr="00F046B6">
        <w:t>Условия проведения испытаний</w:t>
      </w:r>
      <w:bookmarkEnd w:id="57"/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>Размещение и установка электрооборудования, используемого в процессе испытаний, должны соответствовать требованиям ПУЭ гл.5.1 (издание 7, 2003г.). Специальных требований к климатическим условиям и окружающей среде для проведения испытаний не предъявляется.</w:t>
      </w:r>
    </w:p>
    <w:p w:rsidR="00F046B6" w:rsidRPr="00F046B6" w:rsidRDefault="00F046B6" w:rsidP="001437C4">
      <w:pPr>
        <w:rPr>
          <w:rFonts w:eastAsia="Calibri"/>
        </w:rPr>
      </w:pPr>
    </w:p>
    <w:p w:rsidR="00F046B6" w:rsidRPr="00F046B6" w:rsidRDefault="00F046B6" w:rsidP="006544FA">
      <w:pPr>
        <w:pStyle w:val="30"/>
        <w:numPr>
          <w:ilvl w:val="1"/>
          <w:numId w:val="25"/>
        </w:numPr>
      </w:pPr>
      <w:r w:rsidRPr="00F046B6">
        <w:t xml:space="preserve"> </w:t>
      </w:r>
      <w:bookmarkStart w:id="58" w:name="_Toc196127062"/>
      <w:r w:rsidRPr="00F046B6">
        <w:t>Требования к источникам электропитания</w:t>
      </w:r>
      <w:bookmarkEnd w:id="58"/>
      <w:r w:rsidRPr="00F046B6">
        <w:t xml:space="preserve"> </w:t>
      </w: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>Источником электропитания при испытаниях является однофазная промышленная сеть бесперебойного питания переменного тока 220 В.</w:t>
      </w: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>Уровни и допустимые отклонения напряжения питания, частота и пульсации напряжения при проведении испытаний должны измеряться на входе источника бесперебойно</w:t>
      </w:r>
      <w:r w:rsidR="00A96A60">
        <w:rPr>
          <w:rFonts w:eastAsia="Calibri"/>
        </w:rPr>
        <w:t>го пи</w:t>
      </w:r>
      <w:r w:rsidR="003B6235">
        <w:rPr>
          <w:rFonts w:eastAsia="Calibri"/>
        </w:rPr>
        <w:t>тания в шкафах ЦППС АСОТУ и СКС</w:t>
      </w:r>
      <w:r w:rsidR="00A96A60">
        <w:rPr>
          <w:rFonts w:eastAsia="Calibri"/>
        </w:rPr>
        <w:t xml:space="preserve"> и</w:t>
      </w:r>
      <w:r w:rsidRPr="00F046B6">
        <w:rPr>
          <w:rFonts w:eastAsia="Calibri"/>
        </w:rPr>
        <w:t xml:space="preserve"> должны соответствовать требованиям ГОСТ 13109.</w:t>
      </w:r>
    </w:p>
    <w:p w:rsidR="00F046B6" w:rsidRPr="00F046B6" w:rsidRDefault="00F046B6" w:rsidP="001437C4">
      <w:pPr>
        <w:rPr>
          <w:rFonts w:eastAsia="Calibri"/>
        </w:rPr>
      </w:pPr>
    </w:p>
    <w:p w:rsidR="00CD7D71" w:rsidRDefault="00CD7D71">
      <w:r>
        <w:br w:type="page"/>
      </w:r>
    </w:p>
    <w:p w:rsidR="00F046B6" w:rsidRPr="00CD7D71" w:rsidRDefault="00F046B6" w:rsidP="005A0AD2">
      <w:pPr>
        <w:pStyle w:val="1"/>
      </w:pPr>
      <w:bookmarkStart w:id="59" w:name="_Toc196127063"/>
      <w:r w:rsidRPr="00CD7D71">
        <w:lastRenderedPageBreak/>
        <w:t>ТРЕБОВАНИЯ К КВАЛИФИКАЦИИ ПЕРСОНАЛА</w:t>
      </w:r>
      <w:bookmarkEnd w:id="59"/>
    </w:p>
    <w:p w:rsidR="00F046B6" w:rsidRPr="00F046B6" w:rsidRDefault="00F046B6" w:rsidP="001437C4">
      <w:pPr>
        <w:rPr>
          <w:rFonts w:eastAsia="Calibri"/>
        </w:rPr>
      </w:pP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>К проведению испытаний допускаются лица, прошедшие первичное обучение, имеющие практи</w:t>
      </w:r>
      <w:r w:rsidR="00E006AD">
        <w:rPr>
          <w:rFonts w:eastAsia="Calibri"/>
        </w:rPr>
        <w:t>ческие навыки</w:t>
      </w:r>
      <w:r w:rsidRPr="00F046B6">
        <w:rPr>
          <w:rFonts w:eastAsia="Calibri"/>
        </w:rPr>
        <w:t xml:space="preserve"> и квалификационную группу по электробезопасности не ниже III в установках до 1000 В, допущенные к самостоятельной работе в установленном порядке в соответствии с документами:</w:t>
      </w:r>
    </w:p>
    <w:p w:rsidR="00F046B6" w:rsidRPr="00F046B6" w:rsidRDefault="00F046B6" w:rsidP="001437C4">
      <w:pPr>
        <w:rPr>
          <w:rFonts w:eastAsia="Calibri"/>
        </w:rPr>
      </w:pPr>
      <w:r w:rsidRPr="00F046B6">
        <w:rPr>
          <w:rFonts w:eastAsia="Calibri"/>
        </w:rPr>
        <w:t>- Правила технической эксплуатации электрических станций и сетей Российской федерации (Приказ Минэнерго от 19.06.2003 № 229 (ред. от 11.02.2019),</w:t>
      </w:r>
    </w:p>
    <w:p w:rsidR="00F046B6" w:rsidRPr="00F046B6" w:rsidRDefault="00F046B6" w:rsidP="001437C4">
      <w:pPr>
        <w:rPr>
          <w:rFonts w:eastAsia="Calibri"/>
        </w:rPr>
      </w:pPr>
      <w:r w:rsidRPr="00F046B6">
        <w:rPr>
          <w:rFonts w:eastAsia="Calibri"/>
        </w:rPr>
        <w:t>- Правила технической эксплуатации электроустановок потребителей (Приказ Минэнерго от 13.01.2003 № 6 (с изменениями и дополнениями),</w:t>
      </w:r>
    </w:p>
    <w:p w:rsidR="00F046B6" w:rsidRPr="00F046B6" w:rsidRDefault="00F046B6" w:rsidP="001437C4">
      <w:pPr>
        <w:rPr>
          <w:rFonts w:eastAsia="Calibri"/>
        </w:rPr>
      </w:pPr>
      <w:r w:rsidRPr="00F046B6">
        <w:rPr>
          <w:rFonts w:eastAsia="Calibri"/>
        </w:rPr>
        <w:t>- Правила по охране труда при эксплуатации электроустановок (Приказ Минтруда и социальной защиты РФ от 15 декабря 2020 года №903Н).</w:t>
      </w: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>В составе сотрудников, выполняющих/присутствующих на испытаниях должны быть специалисты, подготовленные в соответствии с требованиями ПУЭ, ГОСТ 12.3.019, ГОСТ 12.2.007.0-76, ГОСТ 12.2.007.3-75, РД 34.20.501-95, РД 153-34.0-03-150-00 и ознакомленные с эксплуатационной документации на испытываемое оборудование и средства.</w:t>
      </w: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 xml:space="preserve">Специалисты, участвующие в испытаниях должны быть обучены работе с ССПИ </w:t>
      </w:r>
      <w:r w:rsidR="00B55B26">
        <w:rPr>
          <w:rFonts w:eastAsia="Calibri"/>
        </w:rPr>
        <w:t xml:space="preserve">АСОТУ </w:t>
      </w:r>
      <w:r w:rsidRPr="00F046B6">
        <w:rPr>
          <w:rFonts w:eastAsia="Calibri"/>
        </w:rPr>
        <w:t>на уровне, необходимом и достаточном для проведения испытаний.</w:t>
      </w:r>
    </w:p>
    <w:p w:rsidR="00F046B6" w:rsidRPr="00F046B6" w:rsidRDefault="00F046B6" w:rsidP="001437C4">
      <w:pPr>
        <w:rPr>
          <w:rFonts w:eastAsia="Calibri"/>
        </w:rPr>
      </w:pPr>
    </w:p>
    <w:p w:rsidR="00CD7D71" w:rsidRDefault="00CD7D71">
      <w:r>
        <w:br w:type="page"/>
      </w:r>
    </w:p>
    <w:p w:rsidR="00F046B6" w:rsidRPr="00CD7D71" w:rsidRDefault="00F046B6" w:rsidP="005A0AD2">
      <w:pPr>
        <w:pStyle w:val="1"/>
      </w:pPr>
      <w:bookmarkStart w:id="60" w:name="_Toc196127064"/>
      <w:r w:rsidRPr="00CD7D71">
        <w:lastRenderedPageBreak/>
        <w:t>ТРЕБОВАНИЯ БЕЗОПАСНОСТИ</w:t>
      </w:r>
      <w:bookmarkEnd w:id="60"/>
    </w:p>
    <w:p w:rsidR="00F046B6" w:rsidRPr="00F046B6" w:rsidRDefault="00F046B6" w:rsidP="001437C4">
      <w:pPr>
        <w:rPr>
          <w:rFonts w:eastAsia="Calibri"/>
        </w:rPr>
      </w:pP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 xml:space="preserve">Безопасность проведения работ </w:t>
      </w:r>
      <w:r w:rsidR="0022641C">
        <w:rPr>
          <w:rFonts w:eastAsia="Calibri"/>
        </w:rPr>
        <w:t>на объектах (серверном помещении АСОТУ</w:t>
      </w:r>
      <w:r w:rsidRPr="00F046B6">
        <w:rPr>
          <w:rFonts w:eastAsia="Calibri"/>
        </w:rPr>
        <w:t>) обеспечивает персонал Заказчика. Он несет полную ответственность за выполнение организационных и технических мероприятий, обеспечивающих безопасность работ.</w:t>
      </w:r>
    </w:p>
    <w:p w:rsidR="00F046B6" w:rsidRPr="00F046B6" w:rsidRDefault="00F046B6" w:rsidP="001437C4">
      <w:pPr>
        <w:rPr>
          <w:rFonts w:eastAsia="Calibri"/>
        </w:rPr>
      </w:pPr>
      <w:r w:rsidRPr="00F046B6">
        <w:rPr>
          <w:rFonts w:eastAsia="Calibri"/>
        </w:rPr>
        <w:t xml:space="preserve"> </w:t>
      </w:r>
      <w:r w:rsidRPr="00F046B6">
        <w:rPr>
          <w:rFonts w:eastAsia="Calibri"/>
        </w:rPr>
        <w:tab/>
        <w:t>Исполнитель (генподрядная организация) и организации, участвующие в испытаниях несут ответственность за подготовку персонала своего предприятия, привлекаемого к приёмо-сдаточным испытаниям.</w:t>
      </w:r>
    </w:p>
    <w:p w:rsidR="00F046B6" w:rsidRPr="00F046B6" w:rsidRDefault="00F046B6" w:rsidP="001437C4">
      <w:pPr>
        <w:rPr>
          <w:rFonts w:eastAsia="Calibri"/>
        </w:rPr>
      </w:pPr>
      <w:r w:rsidRPr="00F046B6">
        <w:rPr>
          <w:rFonts w:eastAsia="Calibri"/>
        </w:rPr>
        <w:tab/>
        <w:t>При проведении испытаний должны быть соблюдены требования безопасности:</w:t>
      </w:r>
    </w:p>
    <w:p w:rsidR="00F046B6" w:rsidRPr="00F046B6" w:rsidRDefault="00F046B6" w:rsidP="001437C4">
      <w:pPr>
        <w:rPr>
          <w:rFonts w:eastAsia="Calibri"/>
        </w:rPr>
      </w:pPr>
      <w:r w:rsidRPr="00F046B6">
        <w:rPr>
          <w:rFonts w:eastAsia="Calibri"/>
        </w:rPr>
        <w:t>в соответствии с РД:</w:t>
      </w:r>
    </w:p>
    <w:p w:rsidR="00F046B6" w:rsidRPr="00F046B6" w:rsidRDefault="00F046B6" w:rsidP="00240F9A">
      <w:pPr>
        <w:pStyle w:val="-"/>
        <w:rPr>
          <w:rFonts w:eastAsia="Calibri"/>
        </w:rPr>
      </w:pPr>
      <w:r w:rsidRPr="00F046B6">
        <w:rPr>
          <w:rFonts w:eastAsia="Calibri"/>
        </w:rPr>
        <w:t xml:space="preserve"> ГОСТ 12.1.019-2009 «Электробезопасность. Общие требования и номенклатура видов защиты»;</w:t>
      </w:r>
    </w:p>
    <w:p w:rsidR="00F046B6" w:rsidRPr="00F046B6" w:rsidRDefault="00F046B6" w:rsidP="00240F9A">
      <w:pPr>
        <w:pStyle w:val="-"/>
        <w:rPr>
          <w:rFonts w:eastAsia="Calibri"/>
        </w:rPr>
      </w:pPr>
      <w:r w:rsidRPr="00F046B6">
        <w:rPr>
          <w:rFonts w:eastAsia="Calibri"/>
        </w:rPr>
        <w:t>ГОСТ Р 50571.3-2009 «Электроустановки низковольтные. Часть 4-41. Требования по обеспечению безопасности. Защита от поражения электрическим током»;</w:t>
      </w:r>
    </w:p>
    <w:p w:rsidR="00F046B6" w:rsidRPr="00F046B6" w:rsidRDefault="00F046B6" w:rsidP="00240F9A">
      <w:pPr>
        <w:pStyle w:val="-"/>
        <w:rPr>
          <w:rFonts w:eastAsia="Calibri"/>
        </w:rPr>
      </w:pPr>
      <w:r w:rsidRPr="00F046B6">
        <w:rPr>
          <w:rFonts w:eastAsia="Calibri"/>
        </w:rPr>
        <w:t xml:space="preserve"> ГОСТ Р 50571-4-44-2011 «Электроустановки низковольтные. Часть 4-44. Требования по обеспечению безопасности. Защита от отклонений напряжения и электромагнитных помех»;</w:t>
      </w:r>
    </w:p>
    <w:p w:rsidR="00F046B6" w:rsidRPr="00F046B6" w:rsidRDefault="00F046B6" w:rsidP="00240F9A">
      <w:pPr>
        <w:pStyle w:val="-"/>
        <w:rPr>
          <w:rFonts w:eastAsia="Calibri"/>
        </w:rPr>
      </w:pPr>
      <w:r w:rsidRPr="00F046B6">
        <w:rPr>
          <w:rFonts w:eastAsia="Calibri"/>
        </w:rPr>
        <w:t xml:space="preserve"> ГОСТ Р 50571.5.54-2013 «Заземляющие устройства, защитные проводники и защитные проводники уравнивания потенциалов» (введен с 01.01.2015 г.);</w:t>
      </w:r>
    </w:p>
    <w:p w:rsidR="00F046B6" w:rsidRPr="00F046B6" w:rsidRDefault="00F046B6" w:rsidP="00240F9A">
      <w:pPr>
        <w:pStyle w:val="-"/>
        <w:rPr>
          <w:rFonts w:eastAsia="Calibri"/>
        </w:rPr>
      </w:pPr>
      <w:r w:rsidRPr="00F046B6">
        <w:rPr>
          <w:rFonts w:eastAsia="Calibri"/>
        </w:rPr>
        <w:t xml:space="preserve"> ГОСТ IEC 62040-1-2013 «Системы бесперебойного электроснабжения (UPS).     Часть 1. Общие требования и требования безопасности к UPS» (введен с 01.01.2015 г.);</w:t>
      </w:r>
    </w:p>
    <w:p w:rsidR="00F046B6" w:rsidRPr="00F046B6" w:rsidRDefault="00F046B6" w:rsidP="00240F9A">
      <w:pPr>
        <w:pStyle w:val="-"/>
        <w:rPr>
          <w:rFonts w:eastAsia="Calibri"/>
        </w:rPr>
      </w:pPr>
      <w:r w:rsidRPr="00F046B6">
        <w:rPr>
          <w:rFonts w:eastAsia="Calibri"/>
        </w:rPr>
        <w:t xml:space="preserve"> ГОСТ 30331.1-2013 «Электроустановки низковольтные. Часть 1. Основные положения, оценка общих характеристик, термины и определения» (с 01.07.2015 г.); </w:t>
      </w:r>
    </w:p>
    <w:p w:rsidR="00F046B6" w:rsidRPr="00F046B6" w:rsidRDefault="00F046B6" w:rsidP="00240F9A">
      <w:pPr>
        <w:pStyle w:val="-"/>
        <w:rPr>
          <w:rFonts w:eastAsia="Calibri"/>
        </w:rPr>
      </w:pPr>
      <w:r w:rsidRPr="00F046B6">
        <w:rPr>
          <w:rFonts w:eastAsia="Calibri"/>
        </w:rPr>
        <w:t xml:space="preserve">ГОСТ Р МЭК60950-1-2014 «Оборудование информационных технологий. Требования безопасности Часть 1. Общие требования»; </w:t>
      </w:r>
    </w:p>
    <w:p w:rsidR="00F046B6" w:rsidRPr="00F046B6" w:rsidRDefault="00F046B6" w:rsidP="00240F9A">
      <w:pPr>
        <w:pStyle w:val="-"/>
        <w:rPr>
          <w:rFonts w:eastAsia="Calibri"/>
        </w:rPr>
      </w:pPr>
      <w:r w:rsidRPr="00F046B6">
        <w:rPr>
          <w:rFonts w:eastAsia="Calibri"/>
        </w:rPr>
        <w:t xml:space="preserve"> СО 153-34.20.120-2003 «Правила устройства электроустановок».  Издание 7 с дополнениями и изменениями;</w:t>
      </w:r>
    </w:p>
    <w:p w:rsidR="00F046B6" w:rsidRPr="00F046B6" w:rsidRDefault="00F046B6" w:rsidP="00240F9A">
      <w:pPr>
        <w:pStyle w:val="-"/>
        <w:rPr>
          <w:rFonts w:eastAsia="Calibri"/>
        </w:rPr>
      </w:pPr>
      <w:r w:rsidRPr="00F046B6">
        <w:rPr>
          <w:rFonts w:eastAsia="Calibri"/>
        </w:rPr>
        <w:t>Правила по охране труда при эксплуатации электроустановок, утвержденные приказом Минтруда России от 15.12.2020 № 903н.</w:t>
      </w:r>
    </w:p>
    <w:p w:rsidR="00F046B6" w:rsidRPr="00F046B6" w:rsidRDefault="00F046B6" w:rsidP="001437C4">
      <w:pPr>
        <w:ind w:firstLine="284"/>
        <w:rPr>
          <w:rFonts w:eastAsia="Calibri"/>
        </w:rPr>
      </w:pPr>
      <w:r w:rsidRPr="00F046B6">
        <w:rPr>
          <w:rFonts w:eastAsia="Calibri"/>
        </w:rPr>
        <w:t>В целях безопасности и безаварийности проведения испытаний необходимо выполнение следующих требований:</w:t>
      </w:r>
    </w:p>
    <w:p w:rsidR="00F046B6" w:rsidRPr="00F046B6" w:rsidRDefault="00F046B6" w:rsidP="001437C4">
      <w:pPr>
        <w:rPr>
          <w:rFonts w:eastAsia="Calibri"/>
        </w:rPr>
      </w:pPr>
      <w:r w:rsidRPr="00F046B6">
        <w:rPr>
          <w:rFonts w:eastAsia="Calibri"/>
        </w:rPr>
        <w:t>строгое соблюдение правил техники безопасности и всех требований по пожарной безопасности применяемых материалов, типов оборудования и режимов работы на объектах;</w:t>
      </w:r>
    </w:p>
    <w:p w:rsidR="00F046B6" w:rsidRPr="00F046B6" w:rsidRDefault="00F046B6" w:rsidP="001437C4">
      <w:pPr>
        <w:rPr>
          <w:rFonts w:eastAsia="Calibri"/>
        </w:rPr>
      </w:pPr>
      <w:r w:rsidRPr="00F046B6">
        <w:rPr>
          <w:rFonts w:eastAsia="Calibri"/>
        </w:rPr>
        <w:t>все внешние элементы оборудования, находящиеся под напряжением, должны иметь защиту от случайного прикосновения, а само оборудование – зануление или защитное заземление, в соответствии с ГОСТ 12.1.030-81 и “Правилами устройств электроустановок” (ПУЭ, Гл. 1.7);</w:t>
      </w:r>
    </w:p>
    <w:p w:rsidR="00F046B6" w:rsidRPr="00F046B6" w:rsidRDefault="00F046B6" w:rsidP="001437C4">
      <w:pPr>
        <w:rPr>
          <w:rFonts w:eastAsia="Calibri"/>
        </w:rPr>
      </w:pPr>
      <w:r w:rsidRPr="00F046B6">
        <w:rPr>
          <w:rFonts w:eastAsia="Calibri"/>
        </w:rPr>
        <w:t>должен быть выполнен комплекс организационно-технических мероприятий на объекте для допуска персонала к работам в соответствии с требованиями ПУЭ;</w:t>
      </w:r>
    </w:p>
    <w:p w:rsidR="00F046B6" w:rsidRPr="00F046B6" w:rsidRDefault="003B6235" w:rsidP="001437C4">
      <w:pPr>
        <w:rPr>
          <w:rFonts w:eastAsia="Calibri"/>
        </w:rPr>
      </w:pPr>
      <w:r>
        <w:rPr>
          <w:rFonts w:eastAsia="Calibri"/>
        </w:rPr>
        <w:t>показатели</w:t>
      </w:r>
      <w:r w:rsidR="004F6C9A">
        <w:rPr>
          <w:rFonts w:eastAsia="Calibri"/>
        </w:rPr>
        <w:t xml:space="preserve"> </w:t>
      </w:r>
      <w:r w:rsidR="00F046B6" w:rsidRPr="00F046B6">
        <w:rPr>
          <w:rFonts w:eastAsia="Calibri"/>
        </w:rPr>
        <w:t>электробезопасности в эксплуатационной документации на оборудование должно соответствовать ГОСТ 12.1.019, а также нормативным документам по охране труда, принятыми у Заказчика;</w:t>
      </w: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>Должны применяться конструктивные меры к обеспечению безопасности по ГОСТ 12.1.019, путем использования:</w:t>
      </w:r>
    </w:p>
    <w:p w:rsidR="00F046B6" w:rsidRPr="00F046B6" w:rsidRDefault="00F046B6" w:rsidP="001437C4">
      <w:pPr>
        <w:rPr>
          <w:rFonts w:eastAsia="Calibri"/>
        </w:rPr>
      </w:pPr>
      <w:r w:rsidRPr="00F046B6">
        <w:rPr>
          <w:rFonts w:eastAsia="Calibri"/>
        </w:rPr>
        <w:t>защитных оболочек,</w:t>
      </w:r>
    </w:p>
    <w:p w:rsidR="00F046B6" w:rsidRPr="00F046B6" w:rsidRDefault="00F046B6" w:rsidP="001437C4">
      <w:pPr>
        <w:rPr>
          <w:rFonts w:eastAsia="Calibri"/>
        </w:rPr>
      </w:pPr>
      <w:r w:rsidRPr="00F046B6">
        <w:rPr>
          <w:rFonts w:eastAsia="Calibri"/>
        </w:rPr>
        <w:t>целостности изоляции токоведущих частей,</w:t>
      </w:r>
    </w:p>
    <w:p w:rsidR="00F046B6" w:rsidRPr="00F046B6" w:rsidRDefault="00F046B6" w:rsidP="001437C4">
      <w:pPr>
        <w:rPr>
          <w:rFonts w:eastAsia="Calibri"/>
        </w:rPr>
      </w:pPr>
      <w:r w:rsidRPr="00F046B6">
        <w:rPr>
          <w:rFonts w:eastAsia="Calibri"/>
        </w:rPr>
        <w:t>знаков опасности,</w:t>
      </w:r>
    </w:p>
    <w:p w:rsidR="00F046B6" w:rsidRPr="00F046B6" w:rsidRDefault="00F046B6" w:rsidP="001437C4">
      <w:pPr>
        <w:rPr>
          <w:rFonts w:eastAsia="Calibri"/>
        </w:rPr>
      </w:pPr>
      <w:r w:rsidRPr="00F046B6">
        <w:rPr>
          <w:rFonts w:eastAsia="Calibri"/>
        </w:rPr>
        <w:lastRenderedPageBreak/>
        <w:t>защитного заземления;</w:t>
      </w: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>Оборудование должно соответствовать классу 01 по способу защиты человека от поражения электрическим током по ГОСТ 12.2.007.0 путем наличия:</w:t>
      </w:r>
    </w:p>
    <w:p w:rsidR="00F046B6" w:rsidRPr="00F046B6" w:rsidRDefault="00F046B6" w:rsidP="001437C4">
      <w:pPr>
        <w:rPr>
          <w:rFonts w:eastAsia="Calibri"/>
        </w:rPr>
      </w:pPr>
      <w:r w:rsidRPr="00F046B6">
        <w:rPr>
          <w:rFonts w:eastAsia="Calibri"/>
        </w:rPr>
        <w:t>рабочей изоляции токоведущих частей.</w:t>
      </w:r>
    </w:p>
    <w:p w:rsidR="00F046B6" w:rsidRPr="00F046B6" w:rsidRDefault="00F046B6" w:rsidP="001437C4">
      <w:pPr>
        <w:rPr>
          <w:rFonts w:eastAsia="Calibri"/>
        </w:rPr>
      </w:pPr>
      <w:r w:rsidRPr="00F046B6">
        <w:rPr>
          <w:rFonts w:eastAsia="Calibri"/>
        </w:rPr>
        <w:t>элемента для заземления,</w:t>
      </w:r>
    </w:p>
    <w:p w:rsidR="00F046B6" w:rsidRPr="00F046B6" w:rsidRDefault="00F046B6" w:rsidP="001437C4">
      <w:pPr>
        <w:rPr>
          <w:rFonts w:eastAsia="Calibri"/>
        </w:rPr>
      </w:pPr>
      <w:r w:rsidRPr="00F046B6">
        <w:rPr>
          <w:rFonts w:eastAsia="Calibri"/>
        </w:rPr>
        <w:t>блока зажимов для присоединения к источнику питания.</w:t>
      </w: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>Все элементы технических средств вновь устанавливаемого оборудования</w:t>
      </w:r>
      <w:r w:rsidR="0022641C">
        <w:rPr>
          <w:rFonts w:eastAsia="Calibri"/>
        </w:rPr>
        <w:t xml:space="preserve"> АСОТУ</w:t>
      </w:r>
      <w:r w:rsidRPr="00F046B6">
        <w:rPr>
          <w:rFonts w:eastAsia="Calibri"/>
        </w:rPr>
        <w:t>,</w:t>
      </w:r>
      <w:r w:rsidR="0022641C">
        <w:rPr>
          <w:rFonts w:eastAsia="Calibri"/>
        </w:rPr>
        <w:t xml:space="preserve"> </w:t>
      </w:r>
      <w:r w:rsidRPr="00F046B6">
        <w:rPr>
          <w:rFonts w:eastAsia="Calibri"/>
        </w:rPr>
        <w:t>находящегося под напряжением, должны иметь защиту от случайного прикосновения обслуживающего персонала к токоведущим частям, а токопроводящие поверхности и корпуса технических средств должны быть заземлены.</w:t>
      </w:r>
    </w:p>
    <w:p w:rsidR="00F046B6" w:rsidRPr="00F046B6" w:rsidRDefault="00F046B6" w:rsidP="001437C4">
      <w:pPr>
        <w:rPr>
          <w:rFonts w:eastAsia="Calibri"/>
        </w:rPr>
      </w:pPr>
    </w:p>
    <w:p w:rsidR="00FC0DE1" w:rsidRDefault="00FC0DE1">
      <w:r>
        <w:br w:type="page"/>
      </w:r>
    </w:p>
    <w:p w:rsidR="00F046B6" w:rsidRPr="00FC0DE1" w:rsidRDefault="00F046B6" w:rsidP="005F33DE">
      <w:pPr>
        <w:pStyle w:val="1"/>
      </w:pPr>
      <w:bookmarkStart w:id="61" w:name="_Toc196127065"/>
      <w:r w:rsidRPr="00FC0DE1">
        <w:lastRenderedPageBreak/>
        <w:t>УСЛОВИЯ ИСПЫТАНИЙ</w:t>
      </w:r>
      <w:bookmarkEnd w:id="61"/>
    </w:p>
    <w:p w:rsidR="00F046B6" w:rsidRPr="00F046B6" w:rsidRDefault="00F046B6" w:rsidP="001437C4">
      <w:pPr>
        <w:rPr>
          <w:rFonts w:eastAsia="Calibri"/>
        </w:rPr>
      </w:pP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>Для проведения испыта</w:t>
      </w:r>
      <w:r w:rsidR="0022641C">
        <w:rPr>
          <w:rFonts w:eastAsia="Calibri"/>
        </w:rPr>
        <w:t xml:space="preserve">ний необходимо, чтобы Заказчик </w:t>
      </w:r>
      <w:r w:rsidRPr="00F046B6">
        <w:rPr>
          <w:rFonts w:eastAsia="Calibri"/>
        </w:rPr>
        <w:t>обеспечил:</w:t>
      </w:r>
    </w:p>
    <w:p w:rsidR="00F046B6" w:rsidRPr="00F046B6" w:rsidRDefault="00F046B6" w:rsidP="001437C4">
      <w:pPr>
        <w:rPr>
          <w:rFonts w:eastAsia="Calibri"/>
        </w:rPr>
      </w:pPr>
      <w:r w:rsidRPr="00F046B6">
        <w:rPr>
          <w:rFonts w:eastAsia="Calibri"/>
        </w:rPr>
        <w:t xml:space="preserve">нормальные условия эксплуатации комплекса </w:t>
      </w:r>
      <w:r w:rsidR="0022641C">
        <w:rPr>
          <w:rFonts w:eastAsia="Calibri"/>
        </w:rPr>
        <w:t xml:space="preserve">АСОТУ </w:t>
      </w:r>
      <w:r w:rsidRPr="00F046B6">
        <w:rPr>
          <w:rFonts w:eastAsia="Calibri"/>
        </w:rPr>
        <w:t xml:space="preserve">в течение всего периода приемо-сдаточных испытаний в соответствии требованиями эксплуатационной документации; </w:t>
      </w:r>
    </w:p>
    <w:p w:rsidR="00F046B6" w:rsidRPr="00F046B6" w:rsidRDefault="00F046B6" w:rsidP="001437C4">
      <w:pPr>
        <w:rPr>
          <w:rFonts w:eastAsia="Calibri"/>
        </w:rPr>
      </w:pPr>
      <w:r w:rsidRPr="00F046B6">
        <w:rPr>
          <w:rFonts w:eastAsia="Calibri"/>
        </w:rPr>
        <w:t>допуск на объекты автоматизации представителей генподрядной организации и организаций, участвующих в испытаниях;</w:t>
      </w:r>
    </w:p>
    <w:p w:rsidR="00F046B6" w:rsidRPr="00F046B6" w:rsidRDefault="00F046B6" w:rsidP="001437C4">
      <w:pPr>
        <w:rPr>
          <w:rFonts w:eastAsia="Calibri"/>
        </w:rPr>
      </w:pPr>
      <w:r w:rsidRPr="00F046B6">
        <w:rPr>
          <w:rFonts w:eastAsia="Calibri"/>
        </w:rPr>
        <w:t>обучение са</w:t>
      </w:r>
      <w:r w:rsidR="0022641C">
        <w:rPr>
          <w:rFonts w:eastAsia="Calibri"/>
        </w:rPr>
        <w:t xml:space="preserve">мостоятельному обслуживанию </w:t>
      </w:r>
      <w:r w:rsidR="0022641C" w:rsidRPr="00F046B6">
        <w:rPr>
          <w:rFonts w:eastAsia="Calibri"/>
        </w:rPr>
        <w:t xml:space="preserve">комплекса </w:t>
      </w:r>
      <w:r w:rsidR="0022641C">
        <w:rPr>
          <w:rFonts w:eastAsia="Calibri"/>
        </w:rPr>
        <w:t>АСОТУ</w:t>
      </w:r>
      <w:r w:rsidRPr="00F046B6">
        <w:rPr>
          <w:rFonts w:eastAsia="Calibri"/>
        </w:rPr>
        <w:t xml:space="preserve"> работников </w:t>
      </w:r>
      <w:r w:rsidR="0022641C">
        <w:t>филиала Центральный</w:t>
      </w:r>
      <w:r w:rsidRPr="00F046B6">
        <w:rPr>
          <w:rFonts w:eastAsia="Calibri"/>
        </w:rPr>
        <w:t xml:space="preserve"> должно проводиться на учебно-производственной базе производителя аппаратно-программных средств ОИУК.</w:t>
      </w:r>
    </w:p>
    <w:p w:rsidR="00F046B6" w:rsidRPr="00F046B6" w:rsidRDefault="00F046B6" w:rsidP="001437C4">
      <w:pPr>
        <w:rPr>
          <w:rFonts w:eastAsia="Calibri"/>
        </w:rPr>
      </w:pPr>
    </w:p>
    <w:p w:rsidR="00FC0DE1" w:rsidRDefault="00FC0DE1">
      <w:r>
        <w:br w:type="page"/>
      </w:r>
    </w:p>
    <w:p w:rsidR="00F046B6" w:rsidRPr="00FC0DE1" w:rsidRDefault="00F046B6" w:rsidP="005F33DE">
      <w:pPr>
        <w:pStyle w:val="1"/>
      </w:pPr>
      <w:bookmarkStart w:id="62" w:name="_Toc196127066"/>
      <w:r w:rsidRPr="00FC0DE1">
        <w:lastRenderedPageBreak/>
        <w:t>ПОДГОТОВКА К ИСПЫТАНИЯМ</w:t>
      </w:r>
      <w:bookmarkEnd w:id="62"/>
    </w:p>
    <w:p w:rsidR="00F046B6" w:rsidRPr="00F046B6" w:rsidRDefault="00F046B6" w:rsidP="001437C4">
      <w:pPr>
        <w:rPr>
          <w:rFonts w:eastAsia="Calibri"/>
        </w:rPr>
      </w:pP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>Подготовка к испытаниям включает в себя ознакомление с проектной и эксплуатационной документацией представителей Заказчика и сторонних организаций, участвующих в испытаниях, подготовку рабочих мест, формирование рабочих групп по направления</w:t>
      </w:r>
      <w:r w:rsidR="003B6235">
        <w:rPr>
          <w:rFonts w:eastAsia="Calibri"/>
        </w:rPr>
        <w:t>м испытаний, издание Заказчиком</w:t>
      </w:r>
      <w:r w:rsidRPr="00F046B6">
        <w:rPr>
          <w:rFonts w:eastAsia="Calibri"/>
        </w:rPr>
        <w:t xml:space="preserve"> необходимых организационно-распорядительных документов в соответствии с ГОСТ 24.208-80:</w:t>
      </w:r>
    </w:p>
    <w:p w:rsidR="00F046B6" w:rsidRPr="00F046B6" w:rsidRDefault="00F046B6" w:rsidP="001437C4">
      <w:pPr>
        <w:rPr>
          <w:rFonts w:eastAsia="Calibri"/>
        </w:rPr>
      </w:pPr>
      <w:r w:rsidRPr="00F046B6">
        <w:rPr>
          <w:rFonts w:eastAsia="Calibri"/>
        </w:rPr>
        <w:t xml:space="preserve">приказ о составе приемочной комиссии; </w:t>
      </w:r>
    </w:p>
    <w:p w:rsidR="00F046B6" w:rsidRPr="00345431" w:rsidRDefault="00345431" w:rsidP="001437C4">
      <w:pPr>
        <w:rPr>
          <w:rFonts w:eastAsia="Calibri"/>
        </w:rPr>
      </w:pPr>
      <w:r w:rsidRPr="00345431">
        <w:rPr>
          <w:rFonts w:eastAsia="Calibri"/>
        </w:rPr>
        <w:t>приказ о готовности АСОТУ</w:t>
      </w:r>
      <w:r w:rsidR="00F046B6" w:rsidRPr="00345431">
        <w:rPr>
          <w:rFonts w:eastAsia="Calibri"/>
        </w:rPr>
        <w:t>;</w:t>
      </w:r>
    </w:p>
    <w:p w:rsidR="00F046B6" w:rsidRPr="00F046B6" w:rsidRDefault="00F046B6" w:rsidP="001437C4">
      <w:pPr>
        <w:rPr>
          <w:rFonts w:eastAsia="Calibri"/>
        </w:rPr>
      </w:pPr>
    </w:p>
    <w:p w:rsidR="00F046B6" w:rsidRPr="00B22B6C" w:rsidRDefault="00F046B6" w:rsidP="006544FA">
      <w:pPr>
        <w:pStyle w:val="2"/>
        <w:numPr>
          <w:ilvl w:val="1"/>
          <w:numId w:val="25"/>
        </w:numPr>
      </w:pPr>
      <w:bookmarkStart w:id="63" w:name="_Toc196127067"/>
      <w:r w:rsidRPr="00B22B6C">
        <w:t>Проверка организационной подготовки</w:t>
      </w:r>
      <w:bookmarkEnd w:id="63"/>
    </w:p>
    <w:p w:rsidR="00F046B6" w:rsidRPr="00F046B6" w:rsidRDefault="00F046B6" w:rsidP="001437C4">
      <w:pPr>
        <w:rPr>
          <w:rFonts w:eastAsia="Calibri"/>
        </w:rPr>
      </w:pP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>Для проверки организационной подготовки Заказчик предъявляет:</w:t>
      </w:r>
    </w:p>
    <w:p w:rsidR="00F046B6" w:rsidRPr="00F046B6" w:rsidRDefault="00F046B6" w:rsidP="001437C4">
      <w:pPr>
        <w:rPr>
          <w:rFonts w:eastAsia="Calibri"/>
        </w:rPr>
      </w:pPr>
      <w:r w:rsidRPr="00F046B6">
        <w:rPr>
          <w:rFonts w:eastAsia="Calibri"/>
        </w:rPr>
        <w:t xml:space="preserve"> приказ по предприятию «О создании на диспетчерском пункте </w:t>
      </w:r>
      <w:r w:rsidR="00345431">
        <w:t>ф. Центральный АО  «Оборонэнерго»</w:t>
      </w:r>
      <w:r w:rsidRPr="00F046B6">
        <w:t xml:space="preserve"> </w:t>
      </w:r>
      <w:r w:rsidRPr="00F046B6">
        <w:rPr>
          <w:rFonts w:eastAsia="Calibri"/>
        </w:rPr>
        <w:t>оперативного информационно-управляющего комплекса»;</w:t>
      </w:r>
    </w:p>
    <w:p w:rsidR="00F046B6" w:rsidRPr="00F046B6" w:rsidRDefault="00F046B6" w:rsidP="001437C4">
      <w:pPr>
        <w:rPr>
          <w:rFonts w:eastAsia="Calibri"/>
        </w:rPr>
      </w:pPr>
      <w:r w:rsidRPr="00F046B6">
        <w:rPr>
          <w:rFonts w:eastAsia="Calibri"/>
        </w:rPr>
        <w:t xml:space="preserve">приказ «О назначении комиссии </w:t>
      </w:r>
      <w:r w:rsidRPr="00345431">
        <w:rPr>
          <w:rFonts w:eastAsia="Calibri"/>
        </w:rPr>
        <w:t xml:space="preserve">по </w:t>
      </w:r>
      <w:r w:rsidR="00345431" w:rsidRPr="00345431">
        <w:rPr>
          <w:rFonts w:eastAsia="Calibri"/>
        </w:rPr>
        <w:t>приемке системы АСОТУ</w:t>
      </w:r>
      <w:r w:rsidRPr="00345431">
        <w:rPr>
          <w:rFonts w:eastAsia="Calibri"/>
        </w:rPr>
        <w:t xml:space="preserve"> в эксплуатацию</w:t>
      </w:r>
      <w:r w:rsidRPr="00F046B6">
        <w:rPr>
          <w:rFonts w:eastAsia="Calibri"/>
        </w:rPr>
        <w:t>»;</w:t>
      </w:r>
    </w:p>
    <w:p w:rsidR="00F046B6" w:rsidRPr="00F046B6" w:rsidRDefault="00F046B6" w:rsidP="001437C4">
      <w:pPr>
        <w:rPr>
          <w:rFonts w:eastAsia="Calibri"/>
        </w:rPr>
      </w:pPr>
      <w:r w:rsidRPr="00F046B6">
        <w:rPr>
          <w:rFonts w:eastAsia="Calibri"/>
        </w:rPr>
        <w:t xml:space="preserve"> ранее изданные приказы: «Приказ о готовности объекта автоматизации к проведению наладочных работ»; </w:t>
      </w:r>
    </w:p>
    <w:p w:rsidR="00F046B6" w:rsidRPr="00F046B6" w:rsidRDefault="00F046B6" w:rsidP="001437C4">
      <w:pPr>
        <w:rPr>
          <w:rFonts w:eastAsia="Calibri"/>
        </w:rPr>
      </w:pPr>
      <w:r w:rsidRPr="00F046B6">
        <w:rPr>
          <w:rFonts w:eastAsia="Calibri"/>
        </w:rPr>
        <w:t xml:space="preserve"> инструкции должностных лиц и подразделений,</w:t>
      </w:r>
      <w:r w:rsidR="00345431">
        <w:rPr>
          <w:rFonts w:eastAsia="Calibri"/>
        </w:rPr>
        <w:t xml:space="preserve"> обслуживающих оборудование АСОТУ</w:t>
      </w:r>
      <w:r w:rsidRPr="00F046B6">
        <w:rPr>
          <w:rFonts w:eastAsia="Calibri"/>
        </w:rPr>
        <w:t>;</w:t>
      </w:r>
    </w:p>
    <w:p w:rsidR="00F046B6" w:rsidRPr="00F046B6" w:rsidRDefault="00F046B6" w:rsidP="001437C4">
      <w:pPr>
        <w:rPr>
          <w:rFonts w:eastAsia="Calibri"/>
        </w:rPr>
      </w:pPr>
      <w:r w:rsidRPr="00F046B6">
        <w:rPr>
          <w:rFonts w:eastAsia="Calibri"/>
        </w:rPr>
        <w:t xml:space="preserve">  штатно-должностное </w:t>
      </w:r>
      <w:r w:rsidRPr="00345431">
        <w:rPr>
          <w:rFonts w:eastAsia="Calibri"/>
        </w:rPr>
        <w:t xml:space="preserve">расписание подразделения </w:t>
      </w:r>
      <w:r w:rsidR="00345431" w:rsidRPr="00345431">
        <w:t>АСОТУ</w:t>
      </w:r>
      <w:r w:rsidRPr="00345431">
        <w:rPr>
          <w:rFonts w:eastAsia="Calibri"/>
        </w:rPr>
        <w:t>;</w:t>
      </w:r>
    </w:p>
    <w:p w:rsidR="00F046B6" w:rsidRPr="00F046B6" w:rsidRDefault="00F046B6" w:rsidP="001437C4">
      <w:pPr>
        <w:rPr>
          <w:rFonts w:eastAsia="Calibri"/>
        </w:rPr>
      </w:pPr>
      <w:r w:rsidRPr="00F046B6">
        <w:rPr>
          <w:rFonts w:eastAsia="Calibri"/>
        </w:rPr>
        <w:t>удостоверения на право самостоятельной работы (или журналы с записью о проведении обучения персонала эксплуатации ОИУК).</w:t>
      </w: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>Организационная подготовка считается выдержавшей испытания, если все предъявленные документы отработаны полностью, а имеющиеся замечания могут быть устранены в ходе приемо-сдаточных работ.</w:t>
      </w:r>
    </w:p>
    <w:p w:rsidR="00F046B6" w:rsidRPr="00F046B6" w:rsidRDefault="00F046B6" w:rsidP="001437C4">
      <w:pPr>
        <w:rPr>
          <w:rFonts w:eastAsia="Calibri"/>
        </w:rPr>
      </w:pPr>
    </w:p>
    <w:p w:rsidR="00F046B6" w:rsidRPr="00F046B6" w:rsidRDefault="00F046B6" w:rsidP="006544FA">
      <w:pPr>
        <w:pStyle w:val="2"/>
        <w:numPr>
          <w:ilvl w:val="1"/>
          <w:numId w:val="25"/>
        </w:numPr>
      </w:pPr>
      <w:r w:rsidRPr="00F046B6">
        <w:t xml:space="preserve"> </w:t>
      </w:r>
      <w:bookmarkStart w:id="64" w:name="_Toc196127068"/>
      <w:r w:rsidRPr="00F046B6">
        <w:t>Проверка технической документации</w:t>
      </w:r>
      <w:bookmarkEnd w:id="64"/>
    </w:p>
    <w:p w:rsidR="00F046B6" w:rsidRPr="00F046B6" w:rsidRDefault="00F046B6" w:rsidP="001437C4">
      <w:pPr>
        <w:rPr>
          <w:rFonts w:eastAsia="Calibri"/>
        </w:rPr>
      </w:pPr>
    </w:p>
    <w:p w:rsidR="00F046B6" w:rsidRPr="00345431" w:rsidRDefault="00F046B6" w:rsidP="001437C4">
      <w:pPr>
        <w:ind w:firstLine="340"/>
        <w:rPr>
          <w:rFonts w:eastAsia="Calibri"/>
        </w:rPr>
      </w:pPr>
      <w:r w:rsidRPr="00345431">
        <w:rPr>
          <w:rFonts w:eastAsia="Calibri"/>
        </w:rPr>
        <w:t xml:space="preserve">Для проверки представляется следующая техническая документация: </w:t>
      </w:r>
    </w:p>
    <w:p w:rsidR="00F046B6" w:rsidRPr="00345431" w:rsidRDefault="00345431" w:rsidP="00240F9A">
      <w:pPr>
        <w:pStyle w:val="-"/>
        <w:rPr>
          <w:rFonts w:eastAsia="Calibri"/>
        </w:rPr>
      </w:pPr>
      <w:r w:rsidRPr="00345431">
        <w:rPr>
          <w:rFonts w:eastAsia="Calibri"/>
        </w:rPr>
        <w:t>технические требования к АСОТУ</w:t>
      </w:r>
      <w:r w:rsidR="00F046B6" w:rsidRPr="00345431">
        <w:rPr>
          <w:rFonts w:eastAsia="Calibri"/>
        </w:rPr>
        <w:t xml:space="preserve"> (предоставляется Заказчиком);</w:t>
      </w:r>
    </w:p>
    <w:p w:rsidR="00F046B6" w:rsidRPr="00345431" w:rsidRDefault="00F046B6" w:rsidP="00240F9A">
      <w:pPr>
        <w:pStyle w:val="-"/>
        <w:rPr>
          <w:rFonts w:eastAsia="Calibri"/>
        </w:rPr>
      </w:pPr>
      <w:r w:rsidRPr="00345431">
        <w:rPr>
          <w:rFonts w:eastAsia="Calibri"/>
        </w:rPr>
        <w:t xml:space="preserve">техническое задание на ПИР </w:t>
      </w:r>
      <w:r w:rsidRPr="00345431">
        <w:t>«</w:t>
      </w:r>
      <w:r w:rsidR="00345431" w:rsidRPr="00345431">
        <w:t>Автоматизированная система оперативно-технологического управления»</w:t>
      </w:r>
    </w:p>
    <w:p w:rsidR="00F046B6" w:rsidRPr="00345431" w:rsidRDefault="00F046B6" w:rsidP="00240F9A">
      <w:pPr>
        <w:pStyle w:val="-"/>
        <w:rPr>
          <w:rFonts w:eastAsia="Calibri"/>
        </w:rPr>
      </w:pPr>
      <w:r w:rsidRPr="00345431">
        <w:rPr>
          <w:rFonts w:eastAsia="Calibri"/>
        </w:rPr>
        <w:t xml:space="preserve"> рабочая документация по титулу</w:t>
      </w:r>
      <w:r w:rsidR="00E006AD">
        <w:rPr>
          <w:rFonts w:eastAsia="Calibri"/>
        </w:rPr>
        <w:t xml:space="preserve"> </w:t>
      </w:r>
      <w:r w:rsidR="00345431" w:rsidRPr="00345431">
        <w:t>«Автоматизированная система оперативно-технологического управления»</w:t>
      </w:r>
      <w:r w:rsidR="00345431" w:rsidRPr="00345431">
        <w:rPr>
          <w:rFonts w:eastAsia="Calibri"/>
        </w:rPr>
        <w:t>;</w:t>
      </w:r>
    </w:p>
    <w:p w:rsidR="00F046B6" w:rsidRPr="00345431" w:rsidRDefault="00F046B6" w:rsidP="00240F9A">
      <w:pPr>
        <w:pStyle w:val="-"/>
        <w:rPr>
          <w:rFonts w:eastAsia="Calibri"/>
        </w:rPr>
      </w:pPr>
      <w:r w:rsidRPr="00345431">
        <w:rPr>
          <w:rFonts w:eastAsia="Calibri"/>
        </w:rPr>
        <w:t>акты авт</w:t>
      </w:r>
      <w:r w:rsidR="00345431" w:rsidRPr="00345431">
        <w:rPr>
          <w:rFonts w:eastAsia="Calibri"/>
        </w:rPr>
        <w:t>ономных испытаний подсистем АСОТУ</w:t>
      </w:r>
      <w:r w:rsidRPr="00345431">
        <w:rPr>
          <w:rFonts w:eastAsia="Calibri"/>
        </w:rPr>
        <w:t xml:space="preserve">; </w:t>
      </w:r>
    </w:p>
    <w:p w:rsidR="00F046B6" w:rsidRPr="00176671" w:rsidRDefault="00912ACD" w:rsidP="00240F9A">
      <w:pPr>
        <w:pStyle w:val="-"/>
        <w:rPr>
          <w:rFonts w:eastAsia="Calibri"/>
        </w:rPr>
      </w:pPr>
      <w:r w:rsidRPr="00345431">
        <w:rPr>
          <w:rFonts w:eastAsia="Calibri"/>
        </w:rPr>
        <w:t xml:space="preserve"> </w:t>
      </w:r>
      <w:r w:rsidR="00345431" w:rsidRPr="00176671">
        <w:rPr>
          <w:rFonts w:eastAsia="Calibri"/>
        </w:rPr>
        <w:t>паспорта на составные части АСОТУ</w:t>
      </w:r>
      <w:r w:rsidR="00F046B6" w:rsidRPr="00176671">
        <w:rPr>
          <w:rFonts w:eastAsia="Calibri"/>
        </w:rPr>
        <w:t>;</w:t>
      </w:r>
    </w:p>
    <w:p w:rsidR="00F046B6" w:rsidRPr="00176671" w:rsidRDefault="00F046B6" w:rsidP="00240F9A">
      <w:pPr>
        <w:pStyle w:val="-"/>
        <w:rPr>
          <w:rFonts w:eastAsia="Calibri"/>
        </w:rPr>
      </w:pPr>
      <w:r w:rsidRPr="00176671">
        <w:rPr>
          <w:rFonts w:eastAsia="Calibri"/>
        </w:rPr>
        <w:t>комплект эксплуатационно-технической документации (Руководства по эксплуатации аппаратно-программных компонентов ОИУК).</w:t>
      </w:r>
    </w:p>
    <w:p w:rsidR="00F046B6" w:rsidRPr="00F046B6" w:rsidRDefault="00F046B6" w:rsidP="003B6235">
      <w:pPr>
        <w:pStyle w:val="-"/>
        <w:numPr>
          <w:ilvl w:val="0"/>
          <w:numId w:val="0"/>
        </w:numPr>
        <w:ind w:left="928"/>
        <w:rPr>
          <w:rFonts w:eastAsia="Calibri"/>
        </w:rPr>
      </w:pPr>
    </w:p>
    <w:p w:rsidR="00F046B6" w:rsidRPr="00176671" w:rsidRDefault="00F046B6" w:rsidP="006544FA">
      <w:pPr>
        <w:pStyle w:val="2"/>
        <w:numPr>
          <w:ilvl w:val="1"/>
          <w:numId w:val="25"/>
        </w:numPr>
      </w:pPr>
      <w:r w:rsidRPr="00176671">
        <w:t xml:space="preserve"> </w:t>
      </w:r>
      <w:bookmarkStart w:id="65" w:name="_Toc196127069"/>
      <w:r w:rsidRPr="00176671">
        <w:t>Проверка проектной документации</w:t>
      </w:r>
      <w:bookmarkEnd w:id="65"/>
    </w:p>
    <w:p w:rsidR="00F046B6" w:rsidRPr="00176671" w:rsidRDefault="00F046B6" w:rsidP="001437C4">
      <w:pPr>
        <w:rPr>
          <w:rFonts w:eastAsia="Calibri"/>
        </w:rPr>
      </w:pPr>
    </w:p>
    <w:p w:rsidR="00F046B6" w:rsidRPr="00176671" w:rsidRDefault="00F046B6" w:rsidP="00240F9A">
      <w:pPr>
        <w:pStyle w:val="-"/>
        <w:rPr>
          <w:rFonts w:eastAsia="Calibri"/>
        </w:rPr>
      </w:pPr>
      <w:r w:rsidRPr="00176671">
        <w:rPr>
          <w:rFonts w:eastAsia="Calibri"/>
        </w:rPr>
        <w:t>Рабочая документация считается выдержавшей испытания, если</w:t>
      </w:r>
      <w:r w:rsidR="003B6235">
        <w:rPr>
          <w:rFonts w:eastAsia="Calibri"/>
        </w:rPr>
        <w:t xml:space="preserve"> ее комплектность соответствует </w:t>
      </w:r>
      <w:r w:rsidRPr="00176671">
        <w:rPr>
          <w:rFonts w:eastAsia="Calibri"/>
        </w:rPr>
        <w:t>Техническому заданию Заказчика на ПИР по ти</w:t>
      </w:r>
      <w:r w:rsidR="00176671" w:rsidRPr="00176671">
        <w:rPr>
          <w:rFonts w:eastAsia="Calibri"/>
        </w:rPr>
        <w:t xml:space="preserve">тулу </w:t>
      </w:r>
      <w:r w:rsidR="00176671" w:rsidRPr="00176671">
        <w:t>«Автоматизированная система оперативно-технологического управления»</w:t>
      </w:r>
      <w:r w:rsidRPr="00176671">
        <w:rPr>
          <w:rFonts w:eastAsia="Calibri"/>
        </w:rPr>
        <w:t xml:space="preserve"> согласована Заказчиком, замечания устранены, а отдельные замечания могут быть устранены в ходе испытаний.</w:t>
      </w:r>
    </w:p>
    <w:p w:rsidR="00F046B6" w:rsidRPr="00F046B6" w:rsidRDefault="00F046B6" w:rsidP="001437C4">
      <w:pPr>
        <w:rPr>
          <w:rFonts w:eastAsia="Calibri"/>
        </w:rPr>
      </w:pPr>
    </w:p>
    <w:p w:rsidR="00F046B6" w:rsidRPr="00F046B6" w:rsidRDefault="00F046B6" w:rsidP="006544FA">
      <w:pPr>
        <w:pStyle w:val="2"/>
        <w:numPr>
          <w:ilvl w:val="1"/>
          <w:numId w:val="25"/>
        </w:numPr>
      </w:pPr>
      <w:r w:rsidRPr="00F046B6">
        <w:lastRenderedPageBreak/>
        <w:t xml:space="preserve"> </w:t>
      </w:r>
      <w:bookmarkStart w:id="66" w:name="_Toc196127070"/>
      <w:r w:rsidRPr="00F046B6">
        <w:t>Ознакомление со структурой системы</w:t>
      </w:r>
      <w:bookmarkEnd w:id="66"/>
    </w:p>
    <w:p w:rsidR="00F046B6" w:rsidRPr="00F046B6" w:rsidRDefault="00F046B6" w:rsidP="001437C4">
      <w:pPr>
        <w:rPr>
          <w:rFonts w:eastAsia="Calibri"/>
        </w:rPr>
      </w:pPr>
    </w:p>
    <w:p w:rsidR="00F046B6" w:rsidRPr="00B22B6C" w:rsidRDefault="00F046B6" w:rsidP="001437C4">
      <w:pPr>
        <w:ind w:firstLine="340"/>
      </w:pPr>
      <w:r w:rsidRPr="00B22B6C">
        <w:t>Ознакомить представителей Заказчика (конечного пользова</w:t>
      </w:r>
      <w:r w:rsidR="00176671">
        <w:t xml:space="preserve">теля) со структурной схемой АСОТУ </w:t>
      </w:r>
      <w:r w:rsidRPr="00B22B6C">
        <w:t xml:space="preserve"> и схемой организации и</w:t>
      </w:r>
      <w:r w:rsidR="00176671">
        <w:t>нформационных каналов связи АСОТУ</w:t>
      </w:r>
      <w:r w:rsidRPr="00B22B6C">
        <w:t xml:space="preserve">, приведенных в рабочей </w:t>
      </w:r>
      <w:r w:rsidRPr="0022641C">
        <w:t xml:space="preserve">документации (шифр </w:t>
      </w:r>
      <w:r w:rsidR="00176671" w:rsidRPr="0022641C">
        <w:t>ИКДС 1222.3508-АК</w:t>
      </w:r>
      <w:r w:rsidRPr="0022641C">
        <w:t>).</w:t>
      </w:r>
      <w:r w:rsidRPr="00B22B6C">
        <w:t xml:space="preserve"> Ознакомить представителей Заказчика со </w:t>
      </w:r>
      <w:r w:rsidR="00176671">
        <w:t>смонтированными компонентами АСОТУ, а также с функциями её</w:t>
      </w:r>
      <w:r w:rsidRPr="00B22B6C">
        <w:t xml:space="preserve"> отдельных подсистем.</w:t>
      </w:r>
    </w:p>
    <w:p w:rsidR="00F046B6" w:rsidRPr="00F046B6" w:rsidRDefault="00F046B6" w:rsidP="001437C4">
      <w:pPr>
        <w:rPr>
          <w:rFonts w:eastAsia="Calibri"/>
        </w:rPr>
      </w:pPr>
    </w:p>
    <w:p w:rsidR="00F046B6" w:rsidRPr="00F046B6" w:rsidRDefault="00F046B6" w:rsidP="006544FA">
      <w:pPr>
        <w:pStyle w:val="2"/>
        <w:numPr>
          <w:ilvl w:val="1"/>
          <w:numId w:val="25"/>
        </w:numPr>
      </w:pPr>
      <w:bookmarkStart w:id="67" w:name="_Toc196127071"/>
      <w:r w:rsidRPr="00F046B6">
        <w:t>Ознакомление с документацией прикладного программного обеспечения</w:t>
      </w:r>
      <w:bookmarkEnd w:id="67"/>
    </w:p>
    <w:p w:rsidR="00F046B6" w:rsidRPr="00F046B6" w:rsidRDefault="00F046B6" w:rsidP="001437C4">
      <w:pPr>
        <w:rPr>
          <w:rFonts w:eastAsia="Calibri"/>
        </w:rPr>
      </w:pPr>
    </w:p>
    <w:p w:rsidR="00F046B6" w:rsidRPr="00F046B6" w:rsidRDefault="00F046B6" w:rsidP="001437C4">
      <w:pPr>
        <w:ind w:firstLine="340"/>
      </w:pPr>
      <w:r w:rsidRPr="00F046B6">
        <w:t>Ознакомить представителей Заказчика со следующей документацией:</w:t>
      </w:r>
    </w:p>
    <w:p w:rsidR="00F046B6" w:rsidRPr="00F046B6" w:rsidRDefault="00F046B6" w:rsidP="001437C4">
      <w:r w:rsidRPr="00794757">
        <w:t>Сервер сбора и обработки телеинформации для систем диспетчерского управления. Описание применения. (RU.АДМШ20025-07 31 01. Версия 6.51);</w:t>
      </w:r>
    </w:p>
    <w:p w:rsidR="00F046B6" w:rsidRPr="00F046B6" w:rsidRDefault="00F046B6" w:rsidP="001437C4">
      <w:r w:rsidRPr="00F046B6">
        <w:t>Автоматизи</w:t>
      </w:r>
      <w:r w:rsidR="00176671">
        <w:t>рованное рабочее место диспетчера</w:t>
      </w:r>
      <w:r w:rsidRPr="00F046B6">
        <w:t xml:space="preserve"> – программа «GredRun» . Описание применения. (RU.АДМШ20026-06 31 </w:t>
      </w:r>
      <w:r w:rsidRPr="00794757">
        <w:t>01. Версия 127.4);</w:t>
      </w:r>
    </w:p>
    <w:p w:rsidR="00F046B6" w:rsidRPr="00F046B6" w:rsidRDefault="00F046B6" w:rsidP="001437C4">
      <w:r w:rsidRPr="00F046B6">
        <w:t>Графический редактор «Gred». Описание применения. (RU.АДМШ20014-09 31 01. Версия 127.2);</w:t>
      </w:r>
    </w:p>
    <w:p w:rsidR="00F046B6" w:rsidRPr="00F046B6" w:rsidRDefault="00F046B6" w:rsidP="001437C4">
      <w:r w:rsidRPr="00F046B6">
        <w:t>Конфигуратор ОИК «DatabaseConfig». Описание применения. (RU.АДМШ20005-07 31 01. Версия 0.8);</w:t>
      </w:r>
    </w:p>
    <w:p w:rsidR="00F046B6" w:rsidRPr="00F046B6" w:rsidRDefault="00F046B6" w:rsidP="001437C4">
      <w:r w:rsidRPr="00F046B6">
        <w:t xml:space="preserve">Методика проверки </w:t>
      </w:r>
      <w:r w:rsidRPr="00DF1035">
        <w:t xml:space="preserve">работоспособности </w:t>
      </w:r>
      <w:r w:rsidR="00DF1035" w:rsidRPr="00DF1035">
        <w:t>сервера ЦППС</w:t>
      </w:r>
      <w:r w:rsidR="00DF1035">
        <w:t xml:space="preserve"> АСОТУ</w:t>
      </w:r>
      <w:r w:rsidRPr="00F046B6">
        <w:t xml:space="preserve">  и программного обеспечения для отображения диспетчерской информации в экранных формах АРМ диспетчера </w:t>
      </w:r>
      <w:r w:rsidRPr="00DF1035">
        <w:t>(ИСТА.425250.029ПМ.02).</w:t>
      </w:r>
      <w:r w:rsidRPr="00F046B6">
        <w:t xml:space="preserve"> </w:t>
      </w:r>
    </w:p>
    <w:p w:rsidR="00F046B6" w:rsidRPr="00F046B6" w:rsidRDefault="00F046B6" w:rsidP="001437C4">
      <w:pPr>
        <w:rPr>
          <w:rFonts w:eastAsia="Calibri"/>
        </w:rPr>
      </w:pPr>
    </w:p>
    <w:p w:rsidR="00F046B6" w:rsidRPr="00176671" w:rsidRDefault="00F046B6" w:rsidP="006544FA">
      <w:pPr>
        <w:pStyle w:val="2"/>
        <w:numPr>
          <w:ilvl w:val="1"/>
          <w:numId w:val="25"/>
        </w:numPr>
      </w:pPr>
      <w:r w:rsidRPr="00176671">
        <w:t xml:space="preserve"> </w:t>
      </w:r>
      <w:bookmarkStart w:id="68" w:name="_Toc196127072"/>
      <w:r w:rsidRPr="00176671">
        <w:t>Проверка соответствия технических средств комплекса проекту</w:t>
      </w:r>
      <w:bookmarkEnd w:id="68"/>
    </w:p>
    <w:p w:rsidR="00F046B6" w:rsidRPr="00176671" w:rsidRDefault="00F046B6" w:rsidP="001437C4">
      <w:pPr>
        <w:rPr>
          <w:rFonts w:eastAsia="Calibri"/>
        </w:rPr>
      </w:pPr>
    </w:p>
    <w:p w:rsidR="00F046B6" w:rsidRPr="003B6235" w:rsidRDefault="00F046B6" w:rsidP="003B6235">
      <w:pPr>
        <w:rPr>
          <w:rFonts w:eastAsia="Calibri"/>
        </w:rPr>
      </w:pPr>
      <w:r w:rsidRPr="003B6235">
        <w:rPr>
          <w:rFonts w:eastAsia="Calibri"/>
        </w:rPr>
        <w:t>Проверяется соответствие установленных технических средств спецификации рабочей документации проекта по титулу</w:t>
      </w:r>
      <w:r w:rsidR="00176671" w:rsidRPr="003B6235">
        <w:rPr>
          <w:rFonts w:eastAsia="Calibri"/>
        </w:rPr>
        <w:t xml:space="preserve"> </w:t>
      </w:r>
      <w:r w:rsidR="00176671" w:rsidRPr="003B6235">
        <w:t xml:space="preserve">«Автоматизированная система оперативно-технологического управления» </w:t>
      </w:r>
      <w:r w:rsidRPr="003B6235">
        <w:rPr>
          <w:rFonts w:eastAsia="Calibri"/>
        </w:rPr>
        <w:t xml:space="preserve">соответствие заводских номеров технических средств заводским номерам; указанных в паспортах на изделия; </w:t>
      </w:r>
    </w:p>
    <w:p w:rsidR="00F046B6" w:rsidRPr="003B6235" w:rsidRDefault="00F046B6" w:rsidP="006544FA">
      <w:pPr>
        <w:pStyle w:val="afffd"/>
        <w:numPr>
          <w:ilvl w:val="0"/>
          <w:numId w:val="26"/>
        </w:numPr>
        <w:rPr>
          <w:rFonts w:eastAsia="Calibri"/>
        </w:rPr>
      </w:pPr>
      <w:r w:rsidRPr="003B6235">
        <w:rPr>
          <w:rFonts w:eastAsia="Calibri"/>
        </w:rPr>
        <w:t xml:space="preserve">типа технических средств; </w:t>
      </w:r>
    </w:p>
    <w:p w:rsidR="00F046B6" w:rsidRPr="003B6235" w:rsidRDefault="00F046B6" w:rsidP="006544FA">
      <w:pPr>
        <w:pStyle w:val="afffd"/>
        <w:numPr>
          <w:ilvl w:val="0"/>
          <w:numId w:val="26"/>
        </w:numPr>
        <w:rPr>
          <w:rFonts w:eastAsia="Calibri"/>
        </w:rPr>
      </w:pPr>
      <w:r w:rsidRPr="003B6235">
        <w:rPr>
          <w:rFonts w:eastAsia="Calibri"/>
        </w:rPr>
        <w:t xml:space="preserve">количества установленных технических средств по их типам; </w:t>
      </w:r>
    </w:p>
    <w:p w:rsidR="00F046B6" w:rsidRPr="003B6235" w:rsidRDefault="00F046B6" w:rsidP="006544FA">
      <w:pPr>
        <w:pStyle w:val="afffd"/>
        <w:numPr>
          <w:ilvl w:val="0"/>
          <w:numId w:val="26"/>
        </w:numPr>
        <w:rPr>
          <w:rFonts w:eastAsia="Calibri"/>
        </w:rPr>
      </w:pPr>
      <w:r w:rsidRPr="003B6235">
        <w:rPr>
          <w:rFonts w:eastAsia="Calibri"/>
        </w:rPr>
        <w:t xml:space="preserve">места установки технических средств соответствуют проектным решениям. </w:t>
      </w:r>
    </w:p>
    <w:p w:rsidR="00F046B6" w:rsidRPr="003B6235" w:rsidRDefault="00F046B6" w:rsidP="003B6235">
      <w:pPr>
        <w:rPr>
          <w:rFonts w:eastAsia="Calibri"/>
        </w:rPr>
      </w:pPr>
      <w:r w:rsidRPr="003B6235">
        <w:rPr>
          <w:rFonts w:eastAsia="Calibri"/>
        </w:rPr>
        <w:t>Результаты проверки считаются положительными, если количество и тип средств соответствуют проектной документации, смонтированы в местах, указанных в проекте, фактические заводские номера соответствуют паспортным данным, отсутствуют механические повреждения. Отступления от проектных решений согласованы, изменения внесены в проектную и эксплуатационную документацию.</w:t>
      </w:r>
    </w:p>
    <w:p w:rsidR="00F046B6" w:rsidRPr="003B6235" w:rsidRDefault="00F046B6" w:rsidP="003B6235">
      <w:pPr>
        <w:ind w:left="567" w:firstLine="0"/>
        <w:rPr>
          <w:rFonts w:eastAsia="Calibri"/>
        </w:rPr>
      </w:pPr>
    </w:p>
    <w:p w:rsidR="00F046B6" w:rsidRPr="00F046B6" w:rsidRDefault="00F046B6" w:rsidP="006544FA">
      <w:pPr>
        <w:pStyle w:val="2"/>
        <w:numPr>
          <w:ilvl w:val="1"/>
          <w:numId w:val="25"/>
        </w:numPr>
      </w:pPr>
      <w:r w:rsidRPr="00F046B6">
        <w:t xml:space="preserve"> </w:t>
      </w:r>
      <w:bookmarkStart w:id="69" w:name="_Toc196127073"/>
      <w:r w:rsidRPr="00F046B6">
        <w:t>Проверка эксплуатационной документации</w:t>
      </w:r>
      <w:bookmarkEnd w:id="69"/>
    </w:p>
    <w:p w:rsidR="00F046B6" w:rsidRPr="00F046B6" w:rsidRDefault="00F046B6" w:rsidP="001437C4">
      <w:pPr>
        <w:rPr>
          <w:rFonts w:eastAsia="Calibri"/>
        </w:rPr>
      </w:pP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>Комплектность эксплуатационной документации проверяется на соответствие ведомости эксплуатационных документов к Исполнительной документации (Исп. Генподрядная организация).</w:t>
      </w: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>Эксплуатационная документация считается выдержавшей испытания, если комплектность ЭД соответствует ведомости эксплуатационных документов, изменения в соответствии с извещениями внесены.</w:t>
      </w:r>
    </w:p>
    <w:p w:rsidR="00F046B6" w:rsidRPr="00F046B6" w:rsidRDefault="00F046B6" w:rsidP="001437C4">
      <w:pPr>
        <w:rPr>
          <w:rFonts w:eastAsia="Calibri"/>
        </w:rPr>
      </w:pPr>
    </w:p>
    <w:p w:rsidR="00F046B6" w:rsidRPr="00F046B6" w:rsidRDefault="00F046B6" w:rsidP="006544FA">
      <w:pPr>
        <w:pStyle w:val="2"/>
        <w:numPr>
          <w:ilvl w:val="1"/>
          <w:numId w:val="25"/>
        </w:numPr>
      </w:pPr>
      <w:bookmarkStart w:id="70" w:name="_Toc196127074"/>
      <w:r w:rsidRPr="00F046B6">
        <w:t>Проверка достаточности и полноты предварительных испытаний</w:t>
      </w:r>
      <w:bookmarkEnd w:id="70"/>
      <w:r w:rsidRPr="00F046B6">
        <w:t xml:space="preserve"> </w:t>
      </w:r>
    </w:p>
    <w:p w:rsidR="00F046B6" w:rsidRPr="00F046B6" w:rsidRDefault="00F046B6" w:rsidP="001437C4">
      <w:pPr>
        <w:rPr>
          <w:rFonts w:eastAsia="Calibri"/>
        </w:rPr>
      </w:pP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 xml:space="preserve">Проверяется описание объектов автоматизации (объектов диспетчеризации) в базах данных ТС, ТИ и ТУ. </w:t>
      </w:r>
    </w:p>
    <w:p w:rsidR="00F046B6" w:rsidRPr="00F046B6" w:rsidRDefault="00F046B6" w:rsidP="001437C4">
      <w:pPr>
        <w:ind w:firstLine="340"/>
        <w:rPr>
          <w:rFonts w:eastAsia="Calibri"/>
        </w:rPr>
      </w:pPr>
      <w:r w:rsidRPr="00C9527E">
        <w:rPr>
          <w:rFonts w:eastAsia="Calibri"/>
        </w:rPr>
        <w:t>Проводится сравнение ба</w:t>
      </w:r>
      <w:r w:rsidR="006E7D5C" w:rsidRPr="00C9527E">
        <w:rPr>
          <w:rFonts w:eastAsia="Calibri"/>
        </w:rPr>
        <w:t>з данных ТС, ТИ, ТУ серверов АСОТУ</w:t>
      </w:r>
      <w:r w:rsidR="00C9527E" w:rsidRPr="00C9527E">
        <w:rPr>
          <w:rFonts w:eastAsia="Calibri"/>
        </w:rPr>
        <w:t xml:space="preserve">. </w:t>
      </w:r>
      <w:r w:rsidRPr="00C9527E">
        <w:rPr>
          <w:rFonts w:eastAsia="Calibri"/>
        </w:rPr>
        <w:t>Проверка считается успешной, если отсутствуют замечания или замечания были устранены в ходе ПНР.</w:t>
      </w:r>
      <w:r w:rsidRPr="00F046B6">
        <w:rPr>
          <w:rFonts w:eastAsia="Calibri"/>
        </w:rPr>
        <w:t xml:space="preserve"> </w:t>
      </w: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 xml:space="preserve">Проверка проводится по протоколам предварительных испытаний. </w:t>
      </w: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>Перечень ранее проведённых испытаний приведён в Программе комплексных испытаний и включает в себя в качестве основных:</w:t>
      </w: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 xml:space="preserve">Протокол посигнальной проверки прохождения сигналов ТС от контроллеров объектов диспетчеризации </w:t>
      </w:r>
      <w:r w:rsidR="00C9527E" w:rsidRPr="00FA08AF">
        <w:rPr>
          <w:rFonts w:eastAsia="Calibri"/>
        </w:rPr>
        <w:t xml:space="preserve">ф. Центральный </w:t>
      </w:r>
      <w:r w:rsidRPr="00FA08AF">
        <w:rPr>
          <w:rFonts w:eastAsia="Calibri"/>
        </w:rPr>
        <w:t>(Приложение 1);</w:t>
      </w: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 xml:space="preserve"> Протокол посигнальной проверки прохождения сигналов ТИ от контроллеров объектов диспетчеризации или от другого источника информации до сервера </w:t>
      </w:r>
      <w:r w:rsidR="00C9527E">
        <w:rPr>
          <w:rFonts w:eastAsia="Calibri"/>
        </w:rPr>
        <w:t>ЦППС АСОТУ</w:t>
      </w:r>
      <w:r w:rsidRPr="00F046B6">
        <w:rPr>
          <w:rFonts w:eastAsia="Calibri"/>
        </w:rPr>
        <w:t xml:space="preserve"> с отображен</w:t>
      </w:r>
      <w:r w:rsidR="00C9527E">
        <w:rPr>
          <w:rFonts w:eastAsia="Calibri"/>
        </w:rPr>
        <w:t>ием информации в АРМ диспетчера</w:t>
      </w:r>
      <w:r w:rsidRPr="00F046B6">
        <w:rPr>
          <w:rFonts w:eastAsia="Calibri"/>
        </w:rPr>
        <w:t xml:space="preserve"> (Приложение 2);</w:t>
      </w:r>
    </w:p>
    <w:p w:rsidR="00F046B6" w:rsidRPr="00F046B6" w:rsidRDefault="00F046B6" w:rsidP="001437C4">
      <w:pPr>
        <w:rPr>
          <w:rFonts w:eastAsia="Calibri"/>
        </w:rPr>
      </w:pPr>
      <w:r w:rsidRPr="00F046B6">
        <w:rPr>
          <w:rFonts w:eastAsia="Calibri"/>
        </w:rPr>
        <w:t xml:space="preserve"> </w:t>
      </w:r>
      <w:r w:rsidR="00912ACD">
        <w:rPr>
          <w:rFonts w:eastAsia="Calibri"/>
        </w:rPr>
        <w:tab/>
      </w:r>
      <w:r w:rsidRPr="00F046B6">
        <w:rPr>
          <w:rFonts w:eastAsia="Calibri"/>
        </w:rPr>
        <w:t>Протокол посигнальной проверки прохождения команд телеуправления (ТУ) от АРМ диспетчера  до исполнительных устройств КА объектов диспетчеризации с отображен</w:t>
      </w:r>
      <w:r w:rsidR="00C9527E">
        <w:rPr>
          <w:rFonts w:eastAsia="Calibri"/>
        </w:rPr>
        <w:t>ием результата в АРМ</w:t>
      </w:r>
      <w:r w:rsidRPr="00F046B6">
        <w:rPr>
          <w:rFonts w:eastAsia="Calibri"/>
        </w:rPr>
        <w:t xml:space="preserve"> (Приложение 3);</w:t>
      </w:r>
    </w:p>
    <w:p w:rsidR="00F046B6" w:rsidRPr="00F046B6" w:rsidRDefault="00F046B6" w:rsidP="001437C4">
      <w:pPr>
        <w:ind w:left="340"/>
        <w:rPr>
          <w:rFonts w:eastAsia="Calibri"/>
        </w:rPr>
      </w:pPr>
      <w:r w:rsidRPr="00F046B6">
        <w:rPr>
          <w:rFonts w:eastAsia="Calibri"/>
        </w:rPr>
        <w:t>Протокол проверки синхронизации компьютерного оборудования</w:t>
      </w:r>
      <w:r w:rsidR="00C9527E">
        <w:rPr>
          <w:rFonts w:eastAsia="Calibri"/>
        </w:rPr>
        <w:t xml:space="preserve"> АСОТУ</w:t>
      </w:r>
      <w:r w:rsidRPr="00F046B6">
        <w:rPr>
          <w:rFonts w:eastAsia="Calibri"/>
        </w:rPr>
        <w:t>;</w:t>
      </w:r>
    </w:p>
    <w:p w:rsidR="00F046B6" w:rsidRPr="00F046B6" w:rsidRDefault="00F046B6" w:rsidP="001437C4">
      <w:pPr>
        <w:rPr>
          <w:rFonts w:eastAsia="Calibri"/>
        </w:rPr>
      </w:pPr>
    </w:p>
    <w:p w:rsidR="00F046B6" w:rsidRPr="00F046B6" w:rsidRDefault="00F046B6" w:rsidP="006544FA">
      <w:pPr>
        <w:pStyle w:val="2"/>
        <w:numPr>
          <w:ilvl w:val="1"/>
          <w:numId w:val="25"/>
        </w:numPr>
      </w:pPr>
      <w:bookmarkStart w:id="71" w:name="_Toc196127075"/>
      <w:r w:rsidRPr="00F046B6">
        <w:t>Проверка схемы соединений и целостности линии связи</w:t>
      </w:r>
      <w:bookmarkEnd w:id="71"/>
    </w:p>
    <w:p w:rsidR="00F046B6" w:rsidRPr="00F046B6" w:rsidRDefault="00F046B6" w:rsidP="001437C4">
      <w:pPr>
        <w:rPr>
          <w:rFonts w:eastAsia="Calibri"/>
        </w:rPr>
      </w:pP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 xml:space="preserve">Проверяется фактическое место установки технических средств </w:t>
      </w:r>
      <w:r w:rsidR="00144BBE">
        <w:rPr>
          <w:rFonts w:eastAsia="Calibri"/>
        </w:rPr>
        <w:t>комплекса (серверного шкафа ЦППС АСОТУ и шкаф СКС</w:t>
      </w:r>
      <w:r w:rsidRPr="00F046B6">
        <w:rPr>
          <w:rFonts w:eastAsia="Calibri"/>
        </w:rPr>
        <w:t xml:space="preserve"> и АРМ диспетчера) на соответствие проекту. </w:t>
      </w: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 xml:space="preserve">Проверяется правильность подключения технических средств комплекса </w:t>
      </w:r>
      <w:r w:rsidR="00144BBE">
        <w:rPr>
          <w:rFonts w:eastAsia="Calibri"/>
        </w:rPr>
        <w:t xml:space="preserve">АСОТУ </w:t>
      </w:r>
      <w:r w:rsidRPr="00F046B6">
        <w:rPr>
          <w:rFonts w:eastAsia="Calibri"/>
        </w:rPr>
        <w:t xml:space="preserve">и схема их соединений на соответствие проекту. </w:t>
      </w: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>Проверяется правильность и целостность линий связи между серверами</w:t>
      </w:r>
      <w:r w:rsidR="00794757">
        <w:rPr>
          <w:rFonts w:eastAsia="Calibri"/>
        </w:rPr>
        <w:t xml:space="preserve"> </w:t>
      </w:r>
      <w:r w:rsidR="00144BBE">
        <w:rPr>
          <w:rFonts w:eastAsia="Calibri"/>
        </w:rPr>
        <w:t>АСОТУ</w:t>
      </w:r>
      <w:r w:rsidRPr="00F046B6">
        <w:rPr>
          <w:rFonts w:eastAsia="Calibri"/>
        </w:rPr>
        <w:t xml:space="preserve">, </w:t>
      </w:r>
      <w:r w:rsidR="00144BBE">
        <w:rPr>
          <w:rFonts w:eastAsia="Calibri"/>
        </w:rPr>
        <w:t xml:space="preserve">сетевым оборудованием ОИУК, </w:t>
      </w:r>
      <w:r w:rsidR="00144BBE" w:rsidRPr="00144BBE">
        <w:rPr>
          <w:rFonts w:eastAsia="Calibri"/>
        </w:rPr>
        <w:t>АРМ</w:t>
      </w:r>
      <w:r w:rsidR="00144BBE">
        <w:rPr>
          <w:rFonts w:eastAsia="Calibri"/>
        </w:rPr>
        <w:t xml:space="preserve"> диспетчера</w:t>
      </w:r>
      <w:r w:rsidRPr="00144BBE">
        <w:rPr>
          <w:rFonts w:eastAsia="Calibri"/>
        </w:rPr>
        <w:t>.</w:t>
      </w: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 xml:space="preserve">Места подключения оборудования телемеханики и серверного оборудования к каналообразующей аппаратуре должны быть защищены от несанкционированного доступа. </w:t>
      </w:r>
    </w:p>
    <w:p w:rsidR="00F046B6" w:rsidRPr="00F046B6" w:rsidRDefault="00F046B6" w:rsidP="001437C4">
      <w:pPr>
        <w:rPr>
          <w:rFonts w:eastAsia="Calibri"/>
        </w:rPr>
      </w:pPr>
      <w:r w:rsidRPr="00F046B6">
        <w:rPr>
          <w:rFonts w:eastAsia="Calibri"/>
        </w:rPr>
        <w:t xml:space="preserve">Результаты проверки считаются положительными, если нет замечаний к качеству монтажа, комплектности, а отклонения от проектных решений, согласованы между Заказчиком и Генеральным подрядчиком и внесены в рабочую документацию. </w:t>
      </w: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>Изменения расположения оборудования и схем соединений заверяются полномочным должностными лицами, а отдельные недостатки, обнаруженные в ходе проверки, устраняются до окончания работы комиссии.</w:t>
      </w:r>
    </w:p>
    <w:p w:rsidR="00F046B6" w:rsidRPr="00F046B6" w:rsidRDefault="00F046B6" w:rsidP="001437C4">
      <w:pPr>
        <w:rPr>
          <w:rFonts w:eastAsia="Calibri"/>
        </w:rPr>
      </w:pPr>
    </w:p>
    <w:p w:rsidR="00FC0DE1" w:rsidRDefault="00FC0DE1">
      <w:r>
        <w:br w:type="page"/>
      </w:r>
    </w:p>
    <w:p w:rsidR="00F046B6" w:rsidRPr="00FC0DE1" w:rsidRDefault="00F046B6" w:rsidP="005F33DE">
      <w:pPr>
        <w:pStyle w:val="1"/>
      </w:pPr>
      <w:bookmarkStart w:id="72" w:name="_Toc196127076"/>
      <w:r w:rsidRPr="00FC0DE1">
        <w:lastRenderedPageBreak/>
        <w:t>ПОРЯДОК</w:t>
      </w:r>
      <w:r w:rsidR="004F6C9A" w:rsidRPr="00FC0DE1">
        <w:t xml:space="preserve"> </w:t>
      </w:r>
      <w:r w:rsidRPr="00FC0DE1">
        <w:t>ПРОВЕДЕНИЯ</w:t>
      </w:r>
      <w:r w:rsidR="004F6C9A" w:rsidRPr="00FC0DE1">
        <w:t xml:space="preserve"> </w:t>
      </w:r>
      <w:r w:rsidRPr="00FC0DE1">
        <w:t xml:space="preserve"> ИСПЫТАНИЙ</w:t>
      </w:r>
      <w:bookmarkEnd w:id="72"/>
    </w:p>
    <w:p w:rsidR="00F046B6" w:rsidRPr="00F046B6" w:rsidRDefault="00F046B6" w:rsidP="001437C4">
      <w:pPr>
        <w:rPr>
          <w:rFonts w:eastAsia="Calibri"/>
        </w:rPr>
      </w:pPr>
    </w:p>
    <w:p w:rsidR="00F046B6" w:rsidRPr="00F046B6" w:rsidRDefault="00F046B6" w:rsidP="006544FA">
      <w:pPr>
        <w:pStyle w:val="2"/>
        <w:numPr>
          <w:ilvl w:val="1"/>
          <w:numId w:val="25"/>
        </w:numPr>
      </w:pPr>
      <w:bookmarkStart w:id="73" w:name="_Toc196127077"/>
      <w:r w:rsidRPr="00F046B6">
        <w:t xml:space="preserve">Автономные испытания подсистем </w:t>
      </w:r>
      <w:r w:rsidR="00144BBE">
        <w:t>АСОТУ</w:t>
      </w:r>
      <w:bookmarkEnd w:id="73"/>
    </w:p>
    <w:p w:rsidR="00F046B6" w:rsidRPr="00F046B6" w:rsidRDefault="00F046B6" w:rsidP="001437C4">
      <w:pPr>
        <w:rPr>
          <w:rFonts w:eastAsia="Calibri"/>
        </w:rPr>
      </w:pPr>
    </w:p>
    <w:p w:rsidR="00F046B6" w:rsidRPr="00F046B6" w:rsidRDefault="00F046B6" w:rsidP="006544FA">
      <w:pPr>
        <w:pStyle w:val="30"/>
        <w:numPr>
          <w:ilvl w:val="2"/>
          <w:numId w:val="25"/>
        </w:numPr>
      </w:pPr>
      <w:bookmarkStart w:id="74" w:name="_Toc196127078"/>
      <w:r w:rsidRPr="00F046B6">
        <w:t>Прове</w:t>
      </w:r>
      <w:r w:rsidR="00144BBE">
        <w:t xml:space="preserve">рка каналов связи между АСОТУ </w:t>
      </w:r>
      <w:r w:rsidRPr="00F046B6">
        <w:t>и контроллеров объектов диспетчеризации</w:t>
      </w:r>
      <w:bookmarkEnd w:id="74"/>
    </w:p>
    <w:p w:rsidR="00F046B6" w:rsidRPr="00F046B6" w:rsidRDefault="00F046B6" w:rsidP="001437C4">
      <w:pPr>
        <w:rPr>
          <w:rFonts w:eastAsia="Calibri"/>
        </w:rPr>
      </w:pP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 xml:space="preserve">Для тестирования каналов передачи данных используются стандартные средства диагностики сетей TCP/IP, в частности, утилита PING, входящая в состав ОС сервисного компьютера специалистов подрядной организации. Тестирование может проводиться как со стороны контроллеров, установленного на объектах </w:t>
      </w:r>
      <w:r w:rsidRPr="00144BBE">
        <w:rPr>
          <w:rFonts w:eastAsia="Calibri"/>
        </w:rPr>
        <w:t xml:space="preserve">диспетчеризации, </w:t>
      </w:r>
      <w:r w:rsidR="00144BBE" w:rsidRPr="00144BBE">
        <w:rPr>
          <w:rFonts w:eastAsia="Calibri"/>
        </w:rPr>
        <w:t>в сторону АСОТУ</w:t>
      </w:r>
      <w:r w:rsidRPr="00144BBE">
        <w:rPr>
          <w:rFonts w:eastAsia="Calibri"/>
        </w:rPr>
        <w:t>.</w:t>
      </w:r>
      <w:r w:rsidRPr="00F046B6">
        <w:rPr>
          <w:rFonts w:eastAsia="Calibri"/>
        </w:rPr>
        <w:t xml:space="preserve"> </w:t>
      </w: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>Тестирование проводи</w:t>
      </w:r>
      <w:r w:rsidR="00144BBE">
        <w:rPr>
          <w:rFonts w:eastAsia="Calibri"/>
        </w:rPr>
        <w:t xml:space="preserve">тся отдельно для основного и </w:t>
      </w:r>
      <w:r w:rsidRPr="00F046B6">
        <w:rPr>
          <w:rFonts w:eastAsia="Calibri"/>
        </w:rPr>
        <w:t xml:space="preserve"> резервного каналов связи</w:t>
      </w:r>
      <w:r w:rsidR="00144BBE">
        <w:rPr>
          <w:rFonts w:eastAsia="Calibri"/>
        </w:rPr>
        <w:t xml:space="preserve"> (второй этап)</w:t>
      </w:r>
      <w:r w:rsidRPr="00F046B6">
        <w:rPr>
          <w:rFonts w:eastAsia="Calibri"/>
        </w:rPr>
        <w:t xml:space="preserve">. </w:t>
      </w:r>
    </w:p>
    <w:p w:rsidR="00F046B6" w:rsidRPr="00F046B6" w:rsidRDefault="00F046B6" w:rsidP="001437C4">
      <w:pPr>
        <w:ind w:firstLine="340"/>
        <w:rPr>
          <w:rFonts w:eastAsia="Calibri"/>
        </w:rPr>
      </w:pPr>
      <w:r w:rsidRPr="00144BBE">
        <w:rPr>
          <w:rFonts w:eastAsia="Calibri"/>
        </w:rPr>
        <w:t>Осн</w:t>
      </w:r>
      <w:r w:rsidR="00144BBE" w:rsidRPr="00144BBE">
        <w:rPr>
          <w:rFonts w:eastAsia="Calibri"/>
        </w:rPr>
        <w:t>овной цифровой канал связи АСОТУ</w:t>
      </w:r>
      <w:r w:rsidRPr="00144BBE">
        <w:rPr>
          <w:rFonts w:eastAsia="Calibri"/>
        </w:rPr>
        <w:t xml:space="preserve"> с контроллерами объектов диспетчеризации о</w:t>
      </w:r>
      <w:r w:rsidR="00144BBE" w:rsidRPr="00144BBE">
        <w:rPr>
          <w:rFonts w:eastAsia="Calibri"/>
        </w:rPr>
        <w:t xml:space="preserve">рганизован с использованием </w:t>
      </w:r>
      <w:r w:rsidR="00144BBE">
        <w:rPr>
          <w:rFonts w:eastAsia="Calibri"/>
        </w:rPr>
        <w:t xml:space="preserve">каналов </w:t>
      </w:r>
      <w:r w:rsidR="00144BBE" w:rsidRPr="00144BBE">
        <w:rPr>
          <w:rFonts w:eastAsia="Calibri"/>
          <w:lang w:val="en-US"/>
        </w:rPr>
        <w:t>GSM</w:t>
      </w:r>
      <w:r w:rsidRPr="00144BBE">
        <w:rPr>
          <w:rFonts w:eastAsia="Calibri"/>
        </w:rPr>
        <w:t>.</w:t>
      </w:r>
      <w:r w:rsidRPr="00F046B6">
        <w:rPr>
          <w:rFonts w:eastAsia="Calibri"/>
        </w:rPr>
        <w:t xml:space="preserve">  </w:t>
      </w: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 xml:space="preserve">Резервный цифровой </w:t>
      </w:r>
      <w:r w:rsidRPr="00E2363D">
        <w:rPr>
          <w:rFonts w:eastAsia="Calibri"/>
        </w:rPr>
        <w:t xml:space="preserve">канал связи </w:t>
      </w:r>
      <w:r w:rsidR="00E2363D" w:rsidRPr="00E2363D">
        <w:rPr>
          <w:rFonts w:eastAsia="Calibri"/>
        </w:rPr>
        <w:t xml:space="preserve">АСОТУ (второй этап) </w:t>
      </w:r>
      <w:r w:rsidRPr="00E2363D">
        <w:rPr>
          <w:rFonts w:eastAsia="Calibri"/>
        </w:rPr>
        <w:t>с контроллерами объектов</w:t>
      </w:r>
      <w:r w:rsidRPr="00F046B6">
        <w:rPr>
          <w:rFonts w:eastAsia="Calibri"/>
        </w:rPr>
        <w:t xml:space="preserve"> диспетчеризации организован с использованием ресурсов сети сотового оператора связи, поддерживающей технологию пакетной передачи данных в сетях </w:t>
      </w:r>
      <w:r w:rsidRPr="00E2363D">
        <w:rPr>
          <w:rFonts w:eastAsia="Calibri"/>
        </w:rPr>
        <w:t>сотовой связи GPRS/EDGE.</w:t>
      </w: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>Тестирование каналов передачи данных осуществляется следующим образом:</w:t>
      </w:r>
    </w:p>
    <w:p w:rsidR="00F046B6" w:rsidRPr="00F046B6" w:rsidRDefault="00E2363D" w:rsidP="001437C4">
      <w:pPr>
        <w:rPr>
          <w:rFonts w:eastAsia="Calibri"/>
        </w:rPr>
      </w:pPr>
      <w:r>
        <w:rPr>
          <w:rFonts w:eastAsia="Calibri"/>
        </w:rPr>
        <w:t>т</w:t>
      </w:r>
      <w:r w:rsidR="00F046B6" w:rsidRPr="00F046B6">
        <w:rPr>
          <w:rFonts w:eastAsia="Calibri"/>
        </w:rPr>
        <w:t xml:space="preserve">естируется возможность прохождения пакетов Ethernet по команде «ping» локально в пределах </w:t>
      </w:r>
      <w:r w:rsidR="00F046B6" w:rsidRPr="00E2363D">
        <w:rPr>
          <w:rFonts w:eastAsia="Calibri"/>
        </w:rPr>
        <w:t>ССПИ объектов диспетчеризации между сервисным ПК и контроллерами;</w:t>
      </w:r>
    </w:p>
    <w:p w:rsidR="00F046B6" w:rsidRPr="00F046B6" w:rsidRDefault="00F046B6" w:rsidP="001437C4">
      <w:pPr>
        <w:rPr>
          <w:rFonts w:eastAsia="Calibri"/>
        </w:rPr>
      </w:pPr>
      <w:r w:rsidRPr="00F046B6">
        <w:rPr>
          <w:rFonts w:eastAsia="Calibri"/>
        </w:rPr>
        <w:t>в командной строке сервисного ПК запускается команда «ping» с параметрами «–n» - количество пакетов, (рек. 100 000), «L»-длина пакета (от 64 байт до 1500 байт», «IP-адрес» объекта тестирования (УСД ЭНКС-3м);</w:t>
      </w:r>
    </w:p>
    <w:p w:rsidR="00F046B6" w:rsidRPr="00F046B6" w:rsidRDefault="00F046B6" w:rsidP="001437C4">
      <w:pPr>
        <w:rPr>
          <w:rFonts w:eastAsia="Calibri"/>
        </w:rPr>
      </w:pPr>
      <w:r w:rsidRPr="00F046B6">
        <w:rPr>
          <w:rFonts w:eastAsia="Calibri"/>
        </w:rPr>
        <w:t xml:space="preserve">- по окончании обмена данными программа подводит итог отправленных, полученных (ЭХО-пакетов) и потерянных пакетов, а также максимальное, минимальное и среднее время цикла приема-передачи. </w:t>
      </w: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 xml:space="preserve">Отсутствие потерь пакетов Ethernet при запуске утилиты PING и малая задержка ЭХО-пакетов (в пределах 1 мс) свидетельствует о правильности сетевых настроек IP-узлов в локальной сети объектов диспетчеризации. </w:t>
      </w: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>После завершения проверки функции «ping» в локальных условиях переходят в режим проверки связности между контроллерами объектов диспетчеризации и ОИУК</w:t>
      </w:r>
      <w:r w:rsidR="00E2363D">
        <w:rPr>
          <w:rFonts w:eastAsia="Calibri"/>
        </w:rPr>
        <w:t xml:space="preserve"> </w:t>
      </w:r>
      <w:r w:rsidR="00E2363D">
        <w:t xml:space="preserve">АСОТУ </w:t>
      </w:r>
      <w:r w:rsidRPr="00F046B6">
        <w:rPr>
          <w:rFonts w:eastAsia="Calibri"/>
        </w:rPr>
        <w:t xml:space="preserve"> с контроллерами по основному и резервному каналам связи, используя вышеописанную процедуру.  </w:t>
      </w: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>Окончательный результат тестирования определять по данным не менее чем трех испытаний, проводимых с промежутком не менее 1 часа (фиксируется наихудший результат).</w:t>
      </w:r>
    </w:p>
    <w:p w:rsidR="00F046B6" w:rsidRPr="00F046B6" w:rsidRDefault="00F046B6" w:rsidP="001437C4">
      <w:pPr>
        <w:rPr>
          <w:rFonts w:eastAsia="Calibri"/>
        </w:rPr>
      </w:pPr>
      <w:r w:rsidRPr="00F046B6">
        <w:rPr>
          <w:rFonts w:eastAsia="Calibri"/>
        </w:rPr>
        <w:t>Далее, проводится проверка трассировки канала (определяется маршрут прохождения пакетов Ethernet от источника через промежуточные узлы IP – сети до конечного узла), для этого:</w:t>
      </w:r>
    </w:p>
    <w:p w:rsidR="00F046B6" w:rsidRPr="00F046B6" w:rsidRDefault="00F046B6" w:rsidP="001437C4">
      <w:pPr>
        <w:rPr>
          <w:rFonts w:eastAsia="Calibri"/>
        </w:rPr>
      </w:pPr>
      <w:r w:rsidRPr="00F046B6">
        <w:rPr>
          <w:rFonts w:eastAsia="Calibri"/>
        </w:rPr>
        <w:t xml:space="preserve">из командной строки запускается команда «tracert» с указанием IP-адреса конечного сетевого устройства. По завершении процесса прохождения пакето Ethernet программа выводит трассировку, однозначно идентифицирующую трассу прохождения тестирующими пакетами канала связи </w:t>
      </w:r>
      <w:r w:rsidRPr="00E2363D">
        <w:rPr>
          <w:rFonts w:eastAsia="Calibri"/>
        </w:rPr>
        <w:t xml:space="preserve">между </w:t>
      </w:r>
      <w:r w:rsidR="00E2363D" w:rsidRPr="00E2363D">
        <w:rPr>
          <w:rFonts w:eastAsia="Calibri"/>
        </w:rPr>
        <w:t xml:space="preserve">сервером АСОТУ </w:t>
      </w:r>
      <w:r w:rsidRPr="00E2363D">
        <w:rPr>
          <w:rFonts w:eastAsia="Calibri"/>
        </w:rPr>
        <w:t>с контроллерами</w:t>
      </w:r>
      <w:r w:rsidRPr="00F046B6">
        <w:rPr>
          <w:rFonts w:eastAsia="Calibri"/>
        </w:rPr>
        <w:t xml:space="preserve"> объектов диспетчеризации.</w:t>
      </w: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>Пакеты с временем большим допустимого отмечаются как потерянные.</w:t>
      </w:r>
    </w:p>
    <w:p w:rsidR="00F046B6" w:rsidRPr="00F046B6" w:rsidRDefault="00F046B6" w:rsidP="001437C4">
      <w:pPr>
        <w:rPr>
          <w:rFonts w:eastAsia="Calibri"/>
        </w:rPr>
      </w:pPr>
      <w:r w:rsidRPr="00F046B6">
        <w:rPr>
          <w:rFonts w:eastAsia="Calibri"/>
        </w:rPr>
        <w:t>Тип передаваемого трафика - потоковый. Средняя задержка передачи пакетов информации должна быть не более 100 мс.</w:t>
      </w:r>
    </w:p>
    <w:p w:rsidR="00F046B6" w:rsidRPr="00F046B6" w:rsidRDefault="00F046B6" w:rsidP="001437C4">
      <w:pPr>
        <w:rPr>
          <w:rFonts w:eastAsia="Calibri"/>
        </w:rPr>
      </w:pPr>
      <w:r w:rsidRPr="00F046B6">
        <w:rPr>
          <w:rFonts w:eastAsia="Calibri"/>
        </w:rPr>
        <w:t xml:space="preserve">Результаты заносятся в протокол испытаний соответствующих каналов связи. </w:t>
      </w:r>
    </w:p>
    <w:p w:rsidR="00F046B6" w:rsidRPr="00F046B6" w:rsidRDefault="00F046B6" w:rsidP="001437C4">
      <w:pPr>
        <w:rPr>
          <w:rFonts w:eastAsia="Calibri"/>
        </w:rPr>
      </w:pPr>
    </w:p>
    <w:p w:rsidR="00F046B6" w:rsidRDefault="00F046B6" w:rsidP="001437C4">
      <w:pPr>
        <w:rPr>
          <w:rFonts w:eastAsia="Calibri"/>
        </w:rPr>
      </w:pPr>
    </w:p>
    <w:p w:rsidR="00F046B6" w:rsidRPr="00F046B6" w:rsidRDefault="00F046B6" w:rsidP="006544FA">
      <w:pPr>
        <w:pStyle w:val="30"/>
        <w:numPr>
          <w:ilvl w:val="2"/>
          <w:numId w:val="25"/>
        </w:numPr>
      </w:pPr>
      <w:r w:rsidRPr="00F046B6">
        <w:lastRenderedPageBreak/>
        <w:t xml:space="preserve"> </w:t>
      </w:r>
      <w:bookmarkStart w:id="75" w:name="_Toc196127079"/>
      <w:r w:rsidRPr="00F046B6">
        <w:t xml:space="preserve">Проверка функции коррекции </w:t>
      </w:r>
      <w:r w:rsidRPr="00C4789F">
        <w:t xml:space="preserve">времени в </w:t>
      </w:r>
      <w:r w:rsidR="00C4789F" w:rsidRPr="00C4789F">
        <w:t>АСОТУ</w:t>
      </w:r>
      <w:bookmarkEnd w:id="75"/>
    </w:p>
    <w:p w:rsidR="00F046B6" w:rsidRPr="00F046B6" w:rsidRDefault="00F046B6" w:rsidP="001437C4">
      <w:pPr>
        <w:rPr>
          <w:rFonts w:eastAsia="Calibri"/>
        </w:rPr>
      </w:pP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>О</w:t>
      </w:r>
      <w:r w:rsidR="00C4789F">
        <w:rPr>
          <w:rFonts w:eastAsia="Calibri"/>
        </w:rPr>
        <w:t>тсоединить GPS-антенну от сервер</w:t>
      </w:r>
      <w:r w:rsidR="008B2D28">
        <w:rPr>
          <w:rFonts w:eastAsia="Calibri"/>
        </w:rPr>
        <w:t>ного</w:t>
      </w:r>
      <w:r w:rsidR="00C4789F">
        <w:rPr>
          <w:rFonts w:eastAsia="Calibri"/>
        </w:rPr>
        <w:t xml:space="preserve"> </w:t>
      </w:r>
      <w:r w:rsidRPr="00F046B6">
        <w:rPr>
          <w:rFonts w:eastAsia="Calibri"/>
        </w:rPr>
        <w:t xml:space="preserve">шкафа. Программой диагностики блока коррекции установить заранее неверное время </w:t>
      </w:r>
      <w:r w:rsidRPr="00E2363D">
        <w:rPr>
          <w:rFonts w:eastAsia="Calibri"/>
        </w:rPr>
        <w:t xml:space="preserve">в основном </w:t>
      </w:r>
      <w:r w:rsidR="00C4789F" w:rsidRPr="00E2363D">
        <w:rPr>
          <w:rFonts w:eastAsia="Calibri"/>
        </w:rPr>
        <w:t>сервере АСОТУ</w:t>
      </w:r>
      <w:r w:rsidRPr="00E2363D">
        <w:rPr>
          <w:rFonts w:eastAsia="Calibri"/>
        </w:rPr>
        <w:t>.</w:t>
      </w:r>
      <w:r w:rsidRPr="00F046B6">
        <w:rPr>
          <w:rFonts w:eastAsia="Calibri"/>
        </w:rPr>
        <w:t xml:space="preserve"> По передаваемым меткам времени убедиться, что время передается некорректное. Присоединить GPS-антенну к серверному шкафу. По истечении 10 минут проверить метки времени, передаваемые сервером </w:t>
      </w:r>
      <w:r w:rsidR="00E2363D" w:rsidRPr="00E2363D">
        <w:rPr>
          <w:rFonts w:eastAsia="Calibri"/>
        </w:rPr>
        <w:t>ЦППС АСОТУ</w:t>
      </w:r>
      <w:r w:rsidRPr="00E2363D">
        <w:rPr>
          <w:rFonts w:eastAsia="Calibri"/>
        </w:rPr>
        <w:t>. Убедиться</w:t>
      </w:r>
      <w:r w:rsidRPr="00F046B6">
        <w:rPr>
          <w:rFonts w:eastAsia="Calibri"/>
        </w:rPr>
        <w:t>, что время скорректировано и соответствует единому астрономическому времени без участия оператора. Измерение временных характеристик системы осуществляется путем регистрации событий в системных журналах компьютерных средств ОИУК</w:t>
      </w:r>
      <w:r w:rsidR="00E2363D">
        <w:rPr>
          <w:rFonts w:eastAsia="Calibri"/>
        </w:rPr>
        <w:t xml:space="preserve"> АСОТУ</w:t>
      </w:r>
      <w:r w:rsidRPr="00F046B6">
        <w:rPr>
          <w:rFonts w:eastAsia="Calibri"/>
        </w:rPr>
        <w:t xml:space="preserve"> с привязкой к встроенному таймеру операционной системы. Таймеры программируемых контроллеров синхронизируется с источниками точного времени по протоколу NTP.</w:t>
      </w:r>
    </w:p>
    <w:p w:rsidR="00F046B6" w:rsidRPr="00F046B6" w:rsidRDefault="00F046B6" w:rsidP="001437C4">
      <w:pPr>
        <w:rPr>
          <w:rFonts w:eastAsia="Calibri"/>
        </w:rPr>
      </w:pPr>
    </w:p>
    <w:p w:rsidR="00F046B6" w:rsidRPr="00F046B6" w:rsidRDefault="00F046B6" w:rsidP="006544FA">
      <w:pPr>
        <w:pStyle w:val="30"/>
        <w:numPr>
          <w:ilvl w:val="2"/>
          <w:numId w:val="25"/>
        </w:numPr>
      </w:pPr>
      <w:r w:rsidRPr="00F046B6">
        <w:t xml:space="preserve"> </w:t>
      </w:r>
      <w:bookmarkStart w:id="76" w:name="_Toc196127080"/>
      <w:r w:rsidRPr="00F046B6">
        <w:t>Проверка электропитания оборудования комплекса</w:t>
      </w:r>
      <w:bookmarkEnd w:id="76"/>
    </w:p>
    <w:p w:rsidR="00F046B6" w:rsidRPr="00F046B6" w:rsidRDefault="00F046B6" w:rsidP="001437C4">
      <w:pPr>
        <w:rPr>
          <w:rFonts w:eastAsia="Calibri"/>
        </w:rPr>
      </w:pP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 xml:space="preserve">Электропитание </w:t>
      </w:r>
      <w:r w:rsidRPr="00E2363D">
        <w:rPr>
          <w:rFonts w:eastAsia="Calibri"/>
        </w:rPr>
        <w:t xml:space="preserve">оборудования </w:t>
      </w:r>
      <w:r w:rsidR="00E2363D" w:rsidRPr="00E2363D">
        <w:rPr>
          <w:rFonts w:eastAsia="Calibri"/>
        </w:rPr>
        <w:t>АСОТУ</w:t>
      </w:r>
      <w:r w:rsidRPr="00F046B6">
        <w:rPr>
          <w:rFonts w:eastAsia="Calibri"/>
        </w:rPr>
        <w:t xml:space="preserve"> должно осуществляться от системы гарантированного и бесперебойного электропитания (по ГОСТ 5237-83 с Изменением №1 от 01.01.1990) и соответствовать в отношении надежности энергоснабжения первой категории потребителей. Емкость аккумуляторных батарей, используемых для бесперебойного электроснабжения оборудования</w:t>
      </w:r>
      <w:r w:rsidRPr="00E2363D">
        <w:rPr>
          <w:rFonts w:eastAsia="Calibri"/>
        </w:rPr>
        <w:t xml:space="preserve"> </w:t>
      </w:r>
      <w:r w:rsidR="00E2363D" w:rsidRPr="00E2363D">
        <w:rPr>
          <w:rFonts w:eastAsia="Calibri"/>
        </w:rPr>
        <w:t xml:space="preserve">АСОТУ </w:t>
      </w:r>
      <w:r w:rsidRPr="00E2363D">
        <w:rPr>
          <w:rFonts w:eastAsia="Calibri"/>
        </w:rPr>
        <w:t>объектов</w:t>
      </w:r>
      <w:r w:rsidRPr="00F046B6">
        <w:rPr>
          <w:rFonts w:eastAsia="Calibri"/>
        </w:rPr>
        <w:t xml:space="preserve"> диспетчеризации, должна обеспечивать время автономной работы не менее 2 часов при отключении внешнего </w:t>
      </w:r>
      <w:r w:rsidRPr="00E2363D">
        <w:rPr>
          <w:rFonts w:eastAsia="Calibri"/>
        </w:rPr>
        <w:t>электроп</w:t>
      </w:r>
      <w:r w:rsidR="00E2363D" w:rsidRPr="00E2363D">
        <w:rPr>
          <w:rFonts w:eastAsia="Calibri"/>
        </w:rPr>
        <w:t xml:space="preserve">итания от щита </w:t>
      </w:r>
      <w:r w:rsidR="00E2363D">
        <w:rPr>
          <w:rFonts w:eastAsia="Calibri"/>
        </w:rPr>
        <w:t>РЩ-1</w:t>
      </w:r>
      <w:r w:rsidRPr="00F046B6">
        <w:rPr>
          <w:rFonts w:eastAsia="Calibri"/>
        </w:rPr>
        <w:t xml:space="preserve"> объектов диспетчеризации. </w:t>
      </w: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>Для проверки автоматического резервирования электропитания отключить основной ввод се</w:t>
      </w:r>
      <w:r w:rsidR="00E2363D">
        <w:rPr>
          <w:rFonts w:eastAsia="Calibri"/>
        </w:rPr>
        <w:t>тевого питания оборудования АСОТУ</w:t>
      </w:r>
      <w:r w:rsidRPr="00F046B6">
        <w:rPr>
          <w:rFonts w:eastAsia="Calibri"/>
        </w:rPr>
        <w:t xml:space="preserve">. Система должна автоматически переключиться на резервный ввод (при его наличии) или на источник бесперебойного питания. </w:t>
      </w: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>Включить осн</w:t>
      </w:r>
      <w:r w:rsidR="00E2363D">
        <w:rPr>
          <w:rFonts w:eastAsia="Calibri"/>
        </w:rPr>
        <w:t>овной ввод сетевого питания АСОТУ</w:t>
      </w:r>
      <w:r w:rsidRPr="00F046B6">
        <w:rPr>
          <w:rFonts w:eastAsia="Calibri"/>
        </w:rPr>
        <w:t>. Система должна автоматически переключиться от резервного ввода или от источника бесперебойного питания. Сбоев в работе программного обеспечения и технических средств быть не должно.</w:t>
      </w: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>Проверка системы бесперебойного электропитания:</w:t>
      </w:r>
    </w:p>
    <w:p w:rsidR="00F046B6" w:rsidRPr="00F046B6" w:rsidRDefault="00F046B6" w:rsidP="001437C4">
      <w:pPr>
        <w:rPr>
          <w:rFonts w:eastAsia="Calibri"/>
        </w:rPr>
      </w:pPr>
      <w:r w:rsidRPr="00F046B6">
        <w:rPr>
          <w:rFonts w:eastAsia="Calibri"/>
        </w:rPr>
        <w:t>перевести источник бесперебойного питания (ИБП) в режим работы от аккумуляторных батарей (АКБ);</w:t>
      </w:r>
    </w:p>
    <w:p w:rsidR="00F046B6" w:rsidRPr="00F046B6" w:rsidRDefault="00F046B6" w:rsidP="001437C4">
      <w:pPr>
        <w:rPr>
          <w:rFonts w:eastAsia="Calibri"/>
        </w:rPr>
      </w:pPr>
      <w:r w:rsidRPr="00F046B6">
        <w:rPr>
          <w:rFonts w:eastAsia="Calibri"/>
        </w:rPr>
        <w:t xml:space="preserve"> производить контроль разряда с помощью встроенной системы диагностики ИБП или внешних устройств для измерения параметров АКБ в течение 2 часов.</w:t>
      </w: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>Параметры ИБП должны соответствовать следующим нормам:</w:t>
      </w:r>
    </w:p>
    <w:p w:rsidR="00F046B6" w:rsidRPr="00F046B6" w:rsidRDefault="00F046B6" w:rsidP="001437C4">
      <w:pPr>
        <w:rPr>
          <w:rFonts w:eastAsia="Calibri"/>
        </w:rPr>
      </w:pPr>
      <w:r w:rsidRPr="00F046B6">
        <w:rPr>
          <w:rFonts w:eastAsia="Calibri"/>
        </w:rPr>
        <w:t xml:space="preserve"> ИБП должен обеспечивать электропитанием ССПИ в течение 2 часов после пропадания внешнего электропитания;</w:t>
      </w: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 xml:space="preserve"> Напряжение на АКБ после проведения тестирования должно быть не менее величины уставки (как правило 20% от максимального значения) для данного вида ИБП.</w:t>
      </w:r>
    </w:p>
    <w:p w:rsidR="00F046B6" w:rsidRDefault="00F046B6" w:rsidP="001437C4">
      <w:pPr>
        <w:rPr>
          <w:rFonts w:eastAsia="Calibri"/>
        </w:rPr>
      </w:pPr>
    </w:p>
    <w:p w:rsidR="003548EE" w:rsidRDefault="003548EE" w:rsidP="001437C4">
      <w:pPr>
        <w:rPr>
          <w:rFonts w:eastAsia="Calibri"/>
        </w:rPr>
      </w:pPr>
    </w:p>
    <w:p w:rsidR="003548EE" w:rsidRDefault="003548EE" w:rsidP="001437C4">
      <w:pPr>
        <w:rPr>
          <w:rFonts w:eastAsia="Calibri"/>
        </w:rPr>
      </w:pPr>
    </w:p>
    <w:p w:rsidR="003548EE" w:rsidRDefault="003548EE" w:rsidP="001437C4">
      <w:pPr>
        <w:rPr>
          <w:rFonts w:eastAsia="Calibri"/>
        </w:rPr>
      </w:pPr>
    </w:p>
    <w:p w:rsidR="003548EE" w:rsidRDefault="003548EE" w:rsidP="001437C4">
      <w:pPr>
        <w:rPr>
          <w:rFonts w:eastAsia="Calibri"/>
        </w:rPr>
      </w:pPr>
    </w:p>
    <w:p w:rsidR="003548EE" w:rsidRDefault="003548EE" w:rsidP="001437C4">
      <w:pPr>
        <w:rPr>
          <w:rFonts w:eastAsia="Calibri"/>
        </w:rPr>
      </w:pPr>
    </w:p>
    <w:p w:rsidR="003548EE" w:rsidRDefault="003548EE" w:rsidP="001437C4">
      <w:pPr>
        <w:rPr>
          <w:rFonts w:eastAsia="Calibri"/>
        </w:rPr>
      </w:pPr>
    </w:p>
    <w:p w:rsidR="003548EE" w:rsidRDefault="003548EE" w:rsidP="001437C4">
      <w:pPr>
        <w:rPr>
          <w:rFonts w:eastAsia="Calibri"/>
        </w:rPr>
      </w:pPr>
    </w:p>
    <w:p w:rsidR="003548EE" w:rsidRDefault="003548EE" w:rsidP="001437C4">
      <w:pPr>
        <w:rPr>
          <w:rFonts w:eastAsia="Calibri"/>
        </w:rPr>
      </w:pPr>
    </w:p>
    <w:p w:rsidR="003548EE" w:rsidRDefault="003548EE" w:rsidP="001437C4">
      <w:pPr>
        <w:rPr>
          <w:rFonts w:eastAsia="Calibri"/>
        </w:rPr>
      </w:pPr>
    </w:p>
    <w:p w:rsidR="00F046B6" w:rsidRPr="00F046B6" w:rsidRDefault="00F046B6" w:rsidP="006544FA">
      <w:pPr>
        <w:pStyle w:val="2"/>
        <w:numPr>
          <w:ilvl w:val="1"/>
          <w:numId w:val="25"/>
        </w:numPr>
      </w:pPr>
      <w:bookmarkStart w:id="77" w:name="_Toc196127081"/>
      <w:r w:rsidRPr="00F046B6">
        <w:lastRenderedPageBreak/>
        <w:t xml:space="preserve">Комплексные испытания с использованием </w:t>
      </w:r>
      <w:r w:rsidR="00341B93">
        <w:t>«АРМ Д</w:t>
      </w:r>
      <w:r w:rsidRPr="00F046B6">
        <w:t>испетчера</w:t>
      </w:r>
      <w:r w:rsidR="00341B93">
        <w:t>»</w:t>
      </w:r>
      <w:bookmarkEnd w:id="77"/>
    </w:p>
    <w:p w:rsidR="00F046B6" w:rsidRPr="00F046B6" w:rsidRDefault="00F046B6" w:rsidP="001437C4">
      <w:pPr>
        <w:rPr>
          <w:rFonts w:eastAsia="Calibri"/>
        </w:rPr>
      </w:pP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 xml:space="preserve">Программа </w:t>
      </w:r>
      <w:r w:rsidR="00341B93" w:rsidRPr="00C575C8">
        <w:rPr>
          <w:b/>
        </w:rPr>
        <w:t>«ОИК «С</w:t>
      </w:r>
      <w:r w:rsidR="00341B93">
        <w:rPr>
          <w:b/>
        </w:rPr>
        <w:t>истел</w:t>
      </w:r>
      <w:r w:rsidR="00341B93" w:rsidRPr="00C575C8">
        <w:rPr>
          <w:b/>
        </w:rPr>
        <w:t>»</w:t>
      </w:r>
      <w:r w:rsidR="00341B93">
        <w:rPr>
          <w:b/>
        </w:rPr>
        <w:t xml:space="preserve">. АРМ Диспетчера» </w:t>
      </w:r>
      <w:r w:rsidR="00341B93" w:rsidRPr="008355F8">
        <w:t>(далее</w:t>
      </w:r>
      <w:r w:rsidR="00341B93">
        <w:t xml:space="preserve"> </w:t>
      </w:r>
      <w:r w:rsidR="00341B93" w:rsidRPr="008355F8">
        <w:t xml:space="preserve">– </w:t>
      </w:r>
      <w:r w:rsidR="00341B93" w:rsidRPr="008355F8">
        <w:rPr>
          <w:b/>
        </w:rPr>
        <w:t>«</w:t>
      </w:r>
      <w:r w:rsidR="00341B93">
        <w:rPr>
          <w:b/>
        </w:rPr>
        <w:t>АРМ Диспетчера</w:t>
      </w:r>
      <w:r w:rsidR="00341B93" w:rsidRPr="008355F8">
        <w:rPr>
          <w:b/>
        </w:rPr>
        <w:t>»</w:t>
      </w:r>
      <w:r w:rsidR="00341B93" w:rsidRPr="008355F8">
        <w:t>)</w:t>
      </w:r>
      <w:r w:rsidR="00341B93">
        <w:rPr>
          <w:b/>
        </w:rPr>
        <w:t xml:space="preserve"> </w:t>
      </w:r>
      <w:r w:rsidRPr="00F046B6">
        <w:rPr>
          <w:rFonts w:eastAsia="Calibri"/>
        </w:rPr>
        <w:t xml:space="preserve">входит в состав </w:t>
      </w:r>
      <w:r w:rsidR="00341B93" w:rsidRPr="008355F8">
        <w:t>программно-аппаратн</w:t>
      </w:r>
      <w:r w:rsidR="00341B93">
        <w:t>ого</w:t>
      </w:r>
      <w:r w:rsidR="00341B93" w:rsidRPr="008355F8">
        <w:t xml:space="preserve"> комплекс</w:t>
      </w:r>
      <w:r w:rsidR="00341B93">
        <w:t>а</w:t>
      </w:r>
      <w:r w:rsidRPr="00F046B6">
        <w:rPr>
          <w:rFonts w:eastAsia="Calibri"/>
        </w:rPr>
        <w:t xml:space="preserve"> </w:t>
      </w:r>
      <w:r w:rsidR="00341B93">
        <w:rPr>
          <w:rFonts w:eastAsia="Calibri"/>
        </w:rPr>
        <w:t>СИСТЕЛ.</w:t>
      </w:r>
    </w:p>
    <w:p w:rsidR="00F046B6" w:rsidRPr="00F046B6" w:rsidRDefault="00901F5D" w:rsidP="001437C4">
      <w:pPr>
        <w:rPr>
          <w:rFonts w:eastAsia="Calibri"/>
        </w:rPr>
      </w:pPr>
      <w:r w:rsidRPr="001F1E0F">
        <w:t>«</w:t>
      </w:r>
      <w:r w:rsidRPr="001F1E0F">
        <w:rPr>
          <w:b/>
        </w:rPr>
        <w:t>АРМ Диспетчера»</w:t>
      </w:r>
      <w:r w:rsidRPr="001F1E0F">
        <w:t xml:space="preserve"> </w:t>
      </w:r>
      <w:r>
        <w:t xml:space="preserve">представляет </w:t>
      </w:r>
      <w:r w:rsidRPr="001F1E0F">
        <w:t xml:space="preserve">пользователю </w:t>
      </w:r>
      <w:r>
        <w:t xml:space="preserve">данные, принимаемые от функционирующей на сервере ССПИ программы </w:t>
      </w:r>
      <w:r w:rsidRPr="0098070D">
        <w:rPr>
          <w:b/>
        </w:rPr>
        <w:t>«ОИК «Систел».</w:t>
      </w:r>
      <w:r>
        <w:rPr>
          <w:b/>
        </w:rPr>
        <w:t xml:space="preserve"> </w:t>
      </w:r>
      <w:r w:rsidRPr="0098070D">
        <w:rPr>
          <w:b/>
        </w:rPr>
        <w:t xml:space="preserve">Сервер </w:t>
      </w:r>
      <w:r w:rsidRPr="0098070D">
        <w:rPr>
          <w:b/>
          <w:lang w:val="en-US"/>
        </w:rPr>
        <w:t>SCADA</w:t>
      </w:r>
      <w:r w:rsidRPr="0098070D">
        <w:rPr>
          <w:b/>
        </w:rPr>
        <w:t>»</w:t>
      </w:r>
      <w:r>
        <w:t xml:space="preserve"> (далее – </w:t>
      </w:r>
      <w:r w:rsidRPr="0098070D">
        <w:rPr>
          <w:b/>
        </w:rPr>
        <w:t xml:space="preserve">«Сервер </w:t>
      </w:r>
      <w:r w:rsidRPr="0098070D">
        <w:rPr>
          <w:b/>
          <w:lang w:val="en-US"/>
        </w:rPr>
        <w:t>SCADA</w:t>
      </w:r>
      <w:r w:rsidRPr="0098070D">
        <w:rPr>
          <w:b/>
        </w:rPr>
        <w:t>»</w:t>
      </w:r>
      <w:r>
        <w:t xml:space="preserve">). </w:t>
      </w:r>
      <w:r w:rsidR="007C74C3">
        <w:t>И</w:t>
      </w:r>
      <w:r w:rsidR="00F046B6" w:rsidRPr="00F046B6">
        <w:rPr>
          <w:rFonts w:eastAsia="Calibri"/>
        </w:rPr>
        <w:t>нформаци</w:t>
      </w:r>
      <w:r w:rsidR="007C74C3">
        <w:rPr>
          <w:rFonts w:eastAsia="Calibri"/>
        </w:rPr>
        <w:t>я</w:t>
      </w:r>
      <w:r w:rsidR="00F046B6" w:rsidRPr="00F046B6">
        <w:rPr>
          <w:rFonts w:eastAsia="Calibri"/>
        </w:rPr>
        <w:t xml:space="preserve"> о режимах работы и состоянии объектов электрических сетей </w:t>
      </w:r>
      <w:r w:rsidR="007C74C3">
        <w:rPr>
          <w:rFonts w:eastAsia="Calibri"/>
        </w:rPr>
        <w:t xml:space="preserve">представляется </w:t>
      </w:r>
      <w:r w:rsidR="007C74C3" w:rsidRPr="00F046B6">
        <w:rPr>
          <w:rFonts w:eastAsia="Calibri"/>
        </w:rPr>
        <w:t xml:space="preserve">в АРМ Диспетчера </w:t>
      </w:r>
      <w:r w:rsidR="00F046B6" w:rsidRPr="00F046B6">
        <w:rPr>
          <w:rFonts w:eastAsia="Calibri"/>
        </w:rPr>
        <w:t>в вид</w:t>
      </w:r>
      <w:r w:rsidR="00247F26">
        <w:rPr>
          <w:rFonts w:eastAsia="Calibri"/>
        </w:rPr>
        <w:t>е таблиц, графиков, мнемосхем.</w:t>
      </w:r>
      <w:r>
        <w:rPr>
          <w:rFonts w:eastAsia="Calibri"/>
        </w:rPr>
        <w:t xml:space="preserve"> </w:t>
      </w:r>
    </w:p>
    <w:p w:rsidR="00247F26" w:rsidRPr="001F1E0F" w:rsidRDefault="00247F26" w:rsidP="001437C4">
      <w:bookmarkStart w:id="78" w:name="_Toc243736296"/>
      <w:r w:rsidRPr="001F1E0F">
        <w:t xml:space="preserve">В процессе работы </w:t>
      </w:r>
      <w:r>
        <w:t xml:space="preserve">ССПИ </w:t>
      </w:r>
      <w:r w:rsidRPr="001F1E0F">
        <w:t>программа «</w:t>
      </w:r>
      <w:r w:rsidRPr="001F1E0F">
        <w:rPr>
          <w:b/>
        </w:rPr>
        <w:t>АРМ Диспетчера»</w:t>
      </w:r>
      <w:r w:rsidRPr="001F1E0F">
        <w:t xml:space="preserve"> в режиме реального времени получает данные от </w:t>
      </w:r>
      <w:r>
        <w:t xml:space="preserve">программы </w:t>
      </w:r>
      <w:r w:rsidRPr="001F1E0F">
        <w:rPr>
          <w:b/>
        </w:rPr>
        <w:t xml:space="preserve">«Сервер </w:t>
      </w:r>
      <w:r w:rsidRPr="001F1E0F">
        <w:rPr>
          <w:b/>
          <w:lang w:val="en-US"/>
        </w:rPr>
        <w:t>SCADA</w:t>
      </w:r>
      <w:r w:rsidRPr="001F1E0F">
        <w:rPr>
          <w:b/>
        </w:rPr>
        <w:t>»</w:t>
      </w:r>
      <w:r w:rsidRPr="001F1E0F">
        <w:t xml:space="preserve"> по протоколу TCP/IP</w:t>
      </w:r>
      <w:r>
        <w:t>, осуществляет их визуализацию и</w:t>
      </w:r>
      <w:r w:rsidRPr="001F1E0F">
        <w:t xml:space="preserve"> формирует графические, текстовые</w:t>
      </w:r>
      <w:r>
        <w:t xml:space="preserve"> и</w:t>
      </w:r>
      <w:r w:rsidRPr="001F1E0F">
        <w:t xml:space="preserve"> звуковые сообщения: </w:t>
      </w:r>
    </w:p>
    <w:p w:rsidR="00247F26" w:rsidRPr="001F1E0F" w:rsidRDefault="00247F26" w:rsidP="006544FA">
      <w:pPr>
        <w:pStyle w:val="afffd"/>
        <w:numPr>
          <w:ilvl w:val="0"/>
          <w:numId w:val="10"/>
        </w:numPr>
        <w:contextualSpacing w:val="0"/>
      </w:pPr>
      <w:r w:rsidRPr="001F1E0F">
        <w:t>о событиях, связанных с выходом значений контролируемых параметров из допустимого диапазона и со срабатыванием аварийно</w:t>
      </w:r>
      <w:r>
        <w:t xml:space="preserve">й и </w:t>
      </w:r>
      <w:r w:rsidRPr="001F1E0F">
        <w:t>предупредительной сигнализаци</w:t>
      </w:r>
      <w:r>
        <w:t>и</w:t>
      </w:r>
      <w:r w:rsidRPr="001F1E0F">
        <w:t>;</w:t>
      </w:r>
    </w:p>
    <w:p w:rsidR="00247F26" w:rsidRPr="001F1E0F" w:rsidRDefault="00247F26" w:rsidP="006544FA">
      <w:pPr>
        <w:pStyle w:val="afffd"/>
        <w:numPr>
          <w:ilvl w:val="0"/>
          <w:numId w:val="10"/>
        </w:numPr>
        <w:contextualSpacing w:val="0"/>
      </w:pPr>
      <w:r w:rsidRPr="001F1E0F">
        <w:t xml:space="preserve">с выдачей команд телеуправления и контролем их исполнения; </w:t>
      </w:r>
    </w:p>
    <w:p w:rsidR="00247F26" w:rsidRDefault="00247F26" w:rsidP="006544FA">
      <w:pPr>
        <w:pStyle w:val="afffd"/>
        <w:numPr>
          <w:ilvl w:val="0"/>
          <w:numId w:val="10"/>
        </w:numPr>
        <w:contextualSpacing w:val="0"/>
      </w:pPr>
      <w:r w:rsidRPr="001F1E0F">
        <w:t>о</w:t>
      </w:r>
      <w:r>
        <w:t>б отказе (</w:t>
      </w:r>
      <w:r w:rsidRPr="001F1E0F">
        <w:t>пропадании</w:t>
      </w:r>
      <w:r>
        <w:t>)</w:t>
      </w:r>
      <w:r w:rsidRPr="001F1E0F">
        <w:t xml:space="preserve"> каналов связи. </w:t>
      </w:r>
    </w:p>
    <w:p w:rsidR="00247F26" w:rsidRPr="001F1E0F" w:rsidRDefault="00247F26" w:rsidP="001437C4">
      <w:r>
        <w:t xml:space="preserve">При этом программа </w:t>
      </w:r>
      <w:r w:rsidRPr="001F1E0F">
        <w:t>«</w:t>
      </w:r>
      <w:r w:rsidRPr="001F1E0F">
        <w:rPr>
          <w:b/>
        </w:rPr>
        <w:t>АРМ Диспетчера»</w:t>
      </w:r>
      <w:r w:rsidRPr="001F1E0F">
        <w:t xml:space="preserve"> обеспечивает:</w:t>
      </w:r>
    </w:p>
    <w:p w:rsidR="00247F26" w:rsidRPr="001F1E0F" w:rsidRDefault="00247F26" w:rsidP="006544FA">
      <w:pPr>
        <w:pStyle w:val="afffd"/>
        <w:numPr>
          <w:ilvl w:val="0"/>
          <w:numId w:val="11"/>
        </w:numPr>
        <w:contextualSpacing w:val="0"/>
      </w:pPr>
      <w:r w:rsidRPr="001F1E0F">
        <w:t>навигацию пользователя по мнемосхеме сети, быстрый поиск объектов электрической сети</w:t>
      </w:r>
      <w:r>
        <w:t xml:space="preserve"> и соответствующих им данных реального времени</w:t>
      </w:r>
      <w:r w:rsidRPr="001F1E0F">
        <w:t xml:space="preserve"> на мнемосхеме</w:t>
      </w:r>
      <w:r>
        <w:t xml:space="preserve"> сети и мнемосхемах объектов сети</w:t>
      </w:r>
      <w:r w:rsidRPr="001F1E0F">
        <w:t xml:space="preserve">; </w:t>
      </w:r>
    </w:p>
    <w:p w:rsidR="00247F26" w:rsidRDefault="00247F26" w:rsidP="006544FA">
      <w:pPr>
        <w:pStyle w:val="afffd"/>
        <w:numPr>
          <w:ilvl w:val="0"/>
          <w:numId w:val="11"/>
        </w:numPr>
        <w:contextualSpacing w:val="0"/>
      </w:pPr>
      <w:r w:rsidRPr="001F1E0F">
        <w:t>выдачу команд телеуправления,</w:t>
      </w:r>
      <w:r>
        <w:t xml:space="preserve"> ручной ввод значений ТС и ТИ, установку плакатов и диспетчерских пометок;</w:t>
      </w:r>
    </w:p>
    <w:p w:rsidR="00247F26" w:rsidRPr="001F1E0F" w:rsidRDefault="00247F26" w:rsidP="006544FA">
      <w:pPr>
        <w:pStyle w:val="afffd"/>
        <w:numPr>
          <w:ilvl w:val="0"/>
          <w:numId w:val="11"/>
        </w:numPr>
        <w:contextualSpacing w:val="0"/>
      </w:pPr>
      <w:r>
        <w:t xml:space="preserve">представление </w:t>
      </w:r>
      <w:r w:rsidRPr="001F1E0F">
        <w:t>паспортных данных по оборудованию</w:t>
      </w:r>
      <w:r>
        <w:t xml:space="preserve"> по запросам пользователя</w:t>
      </w:r>
      <w:r w:rsidRPr="001F1E0F">
        <w:t xml:space="preserve">; </w:t>
      </w:r>
    </w:p>
    <w:p w:rsidR="00247F26" w:rsidRDefault="00247F26" w:rsidP="006544FA">
      <w:pPr>
        <w:pStyle w:val="afffd"/>
        <w:numPr>
          <w:ilvl w:val="0"/>
          <w:numId w:val="11"/>
        </w:numPr>
        <w:contextualSpacing w:val="0"/>
      </w:pPr>
      <w:r w:rsidRPr="001F1E0F">
        <w:t>вывод на печать экранных графических форм, нормативной и справочной информации.</w:t>
      </w:r>
    </w:p>
    <w:p w:rsidR="00247F26" w:rsidRPr="001F1E0F" w:rsidRDefault="00247F26" w:rsidP="001437C4">
      <w:r w:rsidRPr="001F1E0F">
        <w:t>«</w:t>
      </w:r>
      <w:r w:rsidRPr="001F1E0F">
        <w:rPr>
          <w:b/>
        </w:rPr>
        <w:t>АРМ Диспетчера»</w:t>
      </w:r>
      <w:r w:rsidRPr="001F1E0F">
        <w:t xml:space="preserve"> представляет собой программу, состоящую из набора компонент</w:t>
      </w:r>
      <w:r>
        <w:t>ов: исполняемых файлов</w:t>
      </w:r>
      <w:r w:rsidRPr="001F1E0F">
        <w:t xml:space="preserve">, конфигурационных файлов и баз данных.  </w:t>
      </w:r>
    </w:p>
    <w:p w:rsidR="00F046B6" w:rsidRPr="00F046B6" w:rsidRDefault="00F046B6" w:rsidP="001437C4">
      <w:pPr>
        <w:rPr>
          <w:rFonts w:eastAsia="Calibri"/>
        </w:rPr>
      </w:pPr>
    </w:p>
    <w:p w:rsidR="00346269" w:rsidRDefault="00F046B6" w:rsidP="006544FA">
      <w:pPr>
        <w:pStyle w:val="30"/>
        <w:numPr>
          <w:ilvl w:val="2"/>
          <w:numId w:val="25"/>
        </w:numPr>
      </w:pPr>
      <w:bookmarkStart w:id="79" w:name="_Toc196127082"/>
      <w:r w:rsidRPr="00F046B6">
        <w:rPr>
          <w:rFonts w:eastAsia="Calibri"/>
        </w:rPr>
        <w:t xml:space="preserve">Запуск ПО </w:t>
      </w:r>
      <w:bookmarkEnd w:id="78"/>
      <w:r w:rsidR="00346269" w:rsidRPr="001F1E0F">
        <w:t>«АРМ Диспетчера»</w:t>
      </w:r>
      <w:bookmarkEnd w:id="79"/>
    </w:p>
    <w:p w:rsidR="00080C0A" w:rsidRDefault="00080C0A" w:rsidP="001437C4">
      <w:pPr>
        <w:rPr>
          <w:rFonts w:eastAsia="Calibri"/>
        </w:rPr>
      </w:pPr>
    </w:p>
    <w:p w:rsidR="00364537" w:rsidRDefault="00080C0A" w:rsidP="001437C4">
      <w:pPr>
        <w:ind w:firstLine="709"/>
        <w:rPr>
          <w:b/>
        </w:rPr>
      </w:pPr>
      <w:r w:rsidRPr="008355F8">
        <w:t>Перед запуском «</w:t>
      </w:r>
      <w:r>
        <w:rPr>
          <w:b/>
        </w:rPr>
        <w:t>АРМ Диспетчера</w:t>
      </w:r>
      <w:r w:rsidRPr="008355F8">
        <w:rPr>
          <w:b/>
        </w:rPr>
        <w:t>»</w:t>
      </w:r>
      <w:r w:rsidRPr="008355F8">
        <w:t xml:space="preserve"> необходимо убедиться, что </w:t>
      </w:r>
      <w:r>
        <w:t>программа «</w:t>
      </w:r>
      <w:r w:rsidRPr="00C575C8">
        <w:rPr>
          <w:b/>
        </w:rPr>
        <w:t xml:space="preserve">Сервер </w:t>
      </w:r>
      <w:r w:rsidRPr="00C575C8">
        <w:rPr>
          <w:b/>
          <w:lang w:val="en-US"/>
        </w:rPr>
        <w:t>SCADA</w:t>
      </w:r>
      <w:r>
        <w:rPr>
          <w:b/>
        </w:rPr>
        <w:t xml:space="preserve">» </w:t>
      </w:r>
      <w:r w:rsidRPr="002E71EA">
        <w:rPr>
          <w:bCs/>
        </w:rPr>
        <w:t>запущена.</w:t>
      </w:r>
      <w:r w:rsidR="00AF6FA5">
        <w:rPr>
          <w:bCs/>
        </w:rPr>
        <w:t xml:space="preserve"> </w:t>
      </w:r>
      <w:r w:rsidRPr="008355F8">
        <w:t xml:space="preserve">Программа </w:t>
      </w:r>
      <w:r>
        <w:t>«</w:t>
      </w:r>
      <w:r w:rsidRPr="00C575C8">
        <w:rPr>
          <w:b/>
        </w:rPr>
        <w:t xml:space="preserve">Сервер </w:t>
      </w:r>
      <w:r w:rsidRPr="00C575C8">
        <w:rPr>
          <w:b/>
          <w:lang w:val="en-US"/>
        </w:rPr>
        <w:t>SCADA</w:t>
      </w:r>
      <w:r>
        <w:rPr>
          <w:b/>
        </w:rPr>
        <w:t xml:space="preserve">» </w:t>
      </w:r>
      <w:r w:rsidRPr="008355F8">
        <w:t xml:space="preserve">должна работать </w:t>
      </w:r>
      <w:r>
        <w:t xml:space="preserve">на сервере ССПИ </w:t>
      </w:r>
      <w:r w:rsidRPr="008355F8">
        <w:t>постоянно</w:t>
      </w:r>
      <w:r>
        <w:t>.</w:t>
      </w:r>
      <w:r w:rsidRPr="008355F8">
        <w:t xml:space="preserve"> </w:t>
      </w:r>
      <w:r w:rsidR="00364537">
        <w:t>В</w:t>
      </w:r>
      <w:r w:rsidR="00364537" w:rsidRPr="00A07B92">
        <w:t xml:space="preserve"> файл </w:t>
      </w:r>
      <w:r w:rsidR="00364537" w:rsidRPr="00C9080B">
        <w:rPr>
          <w:b/>
          <w:lang w:val="en-US"/>
        </w:rPr>
        <w:t>gred</w:t>
      </w:r>
      <w:r w:rsidR="00364537" w:rsidRPr="00C9080B">
        <w:rPr>
          <w:b/>
        </w:rPr>
        <w:t>.</w:t>
      </w:r>
      <w:r w:rsidR="00364537" w:rsidRPr="00C9080B">
        <w:rPr>
          <w:b/>
          <w:lang w:val="en-US"/>
        </w:rPr>
        <w:t>cfg</w:t>
      </w:r>
      <w:r w:rsidR="00364537">
        <w:t xml:space="preserve"> </w:t>
      </w:r>
      <w:r w:rsidR="00731C4D" w:rsidRPr="008B2D28">
        <w:t>(</w:t>
      </w:r>
      <w:r w:rsidR="008B2D28">
        <w:fldChar w:fldCharType="begin"/>
      </w:r>
      <w:r w:rsidR="008B2D28">
        <w:instrText xml:space="preserve"> REF _Ref196126502 \h </w:instrText>
      </w:r>
      <w:r w:rsidR="008B2D28">
        <w:fldChar w:fldCharType="separate"/>
      </w:r>
      <w:r w:rsidR="008B2D28">
        <w:t xml:space="preserve">Рисунок </w:t>
      </w:r>
      <w:r w:rsidR="008B2D28">
        <w:rPr>
          <w:noProof/>
        </w:rPr>
        <w:t>9</w:t>
      </w:r>
      <w:r w:rsidR="008B2D28">
        <w:t>.</w:t>
      </w:r>
      <w:r w:rsidR="008B2D28">
        <w:rPr>
          <w:noProof/>
        </w:rPr>
        <w:t>1</w:t>
      </w:r>
      <w:r w:rsidR="008B2D28">
        <w:fldChar w:fldCharType="end"/>
      </w:r>
      <w:r w:rsidR="00731C4D" w:rsidRPr="008B2D28">
        <w:t xml:space="preserve">) </w:t>
      </w:r>
      <w:r w:rsidR="00364537" w:rsidRPr="008B2D28">
        <w:t>н</w:t>
      </w:r>
      <w:r w:rsidR="00364537">
        <w:t>еобходимо ввести информацию, обеспечивающую</w:t>
      </w:r>
      <w:r w:rsidR="00364537" w:rsidRPr="00A07B92">
        <w:t xml:space="preserve"> подключени</w:t>
      </w:r>
      <w:r w:rsidR="00364537">
        <w:t xml:space="preserve">е программы </w:t>
      </w:r>
      <w:r w:rsidR="00364537" w:rsidRPr="00AE4FEE">
        <w:rPr>
          <w:b/>
        </w:rPr>
        <w:t>«АРМ Диспетчера»</w:t>
      </w:r>
      <w:r w:rsidR="00364537">
        <w:t xml:space="preserve"> к программе </w:t>
      </w:r>
      <w:r w:rsidR="00364537" w:rsidRPr="004209FF">
        <w:rPr>
          <w:b/>
        </w:rPr>
        <w:t xml:space="preserve">«Сервер </w:t>
      </w:r>
      <w:r w:rsidR="00364537" w:rsidRPr="004209FF">
        <w:rPr>
          <w:b/>
          <w:lang w:val="en-US"/>
        </w:rPr>
        <w:t>SCADA</w:t>
      </w:r>
      <w:r w:rsidR="00364537" w:rsidRPr="004209FF">
        <w:rPr>
          <w:b/>
        </w:rPr>
        <w:t>»</w:t>
      </w:r>
      <w:r w:rsidR="00364537">
        <w:rPr>
          <w:b/>
        </w:rPr>
        <w:t>.</w:t>
      </w:r>
    </w:p>
    <w:p w:rsidR="00765C89" w:rsidRDefault="00765C89" w:rsidP="001437C4">
      <w:pPr>
        <w:ind w:firstLine="709"/>
        <w:rPr>
          <w:b/>
        </w:rPr>
      </w:pPr>
    </w:p>
    <w:p w:rsidR="008B2D28" w:rsidRDefault="00731C4D" w:rsidP="008B2D28">
      <w:pPr>
        <w:keepNext/>
        <w:jc w:val="left"/>
      </w:pPr>
      <w:r w:rsidRPr="009C54AF">
        <w:rPr>
          <w:noProof/>
        </w:rPr>
        <w:lastRenderedPageBreak/>
        <w:drawing>
          <wp:inline distT="0" distB="0" distL="0" distR="0" wp14:anchorId="3CF7BE4C" wp14:editId="074C3BF6">
            <wp:extent cx="3676650" cy="3273184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0581" cy="329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6B6" w:rsidRPr="00F046B6" w:rsidRDefault="008B2D28" w:rsidP="008B2D28">
      <w:pPr>
        <w:pStyle w:val="aff1"/>
        <w:jc w:val="left"/>
        <w:rPr>
          <w:rFonts w:eastAsia="Calibri"/>
        </w:rPr>
      </w:pPr>
      <w:bookmarkStart w:id="80" w:name="_Ref196126502"/>
      <w:r>
        <w:t xml:space="preserve">Рисунок </w:t>
      </w:r>
      <w:r w:rsidR="003250EB">
        <w:rPr>
          <w:noProof/>
        </w:rPr>
        <w:fldChar w:fldCharType="begin"/>
      </w:r>
      <w:r w:rsidR="003250EB">
        <w:rPr>
          <w:noProof/>
        </w:rPr>
        <w:instrText xml:space="preserve"> STYLEREF 1 \s </w:instrText>
      </w:r>
      <w:r w:rsidR="003250EB">
        <w:rPr>
          <w:noProof/>
        </w:rPr>
        <w:fldChar w:fldCharType="separate"/>
      </w:r>
      <w:r w:rsidR="00430150">
        <w:rPr>
          <w:noProof/>
        </w:rPr>
        <w:t>9</w:t>
      </w:r>
      <w:r w:rsidR="003250EB">
        <w:rPr>
          <w:noProof/>
        </w:rPr>
        <w:fldChar w:fldCharType="end"/>
      </w:r>
      <w:r w:rsidR="00430150">
        <w:t>.</w:t>
      </w:r>
      <w:r w:rsidR="003250EB">
        <w:rPr>
          <w:noProof/>
        </w:rPr>
        <w:fldChar w:fldCharType="begin"/>
      </w:r>
      <w:r w:rsidR="003250EB">
        <w:rPr>
          <w:noProof/>
        </w:rPr>
        <w:instrText xml:space="preserve"> SEQ Рисунок \* ARABIC \s 1 </w:instrText>
      </w:r>
      <w:r w:rsidR="003250EB">
        <w:rPr>
          <w:noProof/>
        </w:rPr>
        <w:fldChar w:fldCharType="separate"/>
      </w:r>
      <w:r w:rsidR="00430150">
        <w:rPr>
          <w:noProof/>
        </w:rPr>
        <w:t>1</w:t>
      </w:r>
      <w:r w:rsidR="003250EB">
        <w:rPr>
          <w:noProof/>
        </w:rPr>
        <w:fldChar w:fldCharType="end"/>
      </w:r>
      <w:bookmarkEnd w:id="80"/>
      <w:r>
        <w:t xml:space="preserve"> – </w:t>
      </w:r>
      <w:r w:rsidR="00F046B6" w:rsidRPr="00F046B6">
        <w:rPr>
          <w:rFonts w:eastAsia="Calibri"/>
        </w:rPr>
        <w:t xml:space="preserve"> </w:t>
      </w:r>
      <w:r>
        <w:t>Ф</w:t>
      </w:r>
      <w:r w:rsidRPr="00A07B92">
        <w:t xml:space="preserve">айл </w:t>
      </w:r>
      <w:r w:rsidRPr="00C9080B">
        <w:rPr>
          <w:b/>
          <w:lang w:val="en-US"/>
        </w:rPr>
        <w:t>gred</w:t>
      </w:r>
      <w:r w:rsidRPr="00C9080B">
        <w:rPr>
          <w:b/>
        </w:rPr>
        <w:t>.</w:t>
      </w:r>
      <w:r w:rsidRPr="00C9080B">
        <w:rPr>
          <w:b/>
          <w:lang w:val="en-US"/>
        </w:rPr>
        <w:t>cfg</w:t>
      </w: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518"/>
        <w:gridCol w:w="6662"/>
      </w:tblGrid>
      <w:tr w:rsidR="00F046B6" w:rsidRPr="00F046B6" w:rsidTr="007B26B6">
        <w:tc>
          <w:tcPr>
            <w:tcW w:w="2518" w:type="dxa"/>
          </w:tcPr>
          <w:p w:rsidR="00F046B6" w:rsidRPr="00F046B6" w:rsidRDefault="00E32F9B" w:rsidP="001437C4">
            <w:pPr>
              <w:jc w:val="center"/>
              <w:rPr>
                <w:rFonts w:eastAsia="Calibri"/>
              </w:rPr>
            </w:pPr>
            <w:r w:rsidRPr="00741744">
              <w:rPr>
                <w:rFonts w:eastAsia="Calibri"/>
                <w:noProof/>
              </w:rPr>
              <w:drawing>
                <wp:inline distT="0" distB="0" distL="0" distR="0" wp14:anchorId="1E263E01" wp14:editId="3C25727F">
                  <wp:extent cx="495300" cy="666750"/>
                  <wp:effectExtent l="0" t="0" r="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46B6" w:rsidRPr="00F046B6" w:rsidRDefault="00F046B6" w:rsidP="007B5879">
            <w:pPr>
              <w:ind w:firstLine="0"/>
              <w:jc w:val="center"/>
              <w:rPr>
                <w:rFonts w:eastAsia="Calibri"/>
              </w:rPr>
            </w:pPr>
            <w:r w:rsidRPr="00F046B6">
              <w:rPr>
                <w:rFonts w:eastAsia="Calibri"/>
              </w:rPr>
              <w:t>Иконка</w:t>
            </w:r>
            <w:r w:rsidR="007B5879">
              <w:rPr>
                <w:rFonts w:eastAsia="Calibri"/>
              </w:rPr>
              <w:t xml:space="preserve"> </w:t>
            </w:r>
            <w:r w:rsidRPr="00F046B6">
              <w:rPr>
                <w:rFonts w:eastAsia="Calibri"/>
              </w:rPr>
              <w:t xml:space="preserve">программы </w:t>
            </w:r>
            <w:r w:rsidR="00B8277A">
              <w:rPr>
                <w:rFonts w:eastAsia="Calibri"/>
              </w:rPr>
              <w:t>АРМ Диспетчера</w:t>
            </w:r>
          </w:p>
        </w:tc>
        <w:tc>
          <w:tcPr>
            <w:tcW w:w="6662" w:type="dxa"/>
          </w:tcPr>
          <w:p w:rsidR="00F046B6" w:rsidRDefault="00B8277A" w:rsidP="001437C4">
            <w:pPr>
              <w:rPr>
                <w:b/>
              </w:rPr>
            </w:pPr>
            <w:r>
              <w:t>Запуск программы</w:t>
            </w:r>
            <w:r w:rsidRPr="008355F8">
              <w:t xml:space="preserve"> «</w:t>
            </w:r>
            <w:r>
              <w:rPr>
                <w:b/>
              </w:rPr>
              <w:t>АРМ Диспетчера</w:t>
            </w:r>
            <w:r w:rsidRPr="008355F8">
              <w:rPr>
                <w:b/>
              </w:rPr>
              <w:t>»</w:t>
            </w:r>
            <w:r w:rsidRPr="008355F8">
              <w:t xml:space="preserve"> </w:t>
            </w:r>
            <w:r>
              <w:t>осуществляется</w:t>
            </w:r>
            <w:r w:rsidRPr="008355F8">
              <w:t xml:space="preserve"> двойным кликом мыши по исполняемому файлу программы </w:t>
            </w:r>
            <w:r w:rsidRPr="008355F8">
              <w:rPr>
                <w:b/>
              </w:rPr>
              <w:t>exe</w:t>
            </w:r>
            <w:r w:rsidRPr="008355F8">
              <w:rPr>
                <w:b/>
                <w:lang w:val="en-US"/>
              </w:rPr>
              <w:t>c</w:t>
            </w:r>
            <w:r w:rsidRPr="008355F8">
              <w:rPr>
                <w:b/>
              </w:rPr>
              <w:t>.</w:t>
            </w:r>
            <w:r w:rsidRPr="008355F8">
              <w:rPr>
                <w:b/>
                <w:lang w:val="en-US"/>
              </w:rPr>
              <w:t>sh</w:t>
            </w:r>
            <w:r>
              <w:rPr>
                <w:b/>
              </w:rPr>
              <w:t xml:space="preserve"> </w:t>
            </w:r>
            <w:r w:rsidRPr="008355F8">
              <w:t>или через терминал</w:t>
            </w:r>
            <w:r w:rsidR="00075DD8">
              <w:t xml:space="preserve"> </w:t>
            </w:r>
            <w:r w:rsidR="00075DD8" w:rsidRPr="008355F8">
              <w:t xml:space="preserve">с помощью команды </w:t>
            </w:r>
            <w:r w:rsidR="00075DD8" w:rsidRPr="008355F8">
              <w:rPr>
                <w:b/>
              </w:rPr>
              <w:t>./</w:t>
            </w:r>
            <w:r w:rsidR="00075DD8" w:rsidRPr="008355F8">
              <w:rPr>
                <w:b/>
                <w:lang w:val="en-US"/>
              </w:rPr>
              <w:t>exec</w:t>
            </w:r>
            <w:r w:rsidR="00075DD8" w:rsidRPr="008355F8">
              <w:rPr>
                <w:b/>
              </w:rPr>
              <w:t>.</w:t>
            </w:r>
            <w:r w:rsidR="00075DD8" w:rsidRPr="008355F8">
              <w:rPr>
                <w:b/>
                <w:lang w:val="en-US"/>
              </w:rPr>
              <w:t>sh</w:t>
            </w:r>
            <w:r w:rsidR="00075DD8">
              <w:rPr>
                <w:b/>
              </w:rPr>
              <w:t>.</w:t>
            </w:r>
          </w:p>
          <w:p w:rsidR="008011A0" w:rsidRDefault="008011A0" w:rsidP="001437C4">
            <w:r w:rsidRPr="008355F8">
              <w:t>В терминале будет запущен скрипт</w:t>
            </w:r>
            <w:r>
              <w:t>,</w:t>
            </w:r>
            <w:r w:rsidRPr="008355F8">
              <w:t xml:space="preserve"> необходимый для </w:t>
            </w:r>
            <w:r>
              <w:t>запуска</w:t>
            </w:r>
            <w:r w:rsidRPr="008355F8">
              <w:t xml:space="preserve"> программы</w:t>
            </w:r>
            <w:r w:rsidR="00CF61C5">
              <w:t>.</w:t>
            </w:r>
          </w:p>
          <w:p w:rsidR="008011A0" w:rsidRPr="00075DD8" w:rsidRDefault="008011A0" w:rsidP="001437C4">
            <w:pPr>
              <w:rPr>
                <w:rFonts w:eastAsia="Calibri"/>
              </w:rPr>
            </w:pPr>
          </w:p>
        </w:tc>
      </w:tr>
    </w:tbl>
    <w:p w:rsidR="007B5879" w:rsidRDefault="007B5879" w:rsidP="001437C4">
      <w:pPr>
        <w:rPr>
          <w:rFonts w:eastAsia="Calibri"/>
        </w:rPr>
      </w:pPr>
    </w:p>
    <w:p w:rsidR="002E62DF" w:rsidRDefault="00F046B6" w:rsidP="001437C4">
      <w:pPr>
        <w:rPr>
          <w:rFonts w:eastAsia="Calibri"/>
        </w:rPr>
      </w:pPr>
      <w:r w:rsidRPr="00F046B6">
        <w:rPr>
          <w:rFonts w:eastAsia="Calibri"/>
        </w:rPr>
        <w:t>Затем на экран монитора выводится окно</w:t>
      </w:r>
      <w:r w:rsidR="008542C4">
        <w:rPr>
          <w:rFonts w:eastAsia="Calibri"/>
        </w:rPr>
        <w:t xml:space="preserve"> авторизации</w:t>
      </w:r>
      <w:r w:rsidRPr="00F046B6">
        <w:rPr>
          <w:rFonts w:eastAsia="Calibri"/>
        </w:rPr>
        <w:t xml:space="preserve"> </w:t>
      </w:r>
      <w:r w:rsidR="003A6516" w:rsidRPr="003A6516">
        <w:rPr>
          <w:rFonts w:eastAsia="Calibri"/>
          <w:b/>
        </w:rPr>
        <w:t>«</w:t>
      </w:r>
      <w:r w:rsidRPr="003A6516">
        <w:rPr>
          <w:rFonts w:eastAsia="Calibri"/>
          <w:b/>
        </w:rPr>
        <w:t>СисТел</w:t>
      </w:r>
      <w:r w:rsidR="003A6516" w:rsidRPr="003A6516">
        <w:rPr>
          <w:rFonts w:eastAsia="Calibri"/>
          <w:b/>
        </w:rPr>
        <w:t>»</w:t>
      </w:r>
      <w:r w:rsidRPr="00F046B6">
        <w:rPr>
          <w:rFonts w:eastAsia="Calibri"/>
        </w:rPr>
        <w:t xml:space="preserve"> </w:t>
      </w:r>
      <w:r w:rsidRPr="008B2D28">
        <w:rPr>
          <w:rFonts w:eastAsia="Calibri"/>
        </w:rPr>
        <w:t>(</w:t>
      </w:r>
      <w:r w:rsidR="0066521A">
        <w:rPr>
          <w:rFonts w:eastAsia="Calibri"/>
        </w:rPr>
        <w:fldChar w:fldCharType="begin"/>
      </w:r>
      <w:r w:rsidR="0066521A">
        <w:rPr>
          <w:rFonts w:eastAsia="Calibri"/>
        </w:rPr>
        <w:instrText xml:space="preserve"> REF _Ref196126583 \h </w:instrText>
      </w:r>
      <w:r w:rsidR="0066521A">
        <w:rPr>
          <w:rFonts w:eastAsia="Calibri"/>
        </w:rPr>
      </w:r>
      <w:r w:rsidR="0066521A">
        <w:rPr>
          <w:rFonts w:eastAsia="Calibri"/>
        </w:rPr>
        <w:fldChar w:fldCharType="separate"/>
      </w:r>
      <w:r w:rsidR="0066521A">
        <w:t xml:space="preserve">Рисунок </w:t>
      </w:r>
      <w:r w:rsidR="0066521A">
        <w:rPr>
          <w:noProof/>
        </w:rPr>
        <w:t>9</w:t>
      </w:r>
      <w:r w:rsidR="0066521A">
        <w:t>.</w:t>
      </w:r>
      <w:r w:rsidR="0066521A">
        <w:rPr>
          <w:noProof/>
        </w:rPr>
        <w:t>2</w:t>
      </w:r>
      <w:r w:rsidR="0066521A">
        <w:rPr>
          <w:rFonts w:eastAsia="Calibri"/>
        </w:rPr>
        <w:fldChar w:fldCharType="end"/>
      </w:r>
      <w:r w:rsidRPr="008B2D28">
        <w:rPr>
          <w:rFonts w:eastAsia="Calibri"/>
        </w:rPr>
        <w:t>).</w:t>
      </w:r>
      <w:r w:rsidR="004C6252">
        <w:rPr>
          <w:rFonts w:eastAsia="Calibri"/>
        </w:rPr>
        <w:t xml:space="preserve"> Для входа в программу </w:t>
      </w:r>
      <w:r w:rsidR="004C6252" w:rsidRPr="008355F8">
        <w:t xml:space="preserve">потребуется ввести данные пользователя в полях </w:t>
      </w:r>
      <w:r w:rsidR="004C6252" w:rsidRPr="008355F8">
        <w:rPr>
          <w:b/>
        </w:rPr>
        <w:t>«Логин»</w:t>
      </w:r>
      <w:r w:rsidR="004C6252" w:rsidRPr="008355F8">
        <w:t xml:space="preserve"> и </w:t>
      </w:r>
      <w:r w:rsidR="004C6252" w:rsidRPr="008355F8">
        <w:rPr>
          <w:b/>
        </w:rPr>
        <w:t xml:space="preserve">«Пароль» </w:t>
      </w:r>
      <w:r w:rsidR="004C6252" w:rsidRPr="008355F8">
        <w:t xml:space="preserve">и нажать </w:t>
      </w:r>
      <w:r w:rsidR="004C6252">
        <w:t xml:space="preserve">на </w:t>
      </w:r>
      <w:r w:rsidR="004C6252" w:rsidRPr="008355F8">
        <w:t>кнопку</w:t>
      </w:r>
      <w:r w:rsidR="004C6252" w:rsidRPr="008355F8">
        <w:rPr>
          <w:b/>
        </w:rPr>
        <w:t xml:space="preserve"> «Вход».</w:t>
      </w:r>
      <w:r w:rsidR="00B7265A">
        <w:rPr>
          <w:b/>
        </w:rPr>
        <w:t xml:space="preserve"> </w:t>
      </w:r>
      <w:r w:rsidR="002E62DF" w:rsidRPr="00F046B6">
        <w:rPr>
          <w:rFonts w:eastAsia="Calibri"/>
        </w:rPr>
        <w:t xml:space="preserve">Кнопка </w:t>
      </w:r>
      <w:r w:rsidR="007E7358" w:rsidRPr="007E7358">
        <w:rPr>
          <w:rFonts w:eastAsia="Calibri"/>
          <w:b/>
        </w:rPr>
        <w:t>«</w:t>
      </w:r>
      <w:r w:rsidR="002E62DF" w:rsidRPr="007E7358">
        <w:rPr>
          <w:rFonts w:eastAsia="Calibri"/>
          <w:b/>
        </w:rPr>
        <w:t>Отмена</w:t>
      </w:r>
      <w:r w:rsidR="007E7358" w:rsidRPr="007E7358">
        <w:rPr>
          <w:rFonts w:eastAsia="Calibri"/>
          <w:b/>
        </w:rPr>
        <w:t>»</w:t>
      </w:r>
      <w:r w:rsidR="002E62DF" w:rsidRPr="00F046B6">
        <w:rPr>
          <w:rFonts w:eastAsia="Calibri"/>
        </w:rPr>
        <w:t xml:space="preserve"> отменяет запуск </w:t>
      </w:r>
      <w:r w:rsidR="002E62DF" w:rsidRPr="008355F8">
        <w:t>«</w:t>
      </w:r>
      <w:r w:rsidR="002E62DF">
        <w:rPr>
          <w:b/>
        </w:rPr>
        <w:t>АРМ Диспетчера</w:t>
      </w:r>
      <w:r w:rsidR="002E62DF" w:rsidRPr="008355F8">
        <w:rPr>
          <w:b/>
        </w:rPr>
        <w:t>»</w:t>
      </w:r>
      <w:r w:rsidR="002E62DF" w:rsidRPr="00F046B6">
        <w:rPr>
          <w:rFonts w:eastAsia="Calibri"/>
        </w:rPr>
        <w:t>.</w:t>
      </w:r>
    </w:p>
    <w:p w:rsidR="00B7265A" w:rsidRDefault="00B7265A" w:rsidP="001437C4">
      <w:pPr>
        <w:rPr>
          <w:rFonts w:eastAsia="Calibri"/>
          <w:b/>
        </w:rPr>
      </w:pPr>
    </w:p>
    <w:p w:rsidR="00B7265A" w:rsidRPr="008B0D6B" w:rsidRDefault="00B7265A" w:rsidP="001437C4">
      <w:r w:rsidRPr="00BB08EE">
        <w:rPr>
          <w:rFonts w:eastAsia="Calibri"/>
          <w:b/>
        </w:rPr>
        <w:t>Замечание.</w:t>
      </w:r>
      <w:r>
        <w:rPr>
          <w:rFonts w:eastAsia="Calibri"/>
        </w:rPr>
        <w:t xml:space="preserve"> </w:t>
      </w:r>
      <w:r w:rsidRPr="00F046B6">
        <w:t xml:space="preserve">Если на момент загрузки </w:t>
      </w:r>
      <w:r w:rsidRPr="008355F8">
        <w:t>«</w:t>
      </w:r>
      <w:r>
        <w:rPr>
          <w:b/>
        </w:rPr>
        <w:t>АРМ Диспетчера</w:t>
      </w:r>
      <w:r w:rsidRPr="008355F8">
        <w:rPr>
          <w:b/>
        </w:rPr>
        <w:t>»</w:t>
      </w:r>
      <w:r w:rsidRPr="00F046B6">
        <w:t xml:space="preserve"> в системе не был запущен </w:t>
      </w:r>
      <w:r w:rsidRPr="0089612F">
        <w:rPr>
          <w:b/>
        </w:rPr>
        <w:t>«Сервер SCADA»</w:t>
      </w:r>
      <w:r w:rsidRPr="00F046B6">
        <w:t xml:space="preserve">, </w:t>
      </w:r>
      <w:r>
        <w:t xml:space="preserve">ПО </w:t>
      </w:r>
      <w:r w:rsidRPr="008355F8">
        <w:t>«</w:t>
      </w:r>
      <w:r>
        <w:rPr>
          <w:b/>
        </w:rPr>
        <w:t>АРМ Диспетчера</w:t>
      </w:r>
      <w:r w:rsidRPr="008355F8">
        <w:rPr>
          <w:b/>
        </w:rPr>
        <w:t>»</w:t>
      </w:r>
      <w:r>
        <w:rPr>
          <w:b/>
        </w:rPr>
        <w:t xml:space="preserve"> </w:t>
      </w:r>
      <w:r w:rsidRPr="008B0D6B">
        <w:t>не запустится.</w:t>
      </w:r>
    </w:p>
    <w:p w:rsidR="003A6516" w:rsidRPr="00F046B6" w:rsidRDefault="003A6516" w:rsidP="001437C4">
      <w:pPr>
        <w:rPr>
          <w:rFonts w:eastAsia="Calibri"/>
        </w:rPr>
      </w:pPr>
    </w:p>
    <w:p w:rsidR="008B2D28" w:rsidRDefault="003A6516" w:rsidP="008B2D28">
      <w:pPr>
        <w:keepNext/>
      </w:pPr>
      <w:r w:rsidRPr="006D3A1E">
        <w:rPr>
          <w:noProof/>
        </w:rPr>
        <w:lastRenderedPageBreak/>
        <w:drawing>
          <wp:inline distT="0" distB="0" distL="0" distR="0" wp14:anchorId="3701E2A5" wp14:editId="5E6095B8">
            <wp:extent cx="3659505" cy="362397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8449" cy="364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6B6" w:rsidRPr="008B2D28" w:rsidRDefault="008B2D28" w:rsidP="008B2D28">
      <w:pPr>
        <w:pStyle w:val="aff1"/>
      </w:pPr>
      <w:bookmarkStart w:id="81" w:name="_Ref196126583"/>
      <w:r>
        <w:t xml:space="preserve">Рисунок </w:t>
      </w:r>
      <w:r w:rsidR="003250EB">
        <w:rPr>
          <w:noProof/>
        </w:rPr>
        <w:fldChar w:fldCharType="begin"/>
      </w:r>
      <w:r w:rsidR="003250EB">
        <w:rPr>
          <w:noProof/>
        </w:rPr>
        <w:instrText xml:space="preserve"> STYLEREF 1 \s </w:instrText>
      </w:r>
      <w:r w:rsidR="003250EB">
        <w:rPr>
          <w:noProof/>
        </w:rPr>
        <w:fldChar w:fldCharType="separate"/>
      </w:r>
      <w:r w:rsidR="00430150">
        <w:rPr>
          <w:noProof/>
        </w:rPr>
        <w:t>9</w:t>
      </w:r>
      <w:r w:rsidR="003250EB">
        <w:rPr>
          <w:noProof/>
        </w:rPr>
        <w:fldChar w:fldCharType="end"/>
      </w:r>
      <w:r w:rsidR="00430150">
        <w:t>.</w:t>
      </w:r>
      <w:r w:rsidR="003250EB">
        <w:rPr>
          <w:noProof/>
        </w:rPr>
        <w:fldChar w:fldCharType="begin"/>
      </w:r>
      <w:r w:rsidR="003250EB">
        <w:rPr>
          <w:noProof/>
        </w:rPr>
        <w:instrText xml:space="preserve"> SEQ Рисунок \* ARABIC \s 1 </w:instrText>
      </w:r>
      <w:r w:rsidR="003250EB">
        <w:rPr>
          <w:noProof/>
        </w:rPr>
        <w:fldChar w:fldCharType="separate"/>
      </w:r>
      <w:r w:rsidR="00430150">
        <w:rPr>
          <w:noProof/>
        </w:rPr>
        <w:t>2</w:t>
      </w:r>
      <w:r w:rsidR="003250EB">
        <w:rPr>
          <w:noProof/>
        </w:rPr>
        <w:fldChar w:fldCharType="end"/>
      </w:r>
      <w:bookmarkEnd w:id="81"/>
      <w:r>
        <w:t xml:space="preserve"> – </w:t>
      </w:r>
      <w:r>
        <w:rPr>
          <w:rFonts w:eastAsia="Calibri"/>
        </w:rPr>
        <w:t>Д</w:t>
      </w:r>
      <w:r w:rsidR="00F046B6" w:rsidRPr="00F046B6">
        <w:rPr>
          <w:rFonts w:eastAsia="Calibri"/>
        </w:rPr>
        <w:t>иалоговое окно СисТел</w:t>
      </w:r>
    </w:p>
    <w:p w:rsidR="00731C4D" w:rsidRDefault="00731C4D" w:rsidP="001437C4">
      <w:pPr>
        <w:rPr>
          <w:rFonts w:eastAsia="Calibri"/>
        </w:rPr>
      </w:pPr>
    </w:p>
    <w:p w:rsidR="00731C4D" w:rsidRPr="008355F8" w:rsidRDefault="00731C4D" w:rsidP="001437C4">
      <w:pPr>
        <w:ind w:firstLine="709"/>
      </w:pPr>
      <w:r w:rsidRPr="008355F8">
        <w:t xml:space="preserve">Если в процессе ввода данных допущена ошибка, </w:t>
      </w:r>
      <w:r>
        <w:t xml:space="preserve">то </w:t>
      </w:r>
      <w:r w:rsidRPr="008355F8">
        <w:t>на экран могут быть выведены следующие сообщения</w:t>
      </w:r>
      <w:r w:rsidR="0066521A">
        <w:t xml:space="preserve"> (</w:t>
      </w:r>
      <w:r w:rsidR="0066521A">
        <w:fldChar w:fldCharType="begin"/>
      </w:r>
      <w:r w:rsidR="0066521A">
        <w:instrText xml:space="preserve"> REF _Ref196126597 \h </w:instrText>
      </w:r>
      <w:r w:rsidR="0066521A">
        <w:fldChar w:fldCharType="separate"/>
      </w:r>
      <w:r w:rsidR="0066521A">
        <w:t xml:space="preserve">Рисунок </w:t>
      </w:r>
      <w:r w:rsidR="0066521A">
        <w:rPr>
          <w:noProof/>
        </w:rPr>
        <w:t>9</w:t>
      </w:r>
      <w:r w:rsidR="0066521A">
        <w:t>.</w:t>
      </w:r>
      <w:r w:rsidR="0066521A">
        <w:rPr>
          <w:noProof/>
        </w:rPr>
        <w:t>3</w:t>
      </w:r>
      <w:r w:rsidR="0066521A">
        <w:fldChar w:fldCharType="end"/>
      </w:r>
      <w:r w:rsidR="0066521A">
        <w:t>)</w:t>
      </w:r>
      <w:r w:rsidRPr="008355F8">
        <w:t xml:space="preserve">: </w:t>
      </w:r>
    </w:p>
    <w:p w:rsidR="00731C4D" w:rsidRPr="008355F8" w:rsidRDefault="00731C4D" w:rsidP="006544FA">
      <w:pPr>
        <w:pStyle w:val="afffd"/>
        <w:numPr>
          <w:ilvl w:val="0"/>
          <w:numId w:val="12"/>
        </w:numPr>
        <w:contextualSpacing w:val="0"/>
      </w:pPr>
      <w:r>
        <w:t>об ошибке при</w:t>
      </w:r>
      <w:r w:rsidRPr="008355F8">
        <w:t xml:space="preserve"> вводе данных в поле </w:t>
      </w:r>
      <w:r w:rsidRPr="008355F8">
        <w:rPr>
          <w:b/>
        </w:rPr>
        <w:t>«Логин»</w:t>
      </w:r>
      <w:r w:rsidRPr="008355F8">
        <w:t>.</w:t>
      </w:r>
    </w:p>
    <w:p w:rsidR="00731C4D" w:rsidRPr="008355F8" w:rsidRDefault="00731C4D" w:rsidP="006544FA">
      <w:pPr>
        <w:pStyle w:val="afffd"/>
        <w:numPr>
          <w:ilvl w:val="0"/>
          <w:numId w:val="12"/>
        </w:numPr>
        <w:contextualSpacing w:val="0"/>
      </w:pPr>
      <w:r>
        <w:t>об ошибке при</w:t>
      </w:r>
      <w:r w:rsidRPr="008355F8">
        <w:t xml:space="preserve"> вводе данных в поле </w:t>
      </w:r>
      <w:r w:rsidRPr="008355F8">
        <w:rPr>
          <w:b/>
        </w:rPr>
        <w:t>«Пароль»</w:t>
      </w:r>
      <w:r w:rsidRPr="008355F8">
        <w:t>.</w:t>
      </w:r>
    </w:p>
    <w:p w:rsidR="00F046B6" w:rsidRPr="00F046B6" w:rsidRDefault="00F046B6" w:rsidP="001437C4">
      <w:pPr>
        <w:rPr>
          <w:rFonts w:eastAsia="Calibri"/>
        </w:rPr>
      </w:pPr>
    </w:p>
    <w:p w:rsidR="0066521A" w:rsidRDefault="0037052B" w:rsidP="0066521A">
      <w:pPr>
        <w:keepNext/>
        <w:ind w:firstLine="340"/>
      </w:pPr>
      <w:r w:rsidRPr="008F47A6">
        <w:rPr>
          <w:rFonts w:eastAsia="Calibri"/>
          <w:noProof/>
        </w:rPr>
        <w:drawing>
          <wp:inline distT="0" distB="0" distL="0" distR="0" wp14:anchorId="5018C559" wp14:editId="6157D194">
            <wp:extent cx="5105400" cy="977271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5585" cy="98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690" w:rsidRDefault="0066521A" w:rsidP="0066521A">
      <w:pPr>
        <w:pStyle w:val="aff1"/>
        <w:rPr>
          <w:rFonts w:eastAsia="Calibri"/>
        </w:rPr>
      </w:pPr>
      <w:bookmarkStart w:id="82" w:name="_Ref196126597"/>
      <w:r>
        <w:t xml:space="preserve">Рисунок </w:t>
      </w:r>
      <w:r w:rsidR="003250EB">
        <w:rPr>
          <w:noProof/>
        </w:rPr>
        <w:fldChar w:fldCharType="begin"/>
      </w:r>
      <w:r w:rsidR="003250EB">
        <w:rPr>
          <w:noProof/>
        </w:rPr>
        <w:instrText xml:space="preserve"> S</w:instrText>
      </w:r>
      <w:r w:rsidR="003250EB">
        <w:rPr>
          <w:noProof/>
        </w:rPr>
        <w:instrText xml:space="preserve">TYLEREF 1 \s </w:instrText>
      </w:r>
      <w:r w:rsidR="003250EB">
        <w:rPr>
          <w:noProof/>
        </w:rPr>
        <w:fldChar w:fldCharType="separate"/>
      </w:r>
      <w:r w:rsidR="00430150">
        <w:rPr>
          <w:noProof/>
        </w:rPr>
        <w:t>9</w:t>
      </w:r>
      <w:r w:rsidR="003250EB">
        <w:rPr>
          <w:noProof/>
        </w:rPr>
        <w:fldChar w:fldCharType="end"/>
      </w:r>
      <w:r w:rsidR="00430150">
        <w:t>.</w:t>
      </w:r>
      <w:r w:rsidR="003250EB">
        <w:rPr>
          <w:noProof/>
        </w:rPr>
        <w:fldChar w:fldCharType="begin"/>
      </w:r>
      <w:r w:rsidR="003250EB">
        <w:rPr>
          <w:noProof/>
        </w:rPr>
        <w:instrText xml:space="preserve"> SEQ Рисунок \* ARABIC \s 1 </w:instrText>
      </w:r>
      <w:r w:rsidR="003250EB">
        <w:rPr>
          <w:noProof/>
        </w:rPr>
        <w:fldChar w:fldCharType="separate"/>
      </w:r>
      <w:r w:rsidR="00430150">
        <w:rPr>
          <w:noProof/>
        </w:rPr>
        <w:t>3</w:t>
      </w:r>
      <w:r w:rsidR="003250EB">
        <w:rPr>
          <w:noProof/>
        </w:rPr>
        <w:fldChar w:fldCharType="end"/>
      </w:r>
      <w:bookmarkEnd w:id="82"/>
      <w:r>
        <w:t xml:space="preserve"> – Сообщения об ошибке</w:t>
      </w:r>
      <w:r>
        <w:fldChar w:fldCharType="begin"/>
      </w:r>
      <w:r>
        <w:instrText xml:space="preserve"> REF _Ref196126597 \h </w:instrText>
      </w:r>
      <w:r>
        <w:fldChar w:fldCharType="end"/>
      </w:r>
    </w:p>
    <w:p w:rsidR="00C95690" w:rsidRDefault="00C95690" w:rsidP="001437C4">
      <w:r w:rsidRPr="008355F8">
        <w:rPr>
          <w:b/>
        </w:rPr>
        <w:t>Рекомендация:</w:t>
      </w:r>
      <w:r w:rsidRPr="008355F8">
        <w:t xml:space="preserve"> </w:t>
      </w:r>
      <w:r>
        <w:t xml:space="preserve">после отказа в авторизации </w:t>
      </w:r>
      <w:r w:rsidRPr="008355F8">
        <w:t>следует проверить правильность вводимых данных и пройти авторизацию повторно.</w:t>
      </w:r>
    </w:p>
    <w:p w:rsidR="00C95690" w:rsidRDefault="00C95690" w:rsidP="001437C4">
      <w:pPr>
        <w:ind w:firstLine="340"/>
        <w:rPr>
          <w:rFonts w:eastAsia="Calibri"/>
        </w:rPr>
      </w:pPr>
    </w:p>
    <w:p w:rsidR="00F046B6" w:rsidRPr="00F046B6" w:rsidRDefault="00F046B6" w:rsidP="006544FA">
      <w:pPr>
        <w:pStyle w:val="30"/>
        <w:numPr>
          <w:ilvl w:val="2"/>
          <w:numId w:val="25"/>
        </w:numPr>
      </w:pPr>
      <w:bookmarkStart w:id="83" w:name="_Toc196127083"/>
      <w:r w:rsidRPr="00F046B6">
        <w:t>Смена пароля пользователя</w:t>
      </w:r>
      <w:bookmarkEnd w:id="83"/>
    </w:p>
    <w:p w:rsidR="00F046B6" w:rsidRPr="00F046B6" w:rsidRDefault="00F046B6" w:rsidP="001437C4">
      <w:pPr>
        <w:rPr>
          <w:rFonts w:eastAsia="Calibri"/>
        </w:rPr>
      </w:pP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 xml:space="preserve">При запуске АРМ Диспетчера в диалоговом окне СисТел пользователю предоставляется возможность изменить пароль. Для этого </w:t>
      </w:r>
      <w:r w:rsidR="00AF1841" w:rsidRPr="008355F8">
        <w:t xml:space="preserve">следует </w:t>
      </w:r>
      <w:r w:rsidR="00AF1841">
        <w:t xml:space="preserve">на </w:t>
      </w:r>
      <w:r w:rsidR="00AF1841" w:rsidRPr="008355F8">
        <w:t xml:space="preserve">нажать кнопку </w:t>
      </w:r>
      <w:r w:rsidR="00AF1841" w:rsidRPr="008355F8">
        <w:rPr>
          <w:b/>
        </w:rPr>
        <w:t xml:space="preserve">«Сменить пароль». </w:t>
      </w:r>
      <w:r w:rsidR="00AF1841" w:rsidRPr="008355F8">
        <w:t> </w:t>
      </w:r>
      <w:r w:rsidR="00AF1841">
        <w:t>Далее, в</w:t>
      </w:r>
      <w:r w:rsidR="00AF1841" w:rsidRPr="008355F8">
        <w:t xml:space="preserve"> открывшемся окне </w:t>
      </w:r>
      <w:r w:rsidR="00AF1841" w:rsidRPr="008355F8">
        <w:rPr>
          <w:b/>
        </w:rPr>
        <w:t>«Смена пароля»</w:t>
      </w:r>
      <w:r w:rsidR="00AF1841">
        <w:rPr>
          <w:b/>
        </w:rPr>
        <w:t xml:space="preserve"> </w:t>
      </w:r>
      <w:r w:rsidR="00AF1841" w:rsidRPr="00AF1841">
        <w:t>(</w:t>
      </w:r>
      <w:r w:rsidR="00D42FC2">
        <w:fldChar w:fldCharType="begin"/>
      </w:r>
      <w:r w:rsidR="00D42FC2">
        <w:instrText xml:space="preserve"> REF _Ref196126653 \h </w:instrText>
      </w:r>
      <w:r w:rsidR="00D42FC2">
        <w:fldChar w:fldCharType="separate"/>
      </w:r>
      <w:r w:rsidR="00D42FC2">
        <w:t xml:space="preserve">Рисунок </w:t>
      </w:r>
      <w:r w:rsidR="00D42FC2">
        <w:rPr>
          <w:noProof/>
        </w:rPr>
        <w:t>9</w:t>
      </w:r>
      <w:r w:rsidR="00D42FC2">
        <w:t>.</w:t>
      </w:r>
      <w:r w:rsidR="00D42FC2">
        <w:rPr>
          <w:noProof/>
        </w:rPr>
        <w:t>4</w:t>
      </w:r>
      <w:r w:rsidR="00D42FC2">
        <w:fldChar w:fldCharType="end"/>
      </w:r>
      <w:r w:rsidR="00AF1841" w:rsidRPr="00AF1841">
        <w:t>)</w:t>
      </w:r>
      <w:r w:rsidR="00AF1841" w:rsidRPr="008355F8">
        <w:t xml:space="preserve"> ввести текущие имя пользователя и новый пароль. Новый пароль нужно подтвердить, продублировав его в поле </w:t>
      </w:r>
      <w:r w:rsidR="00AF1841" w:rsidRPr="008355F8">
        <w:rPr>
          <w:b/>
        </w:rPr>
        <w:t>«Повтор пароля»</w:t>
      </w:r>
      <w:r w:rsidR="00AF1841" w:rsidRPr="008355F8">
        <w:t xml:space="preserve">. Для закрытия окна и сохранения нового пароля следует </w:t>
      </w:r>
      <w:r w:rsidR="00AF1841">
        <w:t>нажать на</w:t>
      </w:r>
      <w:r w:rsidR="00AF1841" w:rsidRPr="008355F8">
        <w:t xml:space="preserve"> кнопку </w:t>
      </w:r>
      <w:r w:rsidR="00AF1841" w:rsidRPr="008355F8">
        <w:rPr>
          <w:b/>
        </w:rPr>
        <w:t>«Вход»</w:t>
      </w:r>
      <w:r w:rsidR="00AF1841" w:rsidRPr="008355F8">
        <w:t xml:space="preserve">, </w:t>
      </w:r>
      <w:r w:rsidR="00AF1841">
        <w:t xml:space="preserve">а </w:t>
      </w:r>
      <w:r w:rsidR="00AF1841" w:rsidRPr="008355F8">
        <w:t xml:space="preserve">для закрытия окна без сохранения нового пароля – </w:t>
      </w:r>
      <w:r w:rsidR="00AF1841">
        <w:t xml:space="preserve">на </w:t>
      </w:r>
      <w:r w:rsidR="00AF1841" w:rsidRPr="008355F8">
        <w:t>кнопку </w:t>
      </w:r>
      <w:r w:rsidR="00AF1841" w:rsidRPr="008355F8">
        <w:rPr>
          <w:b/>
        </w:rPr>
        <w:t>«Отмена»</w:t>
      </w:r>
      <w:r w:rsidR="00AF1841" w:rsidRPr="008355F8">
        <w:t>.</w:t>
      </w:r>
    </w:p>
    <w:p w:rsidR="00F046B6" w:rsidRPr="00F046B6" w:rsidRDefault="00F046B6" w:rsidP="001437C4">
      <w:pPr>
        <w:rPr>
          <w:rFonts w:eastAsia="Calibri"/>
        </w:rPr>
      </w:pPr>
    </w:p>
    <w:p w:rsidR="00D42FC2" w:rsidRDefault="00AF1841" w:rsidP="00D42FC2">
      <w:pPr>
        <w:keepNext/>
        <w:jc w:val="center"/>
      </w:pPr>
      <w:r w:rsidRPr="008865D1">
        <w:rPr>
          <w:noProof/>
        </w:rPr>
        <w:lastRenderedPageBreak/>
        <w:drawing>
          <wp:inline distT="0" distB="0" distL="0" distR="0" wp14:anchorId="718EB94E" wp14:editId="0B67DBA7">
            <wp:extent cx="2276475" cy="2258116"/>
            <wp:effectExtent l="0" t="0" r="0" b="889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77998" cy="225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841" w:rsidRPr="008865D1" w:rsidRDefault="00D42FC2" w:rsidP="00D42FC2">
      <w:pPr>
        <w:pStyle w:val="aff1"/>
        <w:jc w:val="center"/>
        <w:rPr>
          <w:sz w:val="24"/>
          <w:szCs w:val="24"/>
        </w:rPr>
      </w:pPr>
      <w:bookmarkStart w:id="84" w:name="_Ref196126653"/>
      <w:r>
        <w:t xml:space="preserve">Рисунок </w:t>
      </w:r>
      <w:r w:rsidR="003250EB">
        <w:rPr>
          <w:noProof/>
        </w:rPr>
        <w:fldChar w:fldCharType="begin"/>
      </w:r>
      <w:r w:rsidR="003250EB">
        <w:rPr>
          <w:noProof/>
        </w:rPr>
        <w:instrText xml:space="preserve"> STYLEREF 1 \s </w:instrText>
      </w:r>
      <w:r w:rsidR="003250EB">
        <w:rPr>
          <w:noProof/>
        </w:rPr>
        <w:fldChar w:fldCharType="separate"/>
      </w:r>
      <w:r w:rsidR="00430150">
        <w:rPr>
          <w:noProof/>
        </w:rPr>
        <w:t>9</w:t>
      </w:r>
      <w:r w:rsidR="003250EB">
        <w:rPr>
          <w:noProof/>
        </w:rPr>
        <w:fldChar w:fldCharType="end"/>
      </w:r>
      <w:r w:rsidR="00430150">
        <w:t>.</w:t>
      </w:r>
      <w:r w:rsidR="003250EB">
        <w:rPr>
          <w:noProof/>
        </w:rPr>
        <w:fldChar w:fldCharType="begin"/>
      </w:r>
      <w:r w:rsidR="003250EB">
        <w:rPr>
          <w:noProof/>
        </w:rPr>
        <w:instrText xml:space="preserve"> SEQ Рисунок \* ARABIC \s 1 </w:instrText>
      </w:r>
      <w:r w:rsidR="003250EB">
        <w:rPr>
          <w:noProof/>
        </w:rPr>
        <w:fldChar w:fldCharType="separate"/>
      </w:r>
      <w:r w:rsidR="00430150">
        <w:rPr>
          <w:noProof/>
        </w:rPr>
        <w:t>4</w:t>
      </w:r>
      <w:r w:rsidR="003250EB">
        <w:rPr>
          <w:noProof/>
        </w:rPr>
        <w:fldChar w:fldCharType="end"/>
      </w:r>
      <w:bookmarkEnd w:id="84"/>
      <w:r>
        <w:t xml:space="preserve"> </w:t>
      </w:r>
      <w:r w:rsidR="00AF1841" w:rsidRPr="008865D1">
        <w:rPr>
          <w:sz w:val="24"/>
          <w:szCs w:val="24"/>
        </w:rPr>
        <w:t>– Окно «Смена пароля»</w:t>
      </w:r>
    </w:p>
    <w:p w:rsidR="00F046B6" w:rsidRPr="00615C4F" w:rsidRDefault="00F046B6" w:rsidP="006544FA">
      <w:pPr>
        <w:pStyle w:val="30"/>
        <w:numPr>
          <w:ilvl w:val="2"/>
          <w:numId w:val="25"/>
        </w:numPr>
      </w:pPr>
      <w:bookmarkStart w:id="85" w:name="_Toc196127084"/>
      <w:r w:rsidRPr="00615C4F">
        <w:t>Рабочее окно</w:t>
      </w:r>
      <w:bookmarkEnd w:id="85"/>
    </w:p>
    <w:p w:rsidR="004F178F" w:rsidRPr="00615C4F" w:rsidRDefault="004F178F" w:rsidP="001437C4">
      <w:pPr>
        <w:ind w:firstLine="340"/>
        <w:rPr>
          <w:color w:val="000000" w:themeColor="text1"/>
        </w:rPr>
      </w:pPr>
    </w:p>
    <w:p w:rsidR="007E7358" w:rsidRPr="00615C4F" w:rsidRDefault="007E7358" w:rsidP="001437C4">
      <w:pPr>
        <w:rPr>
          <w:color w:val="000000" w:themeColor="text1"/>
        </w:rPr>
      </w:pPr>
      <w:r w:rsidRPr="00615C4F">
        <w:rPr>
          <w:color w:val="000000" w:themeColor="text1"/>
        </w:rPr>
        <w:t xml:space="preserve">Если </w:t>
      </w:r>
      <w:r w:rsidR="00B80376" w:rsidRPr="00615C4F">
        <w:rPr>
          <w:color w:val="000000" w:themeColor="text1"/>
        </w:rPr>
        <w:t>авторизация пройдена успешно</w:t>
      </w:r>
      <w:r w:rsidRPr="00615C4F">
        <w:rPr>
          <w:color w:val="000000" w:themeColor="text1"/>
        </w:rPr>
        <w:t>, то на экране появится главное рабочее окно программы (</w:t>
      </w:r>
      <w:r w:rsidR="0010231A">
        <w:rPr>
          <w:color w:val="000000" w:themeColor="text1"/>
        </w:rPr>
        <w:fldChar w:fldCharType="begin"/>
      </w:r>
      <w:r w:rsidR="0010231A">
        <w:rPr>
          <w:color w:val="000000" w:themeColor="text1"/>
        </w:rPr>
        <w:instrText xml:space="preserve"> REF _Ref196126707 \h </w:instrText>
      </w:r>
      <w:r w:rsidR="0010231A">
        <w:rPr>
          <w:color w:val="000000" w:themeColor="text1"/>
        </w:rPr>
      </w:r>
      <w:r w:rsidR="0010231A">
        <w:rPr>
          <w:color w:val="000000" w:themeColor="text1"/>
        </w:rPr>
        <w:fldChar w:fldCharType="separate"/>
      </w:r>
      <w:r w:rsidR="0010231A">
        <w:t xml:space="preserve">Рисунок </w:t>
      </w:r>
      <w:r w:rsidR="0010231A">
        <w:rPr>
          <w:noProof/>
        </w:rPr>
        <w:t>9</w:t>
      </w:r>
      <w:r w:rsidR="0010231A">
        <w:t>.</w:t>
      </w:r>
      <w:r w:rsidR="0010231A">
        <w:rPr>
          <w:noProof/>
        </w:rPr>
        <w:t>5</w:t>
      </w:r>
      <w:r w:rsidR="0010231A">
        <w:rPr>
          <w:color w:val="000000" w:themeColor="text1"/>
        </w:rPr>
        <w:fldChar w:fldCharType="end"/>
      </w:r>
      <w:r w:rsidRPr="00615C4F">
        <w:rPr>
          <w:color w:val="000000" w:themeColor="text1"/>
        </w:rPr>
        <w:t>).</w:t>
      </w:r>
    </w:p>
    <w:p w:rsidR="00F046B6" w:rsidRDefault="00F046B6" w:rsidP="001437C4">
      <w:pPr>
        <w:rPr>
          <w:rFonts w:eastAsia="Calibri"/>
          <w:color w:val="000000" w:themeColor="text1"/>
        </w:rPr>
      </w:pPr>
      <w:r w:rsidRPr="00615C4F">
        <w:rPr>
          <w:rFonts w:eastAsia="Calibri"/>
          <w:color w:val="000000" w:themeColor="text1"/>
        </w:rPr>
        <w:t>На ней обычно размещаются графические элементы, используемые для перехода к экранным формам – оперативным схемам объ</w:t>
      </w:r>
      <w:r w:rsidR="0001556C">
        <w:rPr>
          <w:rFonts w:eastAsia="Calibri"/>
          <w:color w:val="000000" w:themeColor="text1"/>
        </w:rPr>
        <w:t>ектов диспетчеризации комплекса</w:t>
      </w:r>
      <w:r w:rsidR="001C4D3E" w:rsidRPr="00615C4F">
        <w:rPr>
          <w:rFonts w:eastAsia="Calibri"/>
          <w:color w:val="000000" w:themeColor="text1"/>
        </w:rPr>
        <w:t>.</w:t>
      </w:r>
    </w:p>
    <w:p w:rsidR="005808BA" w:rsidRDefault="005808BA" w:rsidP="001437C4">
      <w:r w:rsidRPr="008355F8">
        <w:t xml:space="preserve">Главное </w:t>
      </w:r>
      <w:r w:rsidRPr="0012369B">
        <w:t>рабочее окно включает:</w:t>
      </w:r>
    </w:p>
    <w:p w:rsidR="005808BA" w:rsidRDefault="005808BA" w:rsidP="006544FA">
      <w:pPr>
        <w:pStyle w:val="afffd"/>
        <w:numPr>
          <w:ilvl w:val="0"/>
          <w:numId w:val="13"/>
        </w:numPr>
      </w:pPr>
      <w:r w:rsidRPr="0012369B">
        <w:t>Область экранных форм</w:t>
      </w:r>
      <w:r w:rsidR="00D548D7">
        <w:t>,</w:t>
      </w:r>
    </w:p>
    <w:p w:rsidR="005808BA" w:rsidRDefault="005808BA" w:rsidP="006544FA">
      <w:pPr>
        <w:pStyle w:val="afffd"/>
        <w:numPr>
          <w:ilvl w:val="0"/>
          <w:numId w:val="13"/>
        </w:numPr>
      </w:pPr>
      <w:r w:rsidRPr="008355F8">
        <w:t>Панель инструментов</w:t>
      </w:r>
      <w:r w:rsidR="00D548D7">
        <w:t>,</w:t>
      </w:r>
    </w:p>
    <w:p w:rsidR="005808BA" w:rsidRDefault="005808BA" w:rsidP="006544FA">
      <w:pPr>
        <w:pStyle w:val="afffd"/>
        <w:numPr>
          <w:ilvl w:val="0"/>
          <w:numId w:val="13"/>
        </w:numPr>
      </w:pPr>
      <w:r>
        <w:t xml:space="preserve">Окно </w:t>
      </w:r>
      <w:r w:rsidRPr="005808BA">
        <w:t>«Структура» с сигналами и объектами</w:t>
      </w:r>
      <w:r w:rsidR="00D548D7">
        <w:t>,</w:t>
      </w:r>
    </w:p>
    <w:p w:rsidR="00D548D7" w:rsidRDefault="00D548D7" w:rsidP="006544FA">
      <w:pPr>
        <w:pStyle w:val="afffd"/>
        <w:numPr>
          <w:ilvl w:val="0"/>
          <w:numId w:val="13"/>
        </w:numPr>
      </w:pPr>
      <w:r w:rsidRPr="008355F8">
        <w:t>Панель журналов</w:t>
      </w:r>
      <w:r>
        <w:t xml:space="preserve"> для просмотра данных по сигналам,</w:t>
      </w:r>
    </w:p>
    <w:p w:rsidR="00D548D7" w:rsidRPr="00D548D7" w:rsidRDefault="00D548D7" w:rsidP="006544FA">
      <w:pPr>
        <w:pStyle w:val="afffd"/>
        <w:numPr>
          <w:ilvl w:val="0"/>
          <w:numId w:val="13"/>
        </w:numPr>
      </w:pPr>
      <w:r w:rsidRPr="00D548D7">
        <w:t>Окно «Слои»</w:t>
      </w:r>
      <w:r>
        <w:t>,</w:t>
      </w:r>
    </w:p>
    <w:p w:rsidR="00D548D7" w:rsidRDefault="00D548D7" w:rsidP="006544FA">
      <w:pPr>
        <w:pStyle w:val="afffd"/>
        <w:numPr>
          <w:ilvl w:val="0"/>
          <w:numId w:val="13"/>
        </w:numPr>
      </w:pPr>
      <w:r w:rsidRPr="008355F8">
        <w:t xml:space="preserve">Окно свойств </w:t>
      </w:r>
      <w:r>
        <w:t>сигналов,</w:t>
      </w:r>
    </w:p>
    <w:p w:rsidR="00D548D7" w:rsidRDefault="00D548D7" w:rsidP="006544FA">
      <w:pPr>
        <w:pStyle w:val="afffd"/>
        <w:numPr>
          <w:ilvl w:val="0"/>
          <w:numId w:val="13"/>
        </w:numPr>
      </w:pPr>
      <w:r w:rsidRPr="008355F8">
        <w:t xml:space="preserve">Окно навигации </w:t>
      </w:r>
      <w:r>
        <w:t>по схеме сети,</w:t>
      </w:r>
    </w:p>
    <w:p w:rsidR="00D548D7" w:rsidRPr="00280CC7" w:rsidRDefault="00D548D7" w:rsidP="006544FA">
      <w:pPr>
        <w:pStyle w:val="afffd"/>
        <w:numPr>
          <w:ilvl w:val="0"/>
          <w:numId w:val="13"/>
        </w:numPr>
        <w:rPr>
          <w:rFonts w:eastAsia="Calibri"/>
          <w:color w:val="000000" w:themeColor="text1"/>
        </w:rPr>
      </w:pPr>
      <w:r w:rsidRPr="008355F8">
        <w:t>Окно событий</w:t>
      </w:r>
      <w:r>
        <w:t>.</w:t>
      </w:r>
    </w:p>
    <w:p w:rsidR="0010231A" w:rsidRDefault="005E636C" w:rsidP="0010231A">
      <w:pPr>
        <w:keepNext/>
        <w:jc w:val="center"/>
      </w:pPr>
      <w:r w:rsidRPr="005E636C">
        <w:rPr>
          <w:rFonts w:eastAsia="Calibri"/>
          <w:noProof/>
          <w:color w:val="000000" w:themeColor="text1"/>
        </w:rPr>
        <w:lastRenderedPageBreak/>
        <w:drawing>
          <wp:inline distT="0" distB="0" distL="0" distR="0" wp14:anchorId="1034433C" wp14:editId="6DF545B4">
            <wp:extent cx="5305950" cy="4449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5426" cy="445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6B6" w:rsidRPr="00F046B6" w:rsidRDefault="0010231A" w:rsidP="0010231A">
      <w:pPr>
        <w:pStyle w:val="aff1"/>
        <w:jc w:val="center"/>
      </w:pPr>
      <w:bookmarkStart w:id="86" w:name="_Ref196126707"/>
      <w:r>
        <w:t xml:space="preserve">Рисунок </w:t>
      </w:r>
      <w:r w:rsidR="003250EB">
        <w:rPr>
          <w:noProof/>
        </w:rPr>
        <w:fldChar w:fldCharType="begin"/>
      </w:r>
      <w:r w:rsidR="003250EB">
        <w:rPr>
          <w:noProof/>
        </w:rPr>
        <w:instrText xml:space="preserve"> STYLEREF 1 \s </w:instrText>
      </w:r>
      <w:r w:rsidR="003250EB">
        <w:rPr>
          <w:noProof/>
        </w:rPr>
        <w:fldChar w:fldCharType="separate"/>
      </w:r>
      <w:r w:rsidR="00430150">
        <w:rPr>
          <w:noProof/>
        </w:rPr>
        <w:t>9</w:t>
      </w:r>
      <w:r w:rsidR="003250EB">
        <w:rPr>
          <w:noProof/>
        </w:rPr>
        <w:fldChar w:fldCharType="end"/>
      </w:r>
      <w:r w:rsidR="00430150">
        <w:t>.</w:t>
      </w:r>
      <w:r w:rsidR="003250EB">
        <w:rPr>
          <w:noProof/>
        </w:rPr>
        <w:fldChar w:fldCharType="begin"/>
      </w:r>
      <w:r w:rsidR="003250EB">
        <w:rPr>
          <w:noProof/>
        </w:rPr>
        <w:instrText xml:space="preserve"> SEQ Рисунок \* ARABIC \s 1 </w:instrText>
      </w:r>
      <w:r w:rsidR="003250EB">
        <w:rPr>
          <w:noProof/>
        </w:rPr>
        <w:fldChar w:fldCharType="separate"/>
      </w:r>
      <w:r w:rsidR="00430150">
        <w:rPr>
          <w:noProof/>
        </w:rPr>
        <w:t>5</w:t>
      </w:r>
      <w:r w:rsidR="003250EB">
        <w:rPr>
          <w:noProof/>
        </w:rPr>
        <w:fldChar w:fldCharType="end"/>
      </w:r>
      <w:bookmarkEnd w:id="86"/>
      <w:r>
        <w:t xml:space="preserve"> – </w:t>
      </w:r>
      <w:r w:rsidR="00F046B6" w:rsidRPr="00F046B6">
        <w:t>Рабочее окно АРМ Диспетчера</w:t>
      </w:r>
    </w:p>
    <w:p w:rsidR="00F046B6" w:rsidRPr="00F046B6" w:rsidRDefault="00F046B6" w:rsidP="001437C4">
      <w:pPr>
        <w:rPr>
          <w:rFonts w:eastAsia="Calibri"/>
        </w:rPr>
      </w:pPr>
    </w:p>
    <w:p w:rsidR="00F046B6" w:rsidRPr="00F046B6" w:rsidRDefault="00F046B6" w:rsidP="006544FA">
      <w:pPr>
        <w:pStyle w:val="30"/>
        <w:numPr>
          <w:ilvl w:val="2"/>
          <w:numId w:val="25"/>
        </w:numPr>
      </w:pPr>
      <w:bookmarkStart w:id="87" w:name="_Toc196127085"/>
      <w:r w:rsidRPr="00F046B6">
        <w:t xml:space="preserve">Панель </w:t>
      </w:r>
      <w:r w:rsidR="00495441">
        <w:t>инструментов</w:t>
      </w:r>
      <w:bookmarkEnd w:id="87"/>
    </w:p>
    <w:p w:rsidR="00F046B6" w:rsidRPr="00F046B6" w:rsidRDefault="00F046B6" w:rsidP="001437C4">
      <w:pPr>
        <w:rPr>
          <w:rFonts w:eastAsia="Calibri"/>
        </w:rPr>
      </w:pPr>
    </w:p>
    <w:p w:rsidR="000D3A78" w:rsidRPr="008355F8" w:rsidRDefault="00F046B6" w:rsidP="001437C4">
      <w:pPr>
        <w:rPr>
          <w:bCs/>
        </w:rPr>
      </w:pPr>
      <w:r w:rsidRPr="00F046B6">
        <w:rPr>
          <w:rFonts w:eastAsia="Calibri"/>
        </w:rPr>
        <w:t xml:space="preserve">В верхней части рабочего окна располагается панель </w:t>
      </w:r>
      <w:r w:rsidR="00495441">
        <w:rPr>
          <w:rFonts w:eastAsia="Calibri"/>
        </w:rPr>
        <w:t>инструментов</w:t>
      </w:r>
      <w:r w:rsidR="000D3A78">
        <w:rPr>
          <w:rFonts w:eastAsia="Calibri"/>
        </w:rPr>
        <w:t xml:space="preserve"> (</w:t>
      </w:r>
      <w:r w:rsidR="0010231A">
        <w:rPr>
          <w:rFonts w:eastAsia="Calibri"/>
        </w:rPr>
        <w:fldChar w:fldCharType="begin"/>
      </w:r>
      <w:r w:rsidR="0010231A">
        <w:rPr>
          <w:rFonts w:eastAsia="Calibri"/>
        </w:rPr>
        <w:instrText xml:space="preserve"> REF _Ref196126754 \h </w:instrText>
      </w:r>
      <w:r w:rsidR="0010231A">
        <w:rPr>
          <w:rFonts w:eastAsia="Calibri"/>
        </w:rPr>
      </w:r>
      <w:r w:rsidR="0010231A">
        <w:rPr>
          <w:rFonts w:eastAsia="Calibri"/>
        </w:rPr>
        <w:fldChar w:fldCharType="separate"/>
      </w:r>
      <w:r w:rsidR="0010231A">
        <w:t xml:space="preserve">Рисунок </w:t>
      </w:r>
      <w:r w:rsidR="0010231A">
        <w:rPr>
          <w:noProof/>
        </w:rPr>
        <w:t>9</w:t>
      </w:r>
      <w:r w:rsidR="0010231A">
        <w:t>.</w:t>
      </w:r>
      <w:r w:rsidR="0010231A">
        <w:rPr>
          <w:noProof/>
        </w:rPr>
        <w:t>6</w:t>
      </w:r>
      <w:r w:rsidR="0010231A">
        <w:rPr>
          <w:rFonts w:eastAsia="Calibri"/>
        </w:rPr>
        <w:fldChar w:fldCharType="end"/>
      </w:r>
      <w:r w:rsidR="000D3A78">
        <w:rPr>
          <w:rFonts w:eastAsia="Calibri"/>
        </w:rPr>
        <w:t>)</w:t>
      </w:r>
      <w:r w:rsidRPr="00F046B6">
        <w:rPr>
          <w:rFonts w:eastAsia="Calibri"/>
        </w:rPr>
        <w:t xml:space="preserve">, </w:t>
      </w:r>
      <w:r w:rsidR="00495441">
        <w:rPr>
          <w:rFonts w:eastAsia="Calibri"/>
        </w:rPr>
        <w:t>реализованная в виде ленточного интерфейса</w:t>
      </w:r>
      <w:r w:rsidRPr="00F046B6">
        <w:rPr>
          <w:rFonts w:eastAsia="Calibri"/>
        </w:rPr>
        <w:t>.</w:t>
      </w:r>
      <w:r w:rsidR="000D3A78">
        <w:rPr>
          <w:rFonts w:eastAsia="Calibri"/>
        </w:rPr>
        <w:t xml:space="preserve"> </w:t>
      </w:r>
      <w:r w:rsidR="000D3A78" w:rsidRPr="008355F8">
        <w:t xml:space="preserve">Панель инструментов состоит из вкладок: </w:t>
      </w:r>
      <w:r w:rsidR="000D3A78" w:rsidRPr="008355F8">
        <w:rPr>
          <w:b/>
        </w:rPr>
        <w:t xml:space="preserve">«Главная» </w:t>
      </w:r>
      <w:r w:rsidR="000D3A78" w:rsidRPr="008355F8">
        <w:t>и</w:t>
      </w:r>
      <w:r w:rsidR="000D3A78" w:rsidRPr="008355F8">
        <w:rPr>
          <w:b/>
        </w:rPr>
        <w:t xml:space="preserve"> «Инструменты»</w:t>
      </w:r>
      <w:r w:rsidR="000D3A78">
        <w:t xml:space="preserve">. </w:t>
      </w:r>
      <w:r w:rsidR="000D3A78">
        <w:rPr>
          <w:bCs/>
        </w:rPr>
        <w:t>К</w:t>
      </w:r>
      <w:r w:rsidR="000D3A78" w:rsidRPr="008355F8">
        <w:rPr>
          <w:bCs/>
        </w:rPr>
        <w:t>ажд</w:t>
      </w:r>
      <w:r w:rsidR="000D3A78">
        <w:rPr>
          <w:bCs/>
        </w:rPr>
        <w:t>ая</w:t>
      </w:r>
      <w:r w:rsidR="000D3A78" w:rsidRPr="008355F8">
        <w:rPr>
          <w:bCs/>
        </w:rPr>
        <w:t xml:space="preserve"> вкладк</w:t>
      </w:r>
      <w:r w:rsidR="000D3A78">
        <w:rPr>
          <w:bCs/>
        </w:rPr>
        <w:t>а</w:t>
      </w:r>
      <w:r w:rsidR="000D3A78" w:rsidRPr="008355F8">
        <w:rPr>
          <w:bCs/>
        </w:rPr>
        <w:t xml:space="preserve"> содержит</w:t>
      </w:r>
      <w:r w:rsidR="000D3A78">
        <w:rPr>
          <w:bCs/>
        </w:rPr>
        <w:t xml:space="preserve"> группы</w:t>
      </w:r>
      <w:r w:rsidR="000D3A78" w:rsidRPr="008355F8">
        <w:rPr>
          <w:bCs/>
        </w:rPr>
        <w:t xml:space="preserve"> </w:t>
      </w:r>
      <w:r w:rsidR="000D3A78">
        <w:rPr>
          <w:bCs/>
        </w:rPr>
        <w:t xml:space="preserve">с </w:t>
      </w:r>
      <w:r w:rsidR="000D3A78" w:rsidRPr="008355F8">
        <w:rPr>
          <w:bCs/>
        </w:rPr>
        <w:t>набор</w:t>
      </w:r>
      <w:r w:rsidR="000D3A78">
        <w:rPr>
          <w:bCs/>
        </w:rPr>
        <w:t>ами команд</w:t>
      </w:r>
      <w:r w:rsidR="000D3A78" w:rsidRPr="008355F8">
        <w:rPr>
          <w:bCs/>
        </w:rPr>
        <w:t>.</w:t>
      </w:r>
    </w:p>
    <w:p w:rsidR="00EC7D4A" w:rsidRPr="00F046B6" w:rsidRDefault="00EC7D4A" w:rsidP="001437C4">
      <w:pPr>
        <w:ind w:firstLine="340"/>
        <w:rPr>
          <w:rFonts w:eastAsia="Calibri"/>
        </w:rPr>
      </w:pPr>
    </w:p>
    <w:p w:rsidR="00F046B6" w:rsidRDefault="00EC7D4A" w:rsidP="0010231A">
      <w:pPr>
        <w:jc w:val="left"/>
        <w:rPr>
          <w:rFonts w:eastAsia="Calibri"/>
        </w:rPr>
      </w:pPr>
      <w:r w:rsidRPr="00B71832">
        <w:rPr>
          <w:noProof/>
        </w:rPr>
        <w:drawing>
          <wp:inline distT="0" distB="0" distL="0" distR="0" wp14:anchorId="6D42BF65" wp14:editId="34B57197">
            <wp:extent cx="5472752" cy="7571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2332" cy="75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041" w:rsidRDefault="00295041" w:rsidP="001437C4">
      <w:pPr>
        <w:jc w:val="center"/>
        <w:rPr>
          <w:rFonts w:eastAsia="Calibri"/>
        </w:rPr>
      </w:pPr>
    </w:p>
    <w:p w:rsidR="0010231A" w:rsidRDefault="00295041" w:rsidP="0010231A">
      <w:pPr>
        <w:keepNext/>
        <w:jc w:val="left"/>
      </w:pPr>
      <w:r w:rsidRPr="008355F8">
        <w:rPr>
          <w:noProof/>
        </w:rPr>
        <w:drawing>
          <wp:inline distT="0" distB="0" distL="0" distR="0" wp14:anchorId="7D842080" wp14:editId="50DFB873">
            <wp:extent cx="5643349" cy="8802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49003" cy="88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6B6" w:rsidRPr="0010231A" w:rsidRDefault="0010231A" w:rsidP="0010231A">
      <w:pPr>
        <w:pStyle w:val="aff1"/>
        <w:jc w:val="left"/>
      </w:pPr>
      <w:bookmarkStart w:id="88" w:name="_Ref196126754"/>
      <w:r>
        <w:t xml:space="preserve">Рисунок </w:t>
      </w:r>
      <w:r w:rsidR="003250EB">
        <w:rPr>
          <w:noProof/>
        </w:rPr>
        <w:fldChar w:fldCharType="begin"/>
      </w:r>
      <w:r w:rsidR="003250EB">
        <w:rPr>
          <w:noProof/>
        </w:rPr>
        <w:instrText xml:space="preserve"> STYLEREF 1 \s </w:instrText>
      </w:r>
      <w:r w:rsidR="003250EB">
        <w:rPr>
          <w:noProof/>
        </w:rPr>
        <w:fldChar w:fldCharType="separate"/>
      </w:r>
      <w:r w:rsidR="00430150">
        <w:rPr>
          <w:noProof/>
        </w:rPr>
        <w:t>9</w:t>
      </w:r>
      <w:r w:rsidR="003250EB">
        <w:rPr>
          <w:noProof/>
        </w:rPr>
        <w:fldChar w:fldCharType="end"/>
      </w:r>
      <w:r w:rsidR="00430150">
        <w:t>.</w:t>
      </w:r>
      <w:r w:rsidR="003250EB">
        <w:rPr>
          <w:noProof/>
        </w:rPr>
        <w:fldChar w:fldCharType="begin"/>
      </w:r>
      <w:r w:rsidR="003250EB">
        <w:rPr>
          <w:noProof/>
        </w:rPr>
        <w:instrText xml:space="preserve"> SEQ Рисунок \* ARABIC \s 1 </w:instrText>
      </w:r>
      <w:r w:rsidR="003250EB">
        <w:rPr>
          <w:noProof/>
        </w:rPr>
        <w:fldChar w:fldCharType="separate"/>
      </w:r>
      <w:r w:rsidR="00430150">
        <w:rPr>
          <w:noProof/>
        </w:rPr>
        <w:t>6</w:t>
      </w:r>
      <w:r w:rsidR="003250EB">
        <w:rPr>
          <w:noProof/>
        </w:rPr>
        <w:fldChar w:fldCharType="end"/>
      </w:r>
      <w:bookmarkEnd w:id="88"/>
      <w:r>
        <w:t xml:space="preserve"> – </w:t>
      </w:r>
      <w:r w:rsidR="00F046B6" w:rsidRPr="00F046B6">
        <w:rPr>
          <w:rFonts w:eastAsia="Calibri"/>
        </w:rPr>
        <w:t>Панель управления рабочего окна Диспетчера</w:t>
      </w:r>
    </w:p>
    <w:p w:rsidR="00D3187C" w:rsidRDefault="00D3187C" w:rsidP="001437C4">
      <w:pPr>
        <w:rPr>
          <w:rFonts w:eastAsia="Calibri"/>
        </w:rPr>
      </w:pPr>
      <w:r w:rsidRPr="008355F8">
        <w:rPr>
          <w:bCs/>
        </w:rPr>
        <w:t xml:space="preserve">Кнопка </w:t>
      </w:r>
      <w:r w:rsidRPr="008355F8">
        <w:rPr>
          <w:b/>
          <w:bCs/>
        </w:rPr>
        <w:t>«Сервер»</w:t>
      </w:r>
      <w:r w:rsidRPr="008355F8">
        <w:rPr>
          <w:bCs/>
        </w:rPr>
        <w:t xml:space="preserve"> показывает наличие или отсутствие подключения</w:t>
      </w:r>
      <w:r>
        <w:rPr>
          <w:bCs/>
        </w:rPr>
        <w:t>.</w:t>
      </w:r>
    </w:p>
    <w:p w:rsidR="007035CC" w:rsidRDefault="00D3187C" w:rsidP="001437C4">
      <w:pPr>
        <w:rPr>
          <w:bCs/>
        </w:rPr>
      </w:pPr>
      <w:r w:rsidRPr="008355F8">
        <w:rPr>
          <w:bCs/>
        </w:rPr>
        <w:lastRenderedPageBreak/>
        <w:t>В окне</w:t>
      </w:r>
      <w:r w:rsidRPr="008355F8">
        <w:rPr>
          <w:b/>
          <w:bCs/>
        </w:rPr>
        <w:t xml:space="preserve"> «Настройки»</w:t>
      </w:r>
      <w:r w:rsidRPr="008355F8">
        <w:rPr>
          <w:bCs/>
        </w:rPr>
        <w:t xml:space="preserve"> можно </w:t>
      </w:r>
      <w:r w:rsidR="000F1C20">
        <w:rPr>
          <w:bCs/>
        </w:rPr>
        <w:t>посмотреть</w:t>
      </w:r>
      <w:r w:rsidRPr="008355F8">
        <w:rPr>
          <w:bCs/>
        </w:rPr>
        <w:t xml:space="preserve"> состояни</w:t>
      </w:r>
      <w:r w:rsidR="000F1C20">
        <w:rPr>
          <w:bCs/>
        </w:rPr>
        <w:t>е</w:t>
      </w:r>
      <w:r w:rsidRPr="008355F8">
        <w:rPr>
          <w:bCs/>
        </w:rPr>
        <w:t xml:space="preserve"> подключения </w:t>
      </w:r>
      <w:r>
        <w:t xml:space="preserve">программы </w:t>
      </w:r>
      <w:r w:rsidRPr="008D47DD">
        <w:rPr>
          <w:b/>
        </w:rPr>
        <w:t xml:space="preserve">«Сервер </w:t>
      </w:r>
      <w:r w:rsidRPr="008D47DD">
        <w:rPr>
          <w:b/>
          <w:lang w:val="en-US"/>
        </w:rPr>
        <w:t>SCADA</w:t>
      </w:r>
      <w:r w:rsidRPr="008D47DD">
        <w:rPr>
          <w:b/>
        </w:rPr>
        <w:t>»</w:t>
      </w:r>
      <w:r w:rsidRPr="008355F8">
        <w:rPr>
          <w:bCs/>
        </w:rPr>
        <w:t xml:space="preserve"> к </w:t>
      </w:r>
      <w:r>
        <w:rPr>
          <w:bCs/>
        </w:rPr>
        <w:t>СУБД, а также</w:t>
      </w:r>
      <w:r w:rsidRPr="008355F8">
        <w:rPr>
          <w:bCs/>
        </w:rPr>
        <w:t xml:space="preserve"> вид</w:t>
      </w:r>
      <w:r>
        <w:rPr>
          <w:bCs/>
        </w:rPr>
        <w:t>еть</w:t>
      </w:r>
      <w:r w:rsidRPr="008355F8">
        <w:rPr>
          <w:bCs/>
        </w:rPr>
        <w:t xml:space="preserve"> подключени</w:t>
      </w:r>
      <w:r>
        <w:rPr>
          <w:bCs/>
        </w:rPr>
        <w:t>е</w:t>
      </w:r>
      <w:r w:rsidRPr="008355F8">
        <w:rPr>
          <w:bCs/>
        </w:rPr>
        <w:t xml:space="preserve"> </w:t>
      </w:r>
      <w:r>
        <w:rPr>
          <w:bCs/>
        </w:rPr>
        <w:t>СУБД к</w:t>
      </w:r>
      <w:r w:rsidRPr="008355F8">
        <w:rPr>
          <w:bCs/>
        </w:rPr>
        <w:t xml:space="preserve"> основн</w:t>
      </w:r>
      <w:r>
        <w:rPr>
          <w:bCs/>
        </w:rPr>
        <w:t>ому</w:t>
      </w:r>
      <w:r w:rsidRPr="008355F8">
        <w:rPr>
          <w:bCs/>
        </w:rPr>
        <w:t xml:space="preserve"> и резервн</w:t>
      </w:r>
      <w:r>
        <w:rPr>
          <w:bCs/>
        </w:rPr>
        <w:t>ому серверу</w:t>
      </w:r>
      <w:r w:rsidRPr="008355F8">
        <w:rPr>
          <w:bCs/>
        </w:rPr>
        <w:t>.</w:t>
      </w:r>
    </w:p>
    <w:p w:rsidR="00D3187C" w:rsidRPr="008355F8" w:rsidRDefault="00D3187C" w:rsidP="001437C4">
      <w:pPr>
        <w:rPr>
          <w:bCs/>
        </w:rPr>
      </w:pPr>
      <w:r w:rsidRPr="008355F8">
        <w:rPr>
          <w:bCs/>
        </w:rPr>
        <w:t xml:space="preserve">Если цвет индикатора зеленый, то </w:t>
      </w:r>
      <w:r>
        <w:rPr>
          <w:bCs/>
        </w:rPr>
        <w:t xml:space="preserve">программа подключена </w:t>
      </w:r>
      <w:r w:rsidRPr="008355F8">
        <w:rPr>
          <w:bCs/>
        </w:rPr>
        <w:t xml:space="preserve">к основному серверу, если цвет </w:t>
      </w:r>
      <w:r>
        <w:rPr>
          <w:bCs/>
        </w:rPr>
        <w:t xml:space="preserve">индикатора </w:t>
      </w:r>
      <w:r w:rsidRPr="008355F8">
        <w:rPr>
          <w:bCs/>
        </w:rPr>
        <w:t xml:space="preserve">оранжевый, </w:t>
      </w:r>
      <w:r>
        <w:rPr>
          <w:bCs/>
        </w:rPr>
        <w:t xml:space="preserve">- </w:t>
      </w:r>
      <w:r w:rsidRPr="008355F8">
        <w:rPr>
          <w:bCs/>
        </w:rPr>
        <w:t>то</w:t>
      </w:r>
      <w:r>
        <w:rPr>
          <w:bCs/>
        </w:rPr>
        <w:t xml:space="preserve"> подключена</w:t>
      </w:r>
      <w:r w:rsidRPr="008355F8">
        <w:rPr>
          <w:bCs/>
        </w:rPr>
        <w:t xml:space="preserve"> к резервному</w:t>
      </w:r>
      <w:r>
        <w:rPr>
          <w:bCs/>
        </w:rPr>
        <w:t xml:space="preserve"> серверу</w:t>
      </w:r>
      <w:r w:rsidRPr="008355F8">
        <w:rPr>
          <w:bCs/>
        </w:rPr>
        <w:t xml:space="preserve">, </w:t>
      </w:r>
      <w:r>
        <w:rPr>
          <w:bCs/>
        </w:rPr>
        <w:t xml:space="preserve">а </w:t>
      </w:r>
      <w:r w:rsidRPr="008355F8">
        <w:rPr>
          <w:bCs/>
        </w:rPr>
        <w:t xml:space="preserve">если цвет индикатора серый, то подключение </w:t>
      </w:r>
      <w:r>
        <w:rPr>
          <w:bCs/>
        </w:rPr>
        <w:t>программы к СУБД</w:t>
      </w:r>
      <w:r w:rsidRPr="0057395D">
        <w:rPr>
          <w:bCs/>
        </w:rPr>
        <w:t xml:space="preserve"> </w:t>
      </w:r>
      <w:r w:rsidRPr="008355F8">
        <w:rPr>
          <w:bCs/>
        </w:rPr>
        <w:t>отсутствует.</w:t>
      </w:r>
    </w:p>
    <w:p w:rsidR="00D3187C" w:rsidRDefault="00154EEC" w:rsidP="001437C4">
      <w:pPr>
        <w:rPr>
          <w:rFonts w:eastAsia="Calibri"/>
        </w:rPr>
      </w:pPr>
      <w:r>
        <w:rPr>
          <w:rFonts w:eastAsia="Calibri"/>
        </w:rPr>
        <w:t>Так же функционал панели инструментов позволяет осуществить: смену пользователя, вызов главной схемы, вызов программы «Графики», квитирование событий, установку плакатов.</w:t>
      </w:r>
    </w:p>
    <w:p w:rsidR="00D3187C" w:rsidRDefault="00D3187C" w:rsidP="001437C4"/>
    <w:p w:rsidR="00F046B6" w:rsidRPr="00F046B6" w:rsidRDefault="00316566" w:rsidP="006544FA">
      <w:pPr>
        <w:pStyle w:val="30"/>
        <w:numPr>
          <w:ilvl w:val="2"/>
          <w:numId w:val="25"/>
        </w:numPr>
      </w:pPr>
      <w:bookmarkStart w:id="89" w:name="_Toc196127086"/>
      <w:r>
        <w:t>Тревожное окно</w:t>
      </w:r>
      <w:bookmarkEnd w:id="89"/>
    </w:p>
    <w:p w:rsidR="00F046B6" w:rsidRPr="00F046B6" w:rsidRDefault="00F046B6" w:rsidP="001437C4">
      <w:pPr>
        <w:rPr>
          <w:rFonts w:eastAsia="Calibri"/>
        </w:rPr>
      </w:pP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>Одним из средств</w:t>
      </w:r>
      <w:r w:rsidR="002E209E">
        <w:rPr>
          <w:rFonts w:eastAsia="Calibri"/>
        </w:rPr>
        <w:t xml:space="preserve"> </w:t>
      </w:r>
      <w:r w:rsidRPr="00F046B6">
        <w:rPr>
          <w:rFonts w:eastAsia="Calibri"/>
        </w:rPr>
        <w:t xml:space="preserve">привлечения внимания диспетчера к происходящим в системе событиям является </w:t>
      </w:r>
      <w:r w:rsidR="00316566">
        <w:rPr>
          <w:rFonts w:eastAsia="Calibri"/>
        </w:rPr>
        <w:t>т</w:t>
      </w:r>
      <w:r w:rsidRPr="00F046B6">
        <w:rPr>
          <w:rFonts w:eastAsia="Calibri"/>
        </w:rPr>
        <w:t>ревожное окно</w:t>
      </w:r>
      <w:r w:rsidR="00A60627">
        <w:rPr>
          <w:rFonts w:eastAsia="Calibri"/>
        </w:rPr>
        <w:t xml:space="preserve"> (</w:t>
      </w:r>
      <w:r w:rsidR="0010231A">
        <w:rPr>
          <w:rFonts w:eastAsia="Calibri"/>
        </w:rPr>
        <w:fldChar w:fldCharType="begin"/>
      </w:r>
      <w:r w:rsidR="0010231A">
        <w:rPr>
          <w:rFonts w:eastAsia="Calibri"/>
        </w:rPr>
        <w:instrText xml:space="preserve"> REF _Ref196126779 \h </w:instrText>
      </w:r>
      <w:r w:rsidR="0010231A">
        <w:rPr>
          <w:rFonts w:eastAsia="Calibri"/>
        </w:rPr>
      </w:r>
      <w:r w:rsidR="0010231A">
        <w:rPr>
          <w:rFonts w:eastAsia="Calibri"/>
        </w:rPr>
        <w:fldChar w:fldCharType="separate"/>
      </w:r>
      <w:r w:rsidR="0010231A">
        <w:t xml:space="preserve">Рисунок </w:t>
      </w:r>
      <w:r w:rsidR="0010231A">
        <w:rPr>
          <w:noProof/>
        </w:rPr>
        <w:t>9</w:t>
      </w:r>
      <w:r w:rsidR="0010231A">
        <w:t>.</w:t>
      </w:r>
      <w:r w:rsidR="0010231A">
        <w:rPr>
          <w:noProof/>
        </w:rPr>
        <w:t>7</w:t>
      </w:r>
      <w:r w:rsidR="0010231A">
        <w:rPr>
          <w:rFonts w:eastAsia="Calibri"/>
        </w:rPr>
        <w:fldChar w:fldCharType="end"/>
      </w:r>
      <w:r w:rsidR="00A60627">
        <w:rPr>
          <w:rFonts w:eastAsia="Calibri"/>
        </w:rPr>
        <w:t>)</w:t>
      </w:r>
      <w:r w:rsidRPr="00F046B6">
        <w:rPr>
          <w:rFonts w:eastAsia="Calibri"/>
        </w:rPr>
        <w:t xml:space="preserve">. Оно выводится на экран диспетчерского </w:t>
      </w:r>
      <w:r w:rsidRPr="00316566">
        <w:rPr>
          <w:rFonts w:eastAsia="Calibri"/>
        </w:rPr>
        <w:t xml:space="preserve">компьютера </w:t>
      </w:r>
      <w:r w:rsidR="00316566" w:rsidRPr="00316566">
        <w:rPr>
          <w:rStyle w:val="FontStyle205"/>
          <w:rFonts w:ascii="Times New Roman" w:hAnsi="Times New Roman" w:cs="Times New Roman"/>
        </w:rPr>
        <w:t>поверх всех окон и не имеет привязки к главному рабочему окну программы.</w:t>
      </w:r>
      <w:r w:rsidRPr="00316566">
        <w:rPr>
          <w:rFonts w:eastAsia="Calibri"/>
        </w:rPr>
        <w:t xml:space="preserve"> </w:t>
      </w:r>
    </w:p>
    <w:p w:rsidR="00F046B6" w:rsidRDefault="00F046B6" w:rsidP="001437C4">
      <w:pPr>
        <w:rPr>
          <w:rFonts w:eastAsia="Calibri"/>
        </w:rPr>
      </w:pPr>
    </w:p>
    <w:p w:rsidR="0010231A" w:rsidRDefault="00A60627" w:rsidP="0010231A">
      <w:pPr>
        <w:keepNext/>
        <w:jc w:val="center"/>
      </w:pPr>
      <w:r w:rsidRPr="008355F8">
        <w:rPr>
          <w:noProof/>
        </w:rPr>
        <w:drawing>
          <wp:inline distT="0" distB="0" distL="0" distR="0" wp14:anchorId="5B5F0028" wp14:editId="6695F823">
            <wp:extent cx="3228975" cy="2819400"/>
            <wp:effectExtent l="0" t="0" r="9525" b="0"/>
            <wp:docPr id="243" name="Рисунок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627" w:rsidRPr="00F046B6" w:rsidRDefault="0010231A" w:rsidP="0010231A">
      <w:pPr>
        <w:pStyle w:val="aff1"/>
        <w:jc w:val="center"/>
      </w:pPr>
      <w:bookmarkStart w:id="90" w:name="_Ref196126779"/>
      <w:r>
        <w:t xml:space="preserve">Рисунок </w:t>
      </w:r>
      <w:r w:rsidR="003250EB">
        <w:rPr>
          <w:noProof/>
        </w:rPr>
        <w:fldChar w:fldCharType="begin"/>
      </w:r>
      <w:r w:rsidR="003250EB">
        <w:rPr>
          <w:noProof/>
        </w:rPr>
        <w:instrText xml:space="preserve"> STYLEREF 1 \s </w:instrText>
      </w:r>
      <w:r w:rsidR="003250EB">
        <w:rPr>
          <w:noProof/>
        </w:rPr>
        <w:fldChar w:fldCharType="separate"/>
      </w:r>
      <w:r w:rsidR="00430150">
        <w:rPr>
          <w:noProof/>
        </w:rPr>
        <w:t>9</w:t>
      </w:r>
      <w:r w:rsidR="003250EB">
        <w:rPr>
          <w:noProof/>
        </w:rPr>
        <w:fldChar w:fldCharType="end"/>
      </w:r>
      <w:r w:rsidR="00430150">
        <w:t>.</w:t>
      </w:r>
      <w:r w:rsidR="003250EB">
        <w:rPr>
          <w:noProof/>
        </w:rPr>
        <w:fldChar w:fldCharType="begin"/>
      </w:r>
      <w:r w:rsidR="003250EB">
        <w:rPr>
          <w:noProof/>
        </w:rPr>
        <w:instrText xml:space="preserve"> SEQ Рисунок \* ARABIC \s 1 </w:instrText>
      </w:r>
      <w:r w:rsidR="003250EB">
        <w:rPr>
          <w:noProof/>
        </w:rPr>
        <w:fldChar w:fldCharType="separate"/>
      </w:r>
      <w:r w:rsidR="00430150">
        <w:rPr>
          <w:noProof/>
        </w:rPr>
        <w:t>7</w:t>
      </w:r>
      <w:r w:rsidR="003250EB">
        <w:rPr>
          <w:noProof/>
        </w:rPr>
        <w:fldChar w:fldCharType="end"/>
      </w:r>
      <w:bookmarkEnd w:id="90"/>
      <w:r>
        <w:t xml:space="preserve"> – </w:t>
      </w:r>
      <w:r w:rsidR="00A60627" w:rsidRPr="00F046B6">
        <w:t>Тревожное окно в АРМ Диспетчера</w:t>
      </w:r>
    </w:p>
    <w:p w:rsidR="00925548" w:rsidRPr="00925548" w:rsidRDefault="00925548" w:rsidP="001437C4">
      <w:pPr>
        <w:ind w:firstLine="284"/>
        <w:rPr>
          <w:rStyle w:val="FontStyle205"/>
          <w:rFonts w:ascii="Times New Roman" w:hAnsi="Times New Roman" w:cs="Times New Roman"/>
        </w:rPr>
      </w:pPr>
      <w:r w:rsidRPr="00925548">
        <w:rPr>
          <w:rStyle w:val="FontStyle205"/>
          <w:rFonts w:ascii="Times New Roman" w:hAnsi="Times New Roman" w:cs="Times New Roman"/>
        </w:rPr>
        <w:t>Кнопки тревожного окна предназначены для выполнения следующих действий:</w:t>
      </w:r>
    </w:p>
    <w:p w:rsidR="00925548" w:rsidRPr="00925548" w:rsidRDefault="00925548" w:rsidP="006544FA">
      <w:pPr>
        <w:pStyle w:val="afffd"/>
        <w:numPr>
          <w:ilvl w:val="2"/>
          <w:numId w:val="14"/>
        </w:numPr>
        <w:contextualSpacing w:val="0"/>
      </w:pPr>
      <w:r w:rsidRPr="00925548">
        <w:rPr>
          <w:b/>
        </w:rPr>
        <w:t>«Снять с контроля»</w:t>
      </w:r>
      <w:r w:rsidRPr="00925548">
        <w:t xml:space="preserve"> – события, генерируемые для данного сигнала, будут фиксироваться в архивной БД, но не будут отображаться в журнале ТИ, ТС, журнале последних сообщений, тревожном окне. </w:t>
      </w:r>
    </w:p>
    <w:p w:rsidR="00925548" w:rsidRPr="00925548" w:rsidRDefault="00925548" w:rsidP="006544FA">
      <w:pPr>
        <w:pStyle w:val="afffd"/>
        <w:numPr>
          <w:ilvl w:val="2"/>
          <w:numId w:val="14"/>
        </w:numPr>
        <w:contextualSpacing w:val="0"/>
      </w:pPr>
      <w:r w:rsidRPr="00925548">
        <w:rPr>
          <w:b/>
        </w:rPr>
        <w:t>«Квитировать»</w:t>
      </w:r>
      <w:r w:rsidRPr="00925548">
        <w:t> – квитировать данное событие;</w:t>
      </w:r>
    </w:p>
    <w:p w:rsidR="00925548" w:rsidRPr="00925548" w:rsidRDefault="00925548" w:rsidP="006544FA">
      <w:pPr>
        <w:pStyle w:val="afffd"/>
        <w:numPr>
          <w:ilvl w:val="2"/>
          <w:numId w:val="14"/>
        </w:numPr>
        <w:contextualSpacing w:val="0"/>
      </w:pPr>
      <w:r w:rsidRPr="00925548">
        <w:rPr>
          <w:b/>
        </w:rPr>
        <w:t>«Убрать тревожное окно»</w:t>
      </w:r>
      <w:r w:rsidRPr="00925548">
        <w:t xml:space="preserve"> – закрыть окно тревог;</w:t>
      </w:r>
    </w:p>
    <w:p w:rsidR="00925548" w:rsidRPr="00925548" w:rsidRDefault="00925548" w:rsidP="006544FA">
      <w:pPr>
        <w:pStyle w:val="afffd"/>
        <w:numPr>
          <w:ilvl w:val="2"/>
          <w:numId w:val="14"/>
        </w:numPr>
        <w:contextualSpacing w:val="0"/>
      </w:pPr>
      <w:r w:rsidRPr="00925548">
        <w:t>«</w:t>
      </w:r>
      <w:r w:rsidRPr="00925548">
        <w:rPr>
          <w:b/>
        </w:rPr>
        <w:t>Перейти к схеме»</w:t>
      </w:r>
      <w:r w:rsidRPr="00925548">
        <w:t> – выполнить переход к одной из мнемосхем, содержащих графическое изображение сигнала, с которым связано данное событие.</w:t>
      </w:r>
    </w:p>
    <w:p w:rsidR="00925548" w:rsidRPr="00925548" w:rsidRDefault="00925548" w:rsidP="006544FA">
      <w:pPr>
        <w:pStyle w:val="afffd"/>
        <w:numPr>
          <w:ilvl w:val="2"/>
          <w:numId w:val="14"/>
        </w:numPr>
        <w:contextualSpacing w:val="0"/>
        <w:rPr>
          <w:rStyle w:val="FontStyle205"/>
          <w:rFonts w:ascii="Times New Roman" w:hAnsi="Times New Roman" w:cs="Times New Roman"/>
        </w:rPr>
      </w:pPr>
      <w:r w:rsidRPr="00925548">
        <w:t>Флаг «</w:t>
      </w:r>
      <w:r w:rsidRPr="00925548">
        <w:rPr>
          <w:b/>
        </w:rPr>
        <w:t>Показывать следующее событие»</w:t>
      </w:r>
      <w:r w:rsidRPr="00925548">
        <w:t xml:space="preserve"> имеет два состояния: </w:t>
      </w:r>
      <w:r w:rsidRPr="00925548">
        <w:rPr>
          <w:b/>
        </w:rPr>
        <w:t>«включено»</w:t>
      </w:r>
      <w:r w:rsidRPr="00925548">
        <w:t xml:space="preserve"> и </w:t>
      </w:r>
      <w:r w:rsidRPr="00925548">
        <w:rPr>
          <w:b/>
        </w:rPr>
        <w:t>«отключено»</w:t>
      </w:r>
      <w:r w:rsidRPr="00925548">
        <w:t xml:space="preserve">. Если опция включена, то рядом с названием отображается значок </w:t>
      </w:r>
      <w:r w:rsidRPr="00925548">
        <w:rPr>
          <w:noProof/>
        </w:rPr>
        <w:drawing>
          <wp:inline distT="0" distB="0" distL="0" distR="0" wp14:anchorId="4087CE0E" wp14:editId="34F8BAD7">
            <wp:extent cx="180975" cy="171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5548">
        <w:t xml:space="preserve">. При включенной опции «тревожное» окно будет открыто до тех пор, пока не будет нажата кнопка </w:t>
      </w:r>
      <w:r w:rsidRPr="00925548">
        <w:rPr>
          <w:b/>
        </w:rPr>
        <w:t>«Убрать тревожное окно»</w:t>
      </w:r>
      <w:r w:rsidRPr="00925548">
        <w:t>. При отключенной опции «тревожное» окно будет автоматически закрыто, и вновь</w:t>
      </w:r>
      <w:r w:rsidRPr="00925548">
        <w:rPr>
          <w:rStyle w:val="FontStyle205"/>
          <w:rFonts w:ascii="Times New Roman" w:hAnsi="Times New Roman" w:cs="Times New Roman"/>
        </w:rPr>
        <w:t xml:space="preserve"> будет открыто, если поступит новое событие.</w:t>
      </w:r>
    </w:p>
    <w:p w:rsidR="00925548" w:rsidRPr="00925548" w:rsidRDefault="00925548" w:rsidP="001437C4">
      <w:pPr>
        <w:rPr>
          <w:rFonts w:eastAsia="Calibri"/>
        </w:rPr>
      </w:pP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lastRenderedPageBreak/>
        <w:t xml:space="preserve">Тревожное окно будет находиться на экране компьютера до тех пор, пока диспетчер не отреагирует на его появление нажатием одной из кнопок. </w:t>
      </w:r>
    </w:p>
    <w:p w:rsidR="00F046B6" w:rsidRPr="00F046B6" w:rsidRDefault="00F046B6" w:rsidP="001437C4">
      <w:pPr>
        <w:rPr>
          <w:rFonts w:eastAsia="Calibri"/>
        </w:rPr>
      </w:pPr>
    </w:p>
    <w:p w:rsidR="00EF1C3F" w:rsidRDefault="00EF1C3F" w:rsidP="006544FA">
      <w:pPr>
        <w:pStyle w:val="30"/>
        <w:numPr>
          <w:ilvl w:val="2"/>
          <w:numId w:val="25"/>
        </w:numPr>
      </w:pPr>
      <w:bookmarkStart w:id="91" w:name="_Toc196127087"/>
      <w:r>
        <w:t>Окно событий</w:t>
      </w:r>
      <w:bookmarkEnd w:id="91"/>
    </w:p>
    <w:p w:rsidR="00EF1C3F" w:rsidRDefault="00EF1C3F" w:rsidP="001437C4"/>
    <w:p w:rsidR="00EF1C3F" w:rsidRPr="00EF1C3F" w:rsidRDefault="00EF1C3F" w:rsidP="001437C4">
      <w:r w:rsidRPr="00EF1C3F">
        <w:rPr>
          <w:rStyle w:val="FontStyle205"/>
          <w:rFonts w:ascii="Times New Roman" w:hAnsi="Times New Roman" w:cs="Times New Roman"/>
          <w:b/>
        </w:rPr>
        <w:t>«Окно</w:t>
      </w:r>
      <w:r w:rsidRPr="00EF1C3F">
        <w:rPr>
          <w:rStyle w:val="FontStyle205"/>
          <w:rFonts w:ascii="Times New Roman" w:hAnsi="Times New Roman" w:cs="Times New Roman"/>
        </w:rPr>
        <w:t xml:space="preserve"> </w:t>
      </w:r>
      <w:r w:rsidRPr="00EF1C3F">
        <w:rPr>
          <w:rStyle w:val="FontStyle205"/>
          <w:rFonts w:ascii="Times New Roman" w:hAnsi="Times New Roman" w:cs="Times New Roman"/>
          <w:b/>
        </w:rPr>
        <w:t xml:space="preserve">событий» </w:t>
      </w:r>
      <w:r w:rsidRPr="00EF1C3F">
        <w:rPr>
          <w:rStyle w:val="FontStyle205"/>
          <w:rFonts w:ascii="Times New Roman" w:hAnsi="Times New Roman" w:cs="Times New Roman"/>
        </w:rPr>
        <w:t>(</w:t>
      </w:r>
      <w:r w:rsidR="000D0FAD">
        <w:rPr>
          <w:rStyle w:val="FontStyle205"/>
          <w:rFonts w:ascii="Times New Roman" w:hAnsi="Times New Roman" w:cs="Times New Roman"/>
        </w:rPr>
        <w:fldChar w:fldCharType="begin"/>
      </w:r>
      <w:r w:rsidR="000D0FAD">
        <w:rPr>
          <w:rStyle w:val="FontStyle205"/>
          <w:rFonts w:ascii="Times New Roman" w:hAnsi="Times New Roman" w:cs="Times New Roman"/>
        </w:rPr>
        <w:instrText xml:space="preserve"> REF _Ref196126800 \h </w:instrText>
      </w:r>
      <w:r w:rsidR="000D0FAD">
        <w:rPr>
          <w:rStyle w:val="FontStyle205"/>
          <w:rFonts w:ascii="Times New Roman" w:hAnsi="Times New Roman" w:cs="Times New Roman"/>
        </w:rPr>
      </w:r>
      <w:r w:rsidR="000D0FAD">
        <w:rPr>
          <w:rStyle w:val="FontStyle205"/>
          <w:rFonts w:ascii="Times New Roman" w:hAnsi="Times New Roman" w:cs="Times New Roman"/>
        </w:rPr>
        <w:fldChar w:fldCharType="separate"/>
      </w:r>
      <w:r w:rsidR="000D0FAD">
        <w:t xml:space="preserve">Рисунок </w:t>
      </w:r>
      <w:r w:rsidR="000D0FAD">
        <w:rPr>
          <w:noProof/>
        </w:rPr>
        <w:t>9</w:t>
      </w:r>
      <w:r w:rsidR="000D0FAD">
        <w:t>.</w:t>
      </w:r>
      <w:r w:rsidR="000D0FAD">
        <w:rPr>
          <w:noProof/>
        </w:rPr>
        <w:t>8</w:t>
      </w:r>
      <w:r w:rsidR="000D0FAD">
        <w:rPr>
          <w:rStyle w:val="FontStyle205"/>
          <w:rFonts w:ascii="Times New Roman" w:hAnsi="Times New Roman" w:cs="Times New Roman"/>
        </w:rPr>
        <w:fldChar w:fldCharType="end"/>
      </w:r>
      <w:r w:rsidRPr="00EF1C3F">
        <w:rPr>
          <w:rStyle w:val="FontStyle205"/>
          <w:rFonts w:ascii="Times New Roman" w:hAnsi="Times New Roman" w:cs="Times New Roman"/>
        </w:rPr>
        <w:t>)</w:t>
      </w:r>
      <w:r w:rsidRPr="00EF1C3F">
        <w:rPr>
          <w:rStyle w:val="FontStyle205"/>
          <w:rFonts w:ascii="Times New Roman" w:hAnsi="Times New Roman" w:cs="Times New Roman"/>
          <w:b/>
        </w:rPr>
        <w:t xml:space="preserve"> </w:t>
      </w:r>
      <w:r w:rsidRPr="00EF1C3F">
        <w:t xml:space="preserve">предназначено для: </w:t>
      </w:r>
    </w:p>
    <w:p w:rsidR="00EF1C3F" w:rsidRPr="00EF1C3F" w:rsidRDefault="00EF1C3F" w:rsidP="006544FA">
      <w:pPr>
        <w:pStyle w:val="afffd"/>
        <w:numPr>
          <w:ilvl w:val="0"/>
          <w:numId w:val="16"/>
        </w:numPr>
        <w:contextualSpacing w:val="0"/>
      </w:pPr>
      <w:r w:rsidRPr="00EF1C3F">
        <w:t>вывода сообщений о событиях, генерируемых «</w:t>
      </w:r>
      <w:r w:rsidRPr="00EF1C3F">
        <w:rPr>
          <w:b/>
        </w:rPr>
        <w:t xml:space="preserve">Сервер </w:t>
      </w:r>
      <w:r w:rsidRPr="00EF1C3F">
        <w:rPr>
          <w:b/>
          <w:lang w:val="en-US"/>
        </w:rPr>
        <w:t>SCADA</w:t>
      </w:r>
      <w:r w:rsidRPr="00EF1C3F">
        <w:rPr>
          <w:b/>
        </w:rPr>
        <w:t>»</w:t>
      </w:r>
      <w:r w:rsidRPr="00EF1C3F">
        <w:t xml:space="preserve"> (изменение статуса и значений сигналов, предупредительные и аварийные сообщения и др.);</w:t>
      </w:r>
    </w:p>
    <w:p w:rsidR="00EF1C3F" w:rsidRPr="00EF1C3F" w:rsidRDefault="00EF1C3F" w:rsidP="006544FA">
      <w:pPr>
        <w:pStyle w:val="afffd"/>
        <w:numPr>
          <w:ilvl w:val="0"/>
          <w:numId w:val="15"/>
        </w:numPr>
        <w:contextualSpacing w:val="0"/>
      </w:pPr>
      <w:r w:rsidRPr="00EF1C3F">
        <w:t xml:space="preserve">вывода результата поиска с помощью команды </w:t>
      </w:r>
      <w:r w:rsidRPr="00EF1C3F">
        <w:rPr>
          <w:b/>
        </w:rPr>
        <w:t>«Поиск»</w:t>
      </w:r>
      <w:r w:rsidRPr="00EF1C3F">
        <w:t>.</w:t>
      </w:r>
    </w:p>
    <w:p w:rsidR="00EF1C3F" w:rsidRPr="00EF1C3F" w:rsidRDefault="00EF1C3F" w:rsidP="001437C4">
      <w:pPr>
        <w:ind w:left="567"/>
      </w:pPr>
    </w:p>
    <w:p w:rsidR="000D0FAD" w:rsidRDefault="00EF1C3F" w:rsidP="000D0FAD">
      <w:pPr>
        <w:keepNext/>
        <w:jc w:val="center"/>
      </w:pPr>
      <w:r w:rsidRPr="00EF1C3F">
        <w:rPr>
          <w:noProof/>
        </w:rPr>
        <w:drawing>
          <wp:inline distT="0" distB="0" distL="0" distR="0" wp14:anchorId="63A709AC" wp14:editId="1A2AF98F">
            <wp:extent cx="4267200" cy="1314450"/>
            <wp:effectExtent l="0" t="0" r="0" b="0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045" w:rsidRPr="00776FC0" w:rsidRDefault="000D0FAD" w:rsidP="000D0FAD">
      <w:pPr>
        <w:pStyle w:val="aff1"/>
        <w:jc w:val="center"/>
      </w:pPr>
      <w:bookmarkStart w:id="92" w:name="_Ref196126800"/>
      <w:r>
        <w:t xml:space="preserve">Рисунок </w:t>
      </w:r>
      <w:r w:rsidR="003250EB">
        <w:rPr>
          <w:noProof/>
        </w:rPr>
        <w:fldChar w:fldCharType="begin"/>
      </w:r>
      <w:r w:rsidR="003250EB">
        <w:rPr>
          <w:noProof/>
        </w:rPr>
        <w:instrText xml:space="preserve"> STYLEREF 1 \s </w:instrText>
      </w:r>
      <w:r w:rsidR="003250EB">
        <w:rPr>
          <w:noProof/>
        </w:rPr>
        <w:fldChar w:fldCharType="separate"/>
      </w:r>
      <w:r w:rsidR="00430150">
        <w:rPr>
          <w:noProof/>
        </w:rPr>
        <w:t>9</w:t>
      </w:r>
      <w:r w:rsidR="003250EB">
        <w:rPr>
          <w:noProof/>
        </w:rPr>
        <w:fldChar w:fldCharType="end"/>
      </w:r>
      <w:r w:rsidR="00430150">
        <w:t>.</w:t>
      </w:r>
      <w:r w:rsidR="003250EB">
        <w:rPr>
          <w:noProof/>
        </w:rPr>
        <w:fldChar w:fldCharType="begin"/>
      </w:r>
      <w:r w:rsidR="003250EB">
        <w:rPr>
          <w:noProof/>
        </w:rPr>
        <w:instrText xml:space="preserve"> SEQ Рисунок \* ARABIC \s 1 </w:instrText>
      </w:r>
      <w:r w:rsidR="003250EB">
        <w:rPr>
          <w:noProof/>
        </w:rPr>
        <w:fldChar w:fldCharType="separate"/>
      </w:r>
      <w:r w:rsidR="00430150">
        <w:rPr>
          <w:noProof/>
        </w:rPr>
        <w:t>8</w:t>
      </w:r>
      <w:r w:rsidR="003250EB">
        <w:rPr>
          <w:noProof/>
        </w:rPr>
        <w:fldChar w:fldCharType="end"/>
      </w:r>
      <w:bookmarkEnd w:id="92"/>
      <w:r>
        <w:t xml:space="preserve"> </w:t>
      </w:r>
      <w:r w:rsidR="00EF1C3F" w:rsidRPr="00EF1C3F">
        <w:t>– Окно событий</w:t>
      </w:r>
    </w:p>
    <w:p w:rsidR="00B75FB5" w:rsidRDefault="00B75FB5" w:rsidP="001437C4">
      <w:pPr>
        <w:rPr>
          <w:rFonts w:eastAsia="Calibri"/>
        </w:rPr>
      </w:pPr>
    </w:p>
    <w:p w:rsidR="00D15045" w:rsidRPr="00B75FB5" w:rsidRDefault="00E72990" w:rsidP="006544FA">
      <w:pPr>
        <w:pStyle w:val="30"/>
        <w:numPr>
          <w:ilvl w:val="2"/>
          <w:numId w:val="25"/>
        </w:numPr>
        <w:rPr>
          <w:rFonts w:eastAsia="Calibri"/>
        </w:rPr>
      </w:pPr>
      <w:bookmarkStart w:id="93" w:name="_Toc196127088"/>
      <w:r w:rsidRPr="00B75FB5">
        <w:rPr>
          <w:rFonts w:eastAsia="Calibri"/>
        </w:rPr>
        <w:t>Панель журналов</w:t>
      </w:r>
      <w:bookmarkEnd w:id="93"/>
    </w:p>
    <w:p w:rsidR="00E72990" w:rsidRDefault="00E72990" w:rsidP="001437C4">
      <w:pPr>
        <w:rPr>
          <w:rFonts w:eastAsia="Calibri"/>
        </w:rPr>
      </w:pPr>
    </w:p>
    <w:p w:rsidR="00F93295" w:rsidRDefault="00F93295" w:rsidP="001437C4">
      <w:pPr>
        <w:pStyle w:val="afffd"/>
        <w:suppressAutoHyphens/>
        <w:ind w:left="0" w:firstLine="709"/>
      </w:pPr>
      <w:r w:rsidRPr="008355F8">
        <w:t>Из программы «</w:t>
      </w:r>
      <w:r>
        <w:rPr>
          <w:b/>
        </w:rPr>
        <w:t>АРМ Диспетчера</w:t>
      </w:r>
      <w:r w:rsidRPr="008355F8">
        <w:rPr>
          <w:b/>
        </w:rPr>
        <w:t>»</w:t>
      </w:r>
      <w:r w:rsidRPr="008355F8">
        <w:t xml:space="preserve"> </w:t>
      </w:r>
      <w:r w:rsidR="004876A6">
        <w:t>(</w:t>
      </w:r>
      <w:r w:rsidR="00E87F69">
        <w:fldChar w:fldCharType="begin"/>
      </w:r>
      <w:r w:rsidR="00E87F69">
        <w:instrText xml:space="preserve"> REF _Ref196126834 \h </w:instrText>
      </w:r>
      <w:r w:rsidR="00E87F69">
        <w:fldChar w:fldCharType="separate"/>
      </w:r>
      <w:r w:rsidR="00E87F69">
        <w:t xml:space="preserve">Рисунок </w:t>
      </w:r>
      <w:r w:rsidR="00E87F69">
        <w:rPr>
          <w:noProof/>
        </w:rPr>
        <w:t>9</w:t>
      </w:r>
      <w:r w:rsidR="00E87F69">
        <w:t>.</w:t>
      </w:r>
      <w:r w:rsidR="00E87F69">
        <w:rPr>
          <w:noProof/>
        </w:rPr>
        <w:t>9</w:t>
      </w:r>
      <w:r w:rsidR="00E87F69">
        <w:fldChar w:fldCharType="end"/>
      </w:r>
      <w:r w:rsidR="004876A6">
        <w:t xml:space="preserve">) </w:t>
      </w:r>
      <w:r w:rsidRPr="008355F8">
        <w:t>можно осуществить вызов журналов</w:t>
      </w:r>
      <w:r>
        <w:t xml:space="preserve">, формируемых программой </w:t>
      </w:r>
      <w:r w:rsidRPr="00C75573">
        <w:rPr>
          <w:b/>
          <w:bCs/>
        </w:rPr>
        <w:t xml:space="preserve">«Сервер </w:t>
      </w:r>
      <w:r w:rsidRPr="00C75573">
        <w:rPr>
          <w:b/>
          <w:bCs/>
          <w:lang w:val="en-US"/>
        </w:rPr>
        <w:t>SCADA</w:t>
      </w:r>
      <w:r w:rsidRPr="00C75573">
        <w:rPr>
          <w:b/>
          <w:bCs/>
        </w:rPr>
        <w:t>»</w:t>
      </w:r>
      <w:r w:rsidRPr="008355F8">
        <w:t>.</w:t>
      </w:r>
      <w:r w:rsidR="00486729">
        <w:t xml:space="preserve"> Данные в журналах выводятся в виде таблицы.</w:t>
      </w:r>
    </w:p>
    <w:p w:rsidR="00F93295" w:rsidRDefault="00F93295" w:rsidP="001437C4">
      <w:pPr>
        <w:pStyle w:val="afffd"/>
        <w:suppressAutoHyphens/>
        <w:ind w:left="0" w:firstLine="709"/>
      </w:pPr>
    </w:p>
    <w:p w:rsidR="00F14A47" w:rsidRDefault="00672DDF" w:rsidP="00F14A47">
      <w:pPr>
        <w:pStyle w:val="afffd"/>
        <w:keepNext/>
        <w:suppressAutoHyphens/>
        <w:ind w:left="0" w:firstLine="709"/>
        <w:jc w:val="center"/>
      </w:pPr>
      <w:r w:rsidRPr="00672DDF">
        <w:rPr>
          <w:noProof/>
        </w:rPr>
        <w:drawing>
          <wp:inline distT="0" distB="0" distL="0" distR="0" wp14:anchorId="0815907C" wp14:editId="61FAE5FD">
            <wp:extent cx="2447925" cy="31432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990" w:rsidRDefault="00F14A47" w:rsidP="00F14A47">
      <w:pPr>
        <w:pStyle w:val="aff1"/>
        <w:jc w:val="center"/>
        <w:rPr>
          <w:rFonts w:eastAsia="Calibri"/>
        </w:rPr>
      </w:pPr>
      <w:bookmarkStart w:id="94" w:name="_Ref196126834"/>
      <w:r>
        <w:t xml:space="preserve">Рисунок </w:t>
      </w:r>
      <w:r w:rsidR="003250EB">
        <w:rPr>
          <w:noProof/>
        </w:rPr>
        <w:fldChar w:fldCharType="begin"/>
      </w:r>
      <w:r w:rsidR="003250EB">
        <w:rPr>
          <w:noProof/>
        </w:rPr>
        <w:instrText xml:space="preserve"> STYLEREF 1 \s </w:instrText>
      </w:r>
      <w:r w:rsidR="003250EB">
        <w:rPr>
          <w:noProof/>
        </w:rPr>
        <w:fldChar w:fldCharType="separate"/>
      </w:r>
      <w:r w:rsidR="00430150">
        <w:rPr>
          <w:noProof/>
        </w:rPr>
        <w:t>9</w:t>
      </w:r>
      <w:r w:rsidR="003250EB">
        <w:rPr>
          <w:noProof/>
        </w:rPr>
        <w:fldChar w:fldCharType="end"/>
      </w:r>
      <w:r w:rsidR="00430150">
        <w:t>.</w:t>
      </w:r>
      <w:r w:rsidR="003250EB">
        <w:rPr>
          <w:noProof/>
        </w:rPr>
        <w:fldChar w:fldCharType="begin"/>
      </w:r>
      <w:r w:rsidR="003250EB">
        <w:rPr>
          <w:noProof/>
        </w:rPr>
        <w:instrText xml:space="preserve"> SEQ Рисунок \* ARABIC \s 1 </w:instrText>
      </w:r>
      <w:r w:rsidR="003250EB">
        <w:rPr>
          <w:noProof/>
        </w:rPr>
        <w:fldChar w:fldCharType="separate"/>
      </w:r>
      <w:r w:rsidR="00430150">
        <w:rPr>
          <w:noProof/>
        </w:rPr>
        <w:t>9</w:t>
      </w:r>
      <w:r w:rsidR="003250EB">
        <w:rPr>
          <w:noProof/>
        </w:rPr>
        <w:fldChar w:fldCharType="end"/>
      </w:r>
      <w:bookmarkEnd w:id="94"/>
      <w:r>
        <w:t xml:space="preserve"> </w:t>
      </w:r>
      <w:r w:rsidR="007F14D5" w:rsidRPr="00EF1C3F">
        <w:t>–</w:t>
      </w:r>
      <w:r w:rsidR="007F14D5">
        <w:t xml:space="preserve"> </w:t>
      </w:r>
      <w:r w:rsidR="00FD7CFD">
        <w:rPr>
          <w:rFonts w:eastAsia="Calibri"/>
        </w:rPr>
        <w:t>Панель журналов</w:t>
      </w:r>
    </w:p>
    <w:p w:rsidR="002C49B7" w:rsidRPr="00BE3927" w:rsidRDefault="002C49B7" w:rsidP="001437C4">
      <w:r w:rsidRPr="00792491">
        <w:t>«</w:t>
      </w:r>
      <w:r w:rsidRPr="008929BE">
        <w:rPr>
          <w:b/>
        </w:rPr>
        <w:t xml:space="preserve">Журнал </w:t>
      </w:r>
      <w:r w:rsidRPr="00BE3927">
        <w:rPr>
          <w:b/>
        </w:rPr>
        <w:t>тревог</w:t>
      </w:r>
      <w:r w:rsidRPr="00BE3927">
        <w:t>» предназначен для просмотра аварийных событий, зафиксированных программой «</w:t>
      </w:r>
      <w:r w:rsidRPr="00BE3927">
        <w:rPr>
          <w:b/>
        </w:rPr>
        <w:t xml:space="preserve">Сервер </w:t>
      </w:r>
      <w:r w:rsidRPr="00BE3927">
        <w:rPr>
          <w:b/>
          <w:lang w:val="en-US"/>
        </w:rPr>
        <w:t>SCADA</w:t>
      </w:r>
      <w:r w:rsidRPr="00BE3927">
        <w:rPr>
          <w:b/>
        </w:rPr>
        <w:t xml:space="preserve">» </w:t>
      </w:r>
      <w:r w:rsidRPr="00BE3927">
        <w:t>и записанных в архивную БД.</w:t>
      </w:r>
    </w:p>
    <w:p w:rsidR="00637F35" w:rsidRPr="00BE3927" w:rsidRDefault="00637F35" w:rsidP="001437C4">
      <w:r w:rsidRPr="00BE3927">
        <w:t xml:space="preserve">Журнал </w:t>
      </w:r>
      <w:r w:rsidR="002C49B7" w:rsidRPr="00BE3927">
        <w:rPr>
          <w:b/>
        </w:rPr>
        <w:t>«Н</w:t>
      </w:r>
      <w:r w:rsidRPr="00BE3927">
        <w:rPr>
          <w:b/>
        </w:rPr>
        <w:t>есквитированны</w:t>
      </w:r>
      <w:r w:rsidR="002C49B7" w:rsidRPr="00BE3927">
        <w:rPr>
          <w:b/>
        </w:rPr>
        <w:t>е</w:t>
      </w:r>
      <w:r w:rsidRPr="00BE3927">
        <w:rPr>
          <w:b/>
        </w:rPr>
        <w:t xml:space="preserve"> ТС</w:t>
      </w:r>
      <w:r w:rsidR="002C49B7" w:rsidRPr="00BE3927">
        <w:rPr>
          <w:b/>
        </w:rPr>
        <w:t>»</w:t>
      </w:r>
      <w:r w:rsidRPr="00BE3927">
        <w:t xml:space="preserve"> заполняется событиями в результате следующих действий:</w:t>
      </w:r>
    </w:p>
    <w:p w:rsidR="00637F35" w:rsidRPr="00BE3927" w:rsidRDefault="00637F35" w:rsidP="006544FA">
      <w:pPr>
        <w:pStyle w:val="affff"/>
        <w:numPr>
          <w:ilvl w:val="0"/>
          <w:numId w:val="17"/>
        </w:numPr>
        <w:rPr>
          <w:sz w:val="24"/>
        </w:rPr>
      </w:pPr>
      <w:r w:rsidRPr="00BE3927">
        <w:rPr>
          <w:sz w:val="24"/>
        </w:rPr>
        <w:t xml:space="preserve">поступления ТС с изменившимся значением в сервер </w:t>
      </w:r>
      <w:r w:rsidRPr="00BE3927">
        <w:rPr>
          <w:sz w:val="24"/>
          <w:lang w:val="en-US"/>
        </w:rPr>
        <w:t>SCADA</w:t>
      </w:r>
      <w:r w:rsidRPr="00BE3927">
        <w:rPr>
          <w:sz w:val="24"/>
        </w:rPr>
        <w:t>;</w:t>
      </w:r>
    </w:p>
    <w:p w:rsidR="00637F35" w:rsidRPr="00BE3927" w:rsidRDefault="00637F35" w:rsidP="006544FA">
      <w:pPr>
        <w:pStyle w:val="affff"/>
        <w:numPr>
          <w:ilvl w:val="0"/>
          <w:numId w:val="17"/>
        </w:numPr>
        <w:rPr>
          <w:sz w:val="24"/>
        </w:rPr>
      </w:pPr>
      <w:r w:rsidRPr="00BE3927">
        <w:rPr>
          <w:sz w:val="24"/>
        </w:rPr>
        <w:t>ручного ввода значения ТС;</w:t>
      </w:r>
    </w:p>
    <w:p w:rsidR="00637F35" w:rsidRPr="00BE3927" w:rsidRDefault="00637F35" w:rsidP="006544FA">
      <w:pPr>
        <w:pStyle w:val="affff"/>
        <w:numPr>
          <w:ilvl w:val="0"/>
          <w:numId w:val="17"/>
        </w:numPr>
        <w:rPr>
          <w:sz w:val="24"/>
        </w:rPr>
      </w:pPr>
      <w:r w:rsidRPr="00BE3927">
        <w:rPr>
          <w:sz w:val="24"/>
        </w:rPr>
        <w:t>постановки ТС на контроль или снятие ТС с контроля;</w:t>
      </w:r>
    </w:p>
    <w:p w:rsidR="00486729" w:rsidRPr="00BE3927" w:rsidRDefault="00486729" w:rsidP="001437C4">
      <w:r w:rsidRPr="00BE3927">
        <w:t xml:space="preserve">Журнал </w:t>
      </w:r>
      <w:r w:rsidRPr="00BE3927">
        <w:rPr>
          <w:b/>
        </w:rPr>
        <w:t xml:space="preserve">«Несквитированные ТИ» </w:t>
      </w:r>
      <w:r w:rsidRPr="00BE3927">
        <w:t>заполняется событиями в результате следующих действий:</w:t>
      </w:r>
    </w:p>
    <w:p w:rsidR="00486729" w:rsidRPr="00BE3927" w:rsidRDefault="00486729" w:rsidP="006544FA">
      <w:pPr>
        <w:pStyle w:val="afffd"/>
        <w:numPr>
          <w:ilvl w:val="0"/>
          <w:numId w:val="18"/>
        </w:numPr>
        <w:contextualSpacing w:val="0"/>
      </w:pPr>
      <w:r w:rsidRPr="00BE3927">
        <w:t>выход значения ТИ за пределы аварийного или предупредительного интервала;</w:t>
      </w:r>
    </w:p>
    <w:p w:rsidR="00486729" w:rsidRPr="00BE3927" w:rsidRDefault="00486729" w:rsidP="006544FA">
      <w:pPr>
        <w:pStyle w:val="afffd"/>
        <w:numPr>
          <w:ilvl w:val="0"/>
          <w:numId w:val="18"/>
        </w:numPr>
        <w:contextualSpacing w:val="0"/>
      </w:pPr>
      <w:r w:rsidRPr="00BE3927">
        <w:t>ручного ввода значения для ТИ;</w:t>
      </w:r>
    </w:p>
    <w:p w:rsidR="00486729" w:rsidRPr="00BE3927" w:rsidRDefault="00486729" w:rsidP="006544FA">
      <w:pPr>
        <w:pStyle w:val="afffd"/>
        <w:numPr>
          <w:ilvl w:val="0"/>
          <w:numId w:val="18"/>
        </w:numPr>
        <w:contextualSpacing w:val="0"/>
      </w:pPr>
      <w:r w:rsidRPr="00BE3927">
        <w:t>постановка ТИ на контроль или снятие ТИ с контроля;</w:t>
      </w:r>
    </w:p>
    <w:p w:rsidR="00486729" w:rsidRPr="00BE3927" w:rsidRDefault="00486729" w:rsidP="001437C4">
      <w:pPr>
        <w:pStyle w:val="affff"/>
        <w:rPr>
          <w:sz w:val="24"/>
        </w:rPr>
      </w:pPr>
      <w:r w:rsidRPr="00BE3927">
        <w:rPr>
          <w:sz w:val="24"/>
        </w:rPr>
        <w:t>вывод оборудования, к которому привязано ТИ, в ремонт или ввод этого оборудования из ремонта в работу.</w:t>
      </w:r>
    </w:p>
    <w:p w:rsidR="00486729" w:rsidRPr="00BE3927" w:rsidRDefault="00486729" w:rsidP="001437C4">
      <w:r w:rsidRPr="00BE3927">
        <w:t xml:space="preserve">Журнал </w:t>
      </w:r>
      <w:r w:rsidRPr="00BE3927">
        <w:rPr>
          <w:b/>
        </w:rPr>
        <w:t>«Ручное управление»</w:t>
      </w:r>
      <w:r w:rsidRPr="00BE3927">
        <w:t xml:space="preserve"> содержит данные о переводе сигналов на ручной ввод. Журнал заполняется в результате следующих действий диспетчера с сигналом, переведенным на ручной ввод значений:</w:t>
      </w:r>
    </w:p>
    <w:p w:rsidR="00486729" w:rsidRPr="00BE3927" w:rsidRDefault="00486729" w:rsidP="006544FA">
      <w:pPr>
        <w:pStyle w:val="a1"/>
        <w:widowControl/>
        <w:numPr>
          <w:ilvl w:val="0"/>
          <w:numId w:val="19"/>
        </w:numPr>
        <w:tabs>
          <w:tab w:val="left" w:pos="1418"/>
          <w:tab w:val="left" w:pos="6804"/>
        </w:tabs>
        <w:suppressAutoHyphens/>
        <w:spacing w:line="240" w:lineRule="auto"/>
        <w:contextualSpacing/>
      </w:pPr>
      <w:r w:rsidRPr="00BE3927">
        <w:t>изменение состояния для ТС</w:t>
      </w:r>
      <w:r w:rsidRPr="00BE3927">
        <w:rPr>
          <w:lang w:val="en-US"/>
        </w:rPr>
        <w:t>;</w:t>
      </w:r>
    </w:p>
    <w:p w:rsidR="00486729" w:rsidRPr="00BE3927" w:rsidRDefault="00486729" w:rsidP="006544FA">
      <w:pPr>
        <w:pStyle w:val="a1"/>
        <w:widowControl/>
        <w:numPr>
          <w:ilvl w:val="0"/>
          <w:numId w:val="19"/>
        </w:numPr>
        <w:tabs>
          <w:tab w:val="left" w:pos="1418"/>
          <w:tab w:val="left" w:pos="6804"/>
        </w:tabs>
        <w:suppressAutoHyphens/>
        <w:spacing w:line="240" w:lineRule="auto"/>
        <w:contextualSpacing/>
      </w:pPr>
      <w:r w:rsidRPr="00BE3927">
        <w:lastRenderedPageBreak/>
        <w:t>изменение величины ТИ;</w:t>
      </w:r>
    </w:p>
    <w:p w:rsidR="00486729" w:rsidRPr="00BE3927" w:rsidRDefault="00486729" w:rsidP="006544FA">
      <w:pPr>
        <w:pStyle w:val="a1"/>
        <w:widowControl/>
        <w:numPr>
          <w:ilvl w:val="0"/>
          <w:numId w:val="19"/>
        </w:numPr>
        <w:tabs>
          <w:tab w:val="left" w:pos="1418"/>
          <w:tab w:val="left" w:pos="6804"/>
        </w:tabs>
        <w:suppressAutoHyphens/>
        <w:spacing w:line="240" w:lineRule="auto"/>
        <w:contextualSpacing/>
      </w:pPr>
      <w:r w:rsidRPr="00BE3927">
        <w:t>изменение значения допустимых границ для ТИ.</w:t>
      </w:r>
    </w:p>
    <w:p w:rsidR="00486729" w:rsidRPr="00BE3927" w:rsidRDefault="00486729" w:rsidP="001437C4">
      <w:pPr>
        <w:ind w:firstLine="709"/>
      </w:pPr>
      <w:r w:rsidRPr="00BE3927">
        <w:t xml:space="preserve">Если сигнал переводится в автоматический режим ввода данных, то он удаляется из журнала </w:t>
      </w:r>
      <w:r w:rsidRPr="00BE3927">
        <w:rPr>
          <w:b/>
        </w:rPr>
        <w:t>«Ручное управление»</w:t>
      </w:r>
      <w:r w:rsidRPr="00BE3927">
        <w:t>.</w:t>
      </w:r>
    </w:p>
    <w:p w:rsidR="00C92A00" w:rsidRPr="00BE3927" w:rsidRDefault="00C92A00" w:rsidP="001437C4">
      <w:pPr>
        <w:ind w:firstLine="709"/>
      </w:pPr>
      <w:r w:rsidRPr="00BE3927">
        <w:t>Журнал «</w:t>
      </w:r>
      <w:r w:rsidRPr="00BE3927">
        <w:rPr>
          <w:b/>
        </w:rPr>
        <w:t>Снятые с контроля</w:t>
      </w:r>
      <w:r w:rsidRPr="00BE3927">
        <w:t>» содержит сведения о сигналах, снятых с контроля. События, генерируемые для сигналов, снятых с контроля, фиксируются в архивной БД, но не отображаются в журналах ТС, ТИ и в журнале последних сообщений.</w:t>
      </w:r>
    </w:p>
    <w:p w:rsidR="00C92A00" w:rsidRPr="00BE3927" w:rsidRDefault="00C92A00" w:rsidP="001437C4">
      <w:r w:rsidRPr="00BE3927">
        <w:t xml:space="preserve">Снимать сигнал с контроля рекомендуется на время ремонта оборудования, оказывающего влияние на достоверность сигнала. </w:t>
      </w:r>
    </w:p>
    <w:p w:rsidR="00D15045" w:rsidRPr="00BE3927" w:rsidRDefault="00C92A00" w:rsidP="001437C4">
      <w:r w:rsidRPr="00BE3927">
        <w:t>Журнал «</w:t>
      </w:r>
      <w:r w:rsidRPr="00BE3927">
        <w:rPr>
          <w:b/>
        </w:rPr>
        <w:t>Выведенные в ремонт</w:t>
      </w:r>
      <w:r w:rsidRPr="00BE3927">
        <w:t>» отображает события, имеющие статус «</w:t>
      </w:r>
      <w:r w:rsidRPr="00BE3927">
        <w:rPr>
          <w:b/>
        </w:rPr>
        <w:t>Ремонт</w:t>
      </w:r>
      <w:r w:rsidRPr="00BE3927">
        <w:t>».</w:t>
      </w:r>
    </w:p>
    <w:p w:rsidR="00C92A00" w:rsidRPr="00BE3927" w:rsidRDefault="00C92A00" w:rsidP="001437C4">
      <w:pPr>
        <w:pStyle w:val="affff1"/>
        <w:keepNext/>
        <w:spacing w:before="0" w:after="0"/>
        <w:ind w:firstLine="0"/>
        <w:rPr>
          <w:rFonts w:cs="Times New Roman"/>
          <w:sz w:val="24"/>
        </w:rPr>
      </w:pPr>
      <w:r w:rsidRPr="00BE3927">
        <w:rPr>
          <w:rFonts w:cs="Times New Roman"/>
          <w:sz w:val="24"/>
        </w:rPr>
        <w:t xml:space="preserve">Журнал </w:t>
      </w:r>
      <w:r w:rsidRPr="00BE3927">
        <w:rPr>
          <w:rFonts w:cs="Times New Roman"/>
          <w:b/>
          <w:sz w:val="24"/>
        </w:rPr>
        <w:t>«Последние сообщения»</w:t>
      </w:r>
      <w:r w:rsidRPr="00BE3927">
        <w:rPr>
          <w:rFonts w:cs="Times New Roman"/>
          <w:sz w:val="24"/>
        </w:rPr>
        <w:t xml:space="preserve"> содержит сообщения о состоянии объекта и действиях диспетчера, поступившие за последнее время.</w:t>
      </w:r>
    </w:p>
    <w:p w:rsidR="00C92A00" w:rsidRPr="00BE3927" w:rsidRDefault="00C92A00" w:rsidP="001437C4">
      <w:pPr>
        <w:rPr>
          <w:rFonts w:eastAsia="Calibri"/>
        </w:rPr>
      </w:pPr>
    </w:p>
    <w:p w:rsidR="00F046B6" w:rsidRPr="00F3174A" w:rsidRDefault="00F046B6" w:rsidP="006544FA">
      <w:pPr>
        <w:pStyle w:val="30"/>
        <w:numPr>
          <w:ilvl w:val="2"/>
          <w:numId w:val="25"/>
        </w:numPr>
        <w:rPr>
          <w:rFonts w:eastAsia="Calibri"/>
        </w:rPr>
      </w:pPr>
      <w:bookmarkStart w:id="95" w:name="_Toc196127089"/>
      <w:r w:rsidRPr="00F3174A">
        <w:rPr>
          <w:rFonts w:eastAsia="Calibri"/>
        </w:rPr>
        <w:t xml:space="preserve">Управление </w:t>
      </w:r>
      <w:r w:rsidR="004E3C40" w:rsidRPr="00F3174A">
        <w:rPr>
          <w:rFonts w:eastAsia="Calibri"/>
        </w:rPr>
        <w:t>сигналами</w:t>
      </w:r>
      <w:bookmarkEnd w:id="95"/>
    </w:p>
    <w:p w:rsidR="00F046B6" w:rsidRPr="00BE3927" w:rsidRDefault="00F046B6" w:rsidP="001437C4">
      <w:pPr>
        <w:rPr>
          <w:rFonts w:eastAsia="Calibri"/>
        </w:rPr>
      </w:pPr>
    </w:p>
    <w:p w:rsidR="00F046B6" w:rsidRPr="00BE3927" w:rsidRDefault="004E3C40" w:rsidP="001437C4">
      <w:pPr>
        <w:rPr>
          <w:rFonts w:eastAsia="Calibri"/>
        </w:rPr>
      </w:pPr>
      <w:r w:rsidRPr="00BE3927">
        <w:rPr>
          <w:rFonts w:eastAsia="Calibri"/>
        </w:rPr>
        <w:t>П</w:t>
      </w:r>
      <w:r w:rsidR="00F046B6" w:rsidRPr="00BE3927">
        <w:rPr>
          <w:rFonts w:eastAsia="Calibri"/>
        </w:rPr>
        <w:t>ри запуске АРМ диспетчера, учитывая ответственность операции управления состоянием коммутационного аппарата объектов диспетчеризации, диспетчер, который её осуществляет, должен идентифицировать себя, указав имя и пароль в диалоговом о</w:t>
      </w:r>
      <w:r w:rsidRPr="00BE3927">
        <w:rPr>
          <w:rFonts w:eastAsia="Calibri"/>
        </w:rPr>
        <w:t xml:space="preserve">кне </w:t>
      </w:r>
      <w:r w:rsidR="006526D2" w:rsidRPr="00BE3927">
        <w:rPr>
          <w:rFonts w:eastAsia="Calibri"/>
        </w:rPr>
        <w:t>«</w:t>
      </w:r>
      <w:r w:rsidRPr="00BE3927">
        <w:rPr>
          <w:rFonts w:eastAsia="Calibri"/>
        </w:rPr>
        <w:t>СисТел</w:t>
      </w:r>
      <w:r w:rsidR="006526D2" w:rsidRPr="00BE3927">
        <w:rPr>
          <w:rFonts w:eastAsia="Calibri"/>
        </w:rPr>
        <w:t>»</w:t>
      </w:r>
      <w:r w:rsidRPr="00BE3927">
        <w:rPr>
          <w:rFonts w:eastAsia="Calibri"/>
        </w:rPr>
        <w:t>.</w:t>
      </w:r>
    </w:p>
    <w:p w:rsidR="00F046B6" w:rsidRPr="00BE3927" w:rsidRDefault="004E3C40" w:rsidP="001437C4">
      <w:pPr>
        <w:rPr>
          <w:rFonts w:eastAsia="Calibri"/>
        </w:rPr>
      </w:pPr>
      <w:r w:rsidRPr="00BE3927">
        <w:rPr>
          <w:rFonts w:eastAsia="Calibri"/>
        </w:rPr>
        <w:t xml:space="preserve">На рабочем месте диспетчера </w:t>
      </w:r>
      <w:r w:rsidR="00F046B6" w:rsidRPr="00BE3927">
        <w:rPr>
          <w:rFonts w:eastAsia="Calibri"/>
        </w:rPr>
        <w:t>открыть схему необходим</w:t>
      </w:r>
      <w:r w:rsidRPr="00BE3927">
        <w:rPr>
          <w:rFonts w:eastAsia="Calibri"/>
        </w:rPr>
        <w:t>ых</w:t>
      </w:r>
      <w:r w:rsidR="00F046B6" w:rsidRPr="00BE3927">
        <w:rPr>
          <w:rFonts w:eastAsia="Calibri"/>
        </w:rPr>
        <w:t xml:space="preserve"> объектов диспетчеризации и убедиться в дос</w:t>
      </w:r>
      <w:r w:rsidRPr="00BE3927">
        <w:rPr>
          <w:rFonts w:eastAsia="Calibri"/>
        </w:rPr>
        <w:t xml:space="preserve">товерности принимаемых сигналов, при необходимости произвести переключения сигналов. </w:t>
      </w:r>
    </w:p>
    <w:p w:rsidR="005F3D16" w:rsidRDefault="00452E35" w:rsidP="001437C4">
      <w:r w:rsidRPr="00BE3927">
        <w:rPr>
          <w:rFonts w:eastAsia="Calibri"/>
        </w:rPr>
        <w:t xml:space="preserve">Для управления сигналами </w:t>
      </w:r>
      <w:r w:rsidR="00664EF6">
        <w:rPr>
          <w:rFonts w:eastAsia="Calibri"/>
        </w:rPr>
        <w:t xml:space="preserve">ТС и ТИ </w:t>
      </w:r>
      <w:r w:rsidRPr="00BE3927">
        <w:rPr>
          <w:rFonts w:eastAsia="Calibri"/>
        </w:rPr>
        <w:t xml:space="preserve">предназначено окно </w:t>
      </w:r>
      <w:r w:rsidRPr="00261FDF">
        <w:rPr>
          <w:rFonts w:eastAsia="Calibri"/>
          <w:b/>
        </w:rPr>
        <w:t>«Управление сигналом»</w:t>
      </w:r>
      <w:r w:rsidR="00292C55">
        <w:rPr>
          <w:rFonts w:eastAsia="Calibri"/>
          <w:b/>
        </w:rPr>
        <w:t xml:space="preserve"> </w:t>
      </w:r>
      <w:r w:rsidR="00292C55" w:rsidRPr="00292C55">
        <w:rPr>
          <w:rFonts w:eastAsia="Calibri"/>
        </w:rPr>
        <w:t>(</w:t>
      </w:r>
      <w:r w:rsidR="00292C55">
        <w:rPr>
          <w:rFonts w:eastAsia="Calibri"/>
        </w:rPr>
        <w:fldChar w:fldCharType="begin"/>
      </w:r>
      <w:r w:rsidR="00292C55">
        <w:rPr>
          <w:rFonts w:eastAsia="Calibri"/>
        </w:rPr>
        <w:instrText xml:space="preserve"> REF _Ref196126894 \h </w:instrText>
      </w:r>
      <w:r w:rsidR="00292C55">
        <w:rPr>
          <w:rFonts w:eastAsia="Calibri"/>
        </w:rPr>
      </w:r>
      <w:r w:rsidR="00292C55">
        <w:rPr>
          <w:rFonts w:eastAsia="Calibri"/>
        </w:rPr>
        <w:fldChar w:fldCharType="separate"/>
      </w:r>
      <w:r w:rsidR="00292C55">
        <w:t xml:space="preserve">Рисунок </w:t>
      </w:r>
      <w:r w:rsidR="00292C55">
        <w:rPr>
          <w:noProof/>
        </w:rPr>
        <w:t>9</w:t>
      </w:r>
      <w:r w:rsidR="00292C55">
        <w:t>.</w:t>
      </w:r>
      <w:r w:rsidR="00292C55">
        <w:rPr>
          <w:noProof/>
        </w:rPr>
        <w:t>10</w:t>
      </w:r>
      <w:r w:rsidR="00292C55">
        <w:rPr>
          <w:rFonts w:eastAsia="Calibri"/>
        </w:rPr>
        <w:fldChar w:fldCharType="end"/>
      </w:r>
      <w:r w:rsidR="00292C55" w:rsidRPr="00292C55">
        <w:rPr>
          <w:rFonts w:eastAsia="Calibri"/>
        </w:rPr>
        <w:t>)</w:t>
      </w:r>
      <w:r w:rsidRPr="00BE3927">
        <w:rPr>
          <w:rFonts w:eastAsia="Calibri"/>
        </w:rPr>
        <w:t>.</w:t>
      </w:r>
      <w:r w:rsidR="005F3D16">
        <w:rPr>
          <w:rFonts w:eastAsia="Calibri"/>
        </w:rPr>
        <w:t xml:space="preserve"> </w:t>
      </w:r>
      <w:r w:rsidR="005F3D16" w:rsidRPr="008355F8">
        <w:t xml:space="preserve">Окно содержит набор команд, </w:t>
      </w:r>
      <w:r w:rsidR="00015D6A">
        <w:t xml:space="preserve">активное/не активное состояние которых </w:t>
      </w:r>
      <w:r w:rsidR="005F3D16" w:rsidRPr="008355F8">
        <w:t>определя</w:t>
      </w:r>
      <w:r w:rsidR="00015D6A">
        <w:t>ется</w:t>
      </w:r>
      <w:r w:rsidR="005F3D16" w:rsidRPr="008355F8">
        <w:t xml:space="preserve"> текущим статусом сигнала.</w:t>
      </w:r>
    </w:p>
    <w:p w:rsidR="00452E35" w:rsidRPr="00BE3927" w:rsidRDefault="00452E35" w:rsidP="001437C4">
      <w:pPr>
        <w:rPr>
          <w:rFonts w:eastAsia="Calibri"/>
        </w:rPr>
      </w:pPr>
    </w:p>
    <w:p w:rsidR="0066018A" w:rsidRDefault="00664EF6" w:rsidP="0066018A">
      <w:pPr>
        <w:keepNext/>
      </w:pPr>
      <w:r w:rsidRPr="00664EF6">
        <w:rPr>
          <w:rFonts w:eastAsia="Calibri"/>
          <w:noProof/>
        </w:rPr>
        <w:drawing>
          <wp:inline distT="0" distB="0" distL="0" distR="0" wp14:anchorId="79DC3EB6" wp14:editId="2A743B8A">
            <wp:extent cx="1876425" cy="324802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484B">
        <w:rPr>
          <w:rFonts w:eastAsia="Calibri"/>
        </w:rPr>
        <w:t xml:space="preserve"> </w:t>
      </w:r>
      <w:r w:rsidR="00FB484B" w:rsidRPr="00FB484B">
        <w:rPr>
          <w:rFonts w:eastAsia="Calibri"/>
          <w:noProof/>
        </w:rPr>
        <w:drawing>
          <wp:inline distT="0" distB="0" distL="0" distR="0" wp14:anchorId="68E3B07E" wp14:editId="592B8912">
            <wp:extent cx="1876425" cy="325755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6B6" w:rsidRPr="00F046B6" w:rsidRDefault="0066018A" w:rsidP="0066018A">
      <w:pPr>
        <w:pStyle w:val="aff1"/>
        <w:rPr>
          <w:rFonts w:eastAsia="Calibri"/>
        </w:rPr>
      </w:pPr>
      <w:bookmarkStart w:id="96" w:name="_Ref196126894"/>
      <w:r>
        <w:t xml:space="preserve">Рисунок </w:t>
      </w:r>
      <w:r w:rsidR="003250EB">
        <w:rPr>
          <w:noProof/>
        </w:rPr>
        <w:fldChar w:fldCharType="begin"/>
      </w:r>
      <w:r w:rsidR="003250EB">
        <w:rPr>
          <w:noProof/>
        </w:rPr>
        <w:instrText xml:space="preserve"> STYLEREF 1 \s </w:instrText>
      </w:r>
      <w:r w:rsidR="003250EB">
        <w:rPr>
          <w:noProof/>
        </w:rPr>
        <w:fldChar w:fldCharType="separate"/>
      </w:r>
      <w:r w:rsidR="00430150">
        <w:rPr>
          <w:noProof/>
        </w:rPr>
        <w:t>9</w:t>
      </w:r>
      <w:r w:rsidR="003250EB">
        <w:rPr>
          <w:noProof/>
        </w:rPr>
        <w:fldChar w:fldCharType="end"/>
      </w:r>
      <w:r w:rsidR="00430150">
        <w:t>.</w:t>
      </w:r>
      <w:r w:rsidR="003250EB">
        <w:rPr>
          <w:noProof/>
        </w:rPr>
        <w:fldChar w:fldCharType="begin"/>
      </w:r>
      <w:r w:rsidR="003250EB">
        <w:rPr>
          <w:noProof/>
        </w:rPr>
        <w:instrText xml:space="preserve"> SEQ Рисунок \* ARABIC \s 1 </w:instrText>
      </w:r>
      <w:r w:rsidR="003250EB">
        <w:rPr>
          <w:noProof/>
        </w:rPr>
        <w:fldChar w:fldCharType="separate"/>
      </w:r>
      <w:r w:rsidR="00430150">
        <w:rPr>
          <w:noProof/>
        </w:rPr>
        <w:t>10</w:t>
      </w:r>
      <w:r w:rsidR="003250EB">
        <w:rPr>
          <w:noProof/>
        </w:rPr>
        <w:fldChar w:fldCharType="end"/>
      </w:r>
      <w:bookmarkEnd w:id="96"/>
      <w:r>
        <w:t xml:space="preserve"> – </w:t>
      </w:r>
      <w:r w:rsidR="00DD2CE9">
        <w:rPr>
          <w:rFonts w:eastAsia="Calibri"/>
        </w:rPr>
        <w:t>О</w:t>
      </w:r>
      <w:r w:rsidR="003610DC" w:rsidRPr="00BE3927">
        <w:rPr>
          <w:rFonts w:eastAsia="Calibri"/>
        </w:rPr>
        <w:t>кно «Управление сигналом»</w:t>
      </w:r>
    </w:p>
    <w:p w:rsidR="00F046B6" w:rsidRPr="00F046B6" w:rsidRDefault="00F046B6" w:rsidP="001437C4"/>
    <w:p w:rsidR="009A700B" w:rsidRDefault="004E63F7" w:rsidP="001437C4">
      <w:r>
        <w:rPr>
          <w:u w:val="single"/>
        </w:rPr>
        <w:lastRenderedPageBreak/>
        <w:t>Команда</w:t>
      </w:r>
      <w:r w:rsidR="009A700B" w:rsidRPr="000F7BF2">
        <w:rPr>
          <w:u w:val="single"/>
        </w:rPr>
        <w:t xml:space="preserve"> «</w:t>
      </w:r>
      <w:r w:rsidR="009A700B" w:rsidRPr="000F7BF2">
        <w:rPr>
          <w:b/>
          <w:u w:val="single"/>
        </w:rPr>
        <w:t>Квитировать</w:t>
      </w:r>
      <w:r w:rsidR="009A700B" w:rsidRPr="000F7BF2">
        <w:rPr>
          <w:u w:val="single"/>
        </w:rPr>
        <w:t xml:space="preserve">» </w:t>
      </w:r>
      <w:r w:rsidR="009A700B" w:rsidRPr="008355F8">
        <w:t xml:space="preserve">предназначена для квитирования события, генерируемого </w:t>
      </w:r>
      <w:r w:rsidR="009A700B" w:rsidRPr="007C4909">
        <w:rPr>
          <w:b/>
        </w:rPr>
        <w:t>«Сервер SCADA»</w:t>
      </w:r>
      <w:r w:rsidR="009A700B" w:rsidRPr="00E44D15">
        <w:t xml:space="preserve"> </w:t>
      </w:r>
      <w:r w:rsidR="009A700B">
        <w:t>и связанного с изменением значения</w:t>
      </w:r>
      <w:r w:rsidR="009A700B" w:rsidRPr="008355F8">
        <w:t xml:space="preserve"> ТС. </w:t>
      </w:r>
      <w:r w:rsidR="009A700B">
        <w:t xml:space="preserve">Если </w:t>
      </w:r>
      <w:r w:rsidR="009A700B" w:rsidRPr="008355F8">
        <w:t>квитирование события не требуется, то эта кнопка будет отображена в неактивном состоянии.</w:t>
      </w:r>
    </w:p>
    <w:p w:rsidR="00261FDF" w:rsidRDefault="00261FDF" w:rsidP="001437C4">
      <w:pPr>
        <w:ind w:firstLine="709"/>
      </w:pPr>
    </w:p>
    <w:p w:rsidR="00610F4B" w:rsidRDefault="004E63F7" w:rsidP="001437C4">
      <w:r>
        <w:rPr>
          <w:u w:val="single"/>
        </w:rPr>
        <w:t>Команда</w:t>
      </w:r>
      <w:r w:rsidRPr="000F7BF2">
        <w:rPr>
          <w:u w:val="single"/>
        </w:rPr>
        <w:t xml:space="preserve"> </w:t>
      </w:r>
      <w:r w:rsidR="00261FDF" w:rsidRPr="000F7BF2">
        <w:rPr>
          <w:b/>
          <w:u w:val="single"/>
        </w:rPr>
        <w:t>«Поставить на ручной ввод»</w:t>
      </w:r>
      <w:r w:rsidR="000F7BF2">
        <w:rPr>
          <w:b/>
        </w:rPr>
        <w:t xml:space="preserve"> </w:t>
      </w:r>
      <w:r w:rsidR="000F7BF2" w:rsidRPr="000F7BF2">
        <w:t>устанавливает сигнал в ручной режим.</w:t>
      </w:r>
      <w:r w:rsidR="00610F4B" w:rsidRPr="00610F4B">
        <w:t xml:space="preserve"> </w:t>
      </w:r>
      <w:r w:rsidR="00610F4B" w:rsidRPr="008355F8">
        <w:t>Ручной режим предназначен для отображения на мнемосхеме электросети состояния объект</w:t>
      </w:r>
      <w:r w:rsidR="00610F4B">
        <w:t>ов</w:t>
      </w:r>
      <w:r w:rsidR="00610F4B" w:rsidRPr="008355F8">
        <w:t>, котор</w:t>
      </w:r>
      <w:r w:rsidR="00610F4B">
        <w:t>ые</w:t>
      </w:r>
      <w:r w:rsidR="00610F4B" w:rsidRPr="008355F8">
        <w:t xml:space="preserve"> не име</w:t>
      </w:r>
      <w:r w:rsidR="00610F4B">
        <w:t>ю</w:t>
      </w:r>
      <w:r w:rsidR="00610F4B" w:rsidRPr="008355F8">
        <w:t>т устройства телемеханики</w:t>
      </w:r>
      <w:r w:rsidR="00610F4B">
        <w:t xml:space="preserve"> и потому их значения вводятся вручную, в частности значения параметров могут передаваться голосом по телефону</w:t>
      </w:r>
      <w:r w:rsidR="00610F4B" w:rsidRPr="008355F8">
        <w:t>.</w:t>
      </w:r>
      <w:r w:rsidR="00610F4B">
        <w:t xml:space="preserve"> </w:t>
      </w:r>
      <w:r w:rsidR="00610F4B" w:rsidRPr="008355F8">
        <w:t xml:space="preserve">Ручной режим может быть использован также </w:t>
      </w:r>
      <w:r w:rsidR="00610F4B">
        <w:t xml:space="preserve">для ввода значений параметров </w:t>
      </w:r>
      <w:r w:rsidR="00610F4B" w:rsidRPr="008355F8">
        <w:t xml:space="preserve">в случае неисправности устройства </w:t>
      </w:r>
      <w:r w:rsidR="00610F4B">
        <w:t>телемеханики</w:t>
      </w:r>
      <w:r w:rsidR="00610F4B" w:rsidRPr="008355F8">
        <w:t xml:space="preserve"> или по другой причине.</w:t>
      </w:r>
      <w:r w:rsidR="00610F4B">
        <w:t xml:space="preserve"> </w:t>
      </w:r>
    </w:p>
    <w:p w:rsidR="00610F4B" w:rsidRPr="008355F8" w:rsidRDefault="00610F4B" w:rsidP="001437C4">
      <w:r w:rsidRPr="008355F8">
        <w:t xml:space="preserve">Автоматический режим поступления данных </w:t>
      </w:r>
      <w:r>
        <w:t>предполагает поступление</w:t>
      </w:r>
      <w:r w:rsidRPr="008355F8">
        <w:t xml:space="preserve"> </w:t>
      </w:r>
      <w:r>
        <w:t xml:space="preserve">данных, отражающих </w:t>
      </w:r>
      <w:r w:rsidRPr="008355F8">
        <w:t>состояния объекта</w:t>
      </w:r>
      <w:r>
        <w:t>, в реальном времени</w:t>
      </w:r>
      <w:r w:rsidRPr="008355F8">
        <w:t>.</w:t>
      </w:r>
    </w:p>
    <w:p w:rsidR="00610F4B" w:rsidRPr="008355F8" w:rsidRDefault="00610F4B" w:rsidP="001437C4"/>
    <w:p w:rsidR="00816DAB" w:rsidRPr="008355F8" w:rsidRDefault="004E63F7" w:rsidP="001437C4">
      <w:r>
        <w:rPr>
          <w:u w:val="single"/>
        </w:rPr>
        <w:t>Команда</w:t>
      </w:r>
      <w:r w:rsidRPr="000F7BF2">
        <w:rPr>
          <w:u w:val="single"/>
        </w:rPr>
        <w:t xml:space="preserve"> </w:t>
      </w:r>
      <w:r w:rsidR="00816DAB" w:rsidRPr="00816DAB">
        <w:rPr>
          <w:b/>
          <w:u w:val="single"/>
        </w:rPr>
        <w:t>«Снять с контроля»</w:t>
      </w:r>
      <w:r w:rsidR="00816DAB" w:rsidRPr="008355F8">
        <w:t xml:space="preserve"> предназначена для установки статуса </w:t>
      </w:r>
      <w:r w:rsidR="00816DAB" w:rsidRPr="008355F8">
        <w:rPr>
          <w:b/>
        </w:rPr>
        <w:t>«Снятие с контроля»</w:t>
      </w:r>
      <w:r w:rsidR="00816DAB">
        <w:rPr>
          <w:b/>
        </w:rPr>
        <w:t xml:space="preserve">. </w:t>
      </w:r>
      <w:r w:rsidR="00816DAB" w:rsidRPr="008355F8">
        <w:t>После нажатия на кнопку </w:t>
      </w:r>
      <w:r w:rsidR="00816DAB" w:rsidRPr="008355F8">
        <w:rPr>
          <w:b/>
        </w:rPr>
        <w:t>«Снять с контроля»</w:t>
      </w:r>
      <w:r w:rsidR="00816DAB">
        <w:rPr>
          <w:b/>
        </w:rPr>
        <w:t xml:space="preserve"> </w:t>
      </w:r>
      <w:r w:rsidR="00816DAB" w:rsidRPr="008355F8">
        <w:t>вместо кнопки </w:t>
      </w:r>
      <w:r w:rsidR="00816DAB" w:rsidRPr="008355F8">
        <w:rPr>
          <w:b/>
        </w:rPr>
        <w:t>«Снять с контроля»</w:t>
      </w:r>
      <w:r w:rsidR="00816DAB" w:rsidRPr="008355F8">
        <w:t> в окне управления сигналом будет отображена командная кнопка </w:t>
      </w:r>
      <w:r w:rsidR="00816DAB" w:rsidRPr="008355F8">
        <w:rPr>
          <w:b/>
        </w:rPr>
        <w:t xml:space="preserve">«Поставить на контроль», </w:t>
      </w:r>
      <w:r w:rsidR="00816DAB" w:rsidRPr="008355F8">
        <w:t>подсвеченная красным цветом.</w:t>
      </w:r>
      <w:r w:rsidR="00816DAB">
        <w:t xml:space="preserve"> Так же б</w:t>
      </w:r>
      <w:r w:rsidR="00816DAB" w:rsidRPr="008355F8">
        <w:t>удет произведена запись в жу</w:t>
      </w:r>
      <w:r w:rsidR="00816DAB">
        <w:t>рнал снятия с контроля сигналов. С</w:t>
      </w:r>
      <w:r w:rsidR="00816DAB" w:rsidRPr="008355F8">
        <w:t>обытия, генерируемые для данного сигнала, будут фиксироваться в архивной БД, но не будут отображаться в журнале ТС, в журнале последних</w:t>
      </w:r>
      <w:r w:rsidR="00816DAB">
        <w:t xml:space="preserve"> сообщений и в «тревожном» окне.</w:t>
      </w:r>
      <w:r w:rsidR="00AD1D24">
        <w:t xml:space="preserve"> </w:t>
      </w:r>
    </w:p>
    <w:p w:rsidR="004E3C40" w:rsidRPr="000F7BF2" w:rsidRDefault="004E3C40" w:rsidP="001437C4">
      <w:pPr>
        <w:rPr>
          <w:rFonts w:eastAsia="Calibri"/>
        </w:rPr>
      </w:pPr>
    </w:p>
    <w:p w:rsidR="005F3D16" w:rsidRPr="00580F12" w:rsidRDefault="004E63F7" w:rsidP="001437C4">
      <w:pPr>
        <w:rPr>
          <w:rFonts w:eastAsia="Calibri"/>
        </w:rPr>
      </w:pPr>
      <w:r w:rsidRPr="00580F12">
        <w:rPr>
          <w:u w:val="single"/>
        </w:rPr>
        <w:t xml:space="preserve">Команда </w:t>
      </w:r>
      <w:r w:rsidRPr="00580F12">
        <w:rPr>
          <w:b/>
          <w:u w:val="single"/>
        </w:rPr>
        <w:t xml:space="preserve">«Вывести в ремонт» </w:t>
      </w:r>
      <w:r w:rsidRPr="00580F12">
        <w:t xml:space="preserve">предназначена для установки статуса сигнала </w:t>
      </w:r>
      <w:r w:rsidRPr="00580F12">
        <w:rPr>
          <w:b/>
        </w:rPr>
        <w:t>«Ремонт»</w:t>
      </w:r>
      <w:r w:rsidRPr="00580F12">
        <w:t xml:space="preserve">. </w:t>
      </w:r>
      <w:r w:rsidR="00C01054" w:rsidRPr="00580F12">
        <w:t>После нажатия на кнопку</w:t>
      </w:r>
      <w:r w:rsidRPr="00580F12">
        <w:rPr>
          <w:b/>
        </w:rPr>
        <w:t xml:space="preserve"> </w:t>
      </w:r>
      <w:r w:rsidRPr="00580F12">
        <w:t xml:space="preserve">вместо </w:t>
      </w:r>
      <w:r w:rsidR="00C01054" w:rsidRPr="00580F12">
        <w:t>команды</w:t>
      </w:r>
      <w:r w:rsidRPr="00580F12">
        <w:t> </w:t>
      </w:r>
      <w:r w:rsidRPr="00580F12">
        <w:rPr>
          <w:b/>
        </w:rPr>
        <w:t>«Вывести в ремонт»</w:t>
      </w:r>
      <w:r w:rsidRPr="00580F12">
        <w:t> в окне управления сигналом б</w:t>
      </w:r>
      <w:r w:rsidR="00C01054" w:rsidRPr="00580F12">
        <w:t>удет отображена команда</w:t>
      </w:r>
      <w:r w:rsidRPr="00580F12">
        <w:t> </w:t>
      </w:r>
      <w:r w:rsidRPr="00580F12">
        <w:rPr>
          <w:b/>
        </w:rPr>
        <w:t>«Ввести в работу».</w:t>
      </w:r>
      <w:r w:rsidR="00C01054" w:rsidRPr="00580F12">
        <w:rPr>
          <w:b/>
        </w:rPr>
        <w:t xml:space="preserve"> </w:t>
      </w:r>
      <w:r w:rsidR="00C01054" w:rsidRPr="00580F12">
        <w:t>Команда </w:t>
      </w:r>
      <w:r w:rsidR="00C01054" w:rsidRPr="00580F12">
        <w:rPr>
          <w:b/>
        </w:rPr>
        <w:t xml:space="preserve">«Ввести в работу» </w:t>
      </w:r>
      <w:r w:rsidR="00C01054" w:rsidRPr="00580F12">
        <w:t xml:space="preserve">предназначена для снятия статуса </w:t>
      </w:r>
      <w:r w:rsidR="00C01054" w:rsidRPr="00580F12">
        <w:rPr>
          <w:b/>
        </w:rPr>
        <w:t xml:space="preserve">«Ремонт» </w:t>
      </w:r>
      <w:r w:rsidR="00C01054" w:rsidRPr="00580F12">
        <w:t>и возвращения сигнала в рабочее состояние.</w:t>
      </w:r>
    </w:p>
    <w:p w:rsidR="005F3D16" w:rsidRPr="00580F12" w:rsidRDefault="005F3D16" w:rsidP="001437C4">
      <w:pPr>
        <w:rPr>
          <w:rFonts w:eastAsia="Calibri"/>
        </w:rPr>
      </w:pPr>
    </w:p>
    <w:p w:rsidR="0031149C" w:rsidRPr="00580F12" w:rsidRDefault="00C01054" w:rsidP="001437C4">
      <w:r w:rsidRPr="00580F12">
        <w:rPr>
          <w:u w:val="single"/>
        </w:rPr>
        <w:t>Команда</w:t>
      </w:r>
      <w:r w:rsidRPr="00580F12">
        <w:rPr>
          <w:b/>
          <w:u w:val="single"/>
        </w:rPr>
        <w:t xml:space="preserve"> «Опрос»</w:t>
      </w:r>
      <w:r w:rsidRPr="00580F12">
        <w:rPr>
          <w:b/>
        </w:rPr>
        <w:t xml:space="preserve"> </w:t>
      </w:r>
      <w:r w:rsidRPr="00580F12">
        <w:t>предназначена для получения</w:t>
      </w:r>
      <w:r w:rsidRPr="00580F12">
        <w:rPr>
          <w:b/>
        </w:rPr>
        <w:t xml:space="preserve"> </w:t>
      </w:r>
      <w:r w:rsidRPr="00580F12">
        <w:t>значений сигналов по запросу</w:t>
      </w:r>
      <w:r w:rsidR="0031149C" w:rsidRPr="00580F12">
        <w:t xml:space="preserve"> от устройств телемеханики. Узлами передачи данных, могут являться «</w:t>
      </w:r>
      <w:r w:rsidR="0031149C" w:rsidRPr="00580F12">
        <w:rPr>
          <w:b/>
        </w:rPr>
        <w:t xml:space="preserve">Сервер </w:t>
      </w:r>
      <w:r w:rsidR="0031149C" w:rsidRPr="00580F12">
        <w:rPr>
          <w:b/>
          <w:lang w:val="en-US"/>
        </w:rPr>
        <w:t>SCADA</w:t>
      </w:r>
      <w:r w:rsidR="0031149C" w:rsidRPr="00580F12">
        <w:rPr>
          <w:b/>
        </w:rPr>
        <w:t>»</w:t>
      </w:r>
      <w:r w:rsidR="0031149C" w:rsidRPr="00580F12">
        <w:t>, ЦППС, устройство передачи данных, телемеханическое устройство управления.</w:t>
      </w:r>
    </w:p>
    <w:p w:rsidR="005F3D16" w:rsidRPr="00580F12" w:rsidRDefault="005F3D16" w:rsidP="001437C4">
      <w:pPr>
        <w:rPr>
          <w:rFonts w:eastAsia="Calibri"/>
        </w:rPr>
      </w:pPr>
    </w:p>
    <w:p w:rsidR="004E4E81" w:rsidRPr="00580F12" w:rsidRDefault="004E4E81" w:rsidP="001437C4">
      <w:r w:rsidRPr="00580F12">
        <w:rPr>
          <w:u w:val="single"/>
        </w:rPr>
        <w:t xml:space="preserve">Команда </w:t>
      </w:r>
      <w:r w:rsidRPr="00580F12">
        <w:rPr>
          <w:b/>
          <w:u w:val="single"/>
        </w:rPr>
        <w:t>«Архив событий»</w:t>
      </w:r>
      <w:r w:rsidRPr="00580F12">
        <w:rPr>
          <w:b/>
        </w:rPr>
        <w:t xml:space="preserve"> </w:t>
      </w:r>
      <w:r w:rsidRPr="00580F12">
        <w:t xml:space="preserve">предназначена для просмотра архива событий, сгенерированных для сигнала ТС или ТИ и сохраненных в архивную БД. </w:t>
      </w:r>
    </w:p>
    <w:p w:rsidR="005F3D16" w:rsidRPr="00580F12" w:rsidRDefault="005F3D16" w:rsidP="001437C4">
      <w:pPr>
        <w:rPr>
          <w:rFonts w:eastAsia="Calibri"/>
        </w:rPr>
      </w:pPr>
    </w:p>
    <w:p w:rsidR="005F3D16" w:rsidRPr="00580F12" w:rsidRDefault="00027701" w:rsidP="001437C4">
      <w:pPr>
        <w:rPr>
          <w:rFonts w:eastAsia="Calibri"/>
          <w:u w:val="single"/>
        </w:rPr>
      </w:pPr>
      <w:r w:rsidRPr="00580F12">
        <w:rPr>
          <w:rFonts w:eastAsia="Calibri"/>
          <w:u w:val="single"/>
        </w:rPr>
        <w:t xml:space="preserve">Команда </w:t>
      </w:r>
      <w:r w:rsidRPr="00580F12">
        <w:rPr>
          <w:rFonts w:eastAsia="Calibri"/>
          <w:b/>
          <w:u w:val="single"/>
        </w:rPr>
        <w:t>«График»</w:t>
      </w:r>
      <w:r w:rsidR="007446BF" w:rsidRPr="00580F12">
        <w:rPr>
          <w:rFonts w:eastAsia="Calibri"/>
          <w:b/>
          <w:u w:val="single"/>
        </w:rPr>
        <w:t xml:space="preserve"> </w:t>
      </w:r>
      <w:r w:rsidR="007446BF" w:rsidRPr="00580F12">
        <w:t>в окне управления ТИ предназначена для построения графика значений данного ТИ, сохраненных в архивной БД.</w:t>
      </w:r>
    </w:p>
    <w:p w:rsidR="005F3D16" w:rsidRPr="00580F12" w:rsidRDefault="005F3D16" w:rsidP="001437C4">
      <w:pPr>
        <w:rPr>
          <w:rFonts w:eastAsia="Calibri"/>
        </w:rPr>
      </w:pPr>
    </w:p>
    <w:p w:rsidR="005F3D16" w:rsidRPr="00580F12" w:rsidRDefault="007446BF" w:rsidP="001437C4">
      <w:pPr>
        <w:rPr>
          <w:rFonts w:eastAsia="Calibri"/>
        </w:rPr>
      </w:pPr>
      <w:r w:rsidRPr="00580F12">
        <w:rPr>
          <w:rFonts w:eastAsia="Calibri"/>
          <w:u w:val="single"/>
        </w:rPr>
        <w:t xml:space="preserve">Команда </w:t>
      </w:r>
      <w:r w:rsidRPr="00580F12">
        <w:rPr>
          <w:rFonts w:eastAsia="Calibri"/>
          <w:b/>
          <w:u w:val="single"/>
        </w:rPr>
        <w:t xml:space="preserve">«Изменить пределы» </w:t>
      </w:r>
      <w:r w:rsidR="00546C7A" w:rsidRPr="00580F12">
        <w:rPr>
          <w:rFonts w:eastAsia="Calibri"/>
        </w:rPr>
        <w:t>позволяет изменить ранее установленные пределы для сигнала ТИ. Для сигнала ТИ предусмотрены пределы: аварийный максимум, предупредительный максимум, предупредительный минимум, аварийный минимум.</w:t>
      </w:r>
      <w:r w:rsidR="00FF7A1A" w:rsidRPr="00580F12">
        <w:rPr>
          <w:rFonts w:eastAsia="Calibri"/>
        </w:rPr>
        <w:t xml:space="preserve"> Чтобы изменить значение пределов </w:t>
      </w:r>
      <w:r w:rsidR="00FF7A1A" w:rsidRPr="00580F12">
        <w:t>диспетчеру</w:t>
      </w:r>
      <w:r w:rsidR="00FF7A1A" w:rsidRPr="00580F12">
        <w:rPr>
          <w:rFonts w:eastAsia="Calibri"/>
        </w:rPr>
        <w:t xml:space="preserve"> потребуется ввести свой логин и пароль для подтверждения прав </w:t>
      </w:r>
      <w:r w:rsidR="00FF7A1A" w:rsidRPr="00580F12">
        <w:t>на выполнение команды в открывшемся окне «АРМ Диспетчера».</w:t>
      </w:r>
    </w:p>
    <w:p w:rsidR="005F3D16" w:rsidRPr="00580F12" w:rsidRDefault="005F3D16" w:rsidP="001437C4">
      <w:pPr>
        <w:rPr>
          <w:rFonts w:eastAsia="Calibri"/>
        </w:rPr>
      </w:pPr>
    </w:p>
    <w:p w:rsidR="00B908B3" w:rsidRPr="00580F12" w:rsidRDefault="00B908B3" w:rsidP="001437C4">
      <w:pPr>
        <w:tabs>
          <w:tab w:val="left" w:pos="993"/>
        </w:tabs>
        <w:suppressAutoHyphens/>
        <w:contextualSpacing/>
      </w:pPr>
      <w:r w:rsidRPr="00580F12">
        <w:rPr>
          <w:u w:val="single"/>
        </w:rPr>
        <w:t xml:space="preserve">Команда </w:t>
      </w:r>
      <w:r w:rsidRPr="00580F12">
        <w:rPr>
          <w:b/>
          <w:u w:val="single"/>
        </w:rPr>
        <w:t>«Телеуправление</w:t>
      </w:r>
      <w:r w:rsidRPr="00580F12">
        <w:rPr>
          <w:u w:val="single"/>
        </w:rPr>
        <w:t>»</w:t>
      </w:r>
      <w:r w:rsidRPr="00580F12">
        <w:t xml:space="preserve"> предназначена для инициализации выдачи команды </w:t>
      </w:r>
      <w:r w:rsidR="003106A2" w:rsidRPr="00580F12">
        <w:t>т</w:t>
      </w:r>
      <w:r w:rsidRPr="00580F12">
        <w:t>елеуправления (ТУ) и ее передачи программе «</w:t>
      </w:r>
      <w:r w:rsidRPr="00580F12">
        <w:rPr>
          <w:b/>
        </w:rPr>
        <w:t xml:space="preserve">Сервер </w:t>
      </w:r>
      <w:r w:rsidRPr="00580F12">
        <w:rPr>
          <w:b/>
          <w:lang w:val="en-US"/>
        </w:rPr>
        <w:t>SCADA</w:t>
      </w:r>
      <w:r w:rsidRPr="00580F12">
        <w:rPr>
          <w:b/>
        </w:rPr>
        <w:t>»</w:t>
      </w:r>
      <w:r w:rsidRPr="00580F12">
        <w:t>.</w:t>
      </w:r>
    </w:p>
    <w:p w:rsidR="00B908B3" w:rsidRPr="00580F12" w:rsidRDefault="00B908B3" w:rsidP="001437C4">
      <w:r w:rsidRPr="00580F12">
        <w:t xml:space="preserve">Команду ТУ, выданную ПО </w:t>
      </w:r>
      <w:r w:rsidRPr="00580F12">
        <w:rPr>
          <w:b/>
        </w:rPr>
        <w:t>«АРМ Диспетчера»</w:t>
      </w:r>
      <w:r w:rsidRPr="00580F12">
        <w:t>, ПО «</w:t>
      </w:r>
      <w:r w:rsidRPr="00580F12">
        <w:rPr>
          <w:b/>
        </w:rPr>
        <w:t xml:space="preserve">Сервер </w:t>
      </w:r>
      <w:r w:rsidRPr="00580F12">
        <w:rPr>
          <w:b/>
          <w:lang w:val="en-US"/>
        </w:rPr>
        <w:t>SCADA</w:t>
      </w:r>
      <w:r w:rsidRPr="00580F12">
        <w:rPr>
          <w:b/>
        </w:rPr>
        <w:t xml:space="preserve">» </w:t>
      </w:r>
      <w:r w:rsidRPr="00580F12">
        <w:t xml:space="preserve">транслирует в ЦППС или устройство ТМ, обеспечивающее прием и выполнение команды путем выдачи ТУ на исполнительное устройство. </w:t>
      </w:r>
    </w:p>
    <w:p w:rsidR="00B908B3" w:rsidRPr="00580F12" w:rsidRDefault="00B908B3" w:rsidP="001437C4">
      <w:r w:rsidRPr="00580F12">
        <w:t>Активность кнопки «</w:t>
      </w:r>
      <w:r w:rsidRPr="00580F12">
        <w:rPr>
          <w:b/>
        </w:rPr>
        <w:t>Телеуправление</w:t>
      </w:r>
      <w:r w:rsidRPr="00580F12">
        <w:t xml:space="preserve">» определяется следующими условиями: </w:t>
      </w:r>
    </w:p>
    <w:p w:rsidR="00B908B3" w:rsidRPr="00580F12" w:rsidRDefault="00B908B3" w:rsidP="006544FA">
      <w:pPr>
        <w:pStyle w:val="afffd"/>
        <w:numPr>
          <w:ilvl w:val="0"/>
          <w:numId w:val="20"/>
        </w:numPr>
        <w:contextualSpacing w:val="0"/>
      </w:pPr>
      <w:r w:rsidRPr="00580F12">
        <w:lastRenderedPageBreak/>
        <w:t>должен быть ТС, имеющий статус «Телеуправление» и связанный с выдаваемой командой ТУ;</w:t>
      </w:r>
    </w:p>
    <w:p w:rsidR="00B908B3" w:rsidRPr="00580F12" w:rsidRDefault="00B908B3" w:rsidP="006544FA">
      <w:pPr>
        <w:pStyle w:val="afffd"/>
        <w:numPr>
          <w:ilvl w:val="0"/>
          <w:numId w:val="20"/>
        </w:numPr>
        <w:contextualSpacing w:val="0"/>
      </w:pPr>
      <w:r w:rsidRPr="00580F12">
        <w:t>Если тип ТС определен как «ТС с блокировкой», то для выполнения ТУ требуется соблюдение определенных условий; «</w:t>
      </w:r>
      <w:r w:rsidRPr="00580F12">
        <w:rPr>
          <w:b/>
        </w:rPr>
        <w:t xml:space="preserve">Сервер </w:t>
      </w:r>
      <w:r w:rsidRPr="00580F12">
        <w:rPr>
          <w:b/>
          <w:lang w:val="en-US"/>
        </w:rPr>
        <w:t>SCADA</w:t>
      </w:r>
      <w:r w:rsidRPr="00580F12">
        <w:rPr>
          <w:b/>
        </w:rPr>
        <w:t xml:space="preserve">» </w:t>
      </w:r>
      <w:r w:rsidRPr="00580F12">
        <w:t xml:space="preserve">будет блокировать выдачу команды ТУ при невыполнении этих условий. </w:t>
      </w:r>
    </w:p>
    <w:p w:rsidR="00B908B3" w:rsidRPr="00580F12" w:rsidRDefault="00B908B3" w:rsidP="001437C4">
      <w:r w:rsidRPr="00580F12">
        <w:rPr>
          <w:rFonts w:eastAsia="Calibri"/>
        </w:rPr>
        <w:t xml:space="preserve">В процессе осуществления телеуправления обязательна процедура </w:t>
      </w:r>
      <w:r w:rsidRPr="00580F12">
        <w:t>подтверждения данных аутентификациии</w:t>
      </w:r>
      <w:r w:rsidR="00292C55">
        <w:t xml:space="preserve"> (</w:t>
      </w:r>
      <w:r w:rsidR="00292C55">
        <w:fldChar w:fldCharType="begin"/>
      </w:r>
      <w:r w:rsidR="00292C55">
        <w:instrText xml:space="preserve"> REF _Ref196126938 \h </w:instrText>
      </w:r>
      <w:r w:rsidR="00292C55">
        <w:fldChar w:fldCharType="separate"/>
      </w:r>
      <w:r w:rsidR="00292C55">
        <w:t xml:space="preserve">Рисунок </w:t>
      </w:r>
      <w:r w:rsidR="00292C55">
        <w:rPr>
          <w:noProof/>
        </w:rPr>
        <w:t>9</w:t>
      </w:r>
      <w:r w:rsidR="00292C55">
        <w:t>.</w:t>
      </w:r>
      <w:r w:rsidR="00292C55">
        <w:rPr>
          <w:noProof/>
        </w:rPr>
        <w:t>11</w:t>
      </w:r>
      <w:r w:rsidR="00292C55">
        <w:fldChar w:fldCharType="end"/>
      </w:r>
      <w:r w:rsidR="00292C55">
        <w:t>)</w:t>
      </w:r>
      <w:r w:rsidRPr="00580F12">
        <w:t>. После выбора команды (включить или отключить) диспетчеру</w:t>
      </w:r>
      <w:r w:rsidRPr="00580F12">
        <w:rPr>
          <w:rFonts w:eastAsia="Calibri"/>
        </w:rPr>
        <w:t xml:space="preserve"> потребуется ввести свой логин и пароль для подтверждения прав </w:t>
      </w:r>
      <w:r w:rsidRPr="00580F12">
        <w:t>на выполнение команды в окне «Подтверждение данных аутентификациии».</w:t>
      </w:r>
    </w:p>
    <w:p w:rsidR="00B908B3" w:rsidRPr="00580F12" w:rsidRDefault="00B908B3" w:rsidP="001437C4"/>
    <w:p w:rsidR="00292C55" w:rsidRDefault="00B908B3" w:rsidP="00292C55">
      <w:pPr>
        <w:keepNext/>
      </w:pPr>
      <w:r w:rsidRPr="00580F12">
        <w:rPr>
          <w:noProof/>
        </w:rPr>
        <w:drawing>
          <wp:inline distT="0" distB="0" distL="0" distR="0" wp14:anchorId="31C26CBE" wp14:editId="0AD279E3">
            <wp:extent cx="2725615" cy="1261369"/>
            <wp:effectExtent l="0" t="0" r="0" b="0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27861" cy="126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0F12">
        <w:rPr>
          <w:rFonts w:eastAsia="Calibri"/>
        </w:rPr>
        <w:t xml:space="preserve">  </w:t>
      </w:r>
      <w:r w:rsidRPr="00580F12">
        <w:rPr>
          <w:noProof/>
        </w:rPr>
        <w:drawing>
          <wp:inline distT="0" distB="0" distL="0" distR="0" wp14:anchorId="479AB5AB" wp14:editId="15384C29">
            <wp:extent cx="1960785" cy="1565030"/>
            <wp:effectExtent l="0" t="0" r="1905" b="0"/>
            <wp:docPr id="170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63262" cy="156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8B3" w:rsidRDefault="00292C55" w:rsidP="00292C55">
      <w:pPr>
        <w:pStyle w:val="aff1"/>
      </w:pPr>
      <w:bookmarkStart w:id="97" w:name="_Ref196126938"/>
      <w:r>
        <w:t xml:space="preserve">Рисунок </w:t>
      </w:r>
      <w:r w:rsidR="003250EB">
        <w:rPr>
          <w:noProof/>
        </w:rPr>
        <w:fldChar w:fldCharType="begin"/>
      </w:r>
      <w:r w:rsidR="003250EB">
        <w:rPr>
          <w:noProof/>
        </w:rPr>
        <w:instrText xml:space="preserve"> STYLEREF 1 \s </w:instrText>
      </w:r>
      <w:r w:rsidR="003250EB">
        <w:rPr>
          <w:noProof/>
        </w:rPr>
        <w:fldChar w:fldCharType="separate"/>
      </w:r>
      <w:r w:rsidR="00430150">
        <w:rPr>
          <w:noProof/>
        </w:rPr>
        <w:t>9</w:t>
      </w:r>
      <w:r w:rsidR="003250EB">
        <w:rPr>
          <w:noProof/>
        </w:rPr>
        <w:fldChar w:fldCharType="end"/>
      </w:r>
      <w:r w:rsidR="00430150">
        <w:t>.</w:t>
      </w:r>
      <w:r w:rsidR="003250EB">
        <w:rPr>
          <w:noProof/>
        </w:rPr>
        <w:fldChar w:fldCharType="begin"/>
      </w:r>
      <w:r w:rsidR="003250EB">
        <w:rPr>
          <w:noProof/>
        </w:rPr>
        <w:instrText xml:space="preserve"> SEQ Рисунок \* ARABIC \s 1 </w:instrText>
      </w:r>
      <w:r w:rsidR="003250EB">
        <w:rPr>
          <w:noProof/>
        </w:rPr>
        <w:fldChar w:fldCharType="separate"/>
      </w:r>
      <w:r w:rsidR="00430150">
        <w:rPr>
          <w:noProof/>
        </w:rPr>
        <w:t>11</w:t>
      </w:r>
      <w:r w:rsidR="003250EB">
        <w:rPr>
          <w:noProof/>
        </w:rPr>
        <w:fldChar w:fldCharType="end"/>
      </w:r>
      <w:bookmarkEnd w:id="97"/>
      <w:r>
        <w:t xml:space="preserve"> – Подтверждение данных</w:t>
      </w:r>
    </w:p>
    <w:p w:rsidR="00B908B3" w:rsidRPr="00580F12" w:rsidRDefault="00B908B3" w:rsidP="001437C4">
      <w:r w:rsidRPr="00580F12">
        <w:t>После выполнения команды в окне событий появится сообщение о том, что команда телеуправления принята Сервером (</w:t>
      </w:r>
      <w:r w:rsidR="005D767A">
        <w:fldChar w:fldCharType="begin"/>
      </w:r>
      <w:r w:rsidR="005D767A">
        <w:instrText xml:space="preserve"> REF _Ref195710622 \h </w:instrText>
      </w:r>
      <w:r w:rsidR="005D767A">
        <w:fldChar w:fldCharType="separate"/>
      </w:r>
      <w:r w:rsidR="005D767A" w:rsidRPr="00580F12">
        <w:t xml:space="preserve">Рисунок </w:t>
      </w:r>
      <w:r w:rsidR="005D767A">
        <w:rPr>
          <w:noProof/>
        </w:rPr>
        <w:t>9</w:t>
      </w:r>
      <w:r w:rsidR="005D767A">
        <w:t>.</w:t>
      </w:r>
      <w:r w:rsidR="005D767A">
        <w:rPr>
          <w:noProof/>
        </w:rPr>
        <w:t>12</w:t>
      </w:r>
      <w:r w:rsidR="005D767A">
        <w:fldChar w:fldCharType="end"/>
      </w:r>
      <w:r w:rsidRPr="00580F12">
        <w:t>).</w:t>
      </w:r>
      <w:r w:rsidR="00604330" w:rsidRPr="00580F12">
        <w:t xml:space="preserve"> </w:t>
      </w:r>
      <w:r w:rsidR="00DC074D" w:rsidRPr="00580F12">
        <w:t>Цветовая индикация</w:t>
      </w:r>
      <w:r w:rsidR="00604330" w:rsidRPr="00580F12">
        <w:t xml:space="preserve"> ТС изменится соответств</w:t>
      </w:r>
      <w:r w:rsidR="00401D8C" w:rsidRPr="00580F12">
        <w:t>енно</w:t>
      </w:r>
      <w:r w:rsidR="00604330" w:rsidRPr="00580F12">
        <w:t xml:space="preserve"> </w:t>
      </w:r>
      <w:r w:rsidR="00401D8C" w:rsidRPr="00580F12">
        <w:t>текущему состоянию</w:t>
      </w:r>
      <w:r w:rsidR="00604330" w:rsidRPr="00580F12">
        <w:t>.</w:t>
      </w:r>
    </w:p>
    <w:p w:rsidR="00B908B3" w:rsidRPr="00580F12" w:rsidRDefault="00B908B3" w:rsidP="001437C4"/>
    <w:p w:rsidR="00B908B3" w:rsidRPr="00580F12" w:rsidRDefault="00B908B3" w:rsidP="001437C4">
      <w:pPr>
        <w:keepNext/>
        <w:jc w:val="center"/>
      </w:pPr>
      <w:r w:rsidRPr="00580F12">
        <w:rPr>
          <w:noProof/>
        </w:rPr>
        <w:drawing>
          <wp:inline distT="0" distB="0" distL="0" distR="0" wp14:anchorId="2BCE7366" wp14:editId="2A2DD3DE">
            <wp:extent cx="4950069" cy="587874"/>
            <wp:effectExtent l="0" t="0" r="3175" b="3175"/>
            <wp:docPr id="171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11193" cy="59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C40" w:rsidRPr="00580F12" w:rsidRDefault="00B908B3" w:rsidP="001437C4">
      <w:pPr>
        <w:pStyle w:val="aff1"/>
        <w:spacing w:after="0"/>
        <w:jc w:val="center"/>
        <w:rPr>
          <w:sz w:val="24"/>
          <w:szCs w:val="24"/>
        </w:rPr>
      </w:pPr>
      <w:bookmarkStart w:id="98" w:name="_Ref195710622"/>
      <w:r w:rsidRPr="00580F12">
        <w:rPr>
          <w:sz w:val="24"/>
          <w:szCs w:val="24"/>
        </w:rPr>
        <w:t xml:space="preserve">Рисунок </w:t>
      </w:r>
      <w:r w:rsidR="00430150">
        <w:rPr>
          <w:sz w:val="24"/>
          <w:szCs w:val="24"/>
        </w:rPr>
        <w:fldChar w:fldCharType="begin"/>
      </w:r>
      <w:r w:rsidR="00430150">
        <w:rPr>
          <w:sz w:val="24"/>
          <w:szCs w:val="24"/>
        </w:rPr>
        <w:instrText xml:space="preserve"> STYLEREF 1 \s </w:instrText>
      </w:r>
      <w:r w:rsidR="00430150">
        <w:rPr>
          <w:sz w:val="24"/>
          <w:szCs w:val="24"/>
        </w:rPr>
        <w:fldChar w:fldCharType="separate"/>
      </w:r>
      <w:r w:rsidR="00430150">
        <w:rPr>
          <w:noProof/>
          <w:sz w:val="24"/>
          <w:szCs w:val="24"/>
        </w:rPr>
        <w:t>9</w:t>
      </w:r>
      <w:r w:rsidR="00430150">
        <w:rPr>
          <w:sz w:val="24"/>
          <w:szCs w:val="24"/>
        </w:rPr>
        <w:fldChar w:fldCharType="end"/>
      </w:r>
      <w:r w:rsidR="00430150">
        <w:rPr>
          <w:sz w:val="24"/>
          <w:szCs w:val="24"/>
        </w:rPr>
        <w:t>.</w:t>
      </w:r>
      <w:r w:rsidR="00430150">
        <w:rPr>
          <w:sz w:val="24"/>
          <w:szCs w:val="24"/>
        </w:rPr>
        <w:fldChar w:fldCharType="begin"/>
      </w:r>
      <w:r w:rsidR="00430150">
        <w:rPr>
          <w:sz w:val="24"/>
          <w:szCs w:val="24"/>
        </w:rPr>
        <w:instrText xml:space="preserve"> SEQ Рисунок \* ARABIC \s 1 </w:instrText>
      </w:r>
      <w:r w:rsidR="00430150">
        <w:rPr>
          <w:sz w:val="24"/>
          <w:szCs w:val="24"/>
        </w:rPr>
        <w:fldChar w:fldCharType="separate"/>
      </w:r>
      <w:r w:rsidR="00430150">
        <w:rPr>
          <w:noProof/>
          <w:sz w:val="24"/>
          <w:szCs w:val="24"/>
        </w:rPr>
        <w:t>12</w:t>
      </w:r>
      <w:r w:rsidR="00430150">
        <w:rPr>
          <w:sz w:val="24"/>
          <w:szCs w:val="24"/>
        </w:rPr>
        <w:fldChar w:fldCharType="end"/>
      </w:r>
      <w:bookmarkEnd w:id="98"/>
      <w:r w:rsidRPr="00580F12">
        <w:rPr>
          <w:sz w:val="24"/>
          <w:szCs w:val="24"/>
        </w:rPr>
        <w:t xml:space="preserve"> – Сообщение в окне событий</w:t>
      </w:r>
    </w:p>
    <w:p w:rsidR="00607CA9" w:rsidRDefault="00607CA9" w:rsidP="001437C4">
      <w:pPr>
        <w:ind w:firstLine="340"/>
        <w:rPr>
          <w:rFonts w:eastAsia="Calibri"/>
          <w:b/>
        </w:rPr>
      </w:pPr>
    </w:p>
    <w:p w:rsidR="00607CA9" w:rsidRDefault="00607CA9" w:rsidP="001437C4">
      <w:pPr>
        <w:ind w:firstLine="340"/>
        <w:rPr>
          <w:rFonts w:eastAsia="Calibri"/>
          <w:b/>
        </w:rPr>
      </w:pPr>
    </w:p>
    <w:p w:rsidR="00613418" w:rsidRPr="00580F12" w:rsidRDefault="00613418" w:rsidP="006544FA">
      <w:pPr>
        <w:pStyle w:val="30"/>
        <w:numPr>
          <w:ilvl w:val="2"/>
          <w:numId w:val="25"/>
        </w:numPr>
        <w:rPr>
          <w:rFonts w:eastAsia="Calibri"/>
        </w:rPr>
      </w:pPr>
      <w:bookmarkStart w:id="99" w:name="_Toc196127090"/>
      <w:r w:rsidRPr="00580F12">
        <w:rPr>
          <w:rFonts w:eastAsia="Calibri"/>
        </w:rPr>
        <w:t>Телеуправление с захватом</w:t>
      </w:r>
      <w:r w:rsidR="00EA455D" w:rsidRPr="00580F12">
        <w:rPr>
          <w:rFonts w:eastAsia="Calibri"/>
        </w:rPr>
        <w:t>/освобождением</w:t>
      </w:r>
      <w:bookmarkEnd w:id="99"/>
    </w:p>
    <w:p w:rsidR="00BE7B6D" w:rsidRPr="00580F12" w:rsidRDefault="00BE7B6D" w:rsidP="001437C4">
      <w:pPr>
        <w:ind w:firstLine="340"/>
        <w:rPr>
          <w:rFonts w:eastAsia="Calibri"/>
        </w:rPr>
      </w:pPr>
    </w:p>
    <w:p w:rsidR="005120EE" w:rsidRPr="00580F12" w:rsidRDefault="005120EE" w:rsidP="001437C4">
      <w:r w:rsidRPr="00580F12">
        <w:rPr>
          <w:b/>
        </w:rPr>
        <w:t>ТУ с захватом</w:t>
      </w:r>
      <w:r w:rsidRPr="00580F12">
        <w:t xml:space="preserve"> - это функция, которая позволяет реализовать требования по захвату телеуправления для разных верхних уровней: ОДУ, РДУ, ЦУС, ПО, Станция.</w:t>
      </w:r>
    </w:p>
    <w:p w:rsidR="005120EE" w:rsidRPr="00580F12" w:rsidRDefault="005120EE" w:rsidP="001437C4">
      <w:pPr>
        <w:pStyle w:val="PreformattedText"/>
        <w:rPr>
          <w:rFonts w:ascii="Times New Roman" w:hAnsi="Times New Roman" w:cs="Times New Roman"/>
          <w:sz w:val="24"/>
          <w:szCs w:val="24"/>
          <w:lang w:val="ru-RU"/>
        </w:rPr>
      </w:pPr>
      <w:r w:rsidRPr="00580F12">
        <w:rPr>
          <w:rFonts w:ascii="Times New Roman" w:hAnsi="Times New Roman" w:cs="Times New Roman"/>
          <w:sz w:val="24"/>
          <w:szCs w:val="24"/>
          <w:lang w:val="ru-RU"/>
        </w:rPr>
        <w:t>В процессе работы команды осуществляется прием, обработка, исполнение и блокирование команд управления.</w:t>
      </w:r>
    </w:p>
    <w:p w:rsidR="005120EE" w:rsidRPr="00580F12" w:rsidRDefault="005120EE" w:rsidP="001437C4">
      <w:pPr>
        <w:pStyle w:val="PreformattedText"/>
        <w:rPr>
          <w:rFonts w:ascii="Times New Roman" w:hAnsi="Times New Roman" w:cs="Times New Roman"/>
          <w:sz w:val="24"/>
          <w:szCs w:val="24"/>
          <w:lang w:val="ru-RU"/>
        </w:rPr>
      </w:pPr>
      <w:r w:rsidRPr="00580F12">
        <w:rPr>
          <w:rFonts w:ascii="Times New Roman" w:hAnsi="Times New Roman" w:cs="Times New Roman"/>
          <w:sz w:val="24"/>
          <w:szCs w:val="24"/>
          <w:lang w:val="ru-RU"/>
        </w:rPr>
        <w:t>Выполнение команды телеуправления происходит с учетом использования:</w:t>
      </w:r>
    </w:p>
    <w:p w:rsidR="005120EE" w:rsidRPr="00580F12" w:rsidRDefault="005120EE" w:rsidP="006544FA">
      <w:pPr>
        <w:pStyle w:val="PreformattedText"/>
        <w:numPr>
          <w:ilvl w:val="0"/>
          <w:numId w:val="21"/>
        </w:numPr>
        <w:ind w:firstLine="340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580F12">
        <w:rPr>
          <w:rFonts w:ascii="Times New Roman" w:hAnsi="Times New Roman" w:cs="Times New Roman"/>
          <w:sz w:val="24"/>
          <w:szCs w:val="24"/>
          <w:lang w:val="ru-RU"/>
        </w:rPr>
        <w:t>Ключа выбора режима управления присоединением;</w:t>
      </w:r>
    </w:p>
    <w:p w:rsidR="00613418" w:rsidRPr="00580F12" w:rsidRDefault="005120EE" w:rsidP="006544FA">
      <w:pPr>
        <w:pStyle w:val="PreformattedText"/>
        <w:numPr>
          <w:ilvl w:val="0"/>
          <w:numId w:val="21"/>
        </w:numPr>
        <w:ind w:firstLine="340"/>
        <w:rPr>
          <w:rFonts w:ascii="Times New Roman" w:eastAsia="Calibri" w:hAnsi="Times New Roman" w:cs="Times New Roman"/>
          <w:sz w:val="24"/>
          <w:szCs w:val="24"/>
        </w:rPr>
      </w:pPr>
      <w:r w:rsidRPr="00580F12">
        <w:rPr>
          <w:rFonts w:ascii="Times New Roman" w:hAnsi="Times New Roman" w:cs="Times New Roman"/>
          <w:sz w:val="24"/>
          <w:szCs w:val="24"/>
          <w:lang w:val="ru-RU"/>
        </w:rPr>
        <w:t>Ключа ТУ.</w:t>
      </w:r>
    </w:p>
    <w:p w:rsidR="00613418" w:rsidRPr="00580F12" w:rsidRDefault="00613418" w:rsidP="001437C4">
      <w:pPr>
        <w:ind w:firstLine="340"/>
        <w:rPr>
          <w:rFonts w:eastAsia="Calibri"/>
        </w:rPr>
      </w:pPr>
    </w:p>
    <w:p w:rsidR="00613418" w:rsidRPr="00580F12" w:rsidRDefault="00367A69" w:rsidP="001437C4">
      <w:pPr>
        <w:ind w:firstLine="340"/>
        <w:rPr>
          <w:rFonts w:eastAsia="Calibri"/>
        </w:rPr>
      </w:pPr>
      <w:r w:rsidRPr="00580F12">
        <w:t>Отображение панели телеуправления приведено ниже (</w:t>
      </w:r>
      <w:r w:rsidR="00430150">
        <w:fldChar w:fldCharType="begin"/>
      </w:r>
      <w:r w:rsidR="00430150">
        <w:instrText xml:space="preserve"> REF _Ref195787957 \h </w:instrText>
      </w:r>
      <w:r w:rsidR="00430150">
        <w:fldChar w:fldCharType="separate"/>
      </w:r>
      <w:r w:rsidR="00430150" w:rsidRPr="00580F12">
        <w:t xml:space="preserve">Рисунок </w:t>
      </w:r>
      <w:r w:rsidR="00430150">
        <w:rPr>
          <w:noProof/>
        </w:rPr>
        <w:t>9</w:t>
      </w:r>
      <w:r w:rsidR="00430150">
        <w:t>.</w:t>
      </w:r>
      <w:r w:rsidR="00430150">
        <w:rPr>
          <w:noProof/>
        </w:rPr>
        <w:t>13</w:t>
      </w:r>
      <w:r w:rsidR="00430150">
        <w:fldChar w:fldCharType="end"/>
      </w:r>
      <w:r w:rsidRPr="00580F12">
        <w:t>).</w:t>
      </w:r>
    </w:p>
    <w:p w:rsidR="00613418" w:rsidRPr="00580F12" w:rsidRDefault="00613418" w:rsidP="001437C4">
      <w:pPr>
        <w:ind w:firstLine="340"/>
        <w:rPr>
          <w:rFonts w:eastAsia="Calibri"/>
        </w:rPr>
      </w:pPr>
    </w:p>
    <w:p w:rsidR="00367A69" w:rsidRPr="00580F12" w:rsidRDefault="00367A69" w:rsidP="001437C4">
      <w:pPr>
        <w:keepNext/>
        <w:jc w:val="center"/>
      </w:pPr>
      <w:r w:rsidRPr="00580F12">
        <w:rPr>
          <w:noProof/>
        </w:rPr>
        <w:lastRenderedPageBreak/>
        <w:drawing>
          <wp:inline distT="0" distB="0" distL="0" distR="0" wp14:anchorId="4F3D0A4C" wp14:editId="73C0ED62">
            <wp:extent cx="2019300" cy="1629308"/>
            <wp:effectExtent l="0" t="0" r="0" b="0"/>
            <wp:docPr id="642494912" name="Рисунок 642494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23359" cy="163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A69" w:rsidRPr="00580F12" w:rsidRDefault="00367A69" w:rsidP="001437C4">
      <w:pPr>
        <w:pStyle w:val="aff1"/>
        <w:spacing w:after="0"/>
        <w:jc w:val="center"/>
        <w:rPr>
          <w:sz w:val="24"/>
          <w:szCs w:val="24"/>
        </w:rPr>
      </w:pPr>
      <w:bookmarkStart w:id="100" w:name="_Ref195787957"/>
      <w:r w:rsidRPr="00580F12">
        <w:rPr>
          <w:sz w:val="24"/>
          <w:szCs w:val="24"/>
        </w:rPr>
        <w:t xml:space="preserve">Рисунок </w:t>
      </w:r>
      <w:r w:rsidR="00430150">
        <w:rPr>
          <w:sz w:val="24"/>
          <w:szCs w:val="24"/>
        </w:rPr>
        <w:fldChar w:fldCharType="begin"/>
      </w:r>
      <w:r w:rsidR="00430150">
        <w:rPr>
          <w:sz w:val="24"/>
          <w:szCs w:val="24"/>
        </w:rPr>
        <w:instrText xml:space="preserve"> STYLEREF 1 \s </w:instrText>
      </w:r>
      <w:r w:rsidR="00430150">
        <w:rPr>
          <w:sz w:val="24"/>
          <w:szCs w:val="24"/>
        </w:rPr>
        <w:fldChar w:fldCharType="separate"/>
      </w:r>
      <w:r w:rsidR="00430150">
        <w:rPr>
          <w:noProof/>
          <w:sz w:val="24"/>
          <w:szCs w:val="24"/>
        </w:rPr>
        <w:t>9</w:t>
      </w:r>
      <w:r w:rsidR="00430150">
        <w:rPr>
          <w:sz w:val="24"/>
          <w:szCs w:val="24"/>
        </w:rPr>
        <w:fldChar w:fldCharType="end"/>
      </w:r>
      <w:r w:rsidR="00430150">
        <w:rPr>
          <w:sz w:val="24"/>
          <w:szCs w:val="24"/>
        </w:rPr>
        <w:t>.</w:t>
      </w:r>
      <w:r w:rsidR="00430150">
        <w:rPr>
          <w:sz w:val="24"/>
          <w:szCs w:val="24"/>
        </w:rPr>
        <w:fldChar w:fldCharType="begin"/>
      </w:r>
      <w:r w:rsidR="00430150">
        <w:rPr>
          <w:sz w:val="24"/>
          <w:szCs w:val="24"/>
        </w:rPr>
        <w:instrText xml:space="preserve"> SEQ Рисунок \* ARABIC \s 1 </w:instrText>
      </w:r>
      <w:r w:rsidR="00430150">
        <w:rPr>
          <w:sz w:val="24"/>
          <w:szCs w:val="24"/>
        </w:rPr>
        <w:fldChar w:fldCharType="separate"/>
      </w:r>
      <w:r w:rsidR="00430150">
        <w:rPr>
          <w:noProof/>
          <w:sz w:val="24"/>
          <w:szCs w:val="24"/>
        </w:rPr>
        <w:t>13</w:t>
      </w:r>
      <w:r w:rsidR="00430150">
        <w:rPr>
          <w:sz w:val="24"/>
          <w:szCs w:val="24"/>
        </w:rPr>
        <w:fldChar w:fldCharType="end"/>
      </w:r>
      <w:bookmarkEnd w:id="100"/>
      <w:r w:rsidRPr="00580F12">
        <w:rPr>
          <w:sz w:val="24"/>
          <w:szCs w:val="24"/>
        </w:rPr>
        <w:t xml:space="preserve"> – Положения программного ключа ДУ</w:t>
      </w:r>
    </w:p>
    <w:p w:rsidR="00613418" w:rsidRPr="00580F12" w:rsidRDefault="00613418" w:rsidP="001437C4">
      <w:pPr>
        <w:ind w:firstLine="340"/>
        <w:rPr>
          <w:rFonts w:eastAsia="Calibri"/>
        </w:rPr>
      </w:pPr>
    </w:p>
    <w:p w:rsidR="00613418" w:rsidRPr="00580F12" w:rsidRDefault="009C62B7" w:rsidP="001437C4">
      <w:pPr>
        <w:ind w:firstLine="340"/>
        <w:rPr>
          <w:rFonts w:eastAsia="Calibri"/>
        </w:rPr>
      </w:pPr>
      <w:r w:rsidRPr="00580F12">
        <w:t xml:space="preserve">Чтобы захватить или освободить ТУ необходимо выбрать на панели одно из положений, например, ОДУ. В появившемся окне </w:t>
      </w:r>
      <w:r w:rsidRPr="00580F12">
        <w:rPr>
          <w:b/>
        </w:rPr>
        <w:t xml:space="preserve">«ТУ с захватом/освобождением» </w:t>
      </w:r>
      <w:r w:rsidRPr="00580F12">
        <w:t>выбрать нужное действие.</w:t>
      </w:r>
    </w:p>
    <w:p w:rsidR="00510A54" w:rsidRPr="00580F12" w:rsidRDefault="00510A54" w:rsidP="001437C4">
      <w:r w:rsidRPr="00580F12">
        <w:t xml:space="preserve">Далее подтвердить права на осуществление команды ТУ в окне </w:t>
      </w:r>
      <w:r w:rsidRPr="00580F12">
        <w:rPr>
          <w:b/>
        </w:rPr>
        <w:t>«Подтверждение данных аутентификации»</w:t>
      </w:r>
      <w:r w:rsidRPr="00580F12">
        <w:t xml:space="preserve"> (</w:t>
      </w:r>
      <w:r w:rsidR="00430150">
        <w:fldChar w:fldCharType="begin"/>
      </w:r>
      <w:r w:rsidR="00430150">
        <w:instrText xml:space="preserve"> REF _Ref196126991 \h </w:instrText>
      </w:r>
      <w:r w:rsidR="00430150">
        <w:fldChar w:fldCharType="separate"/>
      </w:r>
      <w:r w:rsidR="00430150">
        <w:t xml:space="preserve">Рисунок </w:t>
      </w:r>
      <w:r w:rsidR="00430150">
        <w:rPr>
          <w:noProof/>
        </w:rPr>
        <w:t>9</w:t>
      </w:r>
      <w:r w:rsidR="00430150">
        <w:t>.</w:t>
      </w:r>
      <w:r w:rsidR="00430150">
        <w:rPr>
          <w:noProof/>
        </w:rPr>
        <w:t>14</w:t>
      </w:r>
      <w:r w:rsidR="00430150">
        <w:fldChar w:fldCharType="end"/>
      </w:r>
      <w:r w:rsidRPr="00580F12">
        <w:t>). Для этого потребуется ввести логин и пароль Диспетчера.</w:t>
      </w:r>
    </w:p>
    <w:p w:rsidR="00510A54" w:rsidRPr="00580F12" w:rsidRDefault="00510A54" w:rsidP="001437C4"/>
    <w:p w:rsidR="00430150" w:rsidRDefault="00510A54" w:rsidP="00430150">
      <w:pPr>
        <w:keepNext/>
        <w:jc w:val="center"/>
      </w:pPr>
      <w:r w:rsidRPr="00580F12">
        <w:rPr>
          <w:noProof/>
        </w:rPr>
        <w:drawing>
          <wp:inline distT="0" distB="0" distL="0" distR="0" wp14:anchorId="4C7DD384" wp14:editId="12284B6B">
            <wp:extent cx="2095500" cy="1666875"/>
            <wp:effectExtent l="0" t="0" r="0" b="9525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A54" w:rsidRPr="00580F12" w:rsidRDefault="00430150" w:rsidP="00430150">
      <w:pPr>
        <w:pStyle w:val="aff1"/>
        <w:jc w:val="center"/>
        <w:rPr>
          <w:sz w:val="24"/>
          <w:szCs w:val="24"/>
        </w:rPr>
      </w:pPr>
      <w:bookmarkStart w:id="101" w:name="_Ref196126991"/>
      <w:r>
        <w:t xml:space="preserve">Рисунок </w:t>
      </w:r>
      <w:r w:rsidR="003250EB">
        <w:rPr>
          <w:noProof/>
        </w:rPr>
        <w:fldChar w:fldCharType="begin"/>
      </w:r>
      <w:r w:rsidR="003250EB">
        <w:rPr>
          <w:noProof/>
        </w:rPr>
        <w:instrText xml:space="preserve"> STYLEREF 1 \s </w:instrText>
      </w:r>
      <w:r w:rsidR="003250EB">
        <w:rPr>
          <w:noProof/>
        </w:rPr>
        <w:fldChar w:fldCharType="separate"/>
      </w:r>
      <w:r>
        <w:rPr>
          <w:noProof/>
        </w:rPr>
        <w:t>9</w:t>
      </w:r>
      <w:r w:rsidR="003250EB">
        <w:rPr>
          <w:noProof/>
        </w:rPr>
        <w:fldChar w:fldCharType="end"/>
      </w:r>
      <w:r>
        <w:t>.</w:t>
      </w:r>
      <w:r w:rsidR="003250EB">
        <w:rPr>
          <w:noProof/>
        </w:rPr>
        <w:fldChar w:fldCharType="begin"/>
      </w:r>
      <w:r w:rsidR="003250EB">
        <w:rPr>
          <w:noProof/>
        </w:rPr>
        <w:instrText xml:space="preserve"> SEQ Рисунок \* ARABIC \s 1 </w:instrText>
      </w:r>
      <w:r w:rsidR="003250EB">
        <w:rPr>
          <w:noProof/>
        </w:rPr>
        <w:fldChar w:fldCharType="separate"/>
      </w:r>
      <w:r>
        <w:rPr>
          <w:noProof/>
        </w:rPr>
        <w:t>14</w:t>
      </w:r>
      <w:r w:rsidR="003250EB">
        <w:rPr>
          <w:noProof/>
        </w:rPr>
        <w:fldChar w:fldCharType="end"/>
      </w:r>
      <w:bookmarkEnd w:id="101"/>
      <w:r>
        <w:t xml:space="preserve"> </w:t>
      </w:r>
      <w:r w:rsidR="00510A54" w:rsidRPr="00580F12">
        <w:rPr>
          <w:sz w:val="24"/>
          <w:szCs w:val="24"/>
        </w:rPr>
        <w:t>– Окно «Подтверждение данных аутентификации»</w:t>
      </w:r>
    </w:p>
    <w:p w:rsidR="00510A54" w:rsidRPr="00580F12" w:rsidRDefault="00510A54" w:rsidP="001437C4"/>
    <w:p w:rsidR="00510A54" w:rsidRPr="00580F12" w:rsidRDefault="00510A54" w:rsidP="001437C4">
      <w:r w:rsidRPr="00580F12">
        <w:t>После выполнения команды в окне событий появится сообщение () о том, что команда принята сервером.</w:t>
      </w:r>
    </w:p>
    <w:p w:rsidR="00510A54" w:rsidRPr="00580F12" w:rsidRDefault="00510A54" w:rsidP="001437C4"/>
    <w:p w:rsidR="00430150" w:rsidRDefault="00510A54" w:rsidP="00430150">
      <w:pPr>
        <w:keepNext/>
        <w:jc w:val="center"/>
      </w:pPr>
      <w:r w:rsidRPr="00580F12">
        <w:rPr>
          <w:noProof/>
        </w:rPr>
        <w:drawing>
          <wp:inline distT="0" distB="0" distL="0" distR="0" wp14:anchorId="2EE200E5" wp14:editId="2F490D6F">
            <wp:extent cx="5400675" cy="523875"/>
            <wp:effectExtent l="0" t="0" r="9525" b="9525"/>
            <wp:docPr id="231" name="Рисунок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A54" w:rsidRPr="00580F12" w:rsidRDefault="00430150" w:rsidP="00430150">
      <w:pPr>
        <w:pStyle w:val="aff1"/>
        <w:jc w:val="center"/>
        <w:rPr>
          <w:sz w:val="24"/>
          <w:szCs w:val="24"/>
        </w:rPr>
      </w:pPr>
      <w:r>
        <w:t xml:space="preserve">Рисунок </w:t>
      </w:r>
      <w:r w:rsidR="003250EB">
        <w:rPr>
          <w:noProof/>
        </w:rPr>
        <w:fldChar w:fldCharType="begin"/>
      </w:r>
      <w:r w:rsidR="003250EB">
        <w:rPr>
          <w:noProof/>
        </w:rPr>
        <w:instrText xml:space="preserve"> STYLEREF 1 \s </w:instrText>
      </w:r>
      <w:r w:rsidR="003250EB">
        <w:rPr>
          <w:noProof/>
        </w:rPr>
        <w:fldChar w:fldCharType="separate"/>
      </w:r>
      <w:r>
        <w:rPr>
          <w:noProof/>
        </w:rPr>
        <w:t>9</w:t>
      </w:r>
      <w:r w:rsidR="003250EB">
        <w:rPr>
          <w:noProof/>
        </w:rPr>
        <w:fldChar w:fldCharType="end"/>
      </w:r>
      <w:r>
        <w:t>.</w:t>
      </w:r>
      <w:r w:rsidR="003250EB">
        <w:rPr>
          <w:noProof/>
        </w:rPr>
        <w:fldChar w:fldCharType="begin"/>
      </w:r>
      <w:r w:rsidR="003250EB">
        <w:rPr>
          <w:noProof/>
        </w:rPr>
        <w:instrText xml:space="preserve"> SEQ Рисунок \* ARABIC \s 1 </w:instrText>
      </w:r>
      <w:r w:rsidR="003250EB">
        <w:rPr>
          <w:noProof/>
        </w:rPr>
        <w:fldChar w:fldCharType="separate"/>
      </w:r>
      <w:r>
        <w:rPr>
          <w:noProof/>
        </w:rPr>
        <w:t>15</w:t>
      </w:r>
      <w:r w:rsidR="003250EB">
        <w:rPr>
          <w:noProof/>
        </w:rPr>
        <w:fldChar w:fldCharType="end"/>
      </w:r>
      <w:r>
        <w:t xml:space="preserve"> </w:t>
      </w:r>
      <w:r w:rsidR="00510A54" w:rsidRPr="00580F12">
        <w:rPr>
          <w:sz w:val="24"/>
          <w:szCs w:val="24"/>
        </w:rPr>
        <w:t>– Окно событий</w:t>
      </w:r>
    </w:p>
    <w:p w:rsidR="00F046B6" w:rsidRPr="00580F12" w:rsidRDefault="00F046B6" w:rsidP="001437C4">
      <w:pPr>
        <w:ind w:firstLine="340"/>
        <w:rPr>
          <w:rFonts w:eastAsia="Calibri"/>
        </w:rPr>
      </w:pPr>
      <w:r w:rsidRPr="00580F12">
        <w:rPr>
          <w:rFonts w:eastAsia="Calibri"/>
        </w:rPr>
        <w:t xml:space="preserve">В период испытаний подсистемы телеуправления заполняется Протокол посигнальной проверки телеуправления по конкретным результатам. </w:t>
      </w:r>
    </w:p>
    <w:p w:rsidR="00F046B6" w:rsidRPr="00580F12" w:rsidRDefault="00F046B6" w:rsidP="001437C4">
      <w:pPr>
        <w:ind w:firstLine="340"/>
        <w:rPr>
          <w:rFonts w:eastAsia="Calibri"/>
        </w:rPr>
      </w:pPr>
      <w:r w:rsidRPr="00580F12">
        <w:rPr>
          <w:rFonts w:eastAsia="Calibri"/>
        </w:rPr>
        <w:t>После завершения испытаний подсистемы телеуправления, на объект</w:t>
      </w:r>
      <w:r w:rsidR="00F47AEC" w:rsidRPr="00580F12">
        <w:rPr>
          <w:rFonts w:eastAsia="Calibri"/>
        </w:rPr>
        <w:t>е</w:t>
      </w:r>
      <w:r w:rsidRPr="00580F12">
        <w:rPr>
          <w:rFonts w:eastAsia="Calibri"/>
        </w:rPr>
        <w:t xml:space="preserve"> диспетчеризации выполняются организационные и технические мероприятия по восстановлению нормальной (штатной) релейной схемы управления коммутационными аппаратами.</w:t>
      </w:r>
    </w:p>
    <w:p w:rsidR="00F046B6" w:rsidRPr="00580F12" w:rsidRDefault="00F046B6" w:rsidP="001437C4">
      <w:pPr>
        <w:ind w:firstLine="340"/>
        <w:rPr>
          <w:rFonts w:eastAsia="Calibri"/>
        </w:rPr>
      </w:pPr>
      <w:r w:rsidRPr="00580F12">
        <w:rPr>
          <w:rFonts w:eastAsia="Calibri"/>
        </w:rPr>
        <w:t xml:space="preserve">О завершении и результатах испытаний производитель работ докладывает дежурному персоналу объектов диспетчеризации. </w:t>
      </w:r>
    </w:p>
    <w:p w:rsidR="00F046B6" w:rsidRPr="00580F12" w:rsidRDefault="00F046B6" w:rsidP="001437C4">
      <w:pPr>
        <w:ind w:firstLine="340"/>
        <w:rPr>
          <w:rFonts w:eastAsia="Calibri"/>
        </w:rPr>
      </w:pPr>
      <w:r w:rsidRPr="00580F12">
        <w:rPr>
          <w:rFonts w:eastAsia="Calibri"/>
        </w:rPr>
        <w:t>Персонал, участвующий в испытаниях со стороны АРМ диспетче</w:t>
      </w:r>
      <w:r w:rsidR="002C0EF1" w:rsidRPr="00580F12">
        <w:rPr>
          <w:rFonts w:eastAsia="Calibri"/>
        </w:rPr>
        <w:t>ра на ДП. Центральный</w:t>
      </w:r>
      <w:r w:rsidRPr="00580F12">
        <w:rPr>
          <w:rFonts w:eastAsia="Calibri"/>
        </w:rPr>
        <w:t xml:space="preserve">, в случае успешного завершения работ, оставляет в действии собранную схему включения канала связи между ОИУК </w:t>
      </w:r>
      <w:r w:rsidR="002C0EF1" w:rsidRPr="00580F12">
        <w:rPr>
          <w:rFonts w:eastAsia="Calibri"/>
        </w:rPr>
        <w:t xml:space="preserve">АСОТУ </w:t>
      </w:r>
      <w:r w:rsidRPr="00580F12">
        <w:rPr>
          <w:rFonts w:eastAsia="Calibri"/>
        </w:rPr>
        <w:t>и контроллерами объектов диспетчеризации.</w:t>
      </w:r>
    </w:p>
    <w:p w:rsidR="00F046B6" w:rsidRPr="00580F12" w:rsidRDefault="00F046B6" w:rsidP="001437C4">
      <w:pPr>
        <w:ind w:firstLine="340"/>
        <w:rPr>
          <w:rFonts w:eastAsia="Calibri"/>
        </w:rPr>
      </w:pPr>
      <w:r w:rsidRPr="00580F12">
        <w:rPr>
          <w:rFonts w:eastAsia="Calibri"/>
        </w:rPr>
        <w:lastRenderedPageBreak/>
        <w:t xml:space="preserve">О завершении и результатах испытаний ответственный руководитель работ докладывает </w:t>
      </w:r>
      <w:r w:rsidR="002C0EF1" w:rsidRPr="00580F12">
        <w:rPr>
          <w:rFonts w:eastAsia="Calibri"/>
        </w:rPr>
        <w:t>диспетчеру филиала</w:t>
      </w:r>
      <w:r w:rsidRPr="00580F12">
        <w:rPr>
          <w:rFonts w:eastAsia="Calibri"/>
        </w:rPr>
        <w:t>.</w:t>
      </w:r>
    </w:p>
    <w:p w:rsidR="00F046B6" w:rsidRPr="00580F12" w:rsidRDefault="00F046B6" w:rsidP="001437C4">
      <w:pPr>
        <w:ind w:firstLine="340"/>
        <w:rPr>
          <w:rFonts w:eastAsia="Calibri"/>
        </w:rPr>
      </w:pPr>
      <w:r w:rsidRPr="00580F12">
        <w:rPr>
          <w:rFonts w:eastAsia="Calibri"/>
        </w:rPr>
        <w:t>На основании Проток</w:t>
      </w:r>
      <w:r w:rsidR="002C0EF1" w:rsidRPr="00580F12">
        <w:rPr>
          <w:rFonts w:eastAsia="Calibri"/>
        </w:rPr>
        <w:t>ола посигнальной проверки АСОТУ</w:t>
      </w:r>
      <w:r w:rsidRPr="00580F12">
        <w:rPr>
          <w:rFonts w:eastAsia="Calibri"/>
        </w:rPr>
        <w:t xml:space="preserve"> и также представителями подрядной организации подписывается Акт испытаний подсистемы телеуправления </w:t>
      </w:r>
      <w:r w:rsidR="002C0EF1" w:rsidRPr="00580F12">
        <w:rPr>
          <w:rFonts w:eastAsia="Calibri"/>
        </w:rPr>
        <w:t xml:space="preserve">АСОТУ </w:t>
      </w:r>
      <w:r w:rsidRPr="00580F12">
        <w:rPr>
          <w:rFonts w:eastAsia="Calibri"/>
        </w:rPr>
        <w:t xml:space="preserve">на соответствующем объекте диспетчеризации. </w:t>
      </w:r>
    </w:p>
    <w:p w:rsidR="00F046B6" w:rsidRPr="00580F12" w:rsidRDefault="00F046B6" w:rsidP="001437C4">
      <w:pPr>
        <w:ind w:firstLine="340"/>
        <w:rPr>
          <w:rFonts w:eastAsia="Calibri"/>
        </w:rPr>
      </w:pPr>
      <w:r w:rsidRPr="00580F12">
        <w:rPr>
          <w:rFonts w:eastAsia="Calibri"/>
        </w:rPr>
        <w:t>Опробование системы считается успешным, если по завершению опроса модулей ТИ, ТС и ТУ в отчетах, экранных формах и т.д. присутствуют соответствующие данные с указанием текущей даты и времени.</w:t>
      </w:r>
    </w:p>
    <w:p w:rsidR="00F046B6" w:rsidRPr="00580F12" w:rsidRDefault="00F046B6" w:rsidP="001437C4">
      <w:pPr>
        <w:ind w:firstLine="340"/>
        <w:rPr>
          <w:rFonts w:eastAsia="Calibri"/>
        </w:rPr>
      </w:pPr>
      <w:r w:rsidRPr="00580F12">
        <w:rPr>
          <w:rFonts w:eastAsia="Calibri"/>
        </w:rPr>
        <w:t>В сервер SCADA</w:t>
      </w:r>
      <w:r w:rsidR="002C0EF1" w:rsidRPr="00580F12">
        <w:rPr>
          <w:rFonts w:eastAsia="Calibri"/>
        </w:rPr>
        <w:t xml:space="preserve"> ЦППС АСОТУ</w:t>
      </w:r>
      <w:r w:rsidRPr="00580F12">
        <w:rPr>
          <w:rFonts w:eastAsia="Calibri"/>
        </w:rPr>
        <w:t xml:space="preserve"> вводится актуальная база данных ТС, ТИ и ТУ объектов диспетчеризации в соответствии с утверждёнными объёмами телеинформации. </w:t>
      </w:r>
    </w:p>
    <w:p w:rsidR="00F046B6" w:rsidRPr="00580F12" w:rsidRDefault="00F046B6" w:rsidP="001437C4">
      <w:pPr>
        <w:rPr>
          <w:rFonts w:eastAsia="Calibri"/>
        </w:rPr>
      </w:pPr>
    </w:p>
    <w:p w:rsidR="00F046B6" w:rsidRPr="005F33DE" w:rsidRDefault="00F046B6" w:rsidP="005F33DE">
      <w:pPr>
        <w:pStyle w:val="1"/>
      </w:pPr>
      <w:bookmarkStart w:id="102" w:name="_Toc196127091"/>
      <w:r w:rsidRPr="005F33DE">
        <w:lastRenderedPageBreak/>
        <w:t>ЗАВЕРШЕНИЕ ПСИ</w:t>
      </w:r>
      <w:bookmarkEnd w:id="102"/>
    </w:p>
    <w:p w:rsidR="00F046B6" w:rsidRPr="00F046B6" w:rsidRDefault="00F046B6" w:rsidP="001437C4">
      <w:pPr>
        <w:rPr>
          <w:rFonts w:eastAsia="Calibri"/>
        </w:rPr>
      </w:pP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 xml:space="preserve">По окончании ПСИ, при положительных результатах испытаний оборудования </w:t>
      </w:r>
      <w:r w:rsidRPr="002C0EF1">
        <w:rPr>
          <w:rFonts w:eastAsia="Calibri"/>
        </w:rPr>
        <w:t xml:space="preserve">оперативного информационно-управляющего </w:t>
      </w:r>
      <w:r w:rsidR="002C0EF1" w:rsidRPr="002C0EF1">
        <w:rPr>
          <w:rFonts w:eastAsia="Calibri"/>
        </w:rPr>
        <w:t>комплекса АСОТУ</w:t>
      </w:r>
      <w:r w:rsidRPr="002C0EF1">
        <w:rPr>
          <w:rFonts w:eastAsia="Calibri"/>
        </w:rPr>
        <w:t xml:space="preserve"> приемочная комиссия оформляет Акт испытаний и п</w:t>
      </w:r>
      <w:r w:rsidR="002C0EF1" w:rsidRPr="002C0EF1">
        <w:rPr>
          <w:rFonts w:eastAsia="Calibri"/>
        </w:rPr>
        <w:t>ринимает решение о прием</w:t>
      </w:r>
      <w:r w:rsidR="002C0EF1" w:rsidRPr="002C0EF1">
        <w:rPr>
          <w:rFonts w:eastAsia="Calibri"/>
        </w:rPr>
        <w:softHyphen/>
        <w:t>ке АСОТУ</w:t>
      </w:r>
      <w:r w:rsidRPr="002C0EF1">
        <w:rPr>
          <w:rFonts w:eastAsia="Calibri"/>
        </w:rPr>
        <w:t xml:space="preserve"> в опытную эксплуатацию.</w:t>
      </w:r>
    </w:p>
    <w:p w:rsidR="00F046B6" w:rsidRPr="00F046B6" w:rsidRDefault="00F046B6" w:rsidP="001437C4">
      <w:pPr>
        <w:rPr>
          <w:rFonts w:eastAsia="Calibri"/>
        </w:rPr>
      </w:pPr>
    </w:p>
    <w:p w:rsidR="00F046B6" w:rsidRPr="00F046B6" w:rsidRDefault="00F046B6" w:rsidP="005F33DE">
      <w:pPr>
        <w:pStyle w:val="1"/>
      </w:pPr>
      <w:bookmarkStart w:id="103" w:name="_Toc196127092"/>
      <w:r w:rsidRPr="00F046B6">
        <w:lastRenderedPageBreak/>
        <w:t>ОФОРМЛЕНИЕ РЕЗУЛЬТАТОВ ИСПЫТАНИЙ</w:t>
      </w:r>
      <w:bookmarkEnd w:id="103"/>
    </w:p>
    <w:p w:rsidR="00F046B6" w:rsidRPr="00F046B6" w:rsidRDefault="00F046B6" w:rsidP="001437C4">
      <w:pPr>
        <w:rPr>
          <w:rFonts w:eastAsia="Calibri"/>
        </w:rPr>
      </w:pP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 xml:space="preserve">Результаты приемо-сдаточных испытаний оформляются в виде Протокола и Акта установленной формы с Приложениями, в которых указываются: фактические характеристики системы  и нормативные значения. Дополнительно по требованию Заказчика могут быть представлены графики, гистограммы и таблицы. Срок оформления материалов не должен превышать 3 суток с момента окончания испытаний. </w:t>
      </w:r>
      <w:r w:rsidRPr="00F046B6">
        <w:rPr>
          <w:rFonts w:eastAsia="Calibri"/>
        </w:rPr>
        <w:tab/>
      </w: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 xml:space="preserve">При отсутствии замечаний (или замечания устранены в ходе проведения испытаний) система принимается в опытную эксплуатацию. </w:t>
      </w: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>Акт подписывается всеми членами комиссии, представитель организации не согласный с выводами комиссии обязан подписать Акт, изложив свое мотивированное заключение (особое мнение).</w:t>
      </w:r>
    </w:p>
    <w:p w:rsidR="00F046B6" w:rsidRPr="00F046B6" w:rsidRDefault="00F046B6" w:rsidP="001437C4">
      <w:pPr>
        <w:rPr>
          <w:rFonts w:eastAsia="Calibri"/>
        </w:rPr>
      </w:pPr>
    </w:p>
    <w:p w:rsidR="00F046B6" w:rsidRPr="00F046B6" w:rsidRDefault="00397A38" w:rsidP="003D692C">
      <w:pPr>
        <w:pStyle w:val="2"/>
      </w:pPr>
      <w:bookmarkStart w:id="104" w:name="_Toc196127093"/>
      <w:r>
        <w:t>11</w:t>
      </w:r>
      <w:r w:rsidR="00F046B6" w:rsidRPr="00F046B6">
        <w:t>.1 Отчетность этапа предварительных испытаний</w:t>
      </w:r>
      <w:bookmarkEnd w:id="104"/>
    </w:p>
    <w:p w:rsidR="00F046B6" w:rsidRPr="00F046B6" w:rsidRDefault="00F046B6" w:rsidP="001437C4">
      <w:pPr>
        <w:rPr>
          <w:rFonts w:eastAsia="Calibri"/>
        </w:rPr>
      </w:pP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 xml:space="preserve">Результаты предварительных испытаний оформляются в протоколе предварительных испытаний (далее Протокол испытаний). В протоколе испытаний содержится информация об объектах, времени и участниках испытаний, а также приведен перечень выполненных контрольных заданий и действий с фиксацией их результатов. В протоколе фиксируются все выявленные в результате испытаний отклонения от ожидаемых результатов тестирования, которые могут являться основанием для проведения повторных испытаний для данного этапа испытаний. </w:t>
      </w: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>В зависимости от успешности проведения испытаний в Протоколе указывается:</w:t>
      </w:r>
    </w:p>
    <w:p w:rsidR="00F046B6" w:rsidRPr="00F046B6" w:rsidRDefault="00F046B6" w:rsidP="001437C4">
      <w:pPr>
        <w:rPr>
          <w:rFonts w:eastAsia="Calibri"/>
        </w:rPr>
      </w:pPr>
      <w:r w:rsidRPr="00F046B6">
        <w:rPr>
          <w:rFonts w:eastAsia="Calibri"/>
        </w:rPr>
        <w:t></w:t>
      </w:r>
      <w:r w:rsidRPr="00F046B6">
        <w:rPr>
          <w:rFonts w:eastAsia="Calibri"/>
        </w:rPr>
        <w:tab/>
        <w:t>заключение о возможности приемки комплекса в опытную эксплуатацию;</w:t>
      </w:r>
    </w:p>
    <w:p w:rsidR="00F046B6" w:rsidRPr="00F046B6" w:rsidRDefault="00F046B6" w:rsidP="001437C4">
      <w:pPr>
        <w:rPr>
          <w:rFonts w:eastAsia="Calibri"/>
        </w:rPr>
      </w:pPr>
      <w:r w:rsidRPr="00F046B6">
        <w:rPr>
          <w:rFonts w:eastAsia="Calibri"/>
        </w:rPr>
        <w:t></w:t>
      </w:r>
      <w:r w:rsidRPr="00F046B6">
        <w:rPr>
          <w:rFonts w:eastAsia="Calibri"/>
        </w:rPr>
        <w:tab/>
        <w:t>перечень необходимых доработок и сроки их выполнения;</w:t>
      </w:r>
    </w:p>
    <w:p w:rsidR="00F046B6" w:rsidRPr="00F046B6" w:rsidRDefault="00F046B6" w:rsidP="001437C4">
      <w:pPr>
        <w:rPr>
          <w:rFonts w:eastAsia="Calibri"/>
        </w:rPr>
      </w:pPr>
      <w:r w:rsidRPr="00F046B6">
        <w:rPr>
          <w:rFonts w:eastAsia="Calibri"/>
        </w:rPr>
        <w:t></w:t>
      </w:r>
      <w:r w:rsidRPr="00F046B6">
        <w:rPr>
          <w:rFonts w:eastAsia="Calibri"/>
        </w:rPr>
        <w:tab/>
        <w:t>требования и сроки повторных испытаний.</w:t>
      </w: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>В случае повторных испытаний во вновь создаваемом Протоколе испытаний указываются все предыдущие Протоколы.</w:t>
      </w: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>Протокол испытаний оформляется в электронном и бумажном виде. Количество копий Протокола определяется составом организаций, участников приемочной комиссии. Бумажные варианты Протокола утверждаются представителями приемочной комиссии.</w:t>
      </w: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>Формы протоколов испытаний представлены в Приложении 10 . При необходимости протокол испытаний может дополняться приложениями. Состав и содержание приложений определяется на этапе испытаний и оформления Протокола испытаний.</w:t>
      </w: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 xml:space="preserve">На основании Протокола испытаний составляется Акт приемки в опытную эксплуатацию (далее Акт). В Акте закрепляется решение Приемочной комиссии о приемке комплекса в опытную эксплуатацию, а также фиксируются такие сведения как: </w:t>
      </w:r>
    </w:p>
    <w:p w:rsidR="00F046B6" w:rsidRPr="00F046B6" w:rsidRDefault="00F046B6" w:rsidP="001437C4">
      <w:pPr>
        <w:rPr>
          <w:rFonts w:eastAsia="Calibri"/>
        </w:rPr>
      </w:pPr>
      <w:r w:rsidRPr="00F046B6">
        <w:rPr>
          <w:rFonts w:eastAsia="Calibri"/>
        </w:rPr>
        <w:t></w:t>
      </w:r>
      <w:r w:rsidRPr="00F046B6">
        <w:rPr>
          <w:rFonts w:eastAsia="Calibri"/>
        </w:rPr>
        <w:tab/>
        <w:t>сроки ее проведения;</w:t>
      </w:r>
    </w:p>
    <w:p w:rsidR="00F046B6" w:rsidRPr="00F046B6" w:rsidRDefault="00F046B6" w:rsidP="001437C4">
      <w:pPr>
        <w:rPr>
          <w:rFonts w:eastAsia="Calibri"/>
        </w:rPr>
      </w:pPr>
      <w:r w:rsidRPr="00F046B6">
        <w:rPr>
          <w:rFonts w:eastAsia="Calibri"/>
        </w:rPr>
        <w:t></w:t>
      </w:r>
      <w:r w:rsidRPr="00F046B6">
        <w:rPr>
          <w:rFonts w:eastAsia="Calibri"/>
        </w:rPr>
        <w:tab/>
        <w:t>оценка состояния комплекса на момент приемки;</w:t>
      </w:r>
    </w:p>
    <w:p w:rsidR="00F046B6" w:rsidRPr="00F046B6" w:rsidRDefault="00F046B6" w:rsidP="001437C4">
      <w:pPr>
        <w:rPr>
          <w:rFonts w:eastAsia="Calibri"/>
        </w:rPr>
      </w:pPr>
      <w:r w:rsidRPr="00F046B6">
        <w:rPr>
          <w:rFonts w:eastAsia="Calibri"/>
        </w:rPr>
        <w:t></w:t>
      </w:r>
      <w:r w:rsidRPr="00F046B6">
        <w:rPr>
          <w:rFonts w:eastAsia="Calibri"/>
        </w:rPr>
        <w:tab/>
        <w:t>участники испытаний и т.п.</w:t>
      </w: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>Акт оформляется в бумажном виде в количестве двух экземпляров, которые после утверждения содержатся у Заказчика и Исполнителя.</w:t>
      </w: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>Форма Акта приведена в Приложении 5</w:t>
      </w:r>
    </w:p>
    <w:p w:rsidR="00F046B6" w:rsidRPr="00F046B6" w:rsidRDefault="00F046B6" w:rsidP="001437C4">
      <w:pPr>
        <w:rPr>
          <w:rFonts w:eastAsia="Calibri"/>
        </w:rPr>
      </w:pPr>
    </w:p>
    <w:p w:rsidR="00F046B6" w:rsidRPr="00F046B6" w:rsidRDefault="00397A38" w:rsidP="003D692C">
      <w:pPr>
        <w:pStyle w:val="2"/>
      </w:pPr>
      <w:bookmarkStart w:id="105" w:name="_Toc196127094"/>
      <w:r>
        <w:t>11</w:t>
      </w:r>
      <w:r w:rsidR="00F046B6" w:rsidRPr="00F046B6">
        <w:t>.2 Отчетность этапа опытной эксплуатации</w:t>
      </w:r>
      <w:bookmarkEnd w:id="105"/>
    </w:p>
    <w:p w:rsidR="00F046B6" w:rsidRPr="00F046B6" w:rsidRDefault="00F046B6" w:rsidP="001437C4">
      <w:pPr>
        <w:rPr>
          <w:rFonts w:eastAsia="Calibri"/>
        </w:rPr>
      </w:pP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lastRenderedPageBreak/>
        <w:t xml:space="preserve">В ходе опытной эксплуатации проводится формирование документа Журнал опытной эксплуатации, в который заносится информация об обнаруженных дефектах и неисправностях, их исправлениях. </w:t>
      </w: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>Формат журнала опытной эксплуатации приведен в Приложении</w:t>
      </w:r>
      <w:r w:rsidR="00084C0D" w:rsidRPr="00084C0D">
        <w:rPr>
          <w:rFonts w:eastAsia="Calibri"/>
        </w:rPr>
        <w:t xml:space="preserve"> </w:t>
      </w:r>
      <w:r w:rsidR="00976C8D" w:rsidRPr="00F046B6">
        <w:rPr>
          <w:rFonts w:eastAsia="Calibri"/>
        </w:rPr>
        <w:fldChar w:fldCharType="begin"/>
      </w:r>
      <w:r w:rsidRPr="00F046B6">
        <w:rPr>
          <w:rFonts w:eastAsia="Calibri"/>
        </w:rPr>
        <w:instrText xml:space="preserve"> REF _Ref356914399 \h \## \* MERGEFORMAT </w:instrText>
      </w:r>
      <w:r w:rsidR="00976C8D" w:rsidRPr="00F046B6">
        <w:rPr>
          <w:rFonts w:eastAsia="Calibri"/>
        </w:rPr>
      </w:r>
      <w:r w:rsidR="00976C8D" w:rsidRPr="00F046B6">
        <w:rPr>
          <w:rFonts w:eastAsia="Calibri"/>
        </w:rPr>
        <w:fldChar w:fldCharType="separate"/>
      </w:r>
      <w:r w:rsidR="00E5443C">
        <w:rPr>
          <w:rFonts w:eastAsia="Calibri"/>
          <w:b/>
          <w:bCs/>
        </w:rPr>
        <w:t>Ошибка! Источник ссылки не найден.</w:t>
      </w:r>
      <w:r w:rsidR="00976C8D" w:rsidRPr="00F046B6">
        <w:rPr>
          <w:rFonts w:eastAsia="Calibri"/>
        </w:rPr>
        <w:fldChar w:fldCharType="end"/>
      </w:r>
      <w:r w:rsidRPr="00F046B6">
        <w:rPr>
          <w:rFonts w:eastAsia="Calibri"/>
        </w:rPr>
        <w:t xml:space="preserve"> настоящего документа.</w:t>
      </w: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>По окончанию опытной эксплуатации формируется и утверждается Акт о завершении опытной эксплуатации. Форма данного документа приведена в Приложении</w:t>
      </w:r>
      <w:r w:rsidR="00084C0D" w:rsidRPr="00E5443C">
        <w:rPr>
          <w:rFonts w:eastAsia="Calibri"/>
        </w:rPr>
        <w:t xml:space="preserve"> </w:t>
      </w:r>
      <w:r w:rsidR="00976C8D" w:rsidRPr="00F046B6">
        <w:rPr>
          <w:rFonts w:eastAsia="Calibri"/>
        </w:rPr>
        <w:fldChar w:fldCharType="begin"/>
      </w:r>
      <w:r w:rsidRPr="00F046B6">
        <w:rPr>
          <w:rFonts w:eastAsia="Calibri"/>
        </w:rPr>
        <w:instrText xml:space="preserve"> REF _Ref356914430 \h \## \* MERGEFORMAT </w:instrText>
      </w:r>
      <w:r w:rsidR="00976C8D" w:rsidRPr="00F046B6">
        <w:rPr>
          <w:rFonts w:eastAsia="Calibri"/>
        </w:rPr>
      </w:r>
      <w:r w:rsidR="00976C8D" w:rsidRPr="00F046B6">
        <w:rPr>
          <w:rFonts w:eastAsia="Calibri"/>
        </w:rPr>
        <w:fldChar w:fldCharType="separate"/>
      </w:r>
      <w:r w:rsidR="00E5443C">
        <w:rPr>
          <w:rFonts w:eastAsia="Calibri"/>
          <w:b/>
          <w:bCs/>
        </w:rPr>
        <w:t>Ошибка! Источник ссылки не найден.</w:t>
      </w:r>
      <w:r w:rsidR="00976C8D" w:rsidRPr="00F046B6">
        <w:rPr>
          <w:rFonts w:eastAsia="Calibri"/>
        </w:rPr>
        <w:fldChar w:fldCharType="end"/>
      </w:r>
      <w:r w:rsidRPr="00F046B6">
        <w:rPr>
          <w:rFonts w:eastAsia="Calibri"/>
        </w:rPr>
        <w:t xml:space="preserve"> настоящего документа.</w:t>
      </w:r>
    </w:p>
    <w:p w:rsidR="00F046B6" w:rsidRPr="00F046B6" w:rsidRDefault="00F046B6" w:rsidP="001437C4">
      <w:pPr>
        <w:rPr>
          <w:rFonts w:eastAsia="Calibri"/>
        </w:rPr>
      </w:pPr>
    </w:p>
    <w:p w:rsidR="00F046B6" w:rsidRPr="00F046B6" w:rsidRDefault="00397A38" w:rsidP="003D692C">
      <w:pPr>
        <w:pStyle w:val="2"/>
      </w:pPr>
      <w:bookmarkStart w:id="106" w:name="_Toc196127095"/>
      <w:r>
        <w:t>11</w:t>
      </w:r>
      <w:r w:rsidR="00F046B6" w:rsidRPr="00F046B6">
        <w:t>.3 Отчетность этапа приемо-сдаточных испытаний</w:t>
      </w:r>
      <w:bookmarkEnd w:id="106"/>
    </w:p>
    <w:p w:rsidR="00F046B6" w:rsidRPr="00F046B6" w:rsidRDefault="00F046B6" w:rsidP="001437C4">
      <w:pPr>
        <w:rPr>
          <w:rFonts w:eastAsia="Calibri"/>
        </w:rPr>
      </w:pP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>Результаты приемо-сдаточных испытаний оформляются в Протокол приемо-сдаточных испытаний. В протоколе содержится информация об объектах, времени и участниках испытаний, а также приведен перечень выполненных методик испытаний с фиксацией их результатов. В протоколе фиксируются все выявленные в процессе выполнения методик испытаний отклонений от ожидаемых результатов тестирования комплексов, которые могут являться основанием для проведения повторных испытаний для данного этапа испытаний.</w:t>
      </w: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>В зависимости от успешности проведения испытаний в Протоколе указывается:</w:t>
      </w:r>
    </w:p>
    <w:p w:rsidR="00F046B6" w:rsidRPr="00F046B6" w:rsidRDefault="00F046B6" w:rsidP="001437C4">
      <w:pPr>
        <w:rPr>
          <w:rFonts w:eastAsia="Calibri"/>
        </w:rPr>
      </w:pPr>
      <w:r w:rsidRPr="00F046B6">
        <w:rPr>
          <w:rFonts w:eastAsia="Calibri"/>
        </w:rPr>
        <w:t>заключение о возможности приемки комплекса в опытную эксплуатацию;</w:t>
      </w:r>
    </w:p>
    <w:p w:rsidR="00F046B6" w:rsidRPr="00F046B6" w:rsidRDefault="00F046B6" w:rsidP="001437C4">
      <w:pPr>
        <w:rPr>
          <w:rFonts w:eastAsia="Calibri"/>
        </w:rPr>
      </w:pPr>
      <w:r w:rsidRPr="00F046B6">
        <w:rPr>
          <w:rFonts w:eastAsia="Calibri"/>
        </w:rPr>
        <w:t>перечень необходимых доработок и сроки их выполнения;</w:t>
      </w:r>
    </w:p>
    <w:p w:rsidR="00F046B6" w:rsidRPr="00F046B6" w:rsidRDefault="00F046B6" w:rsidP="001437C4">
      <w:pPr>
        <w:rPr>
          <w:rFonts w:eastAsia="Calibri"/>
        </w:rPr>
      </w:pPr>
      <w:r w:rsidRPr="00F046B6">
        <w:rPr>
          <w:rFonts w:eastAsia="Calibri"/>
        </w:rPr>
        <w:t>требования и сроки повторных испытаний.</w:t>
      </w: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>В случае повторных испытаний во вновь создаваемом Протоколе испытаний указываются все предыдущие Протоколы.</w:t>
      </w:r>
    </w:p>
    <w:p w:rsidR="00F046B6" w:rsidRPr="00F046B6" w:rsidRDefault="00F046B6" w:rsidP="001437C4">
      <w:pPr>
        <w:ind w:left="340"/>
        <w:rPr>
          <w:rFonts w:eastAsia="Calibri"/>
        </w:rPr>
      </w:pPr>
      <w:r w:rsidRPr="00F046B6">
        <w:rPr>
          <w:rFonts w:eastAsia="Calibri"/>
        </w:rPr>
        <w:t>Протокол испытаний оформляется в электронном и бумажном виде. Количество копий Протокола определяется составом организаций, участников приемочной комиссии. Бумажные варианты Протокола утверждаются представителями приемочной комиссии.</w:t>
      </w:r>
    </w:p>
    <w:p w:rsidR="00F046B6" w:rsidRPr="00F046B6" w:rsidRDefault="00F046B6" w:rsidP="001437C4">
      <w:pPr>
        <w:ind w:firstLine="340"/>
        <w:rPr>
          <w:rFonts w:eastAsia="Calibri"/>
        </w:rPr>
      </w:pPr>
      <w:bookmarkStart w:id="107" w:name="_Toc280815139"/>
      <w:r w:rsidRPr="00F046B6">
        <w:rPr>
          <w:rFonts w:eastAsia="Calibri"/>
        </w:rPr>
        <w:t>Форма протокола испытаний представлена в</w:t>
      </w:r>
      <w:bookmarkEnd w:id="107"/>
      <w:r w:rsidRPr="00F046B6">
        <w:rPr>
          <w:rFonts w:eastAsia="Calibri"/>
        </w:rPr>
        <w:t xml:space="preserve"> Приложении</w:t>
      </w:r>
      <w:r w:rsidR="00976C8D" w:rsidRPr="00F046B6">
        <w:rPr>
          <w:rFonts w:eastAsia="Calibri"/>
        </w:rPr>
        <w:fldChar w:fldCharType="begin"/>
      </w:r>
      <w:r w:rsidRPr="00F046B6">
        <w:rPr>
          <w:rFonts w:eastAsia="Calibri"/>
        </w:rPr>
        <w:instrText xml:space="preserve"> REF _Ref356911437 \h \## \* MERGEFORMAT </w:instrText>
      </w:r>
      <w:r w:rsidR="00976C8D" w:rsidRPr="00F046B6">
        <w:rPr>
          <w:rFonts w:eastAsia="Calibri"/>
        </w:rPr>
      </w:r>
      <w:r w:rsidR="00976C8D" w:rsidRPr="00F046B6">
        <w:rPr>
          <w:rFonts w:eastAsia="Calibri"/>
        </w:rPr>
        <w:fldChar w:fldCharType="separate"/>
      </w:r>
      <w:r w:rsidR="00E5443C">
        <w:rPr>
          <w:rFonts w:eastAsia="Calibri"/>
          <w:b/>
          <w:bCs/>
        </w:rPr>
        <w:t>Ошибка! Источник ссылки не найден.</w:t>
      </w:r>
      <w:r w:rsidR="00976C8D" w:rsidRPr="00F046B6">
        <w:rPr>
          <w:rFonts w:eastAsia="Calibri"/>
        </w:rPr>
        <w:fldChar w:fldCharType="end"/>
      </w:r>
      <w:r w:rsidRPr="00F046B6">
        <w:rPr>
          <w:rFonts w:eastAsia="Calibri"/>
        </w:rPr>
        <w:t xml:space="preserve"> При необходимости протокол испытаний может дополняться приложениями. Состав и содержание приложений определяется на этапе тестирования и оформления Протокола испытаний.</w:t>
      </w: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 xml:space="preserve">На основании Протокола испытаний составляется Акт приемки системы в промышленную эксплуатацию (далее Акт). В Акте закрепляется решение Приемочной комиссии о приемке ССПИ ВПУ в промышленную эксплуатацию, а также фиксируются такие сведения как: </w:t>
      </w:r>
    </w:p>
    <w:p w:rsidR="00F046B6" w:rsidRPr="00F046B6" w:rsidRDefault="00F046B6" w:rsidP="001437C4">
      <w:pPr>
        <w:rPr>
          <w:rFonts w:eastAsia="Calibri"/>
        </w:rPr>
      </w:pPr>
      <w:r w:rsidRPr="00F046B6">
        <w:rPr>
          <w:rFonts w:eastAsia="Calibri"/>
        </w:rPr>
        <w:t>оценка состояния комплекса, на момент приемки;участники испытаний и т.п.</w:t>
      </w: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>Акт оформляется в бумажном виде в составе двух копий, которые после утверждения содержатся у Заказчика и Исполнителя.</w:t>
      </w:r>
    </w:p>
    <w:p w:rsidR="00F046B6" w:rsidRPr="00F046B6" w:rsidRDefault="00F046B6" w:rsidP="001437C4">
      <w:pPr>
        <w:ind w:firstLine="340"/>
        <w:rPr>
          <w:rFonts w:eastAsia="Calibri"/>
        </w:rPr>
      </w:pPr>
      <w:r w:rsidRPr="00F046B6">
        <w:rPr>
          <w:rFonts w:eastAsia="Calibri"/>
        </w:rPr>
        <w:t xml:space="preserve">Форма Акта приведена в Приложении </w:t>
      </w:r>
      <w:r w:rsidR="00976C8D" w:rsidRPr="00F046B6">
        <w:rPr>
          <w:rFonts w:eastAsia="Calibri"/>
        </w:rPr>
        <w:fldChar w:fldCharType="begin"/>
      </w:r>
      <w:r w:rsidRPr="00F046B6">
        <w:rPr>
          <w:rFonts w:eastAsia="Calibri"/>
        </w:rPr>
        <w:instrText xml:space="preserve"> REF _Ref356914572 \h \## \* MERGEFORMAT </w:instrText>
      </w:r>
      <w:r w:rsidR="00976C8D" w:rsidRPr="00F046B6">
        <w:rPr>
          <w:rFonts w:eastAsia="Calibri"/>
        </w:rPr>
      </w:r>
      <w:r w:rsidR="00976C8D" w:rsidRPr="00F046B6">
        <w:rPr>
          <w:rFonts w:eastAsia="Calibri"/>
        </w:rPr>
        <w:fldChar w:fldCharType="separate"/>
      </w:r>
      <w:r w:rsidR="00E5443C">
        <w:rPr>
          <w:rFonts w:eastAsia="Calibri"/>
          <w:b/>
          <w:bCs/>
        </w:rPr>
        <w:t>Ошибка! Источник ссылки не найден.</w:t>
      </w:r>
      <w:r w:rsidR="00976C8D" w:rsidRPr="00F046B6">
        <w:rPr>
          <w:rFonts w:eastAsia="Calibri"/>
        </w:rPr>
        <w:fldChar w:fldCharType="end"/>
      </w:r>
      <w:r w:rsidRPr="00F046B6">
        <w:rPr>
          <w:rFonts w:eastAsia="Calibri"/>
        </w:rPr>
        <w:t xml:space="preserve"> настоящего документа.</w:t>
      </w:r>
    </w:p>
    <w:p w:rsidR="00F046B6" w:rsidRPr="00F046B6" w:rsidRDefault="00F046B6" w:rsidP="001437C4">
      <w:pPr>
        <w:rPr>
          <w:rFonts w:eastAsia="Calibri"/>
        </w:rPr>
      </w:pPr>
    </w:p>
    <w:p w:rsidR="00F046B6" w:rsidRPr="00F046B6" w:rsidRDefault="00F046B6" w:rsidP="001437C4">
      <w:pPr>
        <w:rPr>
          <w:rFonts w:eastAsia="Calibri"/>
        </w:rPr>
      </w:pPr>
    </w:p>
    <w:p w:rsidR="00F046B6" w:rsidRPr="00397A38" w:rsidRDefault="00F046B6" w:rsidP="005F33DE">
      <w:pPr>
        <w:pStyle w:val="1"/>
      </w:pPr>
      <w:r w:rsidRPr="00F046B6">
        <w:lastRenderedPageBreak/>
        <w:br w:type="page"/>
      </w:r>
      <w:bookmarkStart w:id="108" w:name="_Toc196127096"/>
      <w:r w:rsidRPr="00397A38">
        <w:lastRenderedPageBreak/>
        <w:t>ПЕРЕЧЕНЬ УСЛОВНЫХ ОБОЗНАЧЕНИЙ, ТЕРМИНОВ И ОПРЕДЕЛЕНИЙ</w:t>
      </w:r>
      <w:bookmarkEnd w:id="108"/>
    </w:p>
    <w:p w:rsidR="00F046B6" w:rsidRPr="00397A38" w:rsidRDefault="00F046B6" w:rsidP="001437C4">
      <w:pPr>
        <w:rPr>
          <w:rFonts w:eastAsia="Calibri"/>
        </w:rPr>
      </w:pPr>
    </w:p>
    <w:tbl>
      <w:tblPr>
        <w:tblW w:w="94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7429"/>
      </w:tblGrid>
      <w:tr w:rsidR="00F046B6" w:rsidRPr="00397A38" w:rsidTr="007B26B6">
        <w:trPr>
          <w:tblHeader/>
          <w:jc w:val="center"/>
        </w:trPr>
        <w:tc>
          <w:tcPr>
            <w:tcW w:w="1985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Сокращение</w:t>
            </w:r>
          </w:p>
        </w:tc>
        <w:tc>
          <w:tcPr>
            <w:tcW w:w="742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Обозначение</w:t>
            </w:r>
          </w:p>
        </w:tc>
      </w:tr>
      <w:tr w:rsidR="00F046B6" w:rsidRPr="00397A38" w:rsidTr="007B26B6">
        <w:trPr>
          <w:jc w:val="center"/>
        </w:trPr>
        <w:tc>
          <w:tcPr>
            <w:tcW w:w="1985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АВР</w:t>
            </w:r>
          </w:p>
        </w:tc>
        <w:tc>
          <w:tcPr>
            <w:tcW w:w="742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Автоматический ввод резерва</w:t>
            </w:r>
          </w:p>
        </w:tc>
      </w:tr>
      <w:tr w:rsidR="00F046B6" w:rsidRPr="00397A38" w:rsidTr="007B26B6">
        <w:trPr>
          <w:jc w:val="center"/>
        </w:trPr>
        <w:tc>
          <w:tcPr>
            <w:tcW w:w="1985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АПС и СОУЭ</w:t>
            </w:r>
          </w:p>
        </w:tc>
        <w:tc>
          <w:tcPr>
            <w:tcW w:w="742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Автоматическая пожарная сигнализация и система оповещения и управления эвакуацией</w:t>
            </w:r>
          </w:p>
        </w:tc>
      </w:tr>
      <w:tr w:rsidR="00F046B6" w:rsidRPr="00397A38" w:rsidTr="007B26B6">
        <w:trPr>
          <w:jc w:val="center"/>
        </w:trPr>
        <w:tc>
          <w:tcPr>
            <w:tcW w:w="1985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АРМ</w:t>
            </w:r>
          </w:p>
        </w:tc>
        <w:tc>
          <w:tcPr>
            <w:tcW w:w="742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Автоматизированное рабочее место</w:t>
            </w:r>
          </w:p>
        </w:tc>
      </w:tr>
      <w:tr w:rsidR="00F046B6" w:rsidRPr="00397A38" w:rsidTr="007B26B6">
        <w:trPr>
          <w:jc w:val="center"/>
        </w:trPr>
        <w:tc>
          <w:tcPr>
            <w:tcW w:w="1985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АС</w:t>
            </w:r>
          </w:p>
        </w:tc>
        <w:tc>
          <w:tcPr>
            <w:tcW w:w="742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Автоматизированная система</w:t>
            </w:r>
          </w:p>
        </w:tc>
      </w:tr>
      <w:tr w:rsidR="00F046B6" w:rsidRPr="00397A38" w:rsidTr="007B26B6">
        <w:trPr>
          <w:jc w:val="center"/>
        </w:trPr>
        <w:tc>
          <w:tcPr>
            <w:tcW w:w="1985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АС</w:t>
            </w:r>
            <w:r w:rsidR="002C0EF1" w:rsidRPr="00397A38">
              <w:rPr>
                <w:rFonts w:eastAsia="Calibri"/>
              </w:rPr>
              <w:t>О</w:t>
            </w:r>
            <w:r w:rsidRPr="00397A38">
              <w:rPr>
                <w:rFonts w:eastAsia="Calibri"/>
              </w:rPr>
              <w:t>ТУ</w:t>
            </w:r>
          </w:p>
        </w:tc>
        <w:tc>
          <w:tcPr>
            <w:tcW w:w="742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Автоматизированная система технологического управления</w:t>
            </w:r>
          </w:p>
        </w:tc>
      </w:tr>
      <w:tr w:rsidR="00F046B6" w:rsidRPr="00397A38" w:rsidTr="007B26B6">
        <w:trPr>
          <w:jc w:val="center"/>
        </w:trPr>
        <w:tc>
          <w:tcPr>
            <w:tcW w:w="1985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АСУ НО</w:t>
            </w:r>
          </w:p>
        </w:tc>
        <w:tc>
          <w:tcPr>
            <w:tcW w:w="742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Автоматизированная система управления наружным освещением</w:t>
            </w:r>
          </w:p>
        </w:tc>
      </w:tr>
      <w:tr w:rsidR="00F046B6" w:rsidRPr="00397A38" w:rsidTr="007B26B6">
        <w:trPr>
          <w:jc w:val="center"/>
        </w:trPr>
        <w:tc>
          <w:tcPr>
            <w:tcW w:w="1985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АСУ ТП</w:t>
            </w:r>
          </w:p>
        </w:tc>
        <w:tc>
          <w:tcPr>
            <w:tcW w:w="742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Автоматизированная система управления технологическим процессом</w:t>
            </w:r>
          </w:p>
        </w:tc>
      </w:tr>
      <w:tr w:rsidR="00F046B6" w:rsidRPr="00397A38" w:rsidTr="007B26B6">
        <w:trPr>
          <w:jc w:val="center"/>
        </w:trPr>
        <w:tc>
          <w:tcPr>
            <w:tcW w:w="1985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БД</w:t>
            </w:r>
          </w:p>
        </w:tc>
        <w:tc>
          <w:tcPr>
            <w:tcW w:w="742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База данных</w:t>
            </w:r>
          </w:p>
        </w:tc>
      </w:tr>
      <w:tr w:rsidR="00F046B6" w:rsidRPr="00397A38" w:rsidTr="007B26B6">
        <w:trPr>
          <w:jc w:val="center"/>
        </w:trPr>
        <w:tc>
          <w:tcPr>
            <w:tcW w:w="1985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ВОЛС</w:t>
            </w:r>
          </w:p>
        </w:tc>
        <w:tc>
          <w:tcPr>
            <w:tcW w:w="742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Волоконно-оптическая линия связи</w:t>
            </w:r>
          </w:p>
        </w:tc>
      </w:tr>
      <w:tr w:rsidR="00F046B6" w:rsidRPr="00397A38" w:rsidTr="007B26B6">
        <w:trPr>
          <w:jc w:val="center"/>
        </w:trPr>
        <w:tc>
          <w:tcPr>
            <w:tcW w:w="1985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ВПУ</w:t>
            </w:r>
          </w:p>
        </w:tc>
        <w:tc>
          <w:tcPr>
            <w:tcW w:w="742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Вспомогательный пункт управления</w:t>
            </w:r>
          </w:p>
        </w:tc>
      </w:tr>
      <w:tr w:rsidR="00F046B6" w:rsidRPr="00397A38" w:rsidTr="007B26B6">
        <w:trPr>
          <w:jc w:val="center"/>
        </w:trPr>
        <w:tc>
          <w:tcPr>
            <w:tcW w:w="1985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ГЛОНАСС</w:t>
            </w:r>
          </w:p>
        </w:tc>
        <w:tc>
          <w:tcPr>
            <w:tcW w:w="742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Глобальная Навигационная Спутниковая Система</w:t>
            </w:r>
          </w:p>
        </w:tc>
      </w:tr>
      <w:tr w:rsidR="00F046B6" w:rsidRPr="00397A38" w:rsidTr="007B26B6">
        <w:trPr>
          <w:jc w:val="center"/>
        </w:trPr>
        <w:tc>
          <w:tcPr>
            <w:tcW w:w="1985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ДП</w:t>
            </w:r>
          </w:p>
        </w:tc>
        <w:tc>
          <w:tcPr>
            <w:tcW w:w="742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Диспетчерский пункт</w:t>
            </w:r>
          </w:p>
        </w:tc>
      </w:tr>
      <w:tr w:rsidR="00F046B6" w:rsidRPr="00397A38" w:rsidTr="007B26B6">
        <w:trPr>
          <w:jc w:val="center"/>
        </w:trPr>
        <w:tc>
          <w:tcPr>
            <w:tcW w:w="1985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ДЦ</w:t>
            </w:r>
          </w:p>
        </w:tc>
        <w:tc>
          <w:tcPr>
            <w:tcW w:w="742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Диспетчерский центр</w:t>
            </w:r>
          </w:p>
        </w:tc>
      </w:tr>
      <w:tr w:rsidR="00F046B6" w:rsidRPr="00397A38" w:rsidTr="007B26B6">
        <w:trPr>
          <w:jc w:val="center"/>
        </w:trPr>
        <w:tc>
          <w:tcPr>
            <w:tcW w:w="1985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ДГУ</w:t>
            </w:r>
          </w:p>
        </w:tc>
        <w:tc>
          <w:tcPr>
            <w:tcW w:w="742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Дизель-генераторная установка</w:t>
            </w:r>
          </w:p>
        </w:tc>
      </w:tr>
      <w:tr w:rsidR="00F046B6" w:rsidRPr="00397A38" w:rsidTr="007B26B6">
        <w:trPr>
          <w:jc w:val="center"/>
        </w:trPr>
        <w:tc>
          <w:tcPr>
            <w:tcW w:w="1985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ИБ</w:t>
            </w:r>
          </w:p>
        </w:tc>
        <w:tc>
          <w:tcPr>
            <w:tcW w:w="742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Информационная безопасность</w:t>
            </w:r>
          </w:p>
        </w:tc>
      </w:tr>
      <w:tr w:rsidR="00F046B6" w:rsidRPr="00397A38" w:rsidTr="007B26B6">
        <w:trPr>
          <w:jc w:val="center"/>
        </w:trPr>
        <w:tc>
          <w:tcPr>
            <w:tcW w:w="1985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ИБП</w:t>
            </w:r>
          </w:p>
        </w:tc>
        <w:tc>
          <w:tcPr>
            <w:tcW w:w="742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Источник бесперебойного питания</w:t>
            </w:r>
          </w:p>
        </w:tc>
      </w:tr>
      <w:tr w:rsidR="00F046B6" w:rsidRPr="00397A38" w:rsidTr="007B26B6">
        <w:trPr>
          <w:jc w:val="center"/>
        </w:trPr>
        <w:tc>
          <w:tcPr>
            <w:tcW w:w="1985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КА</w:t>
            </w:r>
          </w:p>
        </w:tc>
        <w:tc>
          <w:tcPr>
            <w:tcW w:w="742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 xml:space="preserve">Коммутационный аппарат </w:t>
            </w:r>
          </w:p>
        </w:tc>
      </w:tr>
      <w:tr w:rsidR="00F046B6" w:rsidRPr="00397A38" w:rsidTr="007B26B6">
        <w:trPr>
          <w:jc w:val="center"/>
        </w:trPr>
        <w:tc>
          <w:tcPr>
            <w:tcW w:w="1985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КНС</w:t>
            </w:r>
          </w:p>
        </w:tc>
        <w:tc>
          <w:tcPr>
            <w:tcW w:w="742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Канализационная система</w:t>
            </w:r>
          </w:p>
        </w:tc>
      </w:tr>
      <w:tr w:rsidR="00F046B6" w:rsidRPr="00397A38" w:rsidTr="007B26B6">
        <w:trPr>
          <w:jc w:val="center"/>
        </w:trPr>
        <w:tc>
          <w:tcPr>
            <w:tcW w:w="1985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КП</w:t>
            </w:r>
          </w:p>
        </w:tc>
        <w:tc>
          <w:tcPr>
            <w:tcW w:w="742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Контролируемый пункт (объект автоматизации – подстанция)</w:t>
            </w:r>
          </w:p>
        </w:tc>
      </w:tr>
      <w:tr w:rsidR="00F046B6" w:rsidRPr="00397A38" w:rsidTr="007B26B6">
        <w:trPr>
          <w:jc w:val="center"/>
        </w:trPr>
        <w:tc>
          <w:tcPr>
            <w:tcW w:w="1985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КРУ</w:t>
            </w:r>
          </w:p>
        </w:tc>
        <w:tc>
          <w:tcPr>
            <w:tcW w:w="742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Комплектное распределительное устройство</w:t>
            </w:r>
          </w:p>
        </w:tc>
      </w:tr>
      <w:tr w:rsidR="00F046B6" w:rsidRPr="00397A38" w:rsidTr="007B26B6">
        <w:trPr>
          <w:jc w:val="center"/>
        </w:trPr>
        <w:tc>
          <w:tcPr>
            <w:tcW w:w="1985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КРУН</w:t>
            </w:r>
          </w:p>
        </w:tc>
        <w:tc>
          <w:tcPr>
            <w:tcW w:w="742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Комплектное распределительное устройство наружное</w:t>
            </w:r>
          </w:p>
        </w:tc>
      </w:tr>
      <w:tr w:rsidR="00F046B6" w:rsidRPr="00397A38" w:rsidTr="007B26B6">
        <w:trPr>
          <w:jc w:val="center"/>
        </w:trPr>
        <w:tc>
          <w:tcPr>
            <w:tcW w:w="1985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КТС</w:t>
            </w:r>
          </w:p>
        </w:tc>
        <w:tc>
          <w:tcPr>
            <w:tcW w:w="742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Комплекс технических средств</w:t>
            </w:r>
          </w:p>
        </w:tc>
      </w:tr>
      <w:tr w:rsidR="00F046B6" w:rsidRPr="00397A38" w:rsidTr="007B26B6">
        <w:trPr>
          <w:jc w:val="center"/>
        </w:trPr>
        <w:tc>
          <w:tcPr>
            <w:tcW w:w="1985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ЛВС</w:t>
            </w:r>
          </w:p>
        </w:tc>
        <w:tc>
          <w:tcPr>
            <w:tcW w:w="742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Локальная вычислительная сеть</w:t>
            </w:r>
          </w:p>
        </w:tc>
      </w:tr>
      <w:tr w:rsidR="00F046B6" w:rsidRPr="00397A38" w:rsidTr="007B26B6">
        <w:trPr>
          <w:jc w:val="center"/>
        </w:trPr>
        <w:tc>
          <w:tcPr>
            <w:tcW w:w="1985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ЛОС</w:t>
            </w:r>
          </w:p>
        </w:tc>
        <w:tc>
          <w:tcPr>
            <w:tcW w:w="742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Локальные очистные сооружения</w:t>
            </w:r>
          </w:p>
        </w:tc>
      </w:tr>
      <w:tr w:rsidR="00F046B6" w:rsidRPr="00397A38" w:rsidTr="007B26B6">
        <w:trPr>
          <w:jc w:val="center"/>
        </w:trPr>
        <w:tc>
          <w:tcPr>
            <w:tcW w:w="1985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ЛЭП</w:t>
            </w:r>
          </w:p>
        </w:tc>
        <w:tc>
          <w:tcPr>
            <w:tcW w:w="742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Линия электропередачи</w:t>
            </w:r>
          </w:p>
        </w:tc>
      </w:tr>
      <w:tr w:rsidR="00F046B6" w:rsidRPr="00397A38" w:rsidTr="007B26B6">
        <w:trPr>
          <w:jc w:val="center"/>
        </w:trPr>
        <w:tc>
          <w:tcPr>
            <w:tcW w:w="1985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МЭК (IEC)</w:t>
            </w:r>
          </w:p>
        </w:tc>
        <w:tc>
          <w:tcPr>
            <w:tcW w:w="742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Международная электротехническая комиссия</w:t>
            </w:r>
          </w:p>
        </w:tc>
      </w:tr>
      <w:tr w:rsidR="00F046B6" w:rsidRPr="00397A38" w:rsidTr="007B26B6">
        <w:trPr>
          <w:jc w:val="center"/>
        </w:trPr>
        <w:tc>
          <w:tcPr>
            <w:tcW w:w="1985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НТД</w:t>
            </w:r>
          </w:p>
        </w:tc>
        <w:tc>
          <w:tcPr>
            <w:tcW w:w="742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Нормативно-техническая документация</w:t>
            </w:r>
          </w:p>
        </w:tc>
      </w:tr>
      <w:tr w:rsidR="00F046B6" w:rsidRPr="00397A38" w:rsidTr="007B26B6">
        <w:trPr>
          <w:jc w:val="center"/>
        </w:trPr>
        <w:tc>
          <w:tcPr>
            <w:tcW w:w="1985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ОДГ</w:t>
            </w:r>
          </w:p>
        </w:tc>
        <w:tc>
          <w:tcPr>
            <w:tcW w:w="742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Оперативно-диспетчерская группа</w:t>
            </w:r>
          </w:p>
        </w:tc>
      </w:tr>
      <w:tr w:rsidR="00F046B6" w:rsidRPr="00397A38" w:rsidTr="007B26B6">
        <w:trPr>
          <w:jc w:val="center"/>
        </w:trPr>
        <w:tc>
          <w:tcPr>
            <w:tcW w:w="1985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ОДС</w:t>
            </w:r>
          </w:p>
        </w:tc>
        <w:tc>
          <w:tcPr>
            <w:tcW w:w="742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Оперативно- диспетчерская служба</w:t>
            </w:r>
          </w:p>
        </w:tc>
      </w:tr>
      <w:tr w:rsidR="00F046B6" w:rsidRPr="00397A38" w:rsidTr="007B26B6">
        <w:trPr>
          <w:jc w:val="center"/>
        </w:trPr>
        <w:tc>
          <w:tcPr>
            <w:tcW w:w="1985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ОИК</w:t>
            </w:r>
          </w:p>
        </w:tc>
        <w:tc>
          <w:tcPr>
            <w:tcW w:w="742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Оперативный информационный комплекс</w:t>
            </w:r>
          </w:p>
        </w:tc>
      </w:tr>
      <w:tr w:rsidR="00F046B6" w:rsidRPr="00397A38" w:rsidTr="007B26B6">
        <w:trPr>
          <w:jc w:val="center"/>
        </w:trPr>
        <w:tc>
          <w:tcPr>
            <w:tcW w:w="1985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ОИУК</w:t>
            </w:r>
          </w:p>
        </w:tc>
        <w:tc>
          <w:tcPr>
            <w:tcW w:w="742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Оперативно-информационный управляющий комплекс</w:t>
            </w:r>
          </w:p>
        </w:tc>
      </w:tr>
      <w:tr w:rsidR="00F046B6" w:rsidRPr="00397A38" w:rsidTr="007B26B6">
        <w:trPr>
          <w:jc w:val="center"/>
        </w:trPr>
        <w:tc>
          <w:tcPr>
            <w:tcW w:w="1985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ОС</w:t>
            </w:r>
          </w:p>
        </w:tc>
        <w:tc>
          <w:tcPr>
            <w:tcW w:w="742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Операционная система</w:t>
            </w:r>
          </w:p>
        </w:tc>
      </w:tr>
      <w:tr w:rsidR="00F046B6" w:rsidRPr="00397A38" w:rsidTr="007B26B6">
        <w:trPr>
          <w:jc w:val="center"/>
        </w:trPr>
        <w:tc>
          <w:tcPr>
            <w:tcW w:w="1985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ОТР</w:t>
            </w:r>
          </w:p>
        </w:tc>
        <w:tc>
          <w:tcPr>
            <w:tcW w:w="742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Основные технические решения</w:t>
            </w:r>
          </w:p>
        </w:tc>
      </w:tr>
      <w:tr w:rsidR="00F046B6" w:rsidRPr="00397A38" w:rsidTr="007B26B6">
        <w:trPr>
          <w:jc w:val="center"/>
        </w:trPr>
        <w:tc>
          <w:tcPr>
            <w:tcW w:w="1985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ПД</w:t>
            </w:r>
          </w:p>
        </w:tc>
        <w:tc>
          <w:tcPr>
            <w:tcW w:w="742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Проектная документация</w:t>
            </w:r>
          </w:p>
        </w:tc>
      </w:tr>
      <w:tr w:rsidR="00F046B6" w:rsidRPr="00397A38" w:rsidTr="007B26B6">
        <w:trPr>
          <w:jc w:val="center"/>
        </w:trPr>
        <w:tc>
          <w:tcPr>
            <w:tcW w:w="1985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ПНР</w:t>
            </w:r>
          </w:p>
        </w:tc>
        <w:tc>
          <w:tcPr>
            <w:tcW w:w="742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Пуско-наладочные работы</w:t>
            </w:r>
          </w:p>
        </w:tc>
      </w:tr>
      <w:tr w:rsidR="00F046B6" w:rsidRPr="00397A38" w:rsidTr="007B26B6">
        <w:trPr>
          <w:jc w:val="center"/>
        </w:trPr>
        <w:tc>
          <w:tcPr>
            <w:tcW w:w="1985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ППО</w:t>
            </w:r>
          </w:p>
        </w:tc>
        <w:tc>
          <w:tcPr>
            <w:tcW w:w="742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Прикладное программное обеспечение</w:t>
            </w:r>
          </w:p>
        </w:tc>
      </w:tr>
      <w:tr w:rsidR="00F046B6" w:rsidRPr="00397A38" w:rsidTr="007B26B6">
        <w:trPr>
          <w:jc w:val="center"/>
        </w:trPr>
        <w:tc>
          <w:tcPr>
            <w:tcW w:w="1985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ПОС</w:t>
            </w:r>
          </w:p>
        </w:tc>
        <w:tc>
          <w:tcPr>
            <w:tcW w:w="742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Проект организации строительства</w:t>
            </w:r>
          </w:p>
        </w:tc>
      </w:tr>
      <w:tr w:rsidR="00F046B6" w:rsidRPr="00397A38" w:rsidTr="007B26B6">
        <w:trPr>
          <w:jc w:val="center"/>
        </w:trPr>
        <w:tc>
          <w:tcPr>
            <w:tcW w:w="1985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ПО</w:t>
            </w:r>
          </w:p>
        </w:tc>
        <w:tc>
          <w:tcPr>
            <w:tcW w:w="742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Производственное отделение</w:t>
            </w:r>
          </w:p>
        </w:tc>
      </w:tr>
      <w:tr w:rsidR="00F046B6" w:rsidRPr="00397A38" w:rsidTr="007B26B6">
        <w:trPr>
          <w:jc w:val="center"/>
        </w:trPr>
        <w:tc>
          <w:tcPr>
            <w:tcW w:w="1985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lastRenderedPageBreak/>
              <w:t>ППО</w:t>
            </w:r>
          </w:p>
        </w:tc>
        <w:tc>
          <w:tcPr>
            <w:tcW w:w="742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Предпроектное обследование</w:t>
            </w:r>
          </w:p>
        </w:tc>
      </w:tr>
      <w:tr w:rsidR="00F046B6" w:rsidRPr="00397A38" w:rsidTr="007B26B6">
        <w:trPr>
          <w:jc w:val="center"/>
        </w:trPr>
        <w:tc>
          <w:tcPr>
            <w:tcW w:w="1985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ПС</w:t>
            </w:r>
          </w:p>
        </w:tc>
        <w:tc>
          <w:tcPr>
            <w:tcW w:w="742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Подстанция</w:t>
            </w:r>
          </w:p>
        </w:tc>
      </w:tr>
      <w:tr w:rsidR="00F046B6" w:rsidRPr="00397A38" w:rsidTr="007B26B6">
        <w:trPr>
          <w:jc w:val="center"/>
        </w:trPr>
        <w:tc>
          <w:tcPr>
            <w:tcW w:w="1985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ПТК</w:t>
            </w:r>
          </w:p>
        </w:tc>
        <w:tc>
          <w:tcPr>
            <w:tcW w:w="742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Программно-технический комплекс</w:t>
            </w:r>
          </w:p>
        </w:tc>
      </w:tr>
      <w:tr w:rsidR="00F046B6" w:rsidRPr="00397A38" w:rsidTr="007B26B6">
        <w:trPr>
          <w:jc w:val="center"/>
        </w:trPr>
        <w:tc>
          <w:tcPr>
            <w:tcW w:w="1985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ПТК ЦУС</w:t>
            </w:r>
          </w:p>
        </w:tc>
        <w:tc>
          <w:tcPr>
            <w:tcW w:w="742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Программно-технический комплекс центра управления сетями</w:t>
            </w:r>
          </w:p>
        </w:tc>
      </w:tr>
      <w:tr w:rsidR="00F046B6" w:rsidRPr="00397A38" w:rsidTr="007B26B6">
        <w:trPr>
          <w:jc w:val="center"/>
        </w:trPr>
        <w:tc>
          <w:tcPr>
            <w:tcW w:w="1985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ПУ</w:t>
            </w:r>
          </w:p>
        </w:tc>
        <w:tc>
          <w:tcPr>
            <w:tcW w:w="742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Пункт управления</w:t>
            </w:r>
          </w:p>
        </w:tc>
      </w:tr>
      <w:tr w:rsidR="00F046B6" w:rsidRPr="00397A38" w:rsidTr="007B26B6">
        <w:trPr>
          <w:jc w:val="center"/>
        </w:trPr>
        <w:tc>
          <w:tcPr>
            <w:tcW w:w="1985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ПУЭ</w:t>
            </w:r>
          </w:p>
        </w:tc>
        <w:tc>
          <w:tcPr>
            <w:tcW w:w="742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Правила устройства электроустановок</w:t>
            </w:r>
          </w:p>
        </w:tc>
      </w:tr>
      <w:tr w:rsidR="00F046B6" w:rsidRPr="00397A38" w:rsidTr="007B26B6">
        <w:trPr>
          <w:jc w:val="center"/>
        </w:trPr>
        <w:tc>
          <w:tcPr>
            <w:tcW w:w="1985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РАС</w:t>
            </w:r>
          </w:p>
        </w:tc>
        <w:tc>
          <w:tcPr>
            <w:tcW w:w="742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Регистратор аварийных событий</w:t>
            </w:r>
          </w:p>
        </w:tc>
      </w:tr>
      <w:tr w:rsidR="00F046B6" w:rsidRPr="00397A38" w:rsidTr="007B26B6">
        <w:trPr>
          <w:jc w:val="center"/>
        </w:trPr>
        <w:tc>
          <w:tcPr>
            <w:tcW w:w="1985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РД</w:t>
            </w:r>
          </w:p>
        </w:tc>
        <w:tc>
          <w:tcPr>
            <w:tcW w:w="742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Руководящий документ</w:t>
            </w:r>
          </w:p>
        </w:tc>
      </w:tr>
      <w:tr w:rsidR="00F046B6" w:rsidRPr="00397A38" w:rsidTr="007B26B6">
        <w:trPr>
          <w:jc w:val="center"/>
        </w:trPr>
        <w:tc>
          <w:tcPr>
            <w:tcW w:w="1985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РЗА</w:t>
            </w:r>
          </w:p>
        </w:tc>
        <w:tc>
          <w:tcPr>
            <w:tcW w:w="742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Релейная защита и автоматика</w:t>
            </w:r>
          </w:p>
        </w:tc>
      </w:tr>
      <w:tr w:rsidR="00F046B6" w:rsidRPr="00397A38" w:rsidTr="007B26B6">
        <w:trPr>
          <w:jc w:val="center"/>
        </w:trPr>
        <w:tc>
          <w:tcPr>
            <w:tcW w:w="1985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РПН</w:t>
            </w:r>
          </w:p>
        </w:tc>
        <w:tc>
          <w:tcPr>
            <w:tcW w:w="742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Регулирование под нагрузкой</w:t>
            </w:r>
          </w:p>
        </w:tc>
      </w:tr>
      <w:tr w:rsidR="00F046B6" w:rsidRPr="00397A38" w:rsidTr="007B26B6">
        <w:trPr>
          <w:jc w:val="center"/>
        </w:trPr>
        <w:tc>
          <w:tcPr>
            <w:tcW w:w="1985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РУ</w:t>
            </w:r>
          </w:p>
        </w:tc>
        <w:tc>
          <w:tcPr>
            <w:tcW w:w="742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Распределительное устройство</w:t>
            </w:r>
          </w:p>
        </w:tc>
      </w:tr>
      <w:tr w:rsidR="00F046B6" w:rsidRPr="00397A38" w:rsidTr="007B26B6">
        <w:trPr>
          <w:jc w:val="center"/>
        </w:trPr>
        <w:tc>
          <w:tcPr>
            <w:tcW w:w="1985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СДТУ</w:t>
            </w:r>
          </w:p>
        </w:tc>
        <w:tc>
          <w:tcPr>
            <w:tcW w:w="742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Средства диспетчерского и технологического управления</w:t>
            </w:r>
          </w:p>
        </w:tc>
      </w:tr>
      <w:tr w:rsidR="00F046B6" w:rsidRPr="00397A38" w:rsidTr="007B26B6">
        <w:trPr>
          <w:jc w:val="center"/>
        </w:trPr>
        <w:tc>
          <w:tcPr>
            <w:tcW w:w="1985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СМР</w:t>
            </w:r>
          </w:p>
        </w:tc>
        <w:tc>
          <w:tcPr>
            <w:tcW w:w="742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Строительно-монтажные работы</w:t>
            </w:r>
          </w:p>
        </w:tc>
      </w:tr>
      <w:tr w:rsidR="00F046B6" w:rsidRPr="00397A38" w:rsidTr="007B26B6">
        <w:trPr>
          <w:jc w:val="center"/>
        </w:trPr>
        <w:tc>
          <w:tcPr>
            <w:tcW w:w="1985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СН</w:t>
            </w:r>
          </w:p>
        </w:tc>
        <w:tc>
          <w:tcPr>
            <w:tcW w:w="742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Собственные нужды</w:t>
            </w:r>
          </w:p>
        </w:tc>
      </w:tr>
      <w:tr w:rsidR="00F046B6" w:rsidRPr="00397A38" w:rsidTr="007B26B6">
        <w:trPr>
          <w:jc w:val="center"/>
        </w:trPr>
        <w:tc>
          <w:tcPr>
            <w:tcW w:w="1985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СОЕВ</w:t>
            </w:r>
          </w:p>
        </w:tc>
        <w:tc>
          <w:tcPr>
            <w:tcW w:w="742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Система обеспечения единого времени</w:t>
            </w:r>
          </w:p>
        </w:tc>
      </w:tr>
      <w:tr w:rsidR="00F046B6" w:rsidRPr="00397A38" w:rsidTr="007B26B6">
        <w:trPr>
          <w:jc w:val="center"/>
        </w:trPr>
        <w:tc>
          <w:tcPr>
            <w:tcW w:w="1985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СО ЕЭС</w:t>
            </w:r>
          </w:p>
        </w:tc>
        <w:tc>
          <w:tcPr>
            <w:tcW w:w="742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Системный Оператор Единой Энергетической Системы</w:t>
            </w:r>
          </w:p>
        </w:tc>
      </w:tr>
      <w:tr w:rsidR="00F046B6" w:rsidRPr="00397A38" w:rsidTr="007B26B6">
        <w:trPr>
          <w:jc w:val="center"/>
        </w:trPr>
        <w:tc>
          <w:tcPr>
            <w:tcW w:w="1985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ССПИ</w:t>
            </w:r>
          </w:p>
        </w:tc>
        <w:tc>
          <w:tcPr>
            <w:tcW w:w="742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Система сбора и передачи информации</w:t>
            </w:r>
          </w:p>
        </w:tc>
      </w:tr>
      <w:tr w:rsidR="00F046B6" w:rsidRPr="00397A38" w:rsidTr="007B26B6">
        <w:trPr>
          <w:jc w:val="center"/>
        </w:trPr>
        <w:tc>
          <w:tcPr>
            <w:tcW w:w="1985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ТЗ</w:t>
            </w:r>
          </w:p>
        </w:tc>
        <w:tc>
          <w:tcPr>
            <w:tcW w:w="742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Техническое задание</w:t>
            </w:r>
          </w:p>
        </w:tc>
      </w:tr>
      <w:tr w:rsidR="00F046B6" w:rsidRPr="00397A38" w:rsidTr="007B26B6">
        <w:trPr>
          <w:jc w:val="center"/>
        </w:trPr>
        <w:tc>
          <w:tcPr>
            <w:tcW w:w="1985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ТИ</w:t>
            </w:r>
          </w:p>
        </w:tc>
        <w:tc>
          <w:tcPr>
            <w:tcW w:w="742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Телеизмерения</w:t>
            </w:r>
          </w:p>
        </w:tc>
      </w:tr>
      <w:tr w:rsidR="00F046B6" w:rsidRPr="00397A38" w:rsidTr="007B26B6">
        <w:trPr>
          <w:jc w:val="center"/>
        </w:trPr>
        <w:tc>
          <w:tcPr>
            <w:tcW w:w="1985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ТМ</w:t>
            </w:r>
          </w:p>
        </w:tc>
        <w:tc>
          <w:tcPr>
            <w:tcW w:w="742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Телемеханика</w:t>
            </w:r>
          </w:p>
        </w:tc>
      </w:tr>
      <w:tr w:rsidR="00F046B6" w:rsidRPr="00397A38" w:rsidTr="007B26B6">
        <w:trPr>
          <w:jc w:val="center"/>
        </w:trPr>
        <w:tc>
          <w:tcPr>
            <w:tcW w:w="1985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ТУ</w:t>
            </w:r>
          </w:p>
        </w:tc>
        <w:tc>
          <w:tcPr>
            <w:tcW w:w="742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Телеуправление</w:t>
            </w:r>
          </w:p>
        </w:tc>
      </w:tr>
      <w:tr w:rsidR="00F046B6" w:rsidRPr="00397A38" w:rsidTr="007B26B6">
        <w:trPr>
          <w:jc w:val="center"/>
        </w:trPr>
        <w:tc>
          <w:tcPr>
            <w:tcW w:w="1985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ТС</w:t>
            </w:r>
          </w:p>
        </w:tc>
        <w:tc>
          <w:tcPr>
            <w:tcW w:w="742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Телесигнал</w:t>
            </w:r>
          </w:p>
        </w:tc>
      </w:tr>
      <w:tr w:rsidR="00F046B6" w:rsidRPr="00397A38" w:rsidTr="007B26B6">
        <w:trPr>
          <w:jc w:val="center"/>
        </w:trPr>
        <w:tc>
          <w:tcPr>
            <w:tcW w:w="1985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ТН</w:t>
            </w:r>
          </w:p>
        </w:tc>
        <w:tc>
          <w:tcPr>
            <w:tcW w:w="742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Трансформатор напряжения измерительный</w:t>
            </w:r>
          </w:p>
        </w:tc>
      </w:tr>
      <w:tr w:rsidR="00F046B6" w:rsidRPr="00397A38" w:rsidTr="007B26B6">
        <w:trPr>
          <w:jc w:val="center"/>
        </w:trPr>
        <w:tc>
          <w:tcPr>
            <w:tcW w:w="1985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ТТ</w:t>
            </w:r>
          </w:p>
        </w:tc>
        <w:tc>
          <w:tcPr>
            <w:tcW w:w="742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Трансформатор тока измерительный</w:t>
            </w:r>
          </w:p>
        </w:tc>
      </w:tr>
      <w:tr w:rsidR="00F046B6" w:rsidRPr="00397A38" w:rsidTr="007B26B6">
        <w:trPr>
          <w:jc w:val="center"/>
        </w:trPr>
        <w:tc>
          <w:tcPr>
            <w:tcW w:w="1985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УСПД</w:t>
            </w:r>
          </w:p>
        </w:tc>
        <w:tc>
          <w:tcPr>
            <w:tcW w:w="742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Устройство сбора и передачи данных</w:t>
            </w:r>
          </w:p>
        </w:tc>
      </w:tr>
      <w:tr w:rsidR="00F046B6" w:rsidRPr="00397A38" w:rsidTr="007B26B6">
        <w:trPr>
          <w:jc w:val="center"/>
        </w:trPr>
        <w:tc>
          <w:tcPr>
            <w:tcW w:w="1985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УСО</w:t>
            </w:r>
          </w:p>
        </w:tc>
        <w:tc>
          <w:tcPr>
            <w:tcW w:w="742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Устройство сопряжения с объектом</w:t>
            </w:r>
          </w:p>
        </w:tc>
      </w:tr>
      <w:tr w:rsidR="00F046B6" w:rsidRPr="00397A38" w:rsidTr="007B26B6">
        <w:trPr>
          <w:jc w:val="center"/>
        </w:trPr>
        <w:tc>
          <w:tcPr>
            <w:tcW w:w="1985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УТМ</w:t>
            </w:r>
          </w:p>
        </w:tc>
        <w:tc>
          <w:tcPr>
            <w:tcW w:w="742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 xml:space="preserve">Устройство телемеханики </w:t>
            </w:r>
          </w:p>
        </w:tc>
      </w:tr>
      <w:tr w:rsidR="00F046B6" w:rsidRPr="00397A38" w:rsidTr="007B26B6">
        <w:trPr>
          <w:jc w:val="center"/>
        </w:trPr>
        <w:tc>
          <w:tcPr>
            <w:tcW w:w="1985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УТМ КП</w:t>
            </w:r>
          </w:p>
        </w:tc>
        <w:tc>
          <w:tcPr>
            <w:tcW w:w="742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 xml:space="preserve">Устройство телемеханики контролируемого пункта </w:t>
            </w:r>
          </w:p>
        </w:tc>
      </w:tr>
      <w:tr w:rsidR="00F046B6" w:rsidRPr="00397A38" w:rsidTr="007B26B6">
        <w:trPr>
          <w:jc w:val="center"/>
        </w:trPr>
        <w:tc>
          <w:tcPr>
            <w:tcW w:w="1985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ФСТЭК</w:t>
            </w:r>
          </w:p>
        </w:tc>
        <w:tc>
          <w:tcPr>
            <w:tcW w:w="742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 xml:space="preserve">Федеральная служба по техническому и экспортному 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контролю Российской Федерации</w:t>
            </w:r>
          </w:p>
        </w:tc>
      </w:tr>
      <w:tr w:rsidR="00F046B6" w:rsidRPr="00397A38" w:rsidTr="007B26B6">
        <w:trPr>
          <w:jc w:val="center"/>
        </w:trPr>
        <w:tc>
          <w:tcPr>
            <w:tcW w:w="1985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ЦДС</w:t>
            </w:r>
          </w:p>
        </w:tc>
        <w:tc>
          <w:tcPr>
            <w:tcW w:w="742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Центральная диспетчерская служба</w:t>
            </w:r>
          </w:p>
        </w:tc>
      </w:tr>
      <w:tr w:rsidR="00F046B6" w:rsidRPr="00397A38" w:rsidTr="007B26B6">
        <w:trPr>
          <w:jc w:val="center"/>
        </w:trPr>
        <w:tc>
          <w:tcPr>
            <w:tcW w:w="1985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ЦППС</w:t>
            </w:r>
          </w:p>
        </w:tc>
        <w:tc>
          <w:tcPr>
            <w:tcW w:w="742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Центральная приёмо-передающая станция</w:t>
            </w:r>
          </w:p>
        </w:tc>
      </w:tr>
      <w:tr w:rsidR="00F046B6" w:rsidRPr="00397A38" w:rsidTr="007B26B6">
        <w:trPr>
          <w:jc w:val="center"/>
        </w:trPr>
        <w:tc>
          <w:tcPr>
            <w:tcW w:w="1985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ЦУС</w:t>
            </w:r>
          </w:p>
        </w:tc>
        <w:tc>
          <w:tcPr>
            <w:tcW w:w="742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Центр управления сетями</w:t>
            </w:r>
          </w:p>
        </w:tc>
      </w:tr>
      <w:tr w:rsidR="00F046B6" w:rsidRPr="00397A38" w:rsidTr="007B26B6">
        <w:trPr>
          <w:jc w:val="center"/>
        </w:trPr>
        <w:tc>
          <w:tcPr>
            <w:tcW w:w="1985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ЭС</w:t>
            </w:r>
          </w:p>
        </w:tc>
        <w:tc>
          <w:tcPr>
            <w:tcW w:w="742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Электрическая сеть</w:t>
            </w:r>
          </w:p>
        </w:tc>
      </w:tr>
    </w:tbl>
    <w:p w:rsidR="00F046B6" w:rsidRPr="00397A38" w:rsidRDefault="00F046B6" w:rsidP="001437C4">
      <w:pPr>
        <w:rPr>
          <w:rFonts w:eastAsia="Calibri"/>
        </w:rPr>
      </w:pPr>
    </w:p>
    <w:p w:rsidR="00F046B6" w:rsidRPr="00397A38" w:rsidRDefault="00F046B6" w:rsidP="001437C4">
      <w:pPr>
        <w:rPr>
          <w:rFonts w:eastAsia="Calibri"/>
        </w:rPr>
      </w:pPr>
      <w:r w:rsidRPr="00397A38">
        <w:rPr>
          <w:rFonts w:eastAsia="Calibri"/>
        </w:rPr>
        <w:br w:type="page"/>
      </w:r>
    </w:p>
    <w:p w:rsidR="00F046B6" w:rsidRPr="00397A38" w:rsidRDefault="00F046B6" w:rsidP="005F33DE">
      <w:pPr>
        <w:pStyle w:val="1"/>
      </w:pPr>
      <w:bookmarkStart w:id="109" w:name="_Toc196127097"/>
      <w:r w:rsidRPr="00397A38">
        <w:lastRenderedPageBreak/>
        <w:t>Приложение 1. Методика рассмотрения технической документации</w:t>
      </w:r>
      <w:bookmarkEnd w:id="109"/>
    </w:p>
    <w:p w:rsidR="00F046B6" w:rsidRPr="00397A38" w:rsidRDefault="00F046B6" w:rsidP="001437C4">
      <w:pPr>
        <w:rPr>
          <w:rFonts w:eastAsia="Calibri"/>
        </w:rPr>
      </w:pPr>
    </w:p>
    <w:p w:rsidR="00F046B6" w:rsidRPr="00397A38" w:rsidRDefault="00F046B6" w:rsidP="001437C4">
      <w:pPr>
        <w:rPr>
          <w:rFonts w:eastAsia="Calibri"/>
        </w:rPr>
      </w:pPr>
      <w:r w:rsidRPr="00397A38">
        <w:rPr>
          <w:rFonts w:eastAsia="Calibri"/>
        </w:rPr>
        <w:t xml:space="preserve">Требования к рассмотрению технической документации и указания по методике ее рассмотрения приведены в таблице </w:t>
      </w:r>
      <w:r w:rsidR="00976C8D" w:rsidRPr="00397A38">
        <w:rPr>
          <w:rFonts w:eastAsia="Calibri"/>
        </w:rPr>
        <w:fldChar w:fldCharType="begin"/>
      </w:r>
      <w:r w:rsidRPr="00397A38">
        <w:rPr>
          <w:rFonts w:eastAsia="Calibri"/>
        </w:rPr>
        <w:instrText xml:space="preserve"> REF _Ref357696656 \h \# # \* MERGEFORMAT </w:instrText>
      </w:r>
      <w:r w:rsidR="00976C8D" w:rsidRPr="00397A38">
        <w:rPr>
          <w:rFonts w:eastAsia="Calibri"/>
        </w:rPr>
      </w:r>
      <w:r w:rsidR="00976C8D" w:rsidRPr="00397A38">
        <w:rPr>
          <w:rFonts w:eastAsia="Calibri"/>
        </w:rPr>
        <w:fldChar w:fldCharType="separate"/>
      </w:r>
      <w:r w:rsidR="00E5443C" w:rsidRPr="00397A38">
        <w:rPr>
          <w:rFonts w:eastAsia="Calibri"/>
        </w:rPr>
        <w:t>1</w:t>
      </w:r>
      <w:r w:rsidR="00976C8D" w:rsidRPr="00397A38">
        <w:rPr>
          <w:rFonts w:eastAsia="Calibri"/>
        </w:rPr>
        <w:fldChar w:fldCharType="end"/>
      </w:r>
      <w:r w:rsidRPr="00397A38">
        <w:rPr>
          <w:rFonts w:eastAsia="Calibri"/>
        </w:rPr>
        <w:t>.</w:t>
      </w:r>
    </w:p>
    <w:p w:rsidR="00F046B6" w:rsidRPr="00397A38" w:rsidRDefault="00F046B6" w:rsidP="001437C4">
      <w:pPr>
        <w:rPr>
          <w:rFonts w:eastAsia="Calibri"/>
        </w:rPr>
      </w:pPr>
      <w:bookmarkStart w:id="110" w:name="_Ref357696656"/>
      <w:r w:rsidRPr="00397A38">
        <w:rPr>
          <w:rFonts w:eastAsia="Calibri"/>
        </w:rPr>
        <w:t xml:space="preserve">Таблица </w:t>
      </w:r>
      <w:r w:rsidR="00976C8D" w:rsidRPr="00397A38">
        <w:rPr>
          <w:rFonts w:eastAsia="Calibri"/>
        </w:rPr>
        <w:fldChar w:fldCharType="begin"/>
      </w:r>
      <w:r w:rsidRPr="00397A38">
        <w:rPr>
          <w:rFonts w:eastAsia="Calibri"/>
        </w:rPr>
        <w:instrText xml:space="preserve"> SEQ Таблица \* ARABIC </w:instrText>
      </w:r>
      <w:r w:rsidR="00976C8D" w:rsidRPr="00397A38">
        <w:rPr>
          <w:rFonts w:eastAsia="Calibri"/>
        </w:rPr>
        <w:fldChar w:fldCharType="separate"/>
      </w:r>
      <w:r w:rsidR="00E5443C" w:rsidRPr="00397A38">
        <w:rPr>
          <w:rFonts w:eastAsia="Calibri"/>
          <w:noProof/>
        </w:rPr>
        <w:t>1</w:t>
      </w:r>
      <w:r w:rsidR="00976C8D" w:rsidRPr="00397A38">
        <w:rPr>
          <w:rFonts w:eastAsia="Calibri"/>
        </w:rPr>
        <w:fldChar w:fldCharType="end"/>
      </w:r>
      <w:bookmarkEnd w:id="110"/>
      <w:r w:rsidRPr="00397A38">
        <w:rPr>
          <w:rFonts w:eastAsia="Calibri"/>
        </w:rPr>
        <w:t>. Методика рассмотрению технической документации</w:t>
      </w:r>
    </w:p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5"/>
        <w:gridCol w:w="3252"/>
        <w:gridCol w:w="4254"/>
        <w:gridCol w:w="1837"/>
      </w:tblGrid>
      <w:tr w:rsidR="00F046B6" w:rsidRPr="00397A38" w:rsidTr="007B26B6">
        <w:trPr>
          <w:trHeight w:val="853"/>
        </w:trPr>
        <w:tc>
          <w:tcPr>
            <w:tcW w:w="341" w:type="pct"/>
            <w:vAlign w:val="center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№</w:t>
            </w:r>
          </w:p>
        </w:tc>
        <w:tc>
          <w:tcPr>
            <w:tcW w:w="1621" w:type="pct"/>
            <w:vAlign w:val="center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Содержание требований по рассмотрению технической документации</w:t>
            </w:r>
          </w:p>
        </w:tc>
        <w:tc>
          <w:tcPr>
            <w:tcW w:w="2121" w:type="pct"/>
            <w:shd w:val="clear" w:color="auto" w:fill="auto"/>
            <w:vAlign w:val="center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Указания по методике рассмотрения технической документации</w:t>
            </w:r>
          </w:p>
        </w:tc>
        <w:tc>
          <w:tcPr>
            <w:tcW w:w="916" w:type="pct"/>
            <w:shd w:val="clear" w:color="auto" w:fill="auto"/>
            <w:vAlign w:val="center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Результат рассмотрения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</w:p>
        </w:tc>
      </w:tr>
      <w:tr w:rsidR="00F046B6" w:rsidRPr="00397A38" w:rsidTr="007B26B6">
        <w:tc>
          <w:tcPr>
            <w:tcW w:w="341" w:type="pct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1</w:t>
            </w:r>
          </w:p>
        </w:tc>
        <w:tc>
          <w:tcPr>
            <w:tcW w:w="1621" w:type="pct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Проверка полноты и правильности способов выражения технических характеристик.</w:t>
            </w:r>
          </w:p>
        </w:tc>
        <w:tc>
          <w:tcPr>
            <w:tcW w:w="2121" w:type="pct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Оценивается полнота номенклатуры технических характеристик правильность способов их выражения.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Соответствие их техническому заданию.</w:t>
            </w:r>
          </w:p>
        </w:tc>
        <w:tc>
          <w:tcPr>
            <w:tcW w:w="916" w:type="pct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</w:tr>
      <w:tr w:rsidR="00F046B6" w:rsidRPr="00397A38" w:rsidTr="007B26B6">
        <w:trPr>
          <w:trHeight w:val="657"/>
        </w:trPr>
        <w:tc>
          <w:tcPr>
            <w:tcW w:w="341" w:type="pct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2</w:t>
            </w:r>
          </w:p>
        </w:tc>
        <w:tc>
          <w:tcPr>
            <w:tcW w:w="1621" w:type="pct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Проверка наличия сертификатов на оборудование и лицензий на программное обеспечение.</w:t>
            </w:r>
          </w:p>
        </w:tc>
        <w:tc>
          <w:tcPr>
            <w:tcW w:w="2121" w:type="pct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Проверяется наличие сертификатов на оборудование, входящее в состав всего комплекса и лицензий на программное обеспечение.</w:t>
            </w:r>
          </w:p>
        </w:tc>
        <w:tc>
          <w:tcPr>
            <w:tcW w:w="916" w:type="pct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</w:tr>
    </w:tbl>
    <w:p w:rsidR="00F046B6" w:rsidRPr="00397A38" w:rsidRDefault="00F046B6" w:rsidP="001437C4">
      <w:pPr>
        <w:rPr>
          <w:rFonts w:eastAsia="Calibri"/>
        </w:rPr>
      </w:pPr>
    </w:p>
    <w:p w:rsidR="00F046B6" w:rsidRPr="00397A38" w:rsidRDefault="00F046B6" w:rsidP="001437C4">
      <w:pPr>
        <w:rPr>
          <w:rFonts w:eastAsia="Calibri"/>
        </w:rPr>
      </w:pPr>
    </w:p>
    <w:p w:rsidR="00F046B6" w:rsidRPr="00397A38" w:rsidRDefault="00F046B6" w:rsidP="001437C4">
      <w:pPr>
        <w:rPr>
          <w:rFonts w:eastAsia="Calibri"/>
        </w:rPr>
      </w:pPr>
      <w:r w:rsidRPr="00397A38">
        <w:rPr>
          <w:rFonts w:eastAsia="Calibri"/>
        </w:rPr>
        <w:br w:type="page"/>
      </w:r>
    </w:p>
    <w:p w:rsidR="00F046B6" w:rsidRPr="00397A38" w:rsidRDefault="00F046B6" w:rsidP="005F33DE">
      <w:pPr>
        <w:pStyle w:val="1"/>
      </w:pPr>
      <w:bookmarkStart w:id="111" w:name="_Toc196127098"/>
      <w:r w:rsidRPr="00397A38">
        <w:lastRenderedPageBreak/>
        <w:t xml:space="preserve">Приложение 2. Методика проверки функций </w:t>
      </w:r>
      <w:r w:rsidR="00BF0A11" w:rsidRPr="00397A38">
        <w:t>АСОТУ</w:t>
      </w:r>
      <w:bookmarkEnd w:id="111"/>
    </w:p>
    <w:p w:rsidR="00F046B6" w:rsidRPr="00397A38" w:rsidRDefault="00F046B6" w:rsidP="001437C4">
      <w:pPr>
        <w:rPr>
          <w:rFonts w:eastAsia="Calibri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70"/>
        <w:gridCol w:w="10"/>
        <w:gridCol w:w="123"/>
        <w:gridCol w:w="1439"/>
        <w:gridCol w:w="39"/>
        <w:gridCol w:w="7472"/>
      </w:tblGrid>
      <w:tr w:rsidR="00F046B6" w:rsidRPr="00397A38" w:rsidTr="007B26B6">
        <w:tc>
          <w:tcPr>
            <w:tcW w:w="9853" w:type="dxa"/>
            <w:gridSpan w:val="6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1. Проверка общесистемных функций</w:t>
            </w:r>
          </w:p>
        </w:tc>
      </w:tr>
      <w:tr w:rsidR="00F046B6" w:rsidRPr="00397A38" w:rsidTr="007B26B6">
        <w:tc>
          <w:tcPr>
            <w:tcW w:w="9853" w:type="dxa"/>
            <w:gridSpan w:val="6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1.1 Проверка запуска и входа в систему</w:t>
            </w:r>
          </w:p>
        </w:tc>
      </w:tr>
      <w:tr w:rsidR="00F046B6" w:rsidRPr="00397A38" w:rsidTr="007B26B6">
        <w:tc>
          <w:tcPr>
            <w:tcW w:w="903" w:type="dxa"/>
            <w:gridSpan w:val="3"/>
            <w:vMerge w:val="restart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478" w:type="dxa"/>
            <w:gridSpan w:val="2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Начальные условия</w:t>
            </w:r>
          </w:p>
        </w:tc>
        <w:tc>
          <w:tcPr>
            <w:tcW w:w="7472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Оборудование смонтировано, цепи питания и интерфейсные цепи подключены, ПО установлено.</w:t>
            </w:r>
          </w:p>
        </w:tc>
      </w:tr>
      <w:tr w:rsidR="00F046B6" w:rsidRPr="00397A38" w:rsidTr="007B26B6">
        <w:tc>
          <w:tcPr>
            <w:tcW w:w="903" w:type="dxa"/>
            <w:gridSpan w:val="3"/>
            <w:vMerge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478" w:type="dxa"/>
            <w:gridSpan w:val="2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Действие</w:t>
            </w:r>
          </w:p>
        </w:tc>
        <w:tc>
          <w:tcPr>
            <w:tcW w:w="7472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- Запустить оборудование серверного шкафа</w:t>
            </w:r>
            <w:r w:rsidR="00BF0A11" w:rsidRPr="00397A38">
              <w:rPr>
                <w:rFonts w:eastAsia="Calibri"/>
              </w:rPr>
              <w:t xml:space="preserve"> ЦППС АСОТУ</w:t>
            </w:r>
            <w:r w:rsidRPr="00397A38">
              <w:rPr>
                <w:rFonts w:eastAsia="Calibri"/>
              </w:rPr>
              <w:t xml:space="preserve">, установленного в </w:t>
            </w:r>
            <w:r w:rsidR="00BF0A11" w:rsidRPr="00397A38">
              <w:rPr>
                <w:rFonts w:eastAsia="Calibri"/>
              </w:rPr>
              <w:t>серверном помещении</w:t>
            </w:r>
            <w:r w:rsidRPr="00397A38">
              <w:rPr>
                <w:rFonts w:eastAsia="Calibri"/>
              </w:rPr>
              <w:t xml:space="preserve">, 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- Включению электропитания оборудования ОИУК предшествует включение трех автоматически</w:t>
            </w:r>
            <w:r w:rsidR="00BF0A11" w:rsidRPr="00397A38">
              <w:rPr>
                <w:rFonts w:eastAsia="Calibri"/>
              </w:rPr>
              <w:t>х выключателей в Щите питания РЩ-1</w:t>
            </w:r>
            <w:r w:rsidRPr="00397A38">
              <w:rPr>
                <w:rFonts w:eastAsia="Calibri"/>
              </w:rPr>
              <w:t xml:space="preserve"> ~220 В в </w:t>
            </w:r>
            <w:r w:rsidR="00D63FD7" w:rsidRPr="00397A38">
              <w:rPr>
                <w:rFonts w:eastAsia="Calibri"/>
              </w:rPr>
              <w:t>серверном помещении,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- Вслед за этим включаются вводные автоматы QF1 и QF2 питания ИБП в серверном шкафу,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- После успешного запуска ИБП, о чем свидетельствуют их режимные параметры, отобр</w:t>
            </w:r>
            <w:r w:rsidR="00D63FD7" w:rsidRPr="00397A38">
              <w:rPr>
                <w:rFonts w:eastAsia="Calibri"/>
              </w:rPr>
              <w:t>ажаемые на ЖКИ панелях, последо</w:t>
            </w:r>
            <w:r w:rsidRPr="00397A38">
              <w:rPr>
                <w:rFonts w:eastAsia="Calibri"/>
              </w:rPr>
              <w:t>вательно включаются групповые автоматы нагрузок (QF3-QF5) в серверном шкафу .</w:t>
            </w:r>
          </w:p>
        </w:tc>
      </w:tr>
      <w:tr w:rsidR="00F046B6" w:rsidRPr="00397A38" w:rsidTr="007B26B6">
        <w:trPr>
          <w:trHeight w:val="1130"/>
        </w:trPr>
        <w:tc>
          <w:tcPr>
            <w:tcW w:w="903" w:type="dxa"/>
            <w:gridSpan w:val="3"/>
            <w:vMerge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478" w:type="dxa"/>
            <w:gridSpan w:val="2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Результат</w:t>
            </w:r>
          </w:p>
        </w:tc>
        <w:tc>
          <w:tcPr>
            <w:tcW w:w="7472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Успешная загрузка операционных систем</w:t>
            </w:r>
            <w:r w:rsidR="00D63FD7" w:rsidRPr="00397A38">
              <w:rPr>
                <w:rFonts w:eastAsia="Calibri"/>
              </w:rPr>
              <w:t xml:space="preserve">  и прикладного ПО серверов АСОТУ с СКС</w:t>
            </w:r>
            <w:r w:rsidRPr="00397A38">
              <w:rPr>
                <w:rFonts w:eastAsia="Calibri"/>
              </w:rPr>
              <w:t xml:space="preserve"> и АРМ дежурного. 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 xml:space="preserve">На экране монитора находится окно аутентификации пользователя 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По стартовому скрипту производится запуск ОИУК</w:t>
            </w:r>
            <w:r w:rsidR="00D63FD7" w:rsidRPr="00397A38">
              <w:rPr>
                <w:rFonts w:eastAsia="Calibri"/>
              </w:rPr>
              <w:t xml:space="preserve"> АСОТУ</w:t>
            </w:r>
            <w:r w:rsidRPr="00397A38">
              <w:rPr>
                <w:rFonts w:eastAsia="Calibri"/>
              </w:rPr>
              <w:t>.</w:t>
            </w:r>
          </w:p>
        </w:tc>
      </w:tr>
      <w:tr w:rsidR="00F046B6" w:rsidRPr="00397A38" w:rsidTr="007B26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9853" w:type="dxa"/>
            <w:gridSpan w:val="6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2. Проверка интерфейса пользователя</w:t>
            </w:r>
          </w:p>
        </w:tc>
      </w:tr>
      <w:tr w:rsidR="00F046B6" w:rsidRPr="00397A38" w:rsidTr="007B26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9853" w:type="dxa"/>
            <w:gridSpan w:val="6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2.1. Проверка режимов работы АРМ пользователей.</w:t>
            </w:r>
          </w:p>
        </w:tc>
      </w:tr>
      <w:tr w:rsidR="00F046B6" w:rsidRPr="00397A38" w:rsidTr="007B26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770" w:type="dxa"/>
            <w:vMerge w:val="restart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572" w:type="dxa"/>
            <w:gridSpan w:val="3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Начальные условия</w:t>
            </w:r>
          </w:p>
        </w:tc>
        <w:tc>
          <w:tcPr>
            <w:tcW w:w="7511" w:type="dxa"/>
            <w:gridSpan w:val="2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Запущен интерфейс системы и произведен вход пользователя.</w:t>
            </w:r>
          </w:p>
        </w:tc>
      </w:tr>
      <w:tr w:rsidR="00F046B6" w:rsidRPr="00397A38" w:rsidTr="007B26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770" w:type="dxa"/>
            <w:vMerge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572" w:type="dxa"/>
            <w:gridSpan w:val="3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Действие</w:t>
            </w:r>
          </w:p>
        </w:tc>
        <w:tc>
          <w:tcPr>
            <w:tcW w:w="7511" w:type="dxa"/>
            <w:gridSpan w:val="2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Выполнить перевод АРМ в следующие режимы: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Управление на 1 монитор;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подготовка данных 1 монитор;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Повторить п.1 п.2  на 2 монитора</w:t>
            </w:r>
          </w:p>
        </w:tc>
      </w:tr>
      <w:tr w:rsidR="00F046B6" w:rsidRPr="00397A38" w:rsidTr="007B26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770" w:type="dxa"/>
            <w:vMerge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572" w:type="dxa"/>
            <w:gridSpan w:val="3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Результат</w:t>
            </w:r>
          </w:p>
        </w:tc>
        <w:tc>
          <w:tcPr>
            <w:tcW w:w="7511" w:type="dxa"/>
            <w:gridSpan w:val="2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Система переходит в выбранный режим с изменением цветовой рамки и обозначением вида режима на линейке индикации соответствующий режимам Управления и ПД.</w:t>
            </w:r>
          </w:p>
        </w:tc>
      </w:tr>
      <w:tr w:rsidR="00F046B6" w:rsidRPr="00397A38" w:rsidTr="007B26B6">
        <w:tc>
          <w:tcPr>
            <w:tcW w:w="9853" w:type="dxa"/>
            <w:gridSpan w:val="6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2.2. Проверка работы списков и протоколов.</w:t>
            </w:r>
          </w:p>
        </w:tc>
      </w:tr>
      <w:tr w:rsidR="00F046B6" w:rsidRPr="00397A38" w:rsidTr="007B26B6">
        <w:tc>
          <w:tcPr>
            <w:tcW w:w="770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572" w:type="dxa"/>
            <w:gridSpan w:val="3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Начальные условия</w:t>
            </w:r>
          </w:p>
        </w:tc>
        <w:tc>
          <w:tcPr>
            <w:tcW w:w="7511" w:type="dxa"/>
            <w:gridSpan w:val="2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Запущен интерфейс системы и произведен вход пользователя.</w:t>
            </w:r>
          </w:p>
        </w:tc>
      </w:tr>
      <w:tr w:rsidR="00F046B6" w:rsidRPr="00397A38" w:rsidTr="007B26B6">
        <w:tc>
          <w:tcPr>
            <w:tcW w:w="770" w:type="dxa"/>
            <w:vMerge w:val="restart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572" w:type="dxa"/>
            <w:gridSpan w:val="3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Действие</w:t>
            </w:r>
          </w:p>
        </w:tc>
        <w:tc>
          <w:tcPr>
            <w:tcW w:w="7511" w:type="dxa"/>
            <w:gridSpan w:val="2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на АРМ проверить наличие списков, протоколов, используя соответствующие меню;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на АРМ проверить работу текстового фильтра в списках, протоколах;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на АРМ проверить работу фильтра, используя технологию Drag&amp;Drop;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на АРМ проверить работу текстового фильтра для поиска событий;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на АРМ проверить переход из списка сообщений на схему объектов диспетчеризации, используя технологию Drag&amp;Drop.</w:t>
            </w:r>
          </w:p>
        </w:tc>
      </w:tr>
      <w:tr w:rsidR="00F046B6" w:rsidRPr="00397A38" w:rsidTr="007B26B6">
        <w:trPr>
          <w:trHeight w:val="777"/>
        </w:trPr>
        <w:tc>
          <w:tcPr>
            <w:tcW w:w="770" w:type="dxa"/>
            <w:vMerge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572" w:type="dxa"/>
            <w:gridSpan w:val="3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Результат</w:t>
            </w:r>
          </w:p>
        </w:tc>
        <w:tc>
          <w:tcPr>
            <w:tcW w:w="7511" w:type="dxa"/>
            <w:gridSpan w:val="2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Работа фильтров производится корректно.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Выполняются корректные переходы между экранными формами.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Отображение списков, протоколов происходит корректно в соответствии с пунктами меню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Текстовый фильтр в протоколах, списках работает корректно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Фильтр с использование технологии Drag&amp;Drop работает корректно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Использование текстового фильтра для поиска событий работает корректно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Переход из списка сообщений на схему объектов диспетчеризации, используя технологию Drag&amp;Drop выполняется корректно</w:t>
            </w:r>
          </w:p>
        </w:tc>
      </w:tr>
      <w:tr w:rsidR="00F046B6" w:rsidRPr="00397A38" w:rsidTr="007B26B6">
        <w:tc>
          <w:tcPr>
            <w:tcW w:w="9853" w:type="dxa"/>
            <w:gridSpan w:val="6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2.3. Проверка отображения графических подложек.</w:t>
            </w:r>
          </w:p>
        </w:tc>
      </w:tr>
      <w:tr w:rsidR="00F046B6" w:rsidRPr="00397A38" w:rsidTr="007B26B6">
        <w:tc>
          <w:tcPr>
            <w:tcW w:w="770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572" w:type="dxa"/>
            <w:gridSpan w:val="3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Начальные условия</w:t>
            </w:r>
          </w:p>
        </w:tc>
        <w:tc>
          <w:tcPr>
            <w:tcW w:w="7511" w:type="dxa"/>
            <w:gridSpan w:val="2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Запущен интерфейс системы и произведен вход пользователя.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На АРМ выбрана схема объекта диспетчеризации с измерениями.</w:t>
            </w:r>
          </w:p>
        </w:tc>
      </w:tr>
      <w:tr w:rsidR="00F046B6" w:rsidRPr="00397A38" w:rsidTr="007B26B6">
        <w:tc>
          <w:tcPr>
            <w:tcW w:w="770" w:type="dxa"/>
            <w:vMerge w:val="restart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572" w:type="dxa"/>
            <w:gridSpan w:val="3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Действие</w:t>
            </w:r>
          </w:p>
        </w:tc>
        <w:tc>
          <w:tcPr>
            <w:tcW w:w="7511" w:type="dxa"/>
            <w:gridSpan w:val="2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Включить/выключить отображение слоев схемы с диспетчерскими названиями, измерениями из меню «Инфо» -&gt; “Графич. подложки”.</w:t>
            </w:r>
          </w:p>
        </w:tc>
      </w:tr>
      <w:tr w:rsidR="00F046B6" w:rsidRPr="00397A38" w:rsidTr="007B26B6">
        <w:trPr>
          <w:trHeight w:val="483"/>
        </w:trPr>
        <w:tc>
          <w:tcPr>
            <w:tcW w:w="770" w:type="dxa"/>
            <w:vMerge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572" w:type="dxa"/>
            <w:gridSpan w:val="3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Результат</w:t>
            </w:r>
          </w:p>
        </w:tc>
        <w:tc>
          <w:tcPr>
            <w:tcW w:w="7511" w:type="dxa"/>
            <w:gridSpan w:val="2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Производится отображение/исчезновение выбранных подложек.</w:t>
            </w:r>
          </w:p>
        </w:tc>
      </w:tr>
      <w:tr w:rsidR="00F046B6" w:rsidRPr="00397A38" w:rsidTr="007B26B6">
        <w:tc>
          <w:tcPr>
            <w:tcW w:w="9853" w:type="dxa"/>
            <w:gridSpan w:val="6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2.4. Проверка масштабирования.</w:t>
            </w:r>
          </w:p>
        </w:tc>
      </w:tr>
      <w:tr w:rsidR="00F046B6" w:rsidRPr="00397A38" w:rsidTr="007B26B6">
        <w:tc>
          <w:tcPr>
            <w:tcW w:w="770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572" w:type="dxa"/>
            <w:gridSpan w:val="3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Начальные условия</w:t>
            </w:r>
          </w:p>
        </w:tc>
        <w:tc>
          <w:tcPr>
            <w:tcW w:w="7511" w:type="dxa"/>
            <w:gridSpan w:val="2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Запущен интерфейс системы и произведен вход пользователя.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На АРМ выбрана однолинейная электрическая схема объектов диспетчеризации нормального режима.</w:t>
            </w:r>
          </w:p>
        </w:tc>
      </w:tr>
      <w:tr w:rsidR="00F046B6" w:rsidRPr="00397A38" w:rsidTr="007B26B6">
        <w:tc>
          <w:tcPr>
            <w:tcW w:w="770" w:type="dxa"/>
            <w:vMerge w:val="restart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572" w:type="dxa"/>
            <w:gridSpan w:val="3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Действие</w:t>
            </w:r>
          </w:p>
        </w:tc>
        <w:tc>
          <w:tcPr>
            <w:tcW w:w="7511" w:type="dxa"/>
            <w:gridSpan w:val="2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Выполнить масштабирование схемы с помощью элементов управления на клавиатуре и в интерфейсе системы (+ и - на клавиатуре, функции по кнопкам в правом верхнем углу экрана «Навигатор», «Отодвинуть схему», «Приблизить схему»).</w:t>
            </w:r>
          </w:p>
        </w:tc>
      </w:tr>
      <w:tr w:rsidR="00F046B6" w:rsidRPr="00397A38" w:rsidTr="007B26B6">
        <w:trPr>
          <w:trHeight w:val="449"/>
        </w:trPr>
        <w:tc>
          <w:tcPr>
            <w:tcW w:w="770" w:type="dxa"/>
            <w:vMerge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572" w:type="dxa"/>
            <w:gridSpan w:val="3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Результат</w:t>
            </w:r>
          </w:p>
        </w:tc>
        <w:tc>
          <w:tcPr>
            <w:tcW w:w="7511" w:type="dxa"/>
            <w:gridSpan w:val="2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Производится увеличение/уменьшение схемы.</w:t>
            </w:r>
          </w:p>
        </w:tc>
      </w:tr>
      <w:tr w:rsidR="00F046B6" w:rsidRPr="00397A38" w:rsidTr="007B26B6">
        <w:tc>
          <w:tcPr>
            <w:tcW w:w="9853" w:type="dxa"/>
            <w:gridSpan w:val="6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2.5. Проверка отображения графиков измерений.</w:t>
            </w:r>
          </w:p>
        </w:tc>
      </w:tr>
      <w:tr w:rsidR="00F046B6" w:rsidRPr="00397A38" w:rsidTr="007B26B6">
        <w:tc>
          <w:tcPr>
            <w:tcW w:w="770" w:type="dxa"/>
            <w:vMerge w:val="restart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572" w:type="dxa"/>
            <w:gridSpan w:val="3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Начальные условия</w:t>
            </w:r>
          </w:p>
        </w:tc>
        <w:tc>
          <w:tcPr>
            <w:tcW w:w="7511" w:type="dxa"/>
            <w:gridSpan w:val="2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Запущен интерфейс системы и произведен вход пользователя.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На АРМ выбрана схема объекта диспетчеризации с измерениями.</w:t>
            </w:r>
          </w:p>
        </w:tc>
      </w:tr>
      <w:tr w:rsidR="00F046B6" w:rsidRPr="00397A38" w:rsidTr="007B26B6">
        <w:tc>
          <w:tcPr>
            <w:tcW w:w="770" w:type="dxa"/>
            <w:vMerge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572" w:type="dxa"/>
            <w:gridSpan w:val="3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Действие</w:t>
            </w:r>
          </w:p>
        </w:tc>
        <w:tc>
          <w:tcPr>
            <w:tcW w:w="7511" w:type="dxa"/>
            <w:gridSpan w:val="2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создать новый график с помощью функции по элементу управления на линейке индикаторов «График» с последующим выбором ТИ из меню по левому нажатию кнопки мыши по символу ТИ, перенести на него выбранные измерения, используя технологию Drag&amp;Drop;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изменить временной интервал отображения графика - двойной клик по цифре на оси времени графика-&gt;раскрыть меню ось времени по кнопке треугольнику-&gt;указать нужные параметры в меню «Установка времени».</w:t>
            </w:r>
          </w:p>
        </w:tc>
      </w:tr>
      <w:tr w:rsidR="00F046B6" w:rsidRPr="00397A38" w:rsidTr="007B26B6">
        <w:trPr>
          <w:trHeight w:val="777"/>
        </w:trPr>
        <w:tc>
          <w:tcPr>
            <w:tcW w:w="770" w:type="dxa"/>
            <w:vMerge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572" w:type="dxa"/>
            <w:gridSpan w:val="3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Результат</w:t>
            </w:r>
          </w:p>
        </w:tc>
        <w:tc>
          <w:tcPr>
            <w:tcW w:w="7511" w:type="dxa"/>
            <w:gridSpan w:val="2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Производится отображение графика выбранных измерений.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Производится изменение оси времени на графике.</w:t>
            </w:r>
          </w:p>
        </w:tc>
      </w:tr>
      <w:tr w:rsidR="00F046B6" w:rsidRPr="00397A38" w:rsidTr="007B26B6">
        <w:tc>
          <w:tcPr>
            <w:tcW w:w="9853" w:type="dxa"/>
            <w:gridSpan w:val="6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2.6. Проверка вывода на печать схем и отчётов.</w:t>
            </w:r>
          </w:p>
        </w:tc>
      </w:tr>
      <w:tr w:rsidR="00F046B6" w:rsidRPr="00397A38" w:rsidTr="007B26B6">
        <w:tc>
          <w:tcPr>
            <w:tcW w:w="770" w:type="dxa"/>
            <w:vMerge w:val="restart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572" w:type="dxa"/>
            <w:gridSpan w:val="3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Начальные условия</w:t>
            </w:r>
          </w:p>
        </w:tc>
        <w:tc>
          <w:tcPr>
            <w:tcW w:w="7511" w:type="dxa"/>
            <w:gridSpan w:val="2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Запущен интерфейс системы и произведен вход пользователя.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На АРМ выбрана схема объектов диспетчеризации.</w:t>
            </w:r>
          </w:p>
        </w:tc>
      </w:tr>
      <w:tr w:rsidR="00F046B6" w:rsidRPr="00397A38" w:rsidTr="007B26B6">
        <w:tc>
          <w:tcPr>
            <w:tcW w:w="770" w:type="dxa"/>
            <w:vMerge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572" w:type="dxa"/>
            <w:gridSpan w:val="3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Действие</w:t>
            </w:r>
          </w:p>
        </w:tc>
        <w:tc>
          <w:tcPr>
            <w:tcW w:w="7511" w:type="dxa"/>
            <w:gridSpan w:val="2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вывести на печать схему объектов диспетчеризации – Главное меню-&gt;Печать;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вывести на печать журнал событий за выбранный интервал времени по кнопке «Печать» внизу списка.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При отсутствии установленного устройства печати произвести печать в файл.</w:t>
            </w:r>
          </w:p>
        </w:tc>
      </w:tr>
      <w:tr w:rsidR="00F046B6" w:rsidRPr="00397A38" w:rsidTr="007B26B6">
        <w:trPr>
          <w:trHeight w:val="777"/>
        </w:trPr>
        <w:tc>
          <w:tcPr>
            <w:tcW w:w="770" w:type="dxa"/>
            <w:vMerge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572" w:type="dxa"/>
            <w:gridSpan w:val="3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Результат</w:t>
            </w:r>
          </w:p>
        </w:tc>
        <w:tc>
          <w:tcPr>
            <w:tcW w:w="7511" w:type="dxa"/>
            <w:gridSpan w:val="2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Производится печать схемы объекта диспетчеризации в созданный графический файл (путь к файлу указывается в статусной строке в интерфейсе).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 xml:space="preserve">Производится печать схемы объекта диспетчеризации на устройство печати 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Производится печать Журнала событий в созданный файл (путь к файлу указывается в статусной строке в интерфейсе).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 xml:space="preserve">Производится печать Журнала событий на устройство печати </w:t>
            </w:r>
          </w:p>
        </w:tc>
      </w:tr>
      <w:tr w:rsidR="00F046B6" w:rsidRPr="00397A38" w:rsidTr="007B26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9853" w:type="dxa"/>
            <w:gridSpan w:val="6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 xml:space="preserve">3. Проверка технологических функций </w:t>
            </w:r>
            <w:r w:rsidR="00997431" w:rsidRPr="00397A38">
              <w:rPr>
                <w:rFonts w:eastAsia="Calibri"/>
              </w:rPr>
              <w:t xml:space="preserve"> АСОТУ</w:t>
            </w:r>
          </w:p>
        </w:tc>
      </w:tr>
      <w:tr w:rsidR="00F046B6" w:rsidRPr="00397A38" w:rsidTr="007B26B6">
        <w:tc>
          <w:tcPr>
            <w:tcW w:w="9853" w:type="dxa"/>
            <w:gridSpan w:val="6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3.1. Проверка формирования архивов и отчетов</w:t>
            </w:r>
          </w:p>
        </w:tc>
      </w:tr>
      <w:tr w:rsidR="00F046B6" w:rsidRPr="00397A38" w:rsidTr="007B26B6">
        <w:tc>
          <w:tcPr>
            <w:tcW w:w="9853" w:type="dxa"/>
            <w:gridSpan w:val="6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3.1.1. Проверка формирования архивов различной скважности  и выборки данных из архивов.</w:t>
            </w:r>
          </w:p>
        </w:tc>
      </w:tr>
      <w:tr w:rsidR="00F046B6" w:rsidRPr="00397A38" w:rsidTr="007B26B6">
        <w:tc>
          <w:tcPr>
            <w:tcW w:w="903" w:type="dxa"/>
            <w:gridSpan w:val="3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478" w:type="dxa"/>
            <w:gridSpan w:val="2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Начальные условия</w:t>
            </w:r>
          </w:p>
        </w:tc>
        <w:tc>
          <w:tcPr>
            <w:tcW w:w="7472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Запущен интерфейс системы и произведен вход пользователя.</w:t>
            </w:r>
          </w:p>
        </w:tc>
      </w:tr>
      <w:tr w:rsidR="00F046B6" w:rsidRPr="00397A38" w:rsidTr="007B26B6">
        <w:tc>
          <w:tcPr>
            <w:tcW w:w="903" w:type="dxa"/>
            <w:gridSpan w:val="3"/>
            <w:vMerge w:val="restart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478" w:type="dxa"/>
            <w:gridSpan w:val="2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Действие</w:t>
            </w:r>
          </w:p>
        </w:tc>
        <w:tc>
          <w:tcPr>
            <w:tcW w:w="7472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открыть форму каталогов архива Архивы-&gt;Каталог архивов на одном мониторе АРМ;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создать новую графическую форму отображения архивов на втором мониторе АРМ (Архивы-&gt;каталог форм отображения-&gt;новая-&gt;выбор вида макета-&gt;вывести);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создать новую табличную форму отображения архивов на третьем мониторе АРМ (Архивы-&gt;каталог форм отображения-&gt;новая-&gt;выбор вида макета-&gt;вывести);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в каталоге архивов произвести выбор архива (средние значения за 1 минуту, 1 час, 1 сутки), используя функцию Drag&amp;Drop перенести несколько архивных значений на формы отображения;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произвести перенос любого/ых архивного/ых значения/й в легенде на форме отображения в свободные поля легенды.</w:t>
            </w:r>
          </w:p>
        </w:tc>
      </w:tr>
      <w:tr w:rsidR="00F046B6" w:rsidRPr="00397A38" w:rsidTr="007B26B6">
        <w:trPr>
          <w:trHeight w:val="777"/>
        </w:trPr>
        <w:tc>
          <w:tcPr>
            <w:tcW w:w="903" w:type="dxa"/>
            <w:gridSpan w:val="3"/>
            <w:vMerge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478" w:type="dxa"/>
            <w:gridSpan w:val="2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Результат</w:t>
            </w:r>
          </w:p>
        </w:tc>
        <w:tc>
          <w:tcPr>
            <w:tcW w:w="7472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форма каталог архивов открывается;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создается новая графическая форма отображения архивов;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создается новая табличная форма отображения архивов;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после выбора архива производится отображения списка архивных переменных в одноименном поле. Производится отображения графиков и числовых значений архивных переменных на формах отображения архивов после их переноса с формы каталога архивов;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после переноса архивной переменной происходит цветовое изменение отображения соответствующей архивной переменной в форме (график, столбец таблицы).</w:t>
            </w:r>
          </w:p>
        </w:tc>
      </w:tr>
      <w:tr w:rsidR="00F046B6" w:rsidRPr="00397A38" w:rsidTr="007B26B6">
        <w:tc>
          <w:tcPr>
            <w:tcW w:w="9853" w:type="dxa"/>
            <w:gridSpan w:val="6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3.1.2. Проверка формирования отчета по переключениям.</w:t>
            </w:r>
          </w:p>
        </w:tc>
      </w:tr>
      <w:tr w:rsidR="00F046B6" w:rsidRPr="00397A38" w:rsidTr="007B26B6">
        <w:tc>
          <w:tcPr>
            <w:tcW w:w="903" w:type="dxa"/>
            <w:gridSpan w:val="3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478" w:type="dxa"/>
            <w:gridSpan w:val="2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Начальные условия</w:t>
            </w:r>
          </w:p>
        </w:tc>
        <w:tc>
          <w:tcPr>
            <w:tcW w:w="7472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Запущен интерфейс системы и произведен вход пользователя.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На мониторах АРМ открыта схема объекта диспетчеризации, протокол событий и/или список событий.</w:t>
            </w:r>
          </w:p>
        </w:tc>
      </w:tr>
      <w:tr w:rsidR="00F046B6" w:rsidRPr="00397A38" w:rsidTr="007B26B6">
        <w:tc>
          <w:tcPr>
            <w:tcW w:w="903" w:type="dxa"/>
            <w:gridSpan w:val="3"/>
            <w:vMerge w:val="restart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478" w:type="dxa"/>
            <w:gridSpan w:val="2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Действие</w:t>
            </w:r>
          </w:p>
        </w:tc>
        <w:tc>
          <w:tcPr>
            <w:tcW w:w="7472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С помощью функции Drag&amp;Drop произвести выборку записей в протоколе событий и/или списке событий для элементов со схемы объекта диспетчеризации.</w:t>
            </w:r>
          </w:p>
        </w:tc>
      </w:tr>
      <w:tr w:rsidR="00F046B6" w:rsidRPr="00397A38" w:rsidTr="007B26B6">
        <w:trPr>
          <w:trHeight w:val="777"/>
        </w:trPr>
        <w:tc>
          <w:tcPr>
            <w:tcW w:w="903" w:type="dxa"/>
            <w:gridSpan w:val="3"/>
            <w:vMerge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478" w:type="dxa"/>
            <w:gridSpan w:val="2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Результат</w:t>
            </w:r>
          </w:p>
        </w:tc>
        <w:tc>
          <w:tcPr>
            <w:tcW w:w="7472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В протоколе событий и/или списке событий производится отображение событий для выбранных элементов.</w:t>
            </w:r>
          </w:p>
        </w:tc>
      </w:tr>
      <w:tr w:rsidR="00F046B6" w:rsidRPr="00397A38" w:rsidTr="007B26B6">
        <w:tc>
          <w:tcPr>
            <w:tcW w:w="9853" w:type="dxa"/>
            <w:gridSpan w:val="6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3.2. Проверка сбора и предварительной обработки данных</w:t>
            </w:r>
          </w:p>
        </w:tc>
      </w:tr>
      <w:tr w:rsidR="00F046B6" w:rsidRPr="00397A38" w:rsidTr="007B26B6">
        <w:tc>
          <w:tcPr>
            <w:tcW w:w="9853" w:type="dxa"/>
            <w:gridSpan w:val="6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3.2.1. Проверка сбора данных.</w:t>
            </w:r>
          </w:p>
        </w:tc>
      </w:tr>
      <w:tr w:rsidR="00F046B6" w:rsidRPr="00397A38" w:rsidTr="007B26B6">
        <w:tc>
          <w:tcPr>
            <w:tcW w:w="903" w:type="dxa"/>
            <w:gridSpan w:val="3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478" w:type="dxa"/>
            <w:gridSpan w:val="2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Начальные условия</w:t>
            </w:r>
          </w:p>
        </w:tc>
        <w:tc>
          <w:tcPr>
            <w:tcW w:w="7472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Запущен интерфейс системы и произведен вход пользователя.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Для определения характеристик телеинформации, получаемой системой с контроллеров, для выполнения тестового случая необходимо участие обслуживающего персонала.</w:t>
            </w:r>
          </w:p>
        </w:tc>
      </w:tr>
      <w:tr w:rsidR="00F046B6" w:rsidRPr="00397A38" w:rsidTr="007B26B6">
        <w:tc>
          <w:tcPr>
            <w:tcW w:w="903" w:type="dxa"/>
            <w:gridSpan w:val="3"/>
            <w:vMerge w:val="restart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478" w:type="dxa"/>
            <w:gridSpan w:val="2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Действие</w:t>
            </w:r>
          </w:p>
        </w:tc>
        <w:tc>
          <w:tcPr>
            <w:tcW w:w="7472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Произвести выборочную проверку значений, меток времени и статусной информации для выбранных точек измерения и коммутационных аппаратов в протоколах и списках событий.</w:t>
            </w:r>
          </w:p>
        </w:tc>
      </w:tr>
      <w:tr w:rsidR="00F046B6" w:rsidRPr="00397A38" w:rsidTr="007B26B6">
        <w:trPr>
          <w:trHeight w:val="777"/>
        </w:trPr>
        <w:tc>
          <w:tcPr>
            <w:tcW w:w="903" w:type="dxa"/>
            <w:gridSpan w:val="3"/>
            <w:vMerge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478" w:type="dxa"/>
            <w:gridSpan w:val="2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Результат</w:t>
            </w:r>
          </w:p>
        </w:tc>
        <w:tc>
          <w:tcPr>
            <w:tcW w:w="7472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Проверяемые параметры телеинформации соответствуют параметрам, переданным с контроллеров в систему.</w:t>
            </w:r>
          </w:p>
        </w:tc>
      </w:tr>
      <w:tr w:rsidR="00F046B6" w:rsidRPr="00397A38" w:rsidTr="007B26B6">
        <w:tc>
          <w:tcPr>
            <w:tcW w:w="9853" w:type="dxa"/>
            <w:gridSpan w:val="6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3.2.2. Проверка статусов телеметрической информации.</w:t>
            </w:r>
          </w:p>
        </w:tc>
      </w:tr>
      <w:tr w:rsidR="00F046B6" w:rsidRPr="00397A38" w:rsidTr="007B26B6">
        <w:tc>
          <w:tcPr>
            <w:tcW w:w="903" w:type="dxa"/>
            <w:gridSpan w:val="3"/>
            <w:vMerge w:val="restart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478" w:type="dxa"/>
            <w:gridSpan w:val="2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Начальные условия</w:t>
            </w:r>
          </w:p>
        </w:tc>
        <w:tc>
          <w:tcPr>
            <w:tcW w:w="7472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Запущен интерфейс системы и произведен вход пользователя.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На АРМ выбрана схема объекта диспетчеризации с телемеханизированными КА, АПТС и измерениями.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Для определения характеристик телеинформации, получаемой системой с контроллеров, для выполнения тестового случая необходимо участие обслуживающего персонала.</w:t>
            </w:r>
          </w:p>
        </w:tc>
      </w:tr>
      <w:tr w:rsidR="00F046B6" w:rsidRPr="00397A38" w:rsidTr="007B26B6">
        <w:tc>
          <w:tcPr>
            <w:tcW w:w="903" w:type="dxa"/>
            <w:gridSpan w:val="3"/>
            <w:vMerge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478" w:type="dxa"/>
            <w:gridSpan w:val="2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Действие</w:t>
            </w:r>
          </w:p>
        </w:tc>
        <w:tc>
          <w:tcPr>
            <w:tcW w:w="7472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Проверить наличие статусных рамок для телемеханизированных элементов.</w:t>
            </w:r>
          </w:p>
        </w:tc>
      </w:tr>
      <w:tr w:rsidR="00F046B6" w:rsidRPr="00397A38" w:rsidTr="007B26B6">
        <w:trPr>
          <w:trHeight w:val="777"/>
        </w:trPr>
        <w:tc>
          <w:tcPr>
            <w:tcW w:w="903" w:type="dxa"/>
            <w:gridSpan w:val="3"/>
            <w:vMerge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478" w:type="dxa"/>
            <w:gridSpan w:val="2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Результат</w:t>
            </w:r>
          </w:p>
        </w:tc>
        <w:tc>
          <w:tcPr>
            <w:tcW w:w="7472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Статусные рамки в зависимости от передаваемой метки статуса отображаются следующим способом: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не отображаются – статус Valid;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красным цветом – нет связи с контроллером;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серым цветом – получены статусы недостоверности сигнала;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желтым цветом – не получен ответ на общий опрос;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Красная окружность – отклонение от нормального состояния КА.</w:t>
            </w:r>
          </w:p>
        </w:tc>
      </w:tr>
      <w:tr w:rsidR="00F046B6" w:rsidRPr="00397A38" w:rsidTr="007B26B6">
        <w:tc>
          <w:tcPr>
            <w:tcW w:w="9853" w:type="dxa"/>
            <w:gridSpan w:val="6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3.3. Проверка обработки данных</w:t>
            </w:r>
          </w:p>
        </w:tc>
      </w:tr>
      <w:tr w:rsidR="00F046B6" w:rsidRPr="00397A38" w:rsidTr="007B26B6">
        <w:tc>
          <w:tcPr>
            <w:tcW w:w="9853" w:type="dxa"/>
            <w:gridSpan w:val="6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3.3.1. Проверка ручного ввода данных.</w:t>
            </w:r>
          </w:p>
        </w:tc>
      </w:tr>
      <w:tr w:rsidR="00F046B6" w:rsidRPr="00397A38" w:rsidTr="007B26B6">
        <w:tc>
          <w:tcPr>
            <w:tcW w:w="780" w:type="dxa"/>
            <w:gridSpan w:val="2"/>
            <w:vMerge w:val="restart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601" w:type="dxa"/>
            <w:gridSpan w:val="3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Начальные условия</w:t>
            </w:r>
          </w:p>
        </w:tc>
        <w:tc>
          <w:tcPr>
            <w:tcW w:w="7472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Запущен интерфейс системы и произведен вход пользователя.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На АРМ выбрана схема объекта диспетчеризации с измерениями.</w:t>
            </w:r>
          </w:p>
        </w:tc>
      </w:tr>
      <w:tr w:rsidR="00F046B6" w:rsidRPr="00397A38" w:rsidTr="007B26B6">
        <w:tc>
          <w:tcPr>
            <w:tcW w:w="780" w:type="dxa"/>
            <w:gridSpan w:val="2"/>
            <w:vMerge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601" w:type="dxa"/>
            <w:gridSpan w:val="3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Действие</w:t>
            </w:r>
          </w:p>
        </w:tc>
        <w:tc>
          <w:tcPr>
            <w:tcW w:w="7472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Задать значения измерений и положений коммутационных аппаратов для выбранных объектов в режиме ручного ввода.</w:t>
            </w:r>
          </w:p>
        </w:tc>
      </w:tr>
      <w:tr w:rsidR="00F046B6" w:rsidRPr="00397A38" w:rsidTr="007B26B6">
        <w:trPr>
          <w:trHeight w:val="777"/>
        </w:trPr>
        <w:tc>
          <w:tcPr>
            <w:tcW w:w="780" w:type="dxa"/>
            <w:gridSpan w:val="2"/>
            <w:vMerge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601" w:type="dxa"/>
            <w:gridSpan w:val="3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Результат</w:t>
            </w:r>
          </w:p>
        </w:tc>
        <w:tc>
          <w:tcPr>
            <w:tcW w:w="7472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производится отображения метки ручного значения для элемента;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для измерений отображается заданное вручную измерение;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lastRenderedPageBreak/>
              <w:t>для КА производится изменение формы отображения в соответствии с заданным вручную значением;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произошло добавление записей в журнал событий в список введенных вручную значений (список «замещенные значения»).</w:t>
            </w:r>
          </w:p>
        </w:tc>
      </w:tr>
      <w:tr w:rsidR="00F046B6" w:rsidRPr="00397A38" w:rsidTr="007B26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9853" w:type="dxa"/>
            <w:gridSpan w:val="6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lastRenderedPageBreak/>
              <w:t>3.3.2. Проверка контроля пределов.</w:t>
            </w:r>
          </w:p>
        </w:tc>
      </w:tr>
      <w:tr w:rsidR="00F046B6" w:rsidRPr="00397A38" w:rsidTr="007B26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780" w:type="dxa"/>
            <w:gridSpan w:val="2"/>
            <w:vMerge w:val="restart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601" w:type="dxa"/>
            <w:gridSpan w:val="3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Начальные условия</w:t>
            </w:r>
          </w:p>
        </w:tc>
        <w:tc>
          <w:tcPr>
            <w:tcW w:w="7472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Запущен интерфейс системы и произведен вход пользователя.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На АРМ открыта схема объекта диспетчеризации, для которой произведена настройка контроля граничных значений ТИ.</w:t>
            </w:r>
          </w:p>
        </w:tc>
      </w:tr>
      <w:tr w:rsidR="00F046B6" w:rsidRPr="00397A38" w:rsidTr="007B26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780" w:type="dxa"/>
            <w:gridSpan w:val="2"/>
            <w:vMerge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601" w:type="dxa"/>
            <w:gridSpan w:val="3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Действие</w:t>
            </w:r>
          </w:p>
        </w:tc>
        <w:tc>
          <w:tcPr>
            <w:tcW w:w="7472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В режиме ручного ввода измерений установить различные значения контролируемых измерений в диапазоне от -5% до +20% от базисного значения.</w:t>
            </w:r>
          </w:p>
        </w:tc>
      </w:tr>
      <w:tr w:rsidR="00F046B6" w:rsidRPr="00397A38" w:rsidTr="007B26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780" w:type="dxa"/>
            <w:gridSpan w:val="2"/>
            <w:vMerge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601" w:type="dxa"/>
            <w:gridSpan w:val="3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Результат</w:t>
            </w:r>
          </w:p>
        </w:tc>
        <w:tc>
          <w:tcPr>
            <w:tcW w:w="7472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для изменяемых измерений происходит изменение формы графического отображения в соответствии с утвержденными требованиями к системе графического отображения информации;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формируются соответствующие записи в журнале событий и оперативном журнале.</w:t>
            </w:r>
          </w:p>
        </w:tc>
      </w:tr>
      <w:tr w:rsidR="00F046B6" w:rsidRPr="00397A38" w:rsidTr="007B26B6">
        <w:tc>
          <w:tcPr>
            <w:tcW w:w="9853" w:type="dxa"/>
            <w:gridSpan w:val="6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3.4. Проверка обработки событий и сигналов</w:t>
            </w:r>
          </w:p>
        </w:tc>
      </w:tr>
      <w:tr w:rsidR="00F046B6" w:rsidRPr="00397A38" w:rsidTr="007B26B6">
        <w:tc>
          <w:tcPr>
            <w:tcW w:w="9853" w:type="dxa"/>
            <w:gridSpan w:val="6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3.4.1. Проверка обработки и отображения событий.</w:t>
            </w:r>
          </w:p>
        </w:tc>
      </w:tr>
      <w:tr w:rsidR="00F046B6" w:rsidRPr="00397A38" w:rsidTr="007B26B6">
        <w:tc>
          <w:tcPr>
            <w:tcW w:w="903" w:type="dxa"/>
            <w:gridSpan w:val="3"/>
            <w:vMerge w:val="restart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478" w:type="dxa"/>
            <w:gridSpan w:val="2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Начальные условия</w:t>
            </w:r>
          </w:p>
        </w:tc>
        <w:tc>
          <w:tcPr>
            <w:tcW w:w="7472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Запущен интерфейс системы и произведен вход пользователя.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Для определения характеристик телеинформации, получаемой системой с контроллеров, для выполнения тестового случая необходимо участие обслуживающего персонала.</w:t>
            </w:r>
          </w:p>
        </w:tc>
      </w:tr>
      <w:tr w:rsidR="00F046B6" w:rsidRPr="00397A38" w:rsidTr="007B26B6">
        <w:tc>
          <w:tcPr>
            <w:tcW w:w="903" w:type="dxa"/>
            <w:gridSpan w:val="3"/>
            <w:vMerge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478" w:type="dxa"/>
            <w:gridSpan w:val="2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Действие</w:t>
            </w:r>
          </w:p>
        </w:tc>
        <w:tc>
          <w:tcPr>
            <w:tcW w:w="7472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проверить отображения телемеханизированных элементов при получении данных от контроллеров, а также записи в списке событий и протоколах событий;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выполнить блокировку телеизмерения из контекстного меню по нажатию левой кнопки мыши на элементе и установке метки «сигнализация» и произвести проверку из предыдущего абзаца данного тестового случая.</w:t>
            </w:r>
          </w:p>
        </w:tc>
      </w:tr>
      <w:tr w:rsidR="00F046B6" w:rsidRPr="00397A38" w:rsidTr="007B26B6">
        <w:trPr>
          <w:trHeight w:val="777"/>
        </w:trPr>
        <w:tc>
          <w:tcPr>
            <w:tcW w:w="903" w:type="dxa"/>
            <w:gridSpan w:val="3"/>
            <w:vMerge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478" w:type="dxa"/>
            <w:gridSpan w:val="2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Результат</w:t>
            </w:r>
          </w:p>
        </w:tc>
        <w:tc>
          <w:tcPr>
            <w:tcW w:w="7472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форма отображения выбранных элементов изменилась в соответствии с полученным значением и статусом, сформировались соответствующие записи в списке и протоколе событий;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у выбранных элементов отображена метка блокировки телеметрии, при получении соответствующих телеметрических данных от контроллеров не происходит изменение формы отображения элемента, не формируются записи в списках и протоколах событий.</w:t>
            </w:r>
          </w:p>
        </w:tc>
      </w:tr>
      <w:tr w:rsidR="00F046B6" w:rsidRPr="00397A38" w:rsidTr="007B26B6">
        <w:tc>
          <w:tcPr>
            <w:tcW w:w="9853" w:type="dxa"/>
            <w:gridSpan w:val="6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3.4.2. Проверка квитирования событий.</w:t>
            </w:r>
          </w:p>
        </w:tc>
      </w:tr>
      <w:tr w:rsidR="00F046B6" w:rsidRPr="00397A38" w:rsidTr="007B26B6">
        <w:tc>
          <w:tcPr>
            <w:tcW w:w="903" w:type="dxa"/>
            <w:gridSpan w:val="3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478" w:type="dxa"/>
            <w:gridSpan w:val="2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Начальные условия</w:t>
            </w:r>
          </w:p>
        </w:tc>
        <w:tc>
          <w:tcPr>
            <w:tcW w:w="7472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Запущен интерфейс системы и произведен вход пользователя. В системе имеются неквитированные события.</w:t>
            </w:r>
          </w:p>
        </w:tc>
      </w:tr>
      <w:tr w:rsidR="00F046B6" w:rsidRPr="00397A38" w:rsidTr="007B26B6">
        <w:tc>
          <w:tcPr>
            <w:tcW w:w="903" w:type="dxa"/>
            <w:gridSpan w:val="3"/>
            <w:vMerge w:val="restart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478" w:type="dxa"/>
            <w:gridSpan w:val="2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Действие</w:t>
            </w:r>
          </w:p>
        </w:tc>
        <w:tc>
          <w:tcPr>
            <w:tcW w:w="7472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Произвести квитирование выбранного неквитированного события.</w:t>
            </w:r>
          </w:p>
        </w:tc>
      </w:tr>
      <w:tr w:rsidR="00F046B6" w:rsidRPr="00397A38" w:rsidTr="007B26B6">
        <w:trPr>
          <w:trHeight w:val="777"/>
        </w:trPr>
        <w:tc>
          <w:tcPr>
            <w:tcW w:w="903" w:type="dxa"/>
            <w:gridSpan w:val="3"/>
            <w:vMerge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478" w:type="dxa"/>
            <w:gridSpan w:val="2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Результат</w:t>
            </w:r>
          </w:p>
        </w:tc>
        <w:tc>
          <w:tcPr>
            <w:tcW w:w="7472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Производится квитирование события с изменением формы отображения элемента и изменениями соответствующих строк в списке событий.</w:t>
            </w:r>
          </w:p>
        </w:tc>
      </w:tr>
      <w:tr w:rsidR="00F046B6" w:rsidRPr="00397A38" w:rsidTr="007B26B6">
        <w:tc>
          <w:tcPr>
            <w:tcW w:w="9853" w:type="dxa"/>
            <w:gridSpan w:val="6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3.4.3. Проверка работа списка событий.</w:t>
            </w:r>
          </w:p>
        </w:tc>
      </w:tr>
      <w:tr w:rsidR="00F046B6" w:rsidRPr="00397A38" w:rsidTr="007B26B6">
        <w:tc>
          <w:tcPr>
            <w:tcW w:w="903" w:type="dxa"/>
            <w:gridSpan w:val="3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478" w:type="dxa"/>
            <w:gridSpan w:val="2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Начал</w:t>
            </w:r>
            <w:r w:rsidRPr="00397A38">
              <w:rPr>
                <w:rFonts w:eastAsia="Calibri"/>
              </w:rPr>
              <w:lastRenderedPageBreak/>
              <w:t>ьные условия</w:t>
            </w:r>
          </w:p>
        </w:tc>
        <w:tc>
          <w:tcPr>
            <w:tcW w:w="7472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lastRenderedPageBreak/>
              <w:t xml:space="preserve">Запущен интерфейс системы и произведен вход пользователя. </w:t>
            </w:r>
            <w:r w:rsidRPr="00397A38">
              <w:rPr>
                <w:rFonts w:eastAsia="Calibri"/>
              </w:rPr>
              <w:lastRenderedPageBreak/>
              <w:t>На одном мониторе отображена схема объекта диспетчеризации с телемеханизированными элементами, АПТС и измерениями.</w:t>
            </w:r>
          </w:p>
        </w:tc>
      </w:tr>
      <w:tr w:rsidR="00F046B6" w:rsidRPr="00397A38" w:rsidTr="007B26B6">
        <w:tc>
          <w:tcPr>
            <w:tcW w:w="903" w:type="dxa"/>
            <w:gridSpan w:val="3"/>
            <w:vMerge w:val="restart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478" w:type="dxa"/>
            <w:gridSpan w:val="2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Действие</w:t>
            </w:r>
          </w:p>
        </w:tc>
        <w:tc>
          <w:tcPr>
            <w:tcW w:w="7472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произвести открытие различных списков событий;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выполнить текстовую фильтрацию событий;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выполнить фильтрацию событий со схемы объекта диспетчеризации используя технологию Drag&amp;Drop.</w:t>
            </w:r>
          </w:p>
        </w:tc>
      </w:tr>
      <w:tr w:rsidR="00F046B6" w:rsidRPr="00397A38" w:rsidTr="007B26B6">
        <w:trPr>
          <w:trHeight w:val="777"/>
        </w:trPr>
        <w:tc>
          <w:tcPr>
            <w:tcW w:w="903" w:type="dxa"/>
            <w:gridSpan w:val="3"/>
            <w:vMerge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478" w:type="dxa"/>
            <w:gridSpan w:val="2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Результат</w:t>
            </w:r>
          </w:p>
        </w:tc>
        <w:tc>
          <w:tcPr>
            <w:tcW w:w="7472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производится открытие соответствующих списков событий и отображение информации в них;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текстовая фильтрация событий работает корректно;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фильтрацию событий со схемы объекта диспетчеризации работает корректно.</w:t>
            </w:r>
          </w:p>
        </w:tc>
      </w:tr>
      <w:tr w:rsidR="00F046B6" w:rsidRPr="00397A38" w:rsidTr="007B26B6">
        <w:tc>
          <w:tcPr>
            <w:tcW w:w="9853" w:type="dxa"/>
            <w:gridSpan w:val="6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3.5. Проверка топологии сети</w:t>
            </w:r>
          </w:p>
        </w:tc>
      </w:tr>
      <w:tr w:rsidR="00F046B6" w:rsidRPr="00397A38" w:rsidTr="007B26B6">
        <w:tc>
          <w:tcPr>
            <w:tcW w:w="9853" w:type="dxa"/>
            <w:gridSpan w:val="6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3.5.1. Проверка топологической раскраски сети.</w:t>
            </w:r>
          </w:p>
        </w:tc>
      </w:tr>
      <w:tr w:rsidR="00F046B6" w:rsidRPr="00397A38" w:rsidTr="007B26B6">
        <w:tc>
          <w:tcPr>
            <w:tcW w:w="780" w:type="dxa"/>
            <w:gridSpan w:val="2"/>
            <w:vMerge w:val="restart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601" w:type="dxa"/>
            <w:gridSpan w:val="3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Начальные условия</w:t>
            </w:r>
          </w:p>
        </w:tc>
        <w:tc>
          <w:tcPr>
            <w:tcW w:w="7472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Запущен интерфейс системы и произведен вход пользователя. На мониторах АРМ отображены обзорная/режимная схема сети, схема ПС.</w:t>
            </w:r>
          </w:p>
        </w:tc>
      </w:tr>
      <w:tr w:rsidR="00F046B6" w:rsidRPr="00397A38" w:rsidTr="007B26B6">
        <w:tc>
          <w:tcPr>
            <w:tcW w:w="780" w:type="dxa"/>
            <w:gridSpan w:val="2"/>
            <w:vMerge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601" w:type="dxa"/>
            <w:gridSpan w:val="3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Действие</w:t>
            </w:r>
          </w:p>
        </w:tc>
        <w:tc>
          <w:tcPr>
            <w:tcW w:w="7472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проверить топологическую раскраску сети в нормально режиме, при отключении оборудования, при заземлении отключенного оборудования;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отобразить источники питания - “Инфо”-&gt; “топология» -&gt; “источники питания» - выбор оборудования курсором и нажатием левой кнопки мыши.</w:t>
            </w:r>
          </w:p>
        </w:tc>
      </w:tr>
      <w:tr w:rsidR="00F046B6" w:rsidRPr="00397A38" w:rsidTr="007B26B6">
        <w:trPr>
          <w:trHeight w:val="777"/>
        </w:trPr>
        <w:tc>
          <w:tcPr>
            <w:tcW w:w="780" w:type="dxa"/>
            <w:gridSpan w:val="2"/>
            <w:vMerge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601" w:type="dxa"/>
            <w:gridSpan w:val="3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Результат</w:t>
            </w:r>
          </w:p>
        </w:tc>
        <w:tc>
          <w:tcPr>
            <w:tcW w:w="7472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топологическая окраска соответствует утвержденным графическим представлениям и предустановленным способам окраски топологии системы;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отображаются список источников питания выбранного оборудования.</w:t>
            </w:r>
          </w:p>
        </w:tc>
      </w:tr>
      <w:tr w:rsidR="00F046B6" w:rsidRPr="00397A38" w:rsidTr="007B26B6">
        <w:tc>
          <w:tcPr>
            <w:tcW w:w="9853" w:type="dxa"/>
            <w:gridSpan w:val="6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4. Проверка администрирования системы</w:t>
            </w:r>
          </w:p>
        </w:tc>
      </w:tr>
      <w:tr w:rsidR="00F046B6" w:rsidRPr="00397A38" w:rsidTr="007B26B6">
        <w:tc>
          <w:tcPr>
            <w:tcW w:w="9853" w:type="dxa"/>
            <w:gridSpan w:val="6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4.1. Проверка управления правами доступа.</w:t>
            </w:r>
          </w:p>
        </w:tc>
      </w:tr>
      <w:tr w:rsidR="00F046B6" w:rsidRPr="00397A38" w:rsidTr="007B26B6">
        <w:tc>
          <w:tcPr>
            <w:tcW w:w="903" w:type="dxa"/>
            <w:gridSpan w:val="3"/>
            <w:vMerge w:val="restart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478" w:type="dxa"/>
            <w:gridSpan w:val="2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Начальные условия</w:t>
            </w:r>
          </w:p>
        </w:tc>
        <w:tc>
          <w:tcPr>
            <w:tcW w:w="7472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Запущен интерфейс системы и произведен вход пользователя.</w:t>
            </w:r>
          </w:p>
        </w:tc>
      </w:tr>
      <w:tr w:rsidR="00F046B6" w:rsidRPr="00397A38" w:rsidTr="007B26B6">
        <w:tc>
          <w:tcPr>
            <w:tcW w:w="903" w:type="dxa"/>
            <w:gridSpan w:val="3"/>
            <w:vMerge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478" w:type="dxa"/>
            <w:gridSpan w:val="2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Действие</w:t>
            </w:r>
          </w:p>
        </w:tc>
        <w:tc>
          <w:tcPr>
            <w:tcW w:w="7472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добавить нового пользователя;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сменить пароль пользователю;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установить права пользователя;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осуществить вход в систему и проверить функционал пользователя в соответствии с настроенными правами;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удалить созданного пользователя;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проверить вход в систему под пользователем, удаленным администратором.</w:t>
            </w:r>
          </w:p>
        </w:tc>
      </w:tr>
      <w:tr w:rsidR="00F046B6" w:rsidRPr="00397A38" w:rsidTr="007B26B6">
        <w:trPr>
          <w:trHeight w:val="777"/>
        </w:trPr>
        <w:tc>
          <w:tcPr>
            <w:tcW w:w="903" w:type="dxa"/>
            <w:gridSpan w:val="3"/>
            <w:vMerge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478" w:type="dxa"/>
            <w:gridSpan w:val="2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Результат</w:t>
            </w:r>
          </w:p>
        </w:tc>
        <w:tc>
          <w:tcPr>
            <w:tcW w:w="7472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создан новый пользователь;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смена пароля пользователя происходит корректно;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права пользователю устанавливаются в соответствии с назначенными;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 xml:space="preserve">вход пользователя в систему осуществлен. Пользователю доступен функционал в соответствии с настроенными правами; 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Пользователь удален;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 xml:space="preserve">вход под пользователем, удаленным администратором, не </w:t>
            </w:r>
            <w:r w:rsidRPr="00397A38">
              <w:rPr>
                <w:rFonts w:eastAsia="Calibri"/>
              </w:rPr>
              <w:lastRenderedPageBreak/>
              <w:t>производится.</w:t>
            </w:r>
          </w:p>
        </w:tc>
      </w:tr>
      <w:tr w:rsidR="00F046B6" w:rsidRPr="00397A38" w:rsidTr="007B26B6">
        <w:trPr>
          <w:trHeight w:val="318"/>
        </w:trPr>
        <w:tc>
          <w:tcPr>
            <w:tcW w:w="9853" w:type="dxa"/>
            <w:gridSpan w:val="6"/>
          </w:tcPr>
          <w:p w:rsidR="00F046B6" w:rsidRPr="00397A38" w:rsidRDefault="00F046B6" w:rsidP="001437C4">
            <w:pPr>
              <w:rPr>
                <w:rFonts w:eastAsia="Calibri"/>
              </w:rPr>
            </w:pPr>
            <w:bookmarkStart w:id="112" w:name="_Toc339030408"/>
            <w:bookmarkStart w:id="113" w:name="_Toc339032866"/>
            <w:bookmarkStart w:id="114" w:name="_Toc339056416"/>
            <w:bookmarkStart w:id="115" w:name="_Toc339056510"/>
            <w:bookmarkStart w:id="116" w:name="_Toc339112465"/>
            <w:bookmarkStart w:id="117" w:name="_Toc339123924"/>
            <w:bookmarkStart w:id="118" w:name="_Toc339209785"/>
            <w:bookmarkStart w:id="119" w:name="_Toc339385213"/>
            <w:bookmarkStart w:id="120" w:name="_Toc339385304"/>
            <w:bookmarkStart w:id="121" w:name="_Toc339465632"/>
            <w:bookmarkStart w:id="122" w:name="_Toc339465729"/>
            <w:bookmarkEnd w:id="112"/>
            <w:bookmarkEnd w:id="113"/>
            <w:bookmarkEnd w:id="114"/>
            <w:bookmarkEnd w:id="115"/>
            <w:bookmarkEnd w:id="116"/>
            <w:bookmarkEnd w:id="117"/>
            <w:bookmarkEnd w:id="118"/>
            <w:bookmarkEnd w:id="119"/>
            <w:bookmarkEnd w:id="120"/>
            <w:bookmarkEnd w:id="121"/>
            <w:bookmarkEnd w:id="122"/>
            <w:r w:rsidRPr="00397A38">
              <w:rPr>
                <w:rFonts w:eastAsia="Calibri"/>
              </w:rPr>
              <w:lastRenderedPageBreak/>
              <w:t>5. Проверка звуковой сигнализации</w:t>
            </w:r>
          </w:p>
        </w:tc>
      </w:tr>
      <w:tr w:rsidR="00F046B6" w:rsidRPr="00397A38" w:rsidTr="007B26B6">
        <w:trPr>
          <w:trHeight w:val="777"/>
        </w:trPr>
        <w:tc>
          <w:tcPr>
            <w:tcW w:w="903" w:type="dxa"/>
            <w:gridSpan w:val="3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478" w:type="dxa"/>
            <w:gridSpan w:val="2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Начальные условия</w:t>
            </w:r>
          </w:p>
        </w:tc>
        <w:tc>
          <w:tcPr>
            <w:tcW w:w="7472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АРМ функционирует в штатном режиме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Выбрать однолинейную схему объектов диспетчеризации</w:t>
            </w:r>
          </w:p>
        </w:tc>
      </w:tr>
      <w:tr w:rsidR="00F046B6" w:rsidRPr="00397A38" w:rsidTr="007B26B6">
        <w:trPr>
          <w:trHeight w:val="777"/>
        </w:trPr>
        <w:tc>
          <w:tcPr>
            <w:tcW w:w="903" w:type="dxa"/>
            <w:gridSpan w:val="3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478" w:type="dxa"/>
            <w:gridSpan w:val="2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Действие</w:t>
            </w:r>
          </w:p>
        </w:tc>
        <w:tc>
          <w:tcPr>
            <w:tcW w:w="7472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Обслуживающий персонал  коммутирует аварийное состояние</w:t>
            </w:r>
          </w:p>
        </w:tc>
      </w:tr>
      <w:tr w:rsidR="00F046B6" w:rsidRPr="00397A38" w:rsidTr="007B26B6">
        <w:trPr>
          <w:trHeight w:val="777"/>
        </w:trPr>
        <w:tc>
          <w:tcPr>
            <w:tcW w:w="903" w:type="dxa"/>
            <w:gridSpan w:val="3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478" w:type="dxa"/>
            <w:gridSpan w:val="2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Результат</w:t>
            </w:r>
          </w:p>
        </w:tc>
        <w:tc>
          <w:tcPr>
            <w:tcW w:w="7472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При имитации аварийного состояния. Система воспроизводит звуковой сигнал</w:t>
            </w:r>
          </w:p>
        </w:tc>
      </w:tr>
    </w:tbl>
    <w:p w:rsidR="00F046B6" w:rsidRPr="00397A38" w:rsidRDefault="00F046B6" w:rsidP="001437C4">
      <w:pPr>
        <w:rPr>
          <w:rFonts w:eastAsia="Calibri"/>
        </w:rPr>
      </w:pPr>
    </w:p>
    <w:p w:rsidR="00F046B6" w:rsidRPr="00397A38" w:rsidRDefault="00F046B6" w:rsidP="001437C4">
      <w:pPr>
        <w:rPr>
          <w:rFonts w:eastAsia="Calibri"/>
        </w:rPr>
      </w:pPr>
      <w:r w:rsidRPr="00397A38">
        <w:rPr>
          <w:rFonts w:eastAsia="Calibri"/>
        </w:rPr>
        <w:br w:type="page"/>
      </w:r>
    </w:p>
    <w:p w:rsidR="00F046B6" w:rsidRPr="00397A38" w:rsidRDefault="00F046B6" w:rsidP="005F33DE">
      <w:pPr>
        <w:pStyle w:val="1"/>
      </w:pPr>
      <w:bookmarkStart w:id="123" w:name="_Toc196127099"/>
      <w:r w:rsidRPr="00397A38">
        <w:rPr>
          <w:u w:val="single"/>
        </w:rPr>
        <w:lastRenderedPageBreak/>
        <w:t>Приложение 3</w:t>
      </w:r>
      <w:r w:rsidRPr="00397A38">
        <w:t>. Методика проверки функций сбора данных сервером</w:t>
      </w:r>
      <w:r w:rsidR="00997431" w:rsidRPr="00397A38">
        <w:t xml:space="preserve"> ЦППС АСОТУ</w:t>
      </w:r>
      <w:bookmarkEnd w:id="123"/>
    </w:p>
    <w:p w:rsidR="00F046B6" w:rsidRPr="00397A38" w:rsidRDefault="00F046B6" w:rsidP="001437C4">
      <w:pPr>
        <w:rPr>
          <w:rFonts w:eastAsia="Calibri"/>
        </w:rPr>
      </w:pPr>
    </w:p>
    <w:tbl>
      <w:tblPr>
        <w:tblW w:w="10421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70"/>
        <w:gridCol w:w="1619"/>
        <w:gridCol w:w="1236"/>
        <w:gridCol w:w="6096"/>
      </w:tblGrid>
      <w:tr w:rsidR="00F046B6" w:rsidRPr="00397A38" w:rsidTr="007B26B6">
        <w:tc>
          <w:tcPr>
            <w:tcW w:w="10421" w:type="dxa"/>
            <w:gridSpan w:val="4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1. Проверка запуска и входа в систему</w:t>
            </w:r>
          </w:p>
        </w:tc>
      </w:tr>
      <w:tr w:rsidR="00F046B6" w:rsidRPr="00397A38" w:rsidTr="007B26B6">
        <w:tc>
          <w:tcPr>
            <w:tcW w:w="3089" w:type="dxa"/>
            <w:gridSpan w:val="2"/>
            <w:vMerge w:val="restart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236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Начальные условия</w:t>
            </w:r>
          </w:p>
        </w:tc>
        <w:tc>
          <w:tcPr>
            <w:tcW w:w="6096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Оборудование смонтировано, цепи питания и интерфейсные цепи подключены, ПО установлено.</w:t>
            </w:r>
          </w:p>
        </w:tc>
      </w:tr>
      <w:tr w:rsidR="00F046B6" w:rsidRPr="00397A38" w:rsidTr="007B26B6">
        <w:tc>
          <w:tcPr>
            <w:tcW w:w="3089" w:type="dxa"/>
            <w:gridSpan w:val="2"/>
            <w:vMerge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236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Действие</w:t>
            </w:r>
          </w:p>
        </w:tc>
        <w:tc>
          <w:tcPr>
            <w:tcW w:w="6096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Включить оборудование нажатием на кнопку питания;</w:t>
            </w:r>
          </w:p>
        </w:tc>
      </w:tr>
      <w:tr w:rsidR="00F046B6" w:rsidRPr="00397A38" w:rsidTr="007B26B6">
        <w:trPr>
          <w:trHeight w:val="1130"/>
        </w:trPr>
        <w:tc>
          <w:tcPr>
            <w:tcW w:w="3089" w:type="dxa"/>
            <w:gridSpan w:val="2"/>
            <w:vMerge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236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Результат</w:t>
            </w:r>
          </w:p>
        </w:tc>
        <w:tc>
          <w:tcPr>
            <w:tcW w:w="6096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Загрузка операционной системы без сбоев;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 xml:space="preserve">  Стартовым скриптом запускается комплекс ССПИ</w:t>
            </w:r>
          </w:p>
        </w:tc>
      </w:tr>
      <w:tr w:rsidR="00F046B6" w:rsidRPr="00397A38" w:rsidTr="007B26B6">
        <w:tc>
          <w:tcPr>
            <w:tcW w:w="10421" w:type="dxa"/>
            <w:gridSpan w:val="4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2. Проверка каналов связи, транслирующих данные через оборудование связи по основному и резервному каналам</w:t>
            </w:r>
          </w:p>
        </w:tc>
      </w:tr>
      <w:tr w:rsidR="00F046B6" w:rsidRPr="00397A38" w:rsidTr="007B26B6">
        <w:tc>
          <w:tcPr>
            <w:tcW w:w="3089" w:type="dxa"/>
            <w:gridSpan w:val="2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236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Начальные условия</w:t>
            </w:r>
          </w:p>
        </w:tc>
        <w:tc>
          <w:tcPr>
            <w:tcW w:w="6096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В работе находится 2 канала связи транслирующие данные через оборудование связи: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первый канал  трансляции данных имеет статус «Активный»;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 xml:space="preserve">второй канал </w:t>
            </w:r>
            <w:r w:rsidR="00997431" w:rsidRPr="00397A38">
              <w:rPr>
                <w:rFonts w:eastAsia="Calibri"/>
              </w:rPr>
              <w:t xml:space="preserve">(второй этап) </w:t>
            </w:r>
            <w:r w:rsidRPr="00397A38">
              <w:rPr>
                <w:rFonts w:eastAsia="Calibri"/>
              </w:rPr>
              <w:t>трансляции данных имеет статус «без статуса»</w:t>
            </w:r>
          </w:p>
        </w:tc>
      </w:tr>
      <w:tr w:rsidR="00F046B6" w:rsidRPr="00397A38" w:rsidTr="007B26B6">
        <w:tc>
          <w:tcPr>
            <w:tcW w:w="3089" w:type="dxa"/>
            <w:gridSpan w:val="2"/>
            <w:vMerge w:val="restart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236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Действие</w:t>
            </w:r>
          </w:p>
        </w:tc>
        <w:tc>
          <w:tcPr>
            <w:tcW w:w="6096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 xml:space="preserve">Отключить сетевой интерфейс коммутатора основного канала в шкафу связи 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Подключить сетевой интерфейс коммутатора резервного канала в шкафу связи</w:t>
            </w:r>
          </w:p>
        </w:tc>
      </w:tr>
      <w:tr w:rsidR="00F046B6" w:rsidRPr="00397A38" w:rsidTr="007B26B6">
        <w:trPr>
          <w:trHeight w:val="777"/>
        </w:trPr>
        <w:tc>
          <w:tcPr>
            <w:tcW w:w="3089" w:type="dxa"/>
            <w:gridSpan w:val="2"/>
            <w:vMerge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236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Результат</w:t>
            </w:r>
          </w:p>
        </w:tc>
        <w:tc>
          <w:tcPr>
            <w:tcW w:w="6096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Статус «Активный» присвоен работоспособному (резервному) каналу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Обмен данных функционирует без сбоев.</w:t>
            </w:r>
          </w:p>
        </w:tc>
      </w:tr>
      <w:tr w:rsidR="00F046B6" w:rsidRPr="00397A38" w:rsidTr="007B26B6">
        <w:trPr>
          <w:trHeight w:val="401"/>
        </w:trPr>
        <w:tc>
          <w:tcPr>
            <w:tcW w:w="10421" w:type="dxa"/>
            <w:gridSpan w:val="4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Проверка синхронизации времени NTP-сервера</w:t>
            </w:r>
          </w:p>
        </w:tc>
      </w:tr>
      <w:tr w:rsidR="00F046B6" w:rsidRPr="00397A38" w:rsidTr="007B26B6">
        <w:trPr>
          <w:trHeight w:val="435"/>
        </w:trPr>
        <w:tc>
          <w:tcPr>
            <w:tcW w:w="3089" w:type="dxa"/>
            <w:gridSpan w:val="2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236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Начальные условия</w:t>
            </w:r>
          </w:p>
        </w:tc>
        <w:tc>
          <w:tcPr>
            <w:tcW w:w="6096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Система функционирует в штатном режиме</w:t>
            </w:r>
          </w:p>
        </w:tc>
      </w:tr>
      <w:tr w:rsidR="00F046B6" w:rsidRPr="00397A38" w:rsidTr="007B26B6">
        <w:trPr>
          <w:trHeight w:val="777"/>
        </w:trPr>
        <w:tc>
          <w:tcPr>
            <w:tcW w:w="3089" w:type="dxa"/>
            <w:gridSpan w:val="2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236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Действия</w:t>
            </w:r>
          </w:p>
        </w:tc>
        <w:tc>
          <w:tcPr>
            <w:tcW w:w="6096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Ntpq –p на dbs01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На экран выводится информация об обмене с сервером и о коррекции времени</w:t>
            </w:r>
          </w:p>
        </w:tc>
      </w:tr>
      <w:tr w:rsidR="00F046B6" w:rsidRPr="00397A38" w:rsidTr="007B26B6">
        <w:trPr>
          <w:trHeight w:val="777"/>
        </w:trPr>
        <w:tc>
          <w:tcPr>
            <w:tcW w:w="3089" w:type="dxa"/>
            <w:gridSpan w:val="2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236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Результат</w:t>
            </w:r>
          </w:p>
        </w:tc>
        <w:tc>
          <w:tcPr>
            <w:tcW w:w="6096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Происходит синхронизация времени с ntp – сервером</w:t>
            </w:r>
          </w:p>
        </w:tc>
      </w:tr>
      <w:tr w:rsidR="00F046B6" w:rsidRPr="00397A38" w:rsidTr="007B26B6">
        <w:tc>
          <w:tcPr>
            <w:tcW w:w="10421" w:type="dxa"/>
            <w:gridSpan w:val="4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 xml:space="preserve">4. Проверка восстановления работоспособности сервера ОИУК после сбоев интерфейса связи </w:t>
            </w:r>
          </w:p>
        </w:tc>
      </w:tr>
      <w:tr w:rsidR="00F046B6" w:rsidRPr="00397A38" w:rsidTr="007B26B6">
        <w:tc>
          <w:tcPr>
            <w:tcW w:w="1470" w:type="dxa"/>
            <w:tcBorders>
              <w:right w:val="single" w:sz="4" w:space="0" w:color="auto"/>
            </w:tcBorders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2855" w:type="dxa"/>
            <w:gridSpan w:val="2"/>
            <w:tcBorders>
              <w:left w:val="single" w:sz="4" w:space="0" w:color="auto"/>
            </w:tcBorders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Начальные условия</w:t>
            </w:r>
          </w:p>
        </w:tc>
        <w:tc>
          <w:tcPr>
            <w:tcW w:w="6096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 xml:space="preserve">Сервер </w:t>
            </w:r>
            <w:r w:rsidR="00997431" w:rsidRPr="00397A38">
              <w:rPr>
                <w:rFonts w:eastAsia="Calibri"/>
              </w:rPr>
              <w:t xml:space="preserve">ЦППС АСОТУ </w:t>
            </w:r>
            <w:r w:rsidRPr="00397A38">
              <w:rPr>
                <w:rFonts w:eastAsia="Calibri"/>
              </w:rPr>
              <w:t>работает в штатном режиме.</w:t>
            </w:r>
          </w:p>
        </w:tc>
      </w:tr>
      <w:tr w:rsidR="00F046B6" w:rsidRPr="00397A38" w:rsidTr="007B26B6">
        <w:tc>
          <w:tcPr>
            <w:tcW w:w="1470" w:type="dxa"/>
            <w:tcBorders>
              <w:right w:val="single" w:sz="4" w:space="0" w:color="auto"/>
            </w:tcBorders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2855" w:type="dxa"/>
            <w:gridSpan w:val="2"/>
            <w:tcBorders>
              <w:left w:val="single" w:sz="4" w:space="0" w:color="auto"/>
            </w:tcBorders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Действие</w:t>
            </w:r>
          </w:p>
        </w:tc>
        <w:tc>
          <w:tcPr>
            <w:tcW w:w="6096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Отключить один из сетевых интерфейсов передачи данных сервера</w:t>
            </w:r>
            <w:r w:rsidR="00997431" w:rsidRPr="00397A38">
              <w:rPr>
                <w:rFonts w:eastAsia="Calibri"/>
              </w:rPr>
              <w:t xml:space="preserve"> АСОТУ</w:t>
            </w:r>
            <w:r w:rsidRPr="00397A38">
              <w:rPr>
                <w:rFonts w:eastAsia="Calibri"/>
              </w:rPr>
              <w:t>.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 xml:space="preserve">Убедиться, что обмен/сбор данных происходит через другой (резервный) сетевой интерфейс сервера </w:t>
            </w:r>
            <w:r w:rsidR="00997431" w:rsidRPr="00397A38">
              <w:rPr>
                <w:rFonts w:eastAsia="Calibri"/>
              </w:rPr>
              <w:t>АСОТУ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lastRenderedPageBreak/>
              <w:t>Подключить основной сетевой интерфейс сервера.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Повторить вышеописанную процедуру для резервного сетевого интерфейса</w:t>
            </w:r>
          </w:p>
        </w:tc>
      </w:tr>
      <w:tr w:rsidR="00F046B6" w:rsidRPr="00397A38" w:rsidTr="007B26B6">
        <w:trPr>
          <w:trHeight w:val="777"/>
        </w:trPr>
        <w:tc>
          <w:tcPr>
            <w:tcW w:w="1470" w:type="dxa"/>
            <w:tcBorders>
              <w:right w:val="single" w:sz="4" w:space="0" w:color="auto"/>
            </w:tcBorders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2855" w:type="dxa"/>
            <w:gridSpan w:val="2"/>
            <w:tcBorders>
              <w:left w:val="single" w:sz="4" w:space="0" w:color="auto"/>
            </w:tcBorders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Результат</w:t>
            </w:r>
          </w:p>
        </w:tc>
        <w:tc>
          <w:tcPr>
            <w:tcW w:w="6096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После отключения одного из сетевых интерфейсов сервера функции сбора и передачи информации сохраняются без потери данных. О чем свидетельствует отсутствие тревожного окна потери связи сервера с сетевым оборудовани</w:t>
            </w:r>
            <w:r w:rsidR="00997431" w:rsidRPr="00397A38">
              <w:rPr>
                <w:rFonts w:eastAsia="Calibri"/>
              </w:rPr>
              <w:t>ем АСОТУ</w:t>
            </w:r>
            <w:r w:rsidRPr="00397A38">
              <w:rPr>
                <w:rFonts w:eastAsia="Calibri"/>
              </w:rPr>
              <w:t xml:space="preserve">. 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 xml:space="preserve">После отключения одного из сетевых  интерфейсов работа сервера продолжается через резервный сетевой интерфейс. </w:t>
            </w:r>
          </w:p>
        </w:tc>
      </w:tr>
      <w:tr w:rsidR="00F046B6" w:rsidRPr="00397A38" w:rsidTr="007B26B6">
        <w:tc>
          <w:tcPr>
            <w:tcW w:w="10421" w:type="dxa"/>
            <w:gridSpan w:val="4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5. Проверка восстановления работоспособности АРМ после сбоев интерфейса связи</w:t>
            </w:r>
          </w:p>
        </w:tc>
      </w:tr>
      <w:tr w:rsidR="00F046B6" w:rsidRPr="00397A38" w:rsidTr="007B26B6">
        <w:trPr>
          <w:trHeight w:val="540"/>
        </w:trPr>
        <w:tc>
          <w:tcPr>
            <w:tcW w:w="1470" w:type="dxa"/>
            <w:vMerge w:val="restart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2855" w:type="dxa"/>
            <w:gridSpan w:val="2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Начальные условия</w:t>
            </w:r>
          </w:p>
        </w:tc>
        <w:tc>
          <w:tcPr>
            <w:tcW w:w="6096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АРМ функционирует в штатном режиме.</w:t>
            </w:r>
          </w:p>
        </w:tc>
      </w:tr>
      <w:tr w:rsidR="00F046B6" w:rsidRPr="00397A38" w:rsidTr="007B26B6">
        <w:tc>
          <w:tcPr>
            <w:tcW w:w="1470" w:type="dxa"/>
            <w:vMerge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2855" w:type="dxa"/>
            <w:gridSpan w:val="2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Действие</w:t>
            </w:r>
          </w:p>
        </w:tc>
        <w:tc>
          <w:tcPr>
            <w:tcW w:w="6096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 xml:space="preserve"> Отключить основной сетевой интерфейс АРМ диспетчера.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Убедиться, что обмен АРМ с сервером</w:t>
            </w:r>
            <w:r w:rsidR="00997431" w:rsidRPr="00397A38">
              <w:rPr>
                <w:rFonts w:eastAsia="Calibri"/>
              </w:rPr>
              <w:t xml:space="preserve"> АСОТУ</w:t>
            </w:r>
            <w:r w:rsidRPr="00397A38">
              <w:rPr>
                <w:rFonts w:eastAsia="Calibri"/>
              </w:rPr>
              <w:t xml:space="preserve"> происходит через резервный сетевой интерфейс.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Подключить основной сетевой интерфейс АРМ д</w:t>
            </w:r>
            <w:r w:rsidR="003A40B4" w:rsidRPr="00397A38">
              <w:rPr>
                <w:rFonts w:eastAsia="Calibri"/>
              </w:rPr>
              <w:t>и</w:t>
            </w:r>
            <w:r w:rsidRPr="00397A38">
              <w:rPr>
                <w:rFonts w:eastAsia="Calibri"/>
              </w:rPr>
              <w:t>спетчера.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Повторить вышеописанную процедуру для резервного сетевого интерфейса</w:t>
            </w:r>
          </w:p>
        </w:tc>
      </w:tr>
      <w:tr w:rsidR="00F046B6" w:rsidRPr="00397A38" w:rsidTr="007B26B6">
        <w:trPr>
          <w:trHeight w:val="777"/>
        </w:trPr>
        <w:tc>
          <w:tcPr>
            <w:tcW w:w="1470" w:type="dxa"/>
            <w:vMerge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2855" w:type="dxa"/>
            <w:gridSpan w:val="2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Результат</w:t>
            </w:r>
          </w:p>
        </w:tc>
        <w:tc>
          <w:tcPr>
            <w:tcW w:w="6096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После отключения одного из сетевых интерфейсов АРМ обмен информацией с сервером сохраняются без потери данных. О чем свидетельствует отсутствие тревожного окна потери связи АРМ с сетевым оборудованием</w:t>
            </w:r>
            <w:r w:rsidR="00997431" w:rsidRPr="00397A38">
              <w:rPr>
                <w:rFonts w:eastAsia="Calibri"/>
              </w:rPr>
              <w:t xml:space="preserve"> АСОТУ</w:t>
            </w:r>
            <w:r w:rsidRPr="00397A38">
              <w:rPr>
                <w:rFonts w:eastAsia="Calibri"/>
              </w:rPr>
              <w:t xml:space="preserve">. 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После отключения одного из сетевых  интерфейсов работа АРМ продолжается через резервный сетевой интерфейс. На экране находится окно аутентификации пользователя.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После ввода имени и пароля на экране отобразился интерфейс пользователя и возобновлено отображение актуальных технологических данных.</w:t>
            </w:r>
          </w:p>
        </w:tc>
      </w:tr>
    </w:tbl>
    <w:p w:rsidR="00F046B6" w:rsidRPr="00397A38" w:rsidRDefault="00F046B6" w:rsidP="001437C4">
      <w:pPr>
        <w:rPr>
          <w:rFonts w:eastAsia="Calibri"/>
        </w:rPr>
      </w:pPr>
    </w:p>
    <w:p w:rsidR="00F046B6" w:rsidRPr="00397A38" w:rsidRDefault="00F046B6" w:rsidP="001437C4">
      <w:pPr>
        <w:rPr>
          <w:rFonts w:eastAsia="Calibri"/>
        </w:rPr>
      </w:pPr>
    </w:p>
    <w:p w:rsidR="00F046B6" w:rsidRPr="00397A38" w:rsidRDefault="00F046B6" w:rsidP="001437C4">
      <w:pPr>
        <w:rPr>
          <w:rFonts w:eastAsia="Calibri"/>
        </w:rPr>
      </w:pPr>
      <w:r w:rsidRPr="00397A38">
        <w:rPr>
          <w:rFonts w:eastAsia="Calibri"/>
        </w:rPr>
        <w:br w:type="page"/>
      </w:r>
    </w:p>
    <w:p w:rsidR="00F046B6" w:rsidRPr="00397A38" w:rsidRDefault="00F046B6" w:rsidP="005F33DE">
      <w:pPr>
        <w:pStyle w:val="1"/>
      </w:pPr>
      <w:bookmarkStart w:id="124" w:name="_Toc196127100"/>
      <w:r w:rsidRPr="00397A38">
        <w:rPr>
          <w:u w:val="single"/>
        </w:rPr>
        <w:lastRenderedPageBreak/>
        <w:t>Приложение 4.</w:t>
      </w:r>
      <w:r w:rsidRPr="00397A38">
        <w:t xml:space="preserve"> Форма Протокола предварительных испытаний</w:t>
      </w:r>
      <w:r w:rsidR="00997431" w:rsidRPr="00397A38">
        <w:t xml:space="preserve"> системы </w:t>
      </w:r>
      <w:r w:rsidR="00997431" w:rsidRPr="00397A38">
        <w:rPr>
          <w:rFonts w:eastAsia="Calibri"/>
        </w:rPr>
        <w:t>АСОТУ</w:t>
      </w:r>
      <w:bookmarkEnd w:id="124"/>
    </w:p>
    <w:p w:rsidR="00F046B6" w:rsidRPr="00397A38" w:rsidRDefault="00F046B6" w:rsidP="001437C4">
      <w:pPr>
        <w:rPr>
          <w:rFonts w:eastAsia="Calibri"/>
        </w:rPr>
      </w:pPr>
    </w:p>
    <w:p w:rsidR="00F046B6" w:rsidRPr="00397A38" w:rsidRDefault="00F046B6" w:rsidP="001437C4">
      <w:pPr>
        <w:rPr>
          <w:rFonts w:eastAsia="Calibri"/>
        </w:rPr>
      </w:pPr>
      <w:r w:rsidRPr="00397A38">
        <w:rPr>
          <w:rFonts w:eastAsia="Calibri"/>
        </w:rPr>
        <w:t>ПРОТОКОЛ ПРЕДВАРИТЕЛЬНЫХ ИСПЫТАНИЙ</w:t>
      </w:r>
    </w:p>
    <w:p w:rsidR="00F046B6" w:rsidRPr="00397A38" w:rsidRDefault="00F046B6" w:rsidP="001437C4">
      <w:pPr>
        <w:rPr>
          <w:rFonts w:eastAsia="Calibri"/>
        </w:rPr>
      </w:pPr>
    </w:p>
    <w:p w:rsidR="00F046B6" w:rsidRPr="00397A38" w:rsidRDefault="00F046B6" w:rsidP="001437C4">
      <w:pPr>
        <w:rPr>
          <w:rFonts w:eastAsia="Calibri"/>
        </w:rPr>
      </w:pPr>
      <w:r w:rsidRPr="00397A38">
        <w:rPr>
          <w:rFonts w:eastAsia="Calibri"/>
        </w:rPr>
        <w:t xml:space="preserve">НАЗВАНИЕ СИСТЕМЫ:  </w:t>
      </w:r>
      <w:r w:rsidR="00997431" w:rsidRPr="00397A38">
        <w:rPr>
          <w:rFonts w:eastAsia="Calibri"/>
        </w:rPr>
        <w:t>АСОТУ</w:t>
      </w:r>
    </w:p>
    <w:p w:rsidR="00F046B6" w:rsidRPr="00397A38" w:rsidRDefault="00F046B6" w:rsidP="001437C4">
      <w:pPr>
        <w:rPr>
          <w:rFonts w:eastAsia="Calibri"/>
        </w:rPr>
      </w:pPr>
    </w:p>
    <w:p w:rsidR="00F046B6" w:rsidRPr="00397A38" w:rsidRDefault="00F046B6" w:rsidP="001437C4">
      <w:pPr>
        <w:rPr>
          <w:rFonts w:eastAsia="Calibri"/>
        </w:rPr>
      </w:pPr>
      <w:r w:rsidRPr="00397A38">
        <w:rPr>
          <w:rFonts w:eastAsia="Calibri"/>
        </w:rPr>
        <w:t>Количество листов ______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23"/>
        <w:gridCol w:w="11"/>
        <w:gridCol w:w="4736"/>
        <w:gridCol w:w="508"/>
        <w:gridCol w:w="564"/>
        <w:gridCol w:w="27"/>
        <w:gridCol w:w="730"/>
        <w:gridCol w:w="2372"/>
        <w:gridCol w:w="104"/>
      </w:tblGrid>
      <w:tr w:rsidR="00F046B6" w:rsidRPr="00397A38" w:rsidTr="007B26B6">
        <w:trPr>
          <w:gridAfter w:val="1"/>
          <w:wAfter w:w="104" w:type="dxa"/>
        </w:trPr>
        <w:tc>
          <w:tcPr>
            <w:tcW w:w="5270" w:type="dxa"/>
            <w:gridSpan w:val="3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Место проведения испытаний:</w:t>
            </w:r>
          </w:p>
        </w:tc>
        <w:tc>
          <w:tcPr>
            <w:tcW w:w="4201" w:type="dxa"/>
            <w:gridSpan w:val="5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________________________</w:t>
            </w:r>
          </w:p>
        </w:tc>
      </w:tr>
      <w:tr w:rsidR="00F046B6" w:rsidRPr="00397A38" w:rsidTr="007B26B6">
        <w:trPr>
          <w:gridAfter w:val="1"/>
          <w:wAfter w:w="104" w:type="dxa"/>
        </w:trPr>
        <w:tc>
          <w:tcPr>
            <w:tcW w:w="5270" w:type="dxa"/>
            <w:gridSpan w:val="3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4201" w:type="dxa"/>
            <w:gridSpan w:val="5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______________________</w:t>
            </w:r>
          </w:p>
        </w:tc>
      </w:tr>
      <w:tr w:rsidR="00F046B6" w:rsidRPr="00397A38" w:rsidTr="007B26B6">
        <w:trPr>
          <w:gridAfter w:val="1"/>
          <w:wAfter w:w="104" w:type="dxa"/>
        </w:trPr>
        <w:tc>
          <w:tcPr>
            <w:tcW w:w="5270" w:type="dxa"/>
            <w:gridSpan w:val="3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Дата и время проведения испытаний:</w:t>
            </w:r>
          </w:p>
        </w:tc>
        <w:tc>
          <w:tcPr>
            <w:tcW w:w="4201" w:type="dxa"/>
            <w:gridSpan w:val="5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______________________</w:t>
            </w:r>
          </w:p>
        </w:tc>
      </w:tr>
      <w:tr w:rsidR="00F046B6" w:rsidRPr="00397A38" w:rsidTr="007B26B6">
        <w:trPr>
          <w:gridAfter w:val="1"/>
          <w:wAfter w:w="104" w:type="dxa"/>
        </w:trPr>
        <w:tc>
          <w:tcPr>
            <w:tcW w:w="9471" w:type="dxa"/>
            <w:gridSpan w:val="8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Документы, определяющие объем и нормы испытаний:</w:t>
            </w:r>
          </w:p>
        </w:tc>
      </w:tr>
      <w:tr w:rsidR="00F046B6" w:rsidRPr="00397A38" w:rsidTr="007B26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  <w:gridSpan w:val="2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№</w:t>
            </w:r>
          </w:p>
        </w:tc>
        <w:tc>
          <w:tcPr>
            <w:tcW w:w="5808" w:type="dxa"/>
            <w:gridSpan w:val="3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Название документа</w:t>
            </w:r>
          </w:p>
        </w:tc>
        <w:tc>
          <w:tcPr>
            <w:tcW w:w="3233" w:type="dxa"/>
            <w:gridSpan w:val="4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Шифр документа</w:t>
            </w:r>
          </w:p>
        </w:tc>
      </w:tr>
      <w:tr w:rsidR="00F046B6" w:rsidRPr="00397A38" w:rsidTr="007B26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  <w:gridSpan w:val="2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5808" w:type="dxa"/>
            <w:gridSpan w:val="3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3233" w:type="dxa"/>
            <w:gridSpan w:val="4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</w:tr>
      <w:tr w:rsidR="00F046B6" w:rsidRPr="00397A38" w:rsidTr="007B26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  <w:gridSpan w:val="2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5808" w:type="dxa"/>
            <w:gridSpan w:val="3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3233" w:type="dxa"/>
            <w:gridSpan w:val="4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</w:tr>
      <w:tr w:rsidR="00F046B6" w:rsidRPr="00397A38" w:rsidTr="007B26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  <w:gridSpan w:val="2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5808" w:type="dxa"/>
            <w:gridSpan w:val="3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3233" w:type="dxa"/>
            <w:gridSpan w:val="4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</w:tr>
      <w:tr w:rsidR="00F046B6" w:rsidRPr="00397A38" w:rsidTr="007B26B6">
        <w:trPr>
          <w:gridAfter w:val="1"/>
          <w:wAfter w:w="104" w:type="dxa"/>
        </w:trPr>
        <w:tc>
          <w:tcPr>
            <w:tcW w:w="9471" w:type="dxa"/>
            <w:gridSpan w:val="8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Сводные результаты испытаний:</w:t>
            </w:r>
          </w:p>
        </w:tc>
      </w:tr>
      <w:tr w:rsidR="00F046B6" w:rsidRPr="00397A38" w:rsidTr="007B26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  <w:gridSpan w:val="2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№</w:t>
            </w:r>
          </w:p>
        </w:tc>
        <w:tc>
          <w:tcPr>
            <w:tcW w:w="6565" w:type="dxa"/>
            <w:gridSpan w:val="5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Сводные данные</w:t>
            </w:r>
          </w:p>
        </w:tc>
        <w:tc>
          <w:tcPr>
            <w:tcW w:w="2476" w:type="dxa"/>
            <w:gridSpan w:val="2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Значение</w:t>
            </w:r>
          </w:p>
        </w:tc>
      </w:tr>
      <w:tr w:rsidR="00F046B6" w:rsidRPr="00397A38" w:rsidTr="007B26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  <w:gridSpan w:val="2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6565" w:type="dxa"/>
            <w:gridSpan w:val="5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Количество успешно пройденных тестовых случаев</w:t>
            </w:r>
          </w:p>
        </w:tc>
        <w:tc>
          <w:tcPr>
            <w:tcW w:w="2476" w:type="dxa"/>
            <w:gridSpan w:val="2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</w:tr>
      <w:tr w:rsidR="00F046B6" w:rsidRPr="00397A38" w:rsidTr="007B26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23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6576" w:type="dxa"/>
            <w:gridSpan w:val="6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Количество неуспешно пройденных тестовых случаев</w:t>
            </w:r>
          </w:p>
        </w:tc>
        <w:tc>
          <w:tcPr>
            <w:tcW w:w="2476" w:type="dxa"/>
            <w:gridSpan w:val="2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</w:tr>
      <w:tr w:rsidR="00F046B6" w:rsidRPr="00397A38" w:rsidTr="007B26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23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6576" w:type="dxa"/>
            <w:gridSpan w:val="6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Количество тестовых случаев с некритичными замечаниями при их прохождении</w:t>
            </w:r>
          </w:p>
        </w:tc>
        <w:tc>
          <w:tcPr>
            <w:tcW w:w="2476" w:type="dxa"/>
            <w:gridSpan w:val="2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</w:tr>
      <w:tr w:rsidR="00F046B6" w:rsidRPr="00397A38" w:rsidTr="007B26B6">
        <w:trPr>
          <w:gridAfter w:val="1"/>
          <w:wAfter w:w="104" w:type="dxa"/>
        </w:trPr>
        <w:tc>
          <w:tcPr>
            <w:tcW w:w="9471" w:type="dxa"/>
            <w:gridSpan w:val="8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Выявленные в период испытаний дефекты и неисправности:</w:t>
            </w:r>
          </w:p>
        </w:tc>
      </w:tr>
      <w:tr w:rsidR="00F046B6" w:rsidRPr="00397A38" w:rsidTr="007B26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  <w:gridSpan w:val="2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№</w:t>
            </w:r>
          </w:p>
        </w:tc>
        <w:tc>
          <w:tcPr>
            <w:tcW w:w="5835" w:type="dxa"/>
            <w:gridSpan w:val="4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Описание дефектов и неисправностей</w:t>
            </w:r>
          </w:p>
        </w:tc>
        <w:tc>
          <w:tcPr>
            <w:tcW w:w="3206" w:type="dxa"/>
            <w:gridSpan w:val="3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Примечание</w:t>
            </w:r>
          </w:p>
        </w:tc>
      </w:tr>
      <w:tr w:rsidR="00F046B6" w:rsidRPr="00397A38" w:rsidTr="007B26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  <w:gridSpan w:val="2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5835" w:type="dxa"/>
            <w:gridSpan w:val="4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3206" w:type="dxa"/>
            <w:gridSpan w:val="3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</w:tr>
      <w:tr w:rsidR="00F046B6" w:rsidRPr="00397A38" w:rsidTr="007B26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  <w:gridSpan w:val="2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5835" w:type="dxa"/>
            <w:gridSpan w:val="4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3206" w:type="dxa"/>
            <w:gridSpan w:val="3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</w:tr>
      <w:tr w:rsidR="00F046B6" w:rsidRPr="00397A38" w:rsidTr="007B26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  <w:gridSpan w:val="2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5835" w:type="dxa"/>
            <w:gridSpan w:val="4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3206" w:type="dxa"/>
            <w:gridSpan w:val="3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</w:tr>
      <w:tr w:rsidR="00F046B6" w:rsidRPr="00397A38" w:rsidTr="007B26B6">
        <w:trPr>
          <w:gridAfter w:val="1"/>
          <w:wAfter w:w="104" w:type="dxa"/>
        </w:trPr>
        <w:tc>
          <w:tcPr>
            <w:tcW w:w="5778" w:type="dxa"/>
            <w:gridSpan w:val="4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Приложения к протоколу(принеобходимости):</w:t>
            </w:r>
          </w:p>
        </w:tc>
        <w:tc>
          <w:tcPr>
            <w:tcW w:w="3693" w:type="dxa"/>
            <w:gridSpan w:val="4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</w:tr>
      <w:tr w:rsidR="00F046B6" w:rsidRPr="00397A38" w:rsidTr="007B26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  <w:gridSpan w:val="2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№</w:t>
            </w:r>
          </w:p>
        </w:tc>
        <w:tc>
          <w:tcPr>
            <w:tcW w:w="9041" w:type="dxa"/>
            <w:gridSpan w:val="7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Название документа (Номер приложения)</w:t>
            </w:r>
          </w:p>
        </w:tc>
      </w:tr>
      <w:tr w:rsidR="00F046B6" w:rsidRPr="00397A38" w:rsidTr="007B26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  <w:gridSpan w:val="2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9041" w:type="dxa"/>
            <w:gridSpan w:val="7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</w:tr>
      <w:tr w:rsidR="00F046B6" w:rsidRPr="00397A38" w:rsidTr="007B26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7"/>
        </w:trPr>
        <w:tc>
          <w:tcPr>
            <w:tcW w:w="534" w:type="dxa"/>
            <w:gridSpan w:val="2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9041" w:type="dxa"/>
            <w:gridSpan w:val="7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</w:tr>
      <w:tr w:rsidR="00F046B6" w:rsidRPr="00397A38" w:rsidTr="007B26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  <w:gridSpan w:val="2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9041" w:type="dxa"/>
            <w:gridSpan w:val="7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</w:tr>
    </w:tbl>
    <w:p w:rsidR="00F046B6" w:rsidRPr="00397A38" w:rsidRDefault="00F046B6" w:rsidP="001437C4">
      <w:pPr>
        <w:rPr>
          <w:rFonts w:eastAsia="Calibri"/>
        </w:rPr>
      </w:pPr>
    </w:p>
    <w:p w:rsidR="00F046B6" w:rsidRPr="00397A38" w:rsidRDefault="00F046B6" w:rsidP="001437C4">
      <w:pPr>
        <w:rPr>
          <w:rFonts w:eastAsia="Calibri"/>
        </w:rPr>
      </w:pPr>
      <w:r w:rsidRPr="00397A38">
        <w:rPr>
          <w:rFonts w:eastAsia="Calibri"/>
        </w:rPr>
        <w:t>Результаты испытаний:</w:t>
      </w:r>
    </w:p>
    <w:tbl>
      <w:tblPr>
        <w:tblW w:w="9985" w:type="dxa"/>
        <w:tblInd w:w="-68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8"/>
        <w:gridCol w:w="491"/>
        <w:gridCol w:w="1072"/>
        <w:gridCol w:w="1414"/>
        <w:gridCol w:w="1110"/>
        <w:gridCol w:w="2644"/>
        <w:gridCol w:w="3050"/>
        <w:gridCol w:w="96"/>
      </w:tblGrid>
      <w:tr w:rsidR="00F046B6" w:rsidRPr="00397A38" w:rsidTr="007B26B6">
        <w:trPr>
          <w:gridBefore w:val="1"/>
          <w:wBefore w:w="108" w:type="dxa"/>
          <w:trHeight w:hRule="exact" w:val="586"/>
        </w:trPr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359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Испытание</w:t>
            </w:r>
          </w:p>
        </w:tc>
        <w:tc>
          <w:tcPr>
            <w:tcW w:w="264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Результаты испытания</w:t>
            </w:r>
          </w:p>
        </w:tc>
        <w:tc>
          <w:tcPr>
            <w:tcW w:w="3146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 xml:space="preserve"> Примечание</w:t>
            </w:r>
          </w:p>
        </w:tc>
      </w:tr>
      <w:tr w:rsidR="00F046B6" w:rsidRPr="00397A38" w:rsidTr="007B26B6">
        <w:trPr>
          <w:gridBefore w:val="1"/>
          <w:wBefore w:w="108" w:type="dxa"/>
          <w:trHeight w:hRule="exact" w:val="991"/>
        </w:trPr>
        <w:tc>
          <w:tcPr>
            <w:tcW w:w="49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№ теста</w:t>
            </w:r>
          </w:p>
        </w:tc>
        <w:tc>
          <w:tcPr>
            <w:tcW w:w="25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Название теста</w:t>
            </w:r>
          </w:p>
        </w:tc>
        <w:tc>
          <w:tcPr>
            <w:tcW w:w="26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(успешно, неуспешно, частично)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3146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  <w:p w:rsidR="00F046B6" w:rsidRPr="00397A38" w:rsidRDefault="00F046B6" w:rsidP="001437C4">
            <w:pPr>
              <w:rPr>
                <w:rFonts w:eastAsia="Calibri"/>
              </w:rPr>
            </w:pPr>
          </w:p>
        </w:tc>
      </w:tr>
      <w:tr w:rsidR="00F046B6" w:rsidRPr="00397A38" w:rsidTr="007B26B6">
        <w:trPr>
          <w:gridBefore w:val="1"/>
          <w:wBefore w:w="108" w:type="dxa"/>
          <w:trHeight w:hRule="exact" w:val="469"/>
        </w:trPr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 xml:space="preserve">1 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25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2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31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</w:tr>
      <w:tr w:rsidR="00F046B6" w:rsidRPr="00397A38" w:rsidTr="007B26B6">
        <w:trPr>
          <w:gridBefore w:val="1"/>
          <w:wBefore w:w="108" w:type="dxa"/>
          <w:trHeight w:hRule="exact" w:val="498"/>
        </w:trPr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 xml:space="preserve">2 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25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2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31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</w:tr>
      <w:tr w:rsidR="00F046B6" w:rsidRPr="00397A38" w:rsidTr="007B26B6">
        <w:trPr>
          <w:gridBefore w:val="1"/>
          <w:wBefore w:w="108" w:type="dxa"/>
          <w:trHeight w:hRule="exact" w:val="498"/>
        </w:trPr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25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2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31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</w:tr>
      <w:tr w:rsidR="00F046B6" w:rsidRPr="00397A38" w:rsidTr="007B26B6">
        <w:trPr>
          <w:gridBefore w:val="1"/>
          <w:wBefore w:w="108" w:type="dxa"/>
          <w:trHeight w:hRule="exact" w:val="498"/>
        </w:trPr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25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2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314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</w:tr>
      <w:tr w:rsidR="00F046B6" w:rsidRPr="00397A38" w:rsidTr="007B26B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6" w:type="dxa"/>
        </w:trPr>
        <w:tc>
          <w:tcPr>
            <w:tcW w:w="3085" w:type="dxa"/>
            <w:gridSpan w:val="4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Заключение:</w:t>
            </w:r>
          </w:p>
        </w:tc>
        <w:tc>
          <w:tcPr>
            <w:tcW w:w="6804" w:type="dxa"/>
            <w:gridSpan w:val="3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__________________________________________</w:t>
            </w:r>
          </w:p>
        </w:tc>
      </w:tr>
      <w:tr w:rsidR="00F046B6" w:rsidRPr="00397A38" w:rsidTr="007B26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6" w:type="dxa"/>
        </w:trPr>
        <w:tc>
          <w:tcPr>
            <w:tcW w:w="988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_______________________________________________________________</w:t>
            </w:r>
          </w:p>
        </w:tc>
      </w:tr>
      <w:tr w:rsidR="00F046B6" w:rsidRPr="00397A38" w:rsidTr="007B26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6" w:type="dxa"/>
        </w:trPr>
        <w:tc>
          <w:tcPr>
            <w:tcW w:w="988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(указать соответствие системы (оборудования) приемочным критериям, рекомендации по устранению дефектов)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____________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Дата</w:t>
            </w:r>
          </w:p>
        </w:tc>
      </w:tr>
      <w:tr w:rsidR="00F046B6" w:rsidRPr="00397A38" w:rsidTr="007B26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96" w:type="dxa"/>
        </w:trPr>
        <w:tc>
          <w:tcPr>
            <w:tcW w:w="988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Участники испытаний:</w:t>
            </w:r>
          </w:p>
        </w:tc>
      </w:tr>
    </w:tbl>
    <w:p w:rsidR="00F046B6" w:rsidRPr="00397A38" w:rsidRDefault="00F046B6" w:rsidP="001437C4">
      <w:pPr>
        <w:rPr>
          <w:rFonts w:eastAsia="Calibri"/>
        </w:rPr>
      </w:pPr>
    </w:p>
    <w:p w:rsidR="00F046B6" w:rsidRPr="00397A38" w:rsidRDefault="00F046B6" w:rsidP="001437C4">
      <w:r w:rsidRPr="00397A38">
        <w:t>(Наименование организации-участника испытаний)</w:t>
      </w:r>
    </w:p>
    <w:p w:rsidR="00F046B6" w:rsidRPr="00397A38" w:rsidRDefault="00F046B6" w:rsidP="001437C4">
      <w:r w:rsidRPr="00397A38">
        <w:t>___________________________             ___________________________</w:t>
      </w:r>
    </w:p>
    <w:p w:rsidR="00F046B6" w:rsidRPr="00397A38" w:rsidRDefault="00F046B6" w:rsidP="001437C4">
      <w:r w:rsidRPr="00397A38">
        <w:t>(Должность)</w:t>
      </w:r>
      <w:r w:rsidRPr="00397A38">
        <w:tab/>
      </w:r>
      <w:r w:rsidRPr="00397A38">
        <w:tab/>
      </w:r>
      <w:r w:rsidRPr="00397A38">
        <w:tab/>
      </w:r>
      <w:r w:rsidRPr="00397A38">
        <w:tab/>
        <w:t xml:space="preserve">        </w:t>
      </w:r>
      <w:r w:rsidRPr="00397A38">
        <w:tab/>
        <w:t>(Ф.И.О., подпись)</w:t>
      </w:r>
    </w:p>
    <w:p w:rsidR="00F046B6" w:rsidRPr="00397A38" w:rsidRDefault="00F046B6" w:rsidP="001437C4">
      <w:r w:rsidRPr="00397A38">
        <w:t>…</w:t>
      </w:r>
      <w:r w:rsidRPr="00397A38">
        <w:tab/>
      </w:r>
    </w:p>
    <w:p w:rsidR="00F046B6" w:rsidRPr="00397A38" w:rsidRDefault="00F046B6" w:rsidP="001437C4">
      <w:r w:rsidRPr="00397A38">
        <w:t xml:space="preserve">Протокол проверили: </w:t>
      </w:r>
    </w:p>
    <w:p w:rsidR="00F046B6" w:rsidRPr="00397A38" w:rsidRDefault="00F046B6" w:rsidP="001437C4">
      <w:r w:rsidRPr="00397A38">
        <w:t xml:space="preserve">(Должность технического руководителя работ) </w:t>
      </w:r>
    </w:p>
    <w:p w:rsidR="00F046B6" w:rsidRPr="00397A38" w:rsidRDefault="00F046B6" w:rsidP="001437C4">
      <w:r w:rsidRPr="00397A38">
        <w:t>_____________________________________</w:t>
      </w:r>
      <w:r w:rsidRPr="00397A38">
        <w:tab/>
        <w:t xml:space="preserve">             ___________</w:t>
      </w:r>
    </w:p>
    <w:p w:rsidR="00F046B6" w:rsidRPr="00397A38" w:rsidRDefault="00F046B6" w:rsidP="001437C4">
      <w:r w:rsidRPr="00397A38">
        <w:t>фамилия, подпись</w:t>
      </w:r>
      <w:r w:rsidRPr="00397A38">
        <w:tab/>
        <w:t xml:space="preserve">                  дата</w:t>
      </w:r>
    </w:p>
    <w:p w:rsidR="00F046B6" w:rsidRPr="00397A38" w:rsidRDefault="00F046B6" w:rsidP="001437C4">
      <w:r w:rsidRPr="00397A38">
        <w:t>(Должность руководителя подразделения Заказчика)</w:t>
      </w:r>
    </w:p>
    <w:p w:rsidR="00F046B6" w:rsidRPr="00397A38" w:rsidRDefault="00F046B6" w:rsidP="001437C4">
      <w:r w:rsidRPr="00397A38">
        <w:t>_____________________________________</w:t>
      </w:r>
      <w:r w:rsidRPr="00397A38">
        <w:tab/>
        <w:t xml:space="preserve">             ___________</w:t>
      </w:r>
    </w:p>
    <w:p w:rsidR="00F046B6" w:rsidRPr="00397A38" w:rsidRDefault="00F046B6" w:rsidP="001437C4">
      <w:r w:rsidRPr="00397A38">
        <w:t>фамилия, подпись</w:t>
      </w:r>
      <w:r w:rsidRPr="00397A38">
        <w:tab/>
        <w:t xml:space="preserve">                  дата</w:t>
      </w:r>
    </w:p>
    <w:p w:rsidR="00F046B6" w:rsidRPr="00397A38" w:rsidRDefault="00F046B6" w:rsidP="001437C4">
      <w:pPr>
        <w:rPr>
          <w:rFonts w:eastAsia="Calibri"/>
        </w:rPr>
      </w:pPr>
    </w:p>
    <w:p w:rsidR="00F046B6" w:rsidRPr="00397A38" w:rsidRDefault="00F046B6" w:rsidP="001437C4">
      <w:pPr>
        <w:rPr>
          <w:rFonts w:eastAsia="Calibri"/>
        </w:rPr>
      </w:pPr>
    </w:p>
    <w:p w:rsidR="00F046B6" w:rsidRPr="00397A38" w:rsidRDefault="00F046B6" w:rsidP="001437C4">
      <w:pPr>
        <w:rPr>
          <w:rFonts w:eastAsia="Calibri"/>
        </w:rPr>
      </w:pPr>
      <w:r w:rsidRPr="00397A38">
        <w:rPr>
          <w:rFonts w:eastAsia="Calibri"/>
        </w:rPr>
        <w:br w:type="page"/>
      </w:r>
    </w:p>
    <w:p w:rsidR="00F046B6" w:rsidRPr="00397A38" w:rsidRDefault="00F046B6" w:rsidP="005F33DE">
      <w:pPr>
        <w:pStyle w:val="1"/>
      </w:pPr>
      <w:bookmarkStart w:id="125" w:name="_Toc196127101"/>
      <w:r w:rsidRPr="00397A38">
        <w:rPr>
          <w:u w:val="single"/>
        </w:rPr>
        <w:lastRenderedPageBreak/>
        <w:t>Приложение 5.</w:t>
      </w:r>
      <w:r w:rsidRPr="00397A38">
        <w:t xml:space="preserve">  Форма Акта приемки в опытную эксплуатацию</w:t>
      </w:r>
      <w:r w:rsidR="005C4FE3" w:rsidRPr="00397A38">
        <w:rPr>
          <w:rFonts w:eastAsia="Calibri"/>
        </w:rPr>
        <w:t xml:space="preserve"> АСОТУ</w:t>
      </w:r>
      <w:bookmarkEnd w:id="125"/>
    </w:p>
    <w:p w:rsidR="00F046B6" w:rsidRPr="00397A38" w:rsidRDefault="00F046B6" w:rsidP="001437C4">
      <w:pPr>
        <w:rPr>
          <w:rFonts w:eastAsia="Calibri"/>
        </w:rPr>
      </w:pPr>
    </w:p>
    <w:p w:rsidR="00F046B6" w:rsidRPr="00397A38" w:rsidRDefault="00F046B6" w:rsidP="001437C4">
      <w:r w:rsidRPr="00397A38">
        <w:t xml:space="preserve">                                         </w:t>
      </w:r>
    </w:p>
    <w:p w:rsidR="00F046B6" w:rsidRPr="00397A38" w:rsidRDefault="00F046B6" w:rsidP="001437C4">
      <w:r w:rsidRPr="00397A38">
        <w:t xml:space="preserve">                                                                УТВЕРЖДАЮ</w:t>
      </w:r>
    </w:p>
    <w:p w:rsidR="00F046B6" w:rsidRPr="00397A38" w:rsidRDefault="00F046B6" w:rsidP="001437C4">
      <w:r w:rsidRPr="00397A38">
        <w:t>_______________________________________________</w:t>
      </w:r>
    </w:p>
    <w:p w:rsidR="00F046B6" w:rsidRPr="00397A38" w:rsidRDefault="00F046B6" w:rsidP="001437C4">
      <w:r w:rsidRPr="00397A38">
        <w:t>должность руководителя и наименование организации-заказчика</w:t>
      </w:r>
    </w:p>
    <w:p w:rsidR="00F046B6" w:rsidRPr="00397A38" w:rsidRDefault="00F046B6" w:rsidP="001437C4">
      <w:r w:rsidRPr="00397A38">
        <w:t>________________________________________________</w:t>
      </w:r>
    </w:p>
    <w:p w:rsidR="00F046B6" w:rsidRPr="00397A38" w:rsidRDefault="00F046B6" w:rsidP="001437C4">
      <w:r w:rsidRPr="00397A38">
        <w:t xml:space="preserve">                                      подпись, инициалы, фамилия</w:t>
      </w:r>
    </w:p>
    <w:p w:rsidR="00F046B6" w:rsidRPr="00397A38" w:rsidRDefault="00F046B6" w:rsidP="001437C4">
      <w:r w:rsidRPr="00397A38">
        <w:t>_______________________________</w:t>
      </w:r>
    </w:p>
    <w:p w:rsidR="00F046B6" w:rsidRPr="00397A38" w:rsidRDefault="00F046B6" w:rsidP="001437C4">
      <w:r w:rsidRPr="00397A38">
        <w:t xml:space="preserve">                                             Дата</w:t>
      </w:r>
    </w:p>
    <w:p w:rsidR="00F046B6" w:rsidRPr="00397A38" w:rsidRDefault="00F046B6" w:rsidP="001437C4">
      <w:r w:rsidRPr="00397A38">
        <w:t>АКТ ПРИЕМКИ В ОПЫТНУЮ ЭКСПЛУАТАЦИЮ №_____</w:t>
      </w:r>
    </w:p>
    <w:p w:rsidR="00F046B6" w:rsidRPr="00397A38" w:rsidRDefault="00F046B6" w:rsidP="001437C4">
      <w:r w:rsidRPr="00397A38">
        <w:t xml:space="preserve">Принимаемый объект: </w:t>
      </w:r>
      <w:r w:rsidR="007F7476" w:rsidRPr="00397A38">
        <w:t xml:space="preserve">система </w:t>
      </w:r>
      <w:r w:rsidR="005C4FE3" w:rsidRPr="00397A38">
        <w:rPr>
          <w:rFonts w:eastAsia="Calibri"/>
        </w:rPr>
        <w:t>АСОТУ</w:t>
      </w:r>
      <w:r w:rsidR="005C4FE3" w:rsidRPr="00397A38">
        <w:t xml:space="preserve"> </w:t>
      </w:r>
      <w:r w:rsidRPr="00397A38">
        <w:t>_______________________________________________</w:t>
      </w:r>
    </w:p>
    <w:p w:rsidR="00F046B6" w:rsidRPr="00397A38" w:rsidRDefault="00F046B6" w:rsidP="001437C4">
      <w:r w:rsidRPr="00397A38">
        <w:t>Основание для разработки объекта: __________________________________________</w:t>
      </w:r>
    </w:p>
    <w:p w:rsidR="00F046B6" w:rsidRPr="00397A38" w:rsidRDefault="00F046B6" w:rsidP="001437C4">
      <w:r w:rsidRPr="00397A38">
        <w:t>_______________________________________________________________</w:t>
      </w:r>
    </w:p>
    <w:p w:rsidR="00F046B6" w:rsidRPr="00397A38" w:rsidRDefault="00F046B6" w:rsidP="001437C4">
      <w:r w:rsidRPr="00397A38">
        <w:tab/>
      </w:r>
      <w:r w:rsidRPr="00397A38">
        <w:tab/>
      </w:r>
      <w:r w:rsidRPr="00397A38">
        <w:tab/>
        <w:t>(Наименование, номер, дата утверждения документа)</w:t>
      </w:r>
    </w:p>
    <w:p w:rsidR="00F046B6" w:rsidRPr="00397A38" w:rsidRDefault="00F046B6" w:rsidP="001437C4">
      <w:r w:rsidRPr="00397A38">
        <w:t xml:space="preserve">Основание работы приемочной комиссии: _______________________________________ </w:t>
      </w:r>
    </w:p>
    <w:p w:rsidR="00F046B6" w:rsidRPr="00397A38" w:rsidRDefault="00F046B6" w:rsidP="001437C4">
      <w:r w:rsidRPr="00397A38">
        <w:t>_______________________________________________________________</w:t>
      </w:r>
    </w:p>
    <w:p w:rsidR="00F046B6" w:rsidRPr="00397A38" w:rsidRDefault="00F046B6" w:rsidP="001437C4">
      <w:r w:rsidRPr="00397A38">
        <w:tab/>
      </w:r>
      <w:r w:rsidRPr="00397A38">
        <w:tab/>
      </w:r>
      <w:r w:rsidRPr="00397A38">
        <w:tab/>
        <w:t>(Наименование, номер, дата утверждения документа)</w:t>
      </w:r>
    </w:p>
    <w:p w:rsidR="00F046B6" w:rsidRPr="00397A38" w:rsidRDefault="00F046B6" w:rsidP="001437C4">
      <w:r w:rsidRPr="00397A38">
        <w:t>Период работы Приемочной комиссии: _________________________________________</w:t>
      </w:r>
    </w:p>
    <w:p w:rsidR="00F046B6" w:rsidRPr="00397A38" w:rsidRDefault="00F046B6" w:rsidP="001437C4">
      <w:r w:rsidRPr="00397A38">
        <w:t>Организации:</w:t>
      </w:r>
    </w:p>
    <w:p w:rsidR="00F046B6" w:rsidRPr="00397A38" w:rsidRDefault="00F046B6" w:rsidP="001437C4">
      <w:r w:rsidRPr="00397A38">
        <w:t xml:space="preserve">    Исполнитель: ________________________________________________________________</w:t>
      </w:r>
    </w:p>
    <w:p w:rsidR="00F046B6" w:rsidRPr="00397A38" w:rsidRDefault="00F046B6" w:rsidP="001437C4">
      <w:r w:rsidRPr="00397A38">
        <w:tab/>
      </w:r>
      <w:r w:rsidRPr="00397A38">
        <w:tab/>
      </w:r>
      <w:r w:rsidRPr="00397A38">
        <w:tab/>
      </w:r>
      <w:r w:rsidRPr="00397A38">
        <w:tab/>
      </w:r>
      <w:r w:rsidRPr="00397A38">
        <w:tab/>
      </w:r>
      <w:r w:rsidRPr="00397A38">
        <w:tab/>
        <w:t>(Наименование)</w:t>
      </w:r>
    </w:p>
    <w:p w:rsidR="00F046B6" w:rsidRPr="00397A38" w:rsidRDefault="00F046B6" w:rsidP="001437C4">
      <w:r w:rsidRPr="00397A38">
        <w:t xml:space="preserve">    Заказчик:</w:t>
      </w:r>
      <w:r w:rsidRPr="00397A38">
        <w:tab/>
        <w:t xml:space="preserve">      ________________________________________________________________</w:t>
      </w:r>
    </w:p>
    <w:p w:rsidR="00F046B6" w:rsidRPr="00397A38" w:rsidRDefault="00F046B6" w:rsidP="001437C4">
      <w:r w:rsidRPr="00397A38">
        <w:tab/>
      </w:r>
      <w:r w:rsidRPr="00397A38">
        <w:tab/>
      </w:r>
      <w:r w:rsidRPr="00397A38">
        <w:tab/>
      </w:r>
      <w:r w:rsidRPr="00397A38">
        <w:tab/>
      </w:r>
      <w:r w:rsidRPr="00397A38">
        <w:tab/>
      </w:r>
      <w:r w:rsidRPr="00397A38">
        <w:tab/>
        <w:t>(Наименование)</w:t>
      </w:r>
    </w:p>
    <w:p w:rsidR="00F046B6" w:rsidRPr="00397A38" w:rsidRDefault="00F046B6" w:rsidP="001437C4">
      <w:pPr>
        <w:rPr>
          <w:rFonts w:eastAsia="Calibri"/>
        </w:rPr>
      </w:pPr>
    </w:p>
    <w:p w:rsidR="00F046B6" w:rsidRPr="00397A38" w:rsidRDefault="00F046B6" w:rsidP="001437C4">
      <w:pPr>
        <w:rPr>
          <w:rFonts w:eastAsia="Calibri"/>
        </w:rPr>
      </w:pPr>
      <w:r w:rsidRPr="00397A38">
        <w:rPr>
          <w:rFonts w:eastAsia="Calibri"/>
        </w:rPr>
        <w:br w:type="page"/>
      </w:r>
    </w:p>
    <w:p w:rsidR="00F046B6" w:rsidRPr="00397A38" w:rsidRDefault="00F046B6" w:rsidP="001437C4">
      <w:pPr>
        <w:rPr>
          <w:rFonts w:eastAsia="Calibri"/>
        </w:rPr>
      </w:pPr>
      <w:r w:rsidRPr="00397A38">
        <w:rPr>
          <w:rFonts w:eastAsia="Calibri"/>
        </w:rPr>
        <w:lastRenderedPageBreak/>
        <w:t>Перечень предъявленных документов: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5752"/>
        <w:gridCol w:w="3178"/>
      </w:tblGrid>
      <w:tr w:rsidR="00F046B6" w:rsidRPr="00397A38" w:rsidTr="007B26B6">
        <w:tc>
          <w:tcPr>
            <w:tcW w:w="70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№</w:t>
            </w:r>
          </w:p>
        </w:tc>
        <w:tc>
          <w:tcPr>
            <w:tcW w:w="5752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Наименование документа</w:t>
            </w:r>
          </w:p>
        </w:tc>
        <w:tc>
          <w:tcPr>
            <w:tcW w:w="3178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Шифр документа</w:t>
            </w:r>
          </w:p>
        </w:tc>
      </w:tr>
      <w:tr w:rsidR="00F046B6" w:rsidRPr="00397A38" w:rsidTr="007B26B6">
        <w:tc>
          <w:tcPr>
            <w:tcW w:w="70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5752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3178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</w:tr>
      <w:tr w:rsidR="00F046B6" w:rsidRPr="00397A38" w:rsidTr="007B26B6">
        <w:tc>
          <w:tcPr>
            <w:tcW w:w="70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5752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3178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</w:tr>
      <w:tr w:rsidR="00F046B6" w:rsidRPr="00397A38" w:rsidTr="007B26B6">
        <w:tc>
          <w:tcPr>
            <w:tcW w:w="70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5752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3178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</w:tr>
      <w:tr w:rsidR="00F046B6" w:rsidRPr="00397A38" w:rsidTr="007B26B6">
        <w:tc>
          <w:tcPr>
            <w:tcW w:w="70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5752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3178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</w:tr>
    </w:tbl>
    <w:p w:rsidR="00F046B6" w:rsidRPr="00397A38" w:rsidRDefault="00F046B6" w:rsidP="001437C4">
      <w:pPr>
        <w:rPr>
          <w:rFonts w:eastAsia="Calibri"/>
        </w:rPr>
      </w:pPr>
    </w:p>
    <w:p w:rsidR="00F046B6" w:rsidRPr="00397A38" w:rsidRDefault="00F046B6" w:rsidP="001437C4">
      <w:r w:rsidRPr="00397A38">
        <w:t>Основные положения Приемочной комиссии:</w:t>
      </w:r>
    </w:p>
    <w:p w:rsidR="00F046B6" w:rsidRPr="00397A38" w:rsidRDefault="00F046B6" w:rsidP="001437C4">
      <w:r w:rsidRPr="00397A38">
        <w:t>Комплекс соответствует (основным, при наличии некритичных дефектов) требованиям технического задания.</w:t>
      </w:r>
    </w:p>
    <w:p w:rsidR="00F046B6" w:rsidRPr="00397A38" w:rsidRDefault="00F046B6" w:rsidP="001437C4">
      <w:r w:rsidRPr="00397A38">
        <w:t>Предоставлен полный комплект документации, необходимой для эксплуатации комплекса.</w:t>
      </w:r>
    </w:p>
    <w:p w:rsidR="00F046B6" w:rsidRPr="00397A38" w:rsidRDefault="00F046B6" w:rsidP="001437C4">
      <w:r w:rsidRPr="00397A38">
        <w:t>Требуются выполнить доработку (произвести исправления замечаний) в период опытной эксплуатации.</w:t>
      </w:r>
    </w:p>
    <w:p w:rsidR="00F046B6" w:rsidRPr="00397A38" w:rsidRDefault="00F046B6" w:rsidP="001437C4">
      <w:r w:rsidRPr="00397A38">
        <w:t>…</w:t>
      </w:r>
    </w:p>
    <w:p w:rsidR="00F046B6" w:rsidRPr="00397A38" w:rsidRDefault="00F046B6" w:rsidP="001437C4">
      <w:r w:rsidRPr="00397A38">
        <w:t>Перечень доработок (замечаний) к объекту:</w:t>
      </w:r>
    </w:p>
    <w:p w:rsidR="00F046B6" w:rsidRPr="00397A38" w:rsidRDefault="00F046B6" w:rsidP="001437C4">
      <w:r w:rsidRPr="00397A38">
        <w:t>….</w:t>
      </w:r>
    </w:p>
    <w:p w:rsidR="00F046B6" w:rsidRPr="00397A38" w:rsidRDefault="00F046B6" w:rsidP="001437C4">
      <w:r w:rsidRPr="00397A38">
        <w:t>….</w:t>
      </w:r>
    </w:p>
    <w:p w:rsidR="00F046B6" w:rsidRPr="00397A38" w:rsidRDefault="00F046B6" w:rsidP="001437C4">
      <w:r w:rsidRPr="00397A38">
        <w:t>….</w:t>
      </w:r>
    </w:p>
    <w:p w:rsidR="00F046B6" w:rsidRPr="00397A38" w:rsidRDefault="00F046B6" w:rsidP="001437C4">
      <w:r w:rsidRPr="00397A38">
        <w:t>Заключение:</w:t>
      </w:r>
    </w:p>
    <w:p w:rsidR="00F046B6" w:rsidRPr="00397A38" w:rsidRDefault="00F046B6" w:rsidP="001437C4">
      <w:r w:rsidRPr="00397A38">
        <w:t>Принять систему в Опытную эксплуатацию в период с … по …</w:t>
      </w:r>
    </w:p>
    <w:p w:rsidR="00F046B6" w:rsidRPr="00397A38" w:rsidRDefault="00F046B6" w:rsidP="001437C4">
      <w:r w:rsidRPr="00397A38">
        <w:t>Выполнить все предложения Приемочной комиссии в период Опытной эксплуатации.</w:t>
      </w:r>
    </w:p>
    <w:p w:rsidR="00F046B6" w:rsidRPr="00397A38" w:rsidRDefault="00F046B6" w:rsidP="001437C4">
      <w:r w:rsidRPr="00397A38">
        <w:t>….</w:t>
      </w:r>
    </w:p>
    <w:p w:rsidR="00F046B6" w:rsidRPr="00397A38" w:rsidRDefault="00F046B6" w:rsidP="001437C4">
      <w:r w:rsidRPr="00397A38">
        <w:t>….</w:t>
      </w:r>
    </w:p>
    <w:p w:rsidR="00F046B6" w:rsidRPr="00397A38" w:rsidRDefault="00F046B6" w:rsidP="001437C4">
      <w:r w:rsidRPr="00397A38">
        <w:t>______________</w:t>
      </w:r>
    </w:p>
    <w:p w:rsidR="00F046B6" w:rsidRPr="00397A38" w:rsidRDefault="00F046B6" w:rsidP="001437C4">
      <w:r w:rsidRPr="00397A38">
        <w:t>Дата</w:t>
      </w:r>
    </w:p>
    <w:p w:rsidR="00F046B6" w:rsidRPr="00397A38" w:rsidRDefault="00F046B6" w:rsidP="001437C4">
      <w:r w:rsidRPr="00397A38">
        <w:t>Состав Приемочной комиссии:</w:t>
      </w:r>
    </w:p>
    <w:p w:rsidR="00F046B6" w:rsidRPr="00397A38" w:rsidRDefault="00F046B6" w:rsidP="001437C4">
      <w:r w:rsidRPr="00397A38">
        <w:t>___________________________</w:t>
      </w:r>
      <w:r w:rsidRPr="00397A38">
        <w:tab/>
      </w:r>
      <w:r w:rsidRPr="00397A38">
        <w:tab/>
      </w:r>
      <w:r w:rsidRPr="00397A38">
        <w:tab/>
      </w:r>
      <w:r w:rsidRPr="00397A38">
        <w:tab/>
      </w:r>
      <w:r w:rsidRPr="00397A38">
        <w:tab/>
      </w:r>
    </w:p>
    <w:p w:rsidR="00F046B6" w:rsidRPr="00397A38" w:rsidRDefault="00F046B6" w:rsidP="001437C4">
      <w:r w:rsidRPr="00397A38">
        <w:t>(Наименование организации)</w:t>
      </w:r>
    </w:p>
    <w:p w:rsidR="00F046B6" w:rsidRPr="00397A38" w:rsidRDefault="00F046B6" w:rsidP="001437C4">
      <w:r w:rsidRPr="00397A38">
        <w:t>___________________________</w:t>
      </w:r>
      <w:r w:rsidRPr="00397A38">
        <w:tab/>
      </w:r>
      <w:r w:rsidRPr="00397A38">
        <w:tab/>
        <w:t>___________________________</w:t>
      </w:r>
    </w:p>
    <w:p w:rsidR="00F046B6" w:rsidRPr="00397A38" w:rsidRDefault="00F046B6" w:rsidP="001437C4">
      <w:r w:rsidRPr="00397A38">
        <w:t>(Должность)</w:t>
      </w:r>
      <w:r w:rsidRPr="00397A38">
        <w:tab/>
      </w:r>
      <w:r w:rsidRPr="00397A38">
        <w:tab/>
      </w:r>
      <w:r w:rsidRPr="00397A38">
        <w:tab/>
      </w:r>
      <w:r w:rsidRPr="00397A38">
        <w:tab/>
      </w:r>
      <w:r w:rsidRPr="00397A38">
        <w:tab/>
      </w:r>
      <w:r w:rsidRPr="00397A38">
        <w:tab/>
      </w:r>
      <w:r w:rsidRPr="00397A38">
        <w:tab/>
      </w:r>
      <w:r w:rsidRPr="00397A38">
        <w:tab/>
        <w:t>(Ф.И.О., подпись)</w:t>
      </w:r>
    </w:p>
    <w:p w:rsidR="00F046B6" w:rsidRPr="00397A38" w:rsidRDefault="00F046B6" w:rsidP="001437C4">
      <w:pPr>
        <w:rPr>
          <w:rFonts w:eastAsia="Calibri"/>
        </w:rPr>
      </w:pPr>
    </w:p>
    <w:p w:rsidR="00F046B6" w:rsidRPr="00397A38" w:rsidRDefault="00F046B6" w:rsidP="001437C4">
      <w:pPr>
        <w:rPr>
          <w:rFonts w:eastAsia="Calibri"/>
        </w:rPr>
      </w:pPr>
    </w:p>
    <w:p w:rsidR="00F046B6" w:rsidRPr="00397A38" w:rsidRDefault="00F046B6" w:rsidP="001437C4">
      <w:pPr>
        <w:rPr>
          <w:rFonts w:eastAsia="Calibri"/>
        </w:rPr>
      </w:pPr>
      <w:r w:rsidRPr="00397A38">
        <w:rPr>
          <w:rFonts w:eastAsia="Calibri"/>
        </w:rPr>
        <w:br w:type="page"/>
      </w:r>
    </w:p>
    <w:p w:rsidR="00F046B6" w:rsidRPr="00397A38" w:rsidRDefault="00F046B6" w:rsidP="005F33DE">
      <w:pPr>
        <w:pStyle w:val="1"/>
      </w:pPr>
      <w:bookmarkStart w:id="126" w:name="_Toc196127102"/>
      <w:r w:rsidRPr="00397A38">
        <w:rPr>
          <w:u w:val="single"/>
        </w:rPr>
        <w:lastRenderedPageBreak/>
        <w:t>Приложение 6.</w:t>
      </w:r>
      <w:r w:rsidRPr="00397A38">
        <w:t xml:space="preserve">  Журнал Опытной Эксплуатации</w:t>
      </w:r>
      <w:r w:rsidR="007F7476" w:rsidRPr="00397A38">
        <w:t xml:space="preserve"> системы</w:t>
      </w:r>
      <w:r w:rsidR="007F7476" w:rsidRPr="00397A38">
        <w:rPr>
          <w:rFonts w:eastAsia="Calibri"/>
        </w:rPr>
        <w:t xml:space="preserve"> АСОТУ</w:t>
      </w:r>
      <w:bookmarkEnd w:id="126"/>
    </w:p>
    <w:p w:rsidR="00F046B6" w:rsidRPr="00397A38" w:rsidRDefault="00F046B6" w:rsidP="001437C4">
      <w:pPr>
        <w:rPr>
          <w:rFonts w:eastAsia="Calibri"/>
        </w:rPr>
      </w:pPr>
    </w:p>
    <w:p w:rsidR="00F046B6" w:rsidRPr="00397A38" w:rsidRDefault="007F7476" w:rsidP="001437C4">
      <w:pPr>
        <w:rPr>
          <w:rFonts w:eastAsia="Calibri"/>
        </w:rPr>
      </w:pPr>
      <w:r w:rsidRPr="00397A38">
        <w:rPr>
          <w:rFonts w:eastAsia="Calibri"/>
        </w:rPr>
        <w:t>Объект:   АСОТУ</w:t>
      </w:r>
    </w:p>
    <w:p w:rsidR="00F046B6" w:rsidRPr="00397A38" w:rsidRDefault="00F046B6" w:rsidP="001437C4">
      <w:pPr>
        <w:rPr>
          <w:rFonts w:eastAsia="Calibri"/>
        </w:rPr>
      </w:pPr>
    </w:p>
    <w:tbl>
      <w:tblPr>
        <w:tblpPr w:leftFromText="180" w:rightFromText="180" w:vertAnchor="page" w:horzAnchor="margin" w:tblpX="-68" w:tblpY="2718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202"/>
        <w:gridCol w:w="1100"/>
        <w:gridCol w:w="1423"/>
        <w:gridCol w:w="1467"/>
        <w:gridCol w:w="1646"/>
        <w:gridCol w:w="1276"/>
        <w:gridCol w:w="1384"/>
      </w:tblGrid>
      <w:tr w:rsidR="00F046B6" w:rsidRPr="00397A38" w:rsidTr="007B26B6">
        <w:tc>
          <w:tcPr>
            <w:tcW w:w="675" w:type="dxa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Дата</w:t>
            </w:r>
          </w:p>
        </w:tc>
        <w:tc>
          <w:tcPr>
            <w:tcW w:w="1202" w:type="dxa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Степень тяжести</w:t>
            </w:r>
          </w:p>
        </w:tc>
        <w:tc>
          <w:tcPr>
            <w:tcW w:w="1100" w:type="dxa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Автор</w:t>
            </w:r>
          </w:p>
        </w:tc>
        <w:tc>
          <w:tcPr>
            <w:tcW w:w="1423" w:type="dxa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Описание неисправности/предложение</w:t>
            </w:r>
          </w:p>
        </w:tc>
        <w:tc>
          <w:tcPr>
            <w:tcW w:w="1467" w:type="dxa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Описание решения</w:t>
            </w:r>
          </w:p>
        </w:tc>
        <w:tc>
          <w:tcPr>
            <w:tcW w:w="1646" w:type="dxa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Статус</w:t>
            </w:r>
          </w:p>
        </w:tc>
        <w:tc>
          <w:tcPr>
            <w:tcW w:w="1276" w:type="dxa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Планируемая дата закрытия</w:t>
            </w:r>
          </w:p>
        </w:tc>
        <w:tc>
          <w:tcPr>
            <w:tcW w:w="1384" w:type="dxa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Фактическая дата закрытия</w:t>
            </w:r>
          </w:p>
        </w:tc>
      </w:tr>
      <w:tr w:rsidR="00F046B6" w:rsidRPr="00397A38" w:rsidTr="007B26B6">
        <w:tc>
          <w:tcPr>
            <w:tcW w:w="675" w:type="dxa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ДД.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ММ.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ГГ</w:t>
            </w:r>
          </w:p>
        </w:tc>
        <w:tc>
          <w:tcPr>
            <w:tcW w:w="1202" w:type="dxa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 xml:space="preserve">Критичная, Средняя, Легкая. 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Предложение</w:t>
            </w:r>
          </w:p>
        </w:tc>
        <w:tc>
          <w:tcPr>
            <w:tcW w:w="1100" w:type="dxa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ФИО, должность, организация</w:t>
            </w:r>
          </w:p>
        </w:tc>
        <w:tc>
          <w:tcPr>
            <w:tcW w:w="1423" w:type="dxa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467" w:type="dxa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Для неисправностей- в произвольн.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форме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 xml:space="preserve">Для предложений: Реализация целесообразна, 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Реализация целесообразна, в рамках внедрения.</w:t>
            </w:r>
            <w:r w:rsidRPr="00397A38">
              <w:rPr>
                <w:rFonts w:eastAsia="Calibri"/>
              </w:rPr>
              <w:br/>
              <w:t>Реализация целесообразна в будущем</w:t>
            </w:r>
          </w:p>
        </w:tc>
        <w:tc>
          <w:tcPr>
            <w:tcW w:w="1646" w:type="dxa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Дата присвоения статуса/Статус/ Автор присвоения статуса.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Открыто.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В процессе.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Отложено.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Закрыто</w:t>
            </w:r>
          </w:p>
        </w:tc>
        <w:tc>
          <w:tcPr>
            <w:tcW w:w="1276" w:type="dxa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ДД.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ММ.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ГГ</w:t>
            </w:r>
          </w:p>
        </w:tc>
        <w:tc>
          <w:tcPr>
            <w:tcW w:w="1384" w:type="dxa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ДД.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ММ.</w:t>
            </w:r>
          </w:p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ГГ</w:t>
            </w:r>
          </w:p>
        </w:tc>
      </w:tr>
      <w:tr w:rsidR="00F046B6" w:rsidRPr="00397A38" w:rsidTr="007B26B6">
        <w:tc>
          <w:tcPr>
            <w:tcW w:w="675" w:type="dxa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202" w:type="dxa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100" w:type="dxa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423" w:type="dxa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467" w:type="dxa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646" w:type="dxa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276" w:type="dxa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384" w:type="dxa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</w:tr>
      <w:tr w:rsidR="00F046B6" w:rsidRPr="00397A38" w:rsidTr="007B26B6">
        <w:tc>
          <w:tcPr>
            <w:tcW w:w="675" w:type="dxa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202" w:type="dxa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100" w:type="dxa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423" w:type="dxa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467" w:type="dxa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646" w:type="dxa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276" w:type="dxa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384" w:type="dxa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</w:tr>
      <w:tr w:rsidR="00F046B6" w:rsidRPr="00397A38" w:rsidTr="007B26B6">
        <w:tc>
          <w:tcPr>
            <w:tcW w:w="675" w:type="dxa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202" w:type="dxa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100" w:type="dxa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423" w:type="dxa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467" w:type="dxa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646" w:type="dxa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276" w:type="dxa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384" w:type="dxa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</w:tr>
      <w:tr w:rsidR="00F046B6" w:rsidRPr="00397A38" w:rsidTr="007B26B6">
        <w:tc>
          <w:tcPr>
            <w:tcW w:w="675" w:type="dxa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202" w:type="dxa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100" w:type="dxa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423" w:type="dxa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467" w:type="dxa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646" w:type="dxa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276" w:type="dxa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384" w:type="dxa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</w:tr>
      <w:tr w:rsidR="00F046B6" w:rsidRPr="00397A38" w:rsidTr="007B26B6">
        <w:tc>
          <w:tcPr>
            <w:tcW w:w="675" w:type="dxa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202" w:type="dxa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100" w:type="dxa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423" w:type="dxa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467" w:type="dxa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646" w:type="dxa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276" w:type="dxa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384" w:type="dxa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</w:tr>
      <w:tr w:rsidR="00F046B6" w:rsidRPr="00397A38" w:rsidTr="007B26B6">
        <w:tc>
          <w:tcPr>
            <w:tcW w:w="675" w:type="dxa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202" w:type="dxa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100" w:type="dxa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423" w:type="dxa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467" w:type="dxa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646" w:type="dxa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276" w:type="dxa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384" w:type="dxa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</w:tr>
      <w:tr w:rsidR="00F046B6" w:rsidRPr="00397A38" w:rsidTr="007B26B6">
        <w:tc>
          <w:tcPr>
            <w:tcW w:w="675" w:type="dxa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202" w:type="dxa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 xml:space="preserve"> </w:t>
            </w:r>
          </w:p>
        </w:tc>
        <w:tc>
          <w:tcPr>
            <w:tcW w:w="1100" w:type="dxa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423" w:type="dxa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467" w:type="dxa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646" w:type="dxa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276" w:type="dxa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1384" w:type="dxa"/>
            <w:shd w:val="clear" w:color="auto" w:fill="auto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</w:tr>
    </w:tbl>
    <w:p w:rsidR="00F046B6" w:rsidRPr="00397A38" w:rsidRDefault="00F046B6" w:rsidP="001437C4">
      <w:pPr>
        <w:rPr>
          <w:rFonts w:eastAsia="Calibri"/>
        </w:rPr>
      </w:pPr>
    </w:p>
    <w:p w:rsidR="00F046B6" w:rsidRPr="00397A38" w:rsidRDefault="00F046B6" w:rsidP="001437C4">
      <w:pPr>
        <w:rPr>
          <w:rFonts w:eastAsia="Calibri"/>
        </w:rPr>
      </w:pPr>
    </w:p>
    <w:p w:rsidR="00F046B6" w:rsidRPr="00397A38" w:rsidRDefault="00F046B6" w:rsidP="001437C4">
      <w:pPr>
        <w:rPr>
          <w:rFonts w:eastAsia="Calibri"/>
        </w:rPr>
      </w:pPr>
    </w:p>
    <w:p w:rsidR="00F046B6" w:rsidRPr="00397A38" w:rsidRDefault="00F046B6" w:rsidP="001437C4">
      <w:pPr>
        <w:rPr>
          <w:rFonts w:eastAsia="Calibri"/>
        </w:rPr>
      </w:pPr>
      <w:r w:rsidRPr="00397A38">
        <w:rPr>
          <w:rFonts w:eastAsia="Calibri"/>
        </w:rPr>
        <w:br w:type="page"/>
      </w:r>
    </w:p>
    <w:p w:rsidR="00F046B6" w:rsidRPr="00397A38" w:rsidRDefault="00F046B6" w:rsidP="005F33DE">
      <w:pPr>
        <w:pStyle w:val="1"/>
      </w:pPr>
      <w:bookmarkStart w:id="127" w:name="_Toc196127103"/>
      <w:r w:rsidRPr="00397A38">
        <w:rPr>
          <w:u w:val="single"/>
        </w:rPr>
        <w:lastRenderedPageBreak/>
        <w:t>Приложение 7.</w:t>
      </w:r>
      <w:r w:rsidRPr="00397A38">
        <w:t xml:space="preserve">  Форма акта о завершении </w:t>
      </w:r>
      <w:r w:rsidR="00680F30" w:rsidRPr="00397A38">
        <w:t xml:space="preserve"> </w:t>
      </w:r>
      <w:r w:rsidRPr="00397A38">
        <w:t>опытной эксплуации</w:t>
      </w:r>
      <w:r w:rsidR="00680F30" w:rsidRPr="00397A38">
        <w:t xml:space="preserve"> АСОТУ</w:t>
      </w:r>
      <w:bookmarkEnd w:id="127"/>
    </w:p>
    <w:p w:rsidR="00F046B6" w:rsidRPr="00397A38" w:rsidRDefault="00F046B6" w:rsidP="001437C4">
      <w:pPr>
        <w:rPr>
          <w:rFonts w:eastAsia="Calibri"/>
        </w:rPr>
      </w:pPr>
    </w:p>
    <w:p w:rsidR="00F046B6" w:rsidRPr="00397A38" w:rsidRDefault="00F046B6" w:rsidP="001437C4">
      <w:r w:rsidRPr="00397A38">
        <w:t xml:space="preserve">                                   УТВЕРЖДАЮ</w:t>
      </w:r>
    </w:p>
    <w:p w:rsidR="00F046B6" w:rsidRPr="00397A38" w:rsidRDefault="00F046B6" w:rsidP="001437C4">
      <w:r w:rsidRPr="00397A38">
        <w:t>_________________________________________________</w:t>
      </w:r>
    </w:p>
    <w:p w:rsidR="00F046B6" w:rsidRPr="00397A38" w:rsidRDefault="00F046B6" w:rsidP="001437C4">
      <w:r w:rsidRPr="00397A38">
        <w:t>должность руководителя и наименование организации-заказчика</w:t>
      </w:r>
    </w:p>
    <w:p w:rsidR="00F046B6" w:rsidRPr="00397A38" w:rsidRDefault="00F046B6" w:rsidP="001437C4">
      <w:r w:rsidRPr="00397A38">
        <w:t>__________________________________________________</w:t>
      </w:r>
    </w:p>
    <w:p w:rsidR="00F046B6" w:rsidRPr="00397A38" w:rsidRDefault="00F046B6" w:rsidP="001437C4">
      <w:r w:rsidRPr="00397A38">
        <w:t xml:space="preserve">                                        подпись, инициалы, фамилия</w:t>
      </w:r>
    </w:p>
    <w:p w:rsidR="00F046B6" w:rsidRPr="00397A38" w:rsidRDefault="00F046B6" w:rsidP="001437C4">
      <w:r w:rsidRPr="00397A38">
        <w:t>_______________________________</w:t>
      </w:r>
    </w:p>
    <w:p w:rsidR="00F046B6" w:rsidRPr="00397A38" w:rsidRDefault="00F046B6" w:rsidP="001437C4">
      <w:r w:rsidRPr="00397A38">
        <w:t xml:space="preserve">     Дата</w:t>
      </w:r>
    </w:p>
    <w:p w:rsidR="00F046B6" w:rsidRPr="00397A38" w:rsidRDefault="00F046B6" w:rsidP="001437C4">
      <w:r w:rsidRPr="00397A38">
        <w:t>АКТ О ЗАВЕРШЕНИИ опытной эксплуатации №_________</w:t>
      </w:r>
    </w:p>
    <w:p w:rsidR="00F046B6" w:rsidRPr="00397A38" w:rsidRDefault="00F046B6" w:rsidP="001437C4">
      <w:r w:rsidRPr="00397A38">
        <w:t>Настоящий акт составлен по результатам опытной эксплуатации</w:t>
      </w:r>
      <w:r w:rsidR="00305141" w:rsidRPr="00397A38">
        <w:rPr>
          <w:rFonts w:eastAsia="Calibri"/>
        </w:rPr>
        <w:t xml:space="preserve"> АСОТУ</w:t>
      </w:r>
      <w:r w:rsidR="00543226" w:rsidRPr="00397A38">
        <w:t xml:space="preserve"> </w:t>
      </w:r>
      <w:r w:rsidR="00305141" w:rsidRPr="00397A38">
        <w:t xml:space="preserve">, проводимой в ДП ф. Центральный АО Оборонэнерго </w:t>
      </w:r>
      <w:r w:rsidRPr="00397A38">
        <w:rPr>
          <w:rFonts w:eastAsia="TimesNewRomanPSMT"/>
        </w:rPr>
        <w:t xml:space="preserve"> </w:t>
      </w:r>
      <w:r w:rsidRPr="00397A38">
        <w:t>в период с «___» _____________ _____г. по «___»_____________ ___г.</w:t>
      </w:r>
    </w:p>
    <w:p w:rsidR="00F046B6" w:rsidRPr="00397A38" w:rsidRDefault="00F046B6" w:rsidP="001437C4">
      <w:r w:rsidRPr="00397A38">
        <w:t>В ходе опытной эксплуатации выявлено:</w:t>
      </w:r>
    </w:p>
    <w:p w:rsidR="00F046B6" w:rsidRPr="00397A38" w:rsidRDefault="00F046B6" w:rsidP="001437C4">
      <w:r w:rsidRPr="00397A38">
        <w:t>соответствие системы требованиям технического задания;</w:t>
      </w:r>
    </w:p>
    <w:p w:rsidR="00F046B6" w:rsidRPr="00397A38" w:rsidRDefault="00F046B6" w:rsidP="001437C4">
      <w:r w:rsidRPr="00397A38">
        <w:t>соответствие содержания эксплуатационной документации на систему реальным процессам эксплуатации;</w:t>
      </w:r>
    </w:p>
    <w:p w:rsidR="00F046B6" w:rsidRPr="00397A38" w:rsidRDefault="00F046B6" w:rsidP="001437C4">
      <w:r w:rsidRPr="00397A38">
        <w:t xml:space="preserve">соответствие характеристик надежности системы допустимым нормам;  </w:t>
      </w:r>
    </w:p>
    <w:p w:rsidR="00F046B6" w:rsidRPr="00397A38" w:rsidRDefault="00F046B6" w:rsidP="001437C4">
      <w:r w:rsidRPr="00397A38">
        <w:t>отсутствие за время опытной эксплуатации серьезных сбоев работы оборудования и ПО системы;</w:t>
      </w:r>
    </w:p>
    <w:p w:rsidR="00F046B6" w:rsidRPr="00397A38" w:rsidRDefault="00F046B6" w:rsidP="001437C4">
      <w:r w:rsidRPr="00397A38">
        <w:t>удобство системы в эксплуатации;</w:t>
      </w:r>
    </w:p>
    <w:p w:rsidR="00F046B6" w:rsidRPr="00397A38" w:rsidRDefault="00F046B6" w:rsidP="001437C4">
      <w:r w:rsidRPr="00397A38">
        <w:t>эффективность системы для решения задач предприятия.</w:t>
      </w:r>
    </w:p>
    <w:p w:rsidR="00F046B6" w:rsidRPr="00397A38" w:rsidRDefault="00F046B6" w:rsidP="001437C4">
      <w:r w:rsidRPr="00397A38">
        <w:t>Приняты к реализации следующие предложения:</w:t>
      </w:r>
    </w:p>
    <w:p w:rsidR="00F046B6" w:rsidRPr="00397A38" w:rsidRDefault="00F046B6" w:rsidP="001437C4">
      <w:r w:rsidRPr="00397A38">
        <w:t>дополнить …</w:t>
      </w:r>
    </w:p>
    <w:p w:rsidR="00F046B6" w:rsidRPr="00397A38" w:rsidRDefault="00F046B6" w:rsidP="001437C4">
      <w:r w:rsidRPr="00397A38">
        <w:t>улучшить …</w:t>
      </w:r>
    </w:p>
    <w:p w:rsidR="00F046B6" w:rsidRPr="00397A38" w:rsidRDefault="00F046B6" w:rsidP="001437C4">
      <w:r w:rsidRPr="00397A38">
        <w:t>Заключение по результатам опытной эксплуатации:</w:t>
      </w:r>
    </w:p>
    <w:p w:rsidR="00F046B6" w:rsidRPr="00397A38" w:rsidRDefault="00F046B6" w:rsidP="001437C4">
      <w:r w:rsidRPr="00397A38">
        <w:t>Признать результаты опытной эксплуатации удовлетворительными;</w:t>
      </w:r>
    </w:p>
    <w:p w:rsidR="00F046B6" w:rsidRPr="00397A38" w:rsidRDefault="00F046B6" w:rsidP="001437C4">
      <w:r w:rsidRPr="00397A38">
        <w:t>Реализовать предложения, указанные в п.2, в срок до «___»____________г.</w:t>
      </w:r>
    </w:p>
    <w:p w:rsidR="00F046B6" w:rsidRPr="00397A38" w:rsidRDefault="00F046B6" w:rsidP="001437C4">
      <w:r w:rsidRPr="00397A38">
        <w:t>Принять систему к приемочным испытаниям.</w:t>
      </w:r>
    </w:p>
    <w:p w:rsidR="00F046B6" w:rsidRPr="00397A38" w:rsidRDefault="00F046B6" w:rsidP="001437C4">
      <w:r w:rsidRPr="00397A38">
        <w:t>Представитель Исполнителя</w:t>
      </w:r>
    </w:p>
    <w:p w:rsidR="00F046B6" w:rsidRPr="00397A38" w:rsidRDefault="00F046B6" w:rsidP="001437C4">
      <w:r w:rsidRPr="00397A38">
        <w:t>_________________________________________</w:t>
      </w:r>
      <w:r w:rsidRPr="00397A38">
        <w:tab/>
        <w:t xml:space="preserve">            ___________</w:t>
      </w:r>
    </w:p>
    <w:p w:rsidR="00F046B6" w:rsidRPr="00397A38" w:rsidRDefault="00F046B6" w:rsidP="001437C4">
      <w:r w:rsidRPr="00397A38">
        <w:t xml:space="preserve">            фамилия, подпись</w:t>
      </w:r>
      <w:r w:rsidRPr="00397A38">
        <w:tab/>
        <w:t xml:space="preserve">                 дата</w:t>
      </w:r>
    </w:p>
    <w:p w:rsidR="00F046B6" w:rsidRPr="00397A38" w:rsidRDefault="00F046B6" w:rsidP="001437C4">
      <w:r w:rsidRPr="00397A38">
        <w:t>Представитель Заказчика</w:t>
      </w:r>
    </w:p>
    <w:p w:rsidR="00F046B6" w:rsidRPr="00397A38" w:rsidRDefault="00F046B6" w:rsidP="001437C4">
      <w:r w:rsidRPr="00397A38">
        <w:t>_________________________________________</w:t>
      </w:r>
      <w:r w:rsidRPr="00397A38">
        <w:tab/>
        <w:t xml:space="preserve">            ___________</w:t>
      </w:r>
    </w:p>
    <w:p w:rsidR="00F046B6" w:rsidRPr="00397A38" w:rsidRDefault="00F046B6" w:rsidP="001437C4">
      <w:r w:rsidRPr="00397A38">
        <w:t xml:space="preserve">           фамилия, подпись</w:t>
      </w:r>
      <w:r w:rsidRPr="00397A38">
        <w:tab/>
        <w:t xml:space="preserve">                 дата</w:t>
      </w:r>
    </w:p>
    <w:p w:rsidR="00F046B6" w:rsidRPr="00397A38" w:rsidRDefault="00F046B6" w:rsidP="001437C4">
      <w:pPr>
        <w:rPr>
          <w:rFonts w:eastAsia="Calibri"/>
        </w:rPr>
      </w:pPr>
    </w:p>
    <w:p w:rsidR="00F046B6" w:rsidRPr="00397A38" w:rsidRDefault="00F046B6" w:rsidP="001437C4">
      <w:pPr>
        <w:rPr>
          <w:rFonts w:eastAsia="Calibri"/>
        </w:rPr>
      </w:pPr>
      <w:r w:rsidRPr="00397A38">
        <w:rPr>
          <w:rFonts w:eastAsia="Calibri"/>
        </w:rPr>
        <w:br w:type="page"/>
      </w:r>
    </w:p>
    <w:p w:rsidR="00F046B6" w:rsidRPr="00397A38" w:rsidRDefault="00F046B6" w:rsidP="005F33DE">
      <w:pPr>
        <w:pStyle w:val="1"/>
      </w:pPr>
      <w:bookmarkStart w:id="128" w:name="_Toc196127104"/>
      <w:r w:rsidRPr="00397A38">
        <w:rPr>
          <w:u w:val="single"/>
        </w:rPr>
        <w:lastRenderedPageBreak/>
        <w:t>Приложение 8</w:t>
      </w:r>
      <w:r w:rsidRPr="00397A38">
        <w:t>.  Форма Протокола приемочных испытаний</w:t>
      </w:r>
      <w:r w:rsidR="004969FB" w:rsidRPr="00397A38">
        <w:t xml:space="preserve"> </w:t>
      </w:r>
      <w:r w:rsidR="004969FB" w:rsidRPr="00397A38">
        <w:rPr>
          <w:rFonts w:eastAsia="Calibri"/>
        </w:rPr>
        <w:t>АСОТУ</w:t>
      </w:r>
      <w:bookmarkEnd w:id="128"/>
    </w:p>
    <w:p w:rsidR="00F046B6" w:rsidRPr="00397A38" w:rsidRDefault="00F046B6" w:rsidP="001437C4">
      <w:pPr>
        <w:rPr>
          <w:rFonts w:eastAsia="Calibri"/>
        </w:rPr>
      </w:pPr>
    </w:p>
    <w:p w:rsidR="00F046B6" w:rsidRPr="00397A38" w:rsidRDefault="00F046B6" w:rsidP="001437C4">
      <w:pPr>
        <w:rPr>
          <w:rFonts w:eastAsia="Calibri"/>
        </w:rPr>
      </w:pPr>
      <w:r w:rsidRPr="00397A38">
        <w:rPr>
          <w:rFonts w:eastAsia="Calibri"/>
        </w:rPr>
        <w:t>ПРОТОКОЛ ПРИЕМОЧНЫХ ИСПЫТАНИЙ</w:t>
      </w:r>
      <w:r w:rsidR="002E4E03" w:rsidRPr="00397A38">
        <w:rPr>
          <w:rFonts w:eastAsia="Calibri"/>
        </w:rPr>
        <w:t xml:space="preserve"> АСОТУ</w:t>
      </w:r>
    </w:p>
    <w:p w:rsidR="00F046B6" w:rsidRPr="00397A38" w:rsidRDefault="00F046B6" w:rsidP="001437C4">
      <w:pPr>
        <w:rPr>
          <w:rFonts w:eastAsia="Calibri"/>
        </w:rPr>
      </w:pPr>
    </w:p>
    <w:p w:rsidR="00F046B6" w:rsidRPr="00397A38" w:rsidRDefault="00F046B6" w:rsidP="001437C4">
      <w:pPr>
        <w:rPr>
          <w:rFonts w:eastAsia="Calibri"/>
        </w:rPr>
      </w:pPr>
    </w:p>
    <w:p w:rsidR="00F046B6" w:rsidRPr="00397A38" w:rsidRDefault="00F046B6" w:rsidP="001437C4">
      <w:pPr>
        <w:rPr>
          <w:rFonts w:eastAsia="Calibri"/>
        </w:rPr>
      </w:pPr>
      <w:r w:rsidRPr="00397A38">
        <w:rPr>
          <w:rFonts w:eastAsia="Calibri"/>
        </w:rPr>
        <w:t>Количество листов _______</w:t>
      </w:r>
    </w:p>
    <w:p w:rsidR="00F046B6" w:rsidRPr="00397A38" w:rsidRDefault="00F046B6" w:rsidP="001437C4">
      <w:pPr>
        <w:rPr>
          <w:rFonts w:eastAsia="Calibri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4"/>
        <w:gridCol w:w="10"/>
        <w:gridCol w:w="4948"/>
        <w:gridCol w:w="1087"/>
        <w:gridCol w:w="769"/>
        <w:gridCol w:w="2409"/>
        <w:gridCol w:w="107"/>
      </w:tblGrid>
      <w:tr w:rsidR="00F046B6" w:rsidRPr="00397A38" w:rsidTr="007B26B6">
        <w:trPr>
          <w:gridAfter w:val="1"/>
          <w:wAfter w:w="107" w:type="dxa"/>
        </w:trPr>
        <w:tc>
          <w:tcPr>
            <w:tcW w:w="5482" w:type="dxa"/>
            <w:gridSpan w:val="3"/>
          </w:tcPr>
          <w:p w:rsidR="00F046B6" w:rsidRPr="00397A38" w:rsidRDefault="00F046B6" w:rsidP="001437C4">
            <w:r w:rsidRPr="00397A38">
              <w:t>Место проведения испытаний:</w:t>
            </w:r>
          </w:p>
        </w:tc>
        <w:tc>
          <w:tcPr>
            <w:tcW w:w="4265" w:type="dxa"/>
            <w:gridSpan w:val="3"/>
          </w:tcPr>
          <w:p w:rsidR="00F046B6" w:rsidRPr="00397A38" w:rsidRDefault="00F046B6" w:rsidP="001437C4">
            <w:r w:rsidRPr="00397A38">
              <w:t>________________________</w:t>
            </w:r>
          </w:p>
        </w:tc>
      </w:tr>
      <w:tr w:rsidR="00F046B6" w:rsidRPr="00397A38" w:rsidTr="007B26B6">
        <w:trPr>
          <w:gridAfter w:val="1"/>
          <w:wAfter w:w="107" w:type="dxa"/>
        </w:trPr>
        <w:tc>
          <w:tcPr>
            <w:tcW w:w="5482" w:type="dxa"/>
            <w:gridSpan w:val="3"/>
          </w:tcPr>
          <w:p w:rsidR="00F046B6" w:rsidRPr="00397A38" w:rsidRDefault="00F046B6" w:rsidP="001437C4"/>
        </w:tc>
        <w:tc>
          <w:tcPr>
            <w:tcW w:w="4265" w:type="dxa"/>
            <w:gridSpan w:val="3"/>
          </w:tcPr>
          <w:p w:rsidR="00F046B6" w:rsidRPr="00397A38" w:rsidRDefault="00F046B6" w:rsidP="001437C4">
            <w:r w:rsidRPr="00397A38">
              <w:t>______________________</w:t>
            </w:r>
          </w:p>
        </w:tc>
      </w:tr>
      <w:tr w:rsidR="00F046B6" w:rsidRPr="00397A38" w:rsidTr="007B26B6">
        <w:trPr>
          <w:gridAfter w:val="1"/>
          <w:wAfter w:w="107" w:type="dxa"/>
        </w:trPr>
        <w:tc>
          <w:tcPr>
            <w:tcW w:w="5482" w:type="dxa"/>
            <w:gridSpan w:val="3"/>
          </w:tcPr>
          <w:p w:rsidR="00F046B6" w:rsidRPr="00397A38" w:rsidRDefault="00F046B6" w:rsidP="001437C4">
            <w:r w:rsidRPr="00397A38">
              <w:t>Дата и время проведения испытаний:</w:t>
            </w:r>
          </w:p>
        </w:tc>
        <w:tc>
          <w:tcPr>
            <w:tcW w:w="4265" w:type="dxa"/>
            <w:gridSpan w:val="3"/>
          </w:tcPr>
          <w:p w:rsidR="00F046B6" w:rsidRPr="00397A38" w:rsidRDefault="00F046B6" w:rsidP="001437C4">
            <w:r w:rsidRPr="00397A38">
              <w:t>______________________</w:t>
            </w:r>
          </w:p>
        </w:tc>
      </w:tr>
      <w:tr w:rsidR="00F046B6" w:rsidRPr="00397A38" w:rsidTr="007B26B6">
        <w:trPr>
          <w:gridAfter w:val="1"/>
          <w:wAfter w:w="107" w:type="dxa"/>
        </w:trPr>
        <w:tc>
          <w:tcPr>
            <w:tcW w:w="9747" w:type="dxa"/>
            <w:gridSpan w:val="6"/>
          </w:tcPr>
          <w:p w:rsidR="00F046B6" w:rsidRPr="00397A38" w:rsidRDefault="00F046B6" w:rsidP="001437C4">
            <w:r w:rsidRPr="00397A38">
              <w:t>Документы, определяющие объем и нормы испытаний:</w:t>
            </w:r>
          </w:p>
        </w:tc>
      </w:tr>
      <w:tr w:rsidR="00F046B6" w:rsidRPr="00397A38" w:rsidTr="007B26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  <w:gridSpan w:val="2"/>
          </w:tcPr>
          <w:p w:rsidR="00F046B6" w:rsidRPr="00397A38" w:rsidRDefault="00F046B6" w:rsidP="001437C4">
            <w:r w:rsidRPr="00397A38">
              <w:t>№</w:t>
            </w:r>
          </w:p>
        </w:tc>
        <w:tc>
          <w:tcPr>
            <w:tcW w:w="6035" w:type="dxa"/>
            <w:gridSpan w:val="2"/>
          </w:tcPr>
          <w:p w:rsidR="00F046B6" w:rsidRPr="00397A38" w:rsidRDefault="00F046B6" w:rsidP="001437C4">
            <w:r w:rsidRPr="00397A38">
              <w:t>Название документа</w:t>
            </w:r>
          </w:p>
        </w:tc>
        <w:tc>
          <w:tcPr>
            <w:tcW w:w="3285" w:type="dxa"/>
            <w:gridSpan w:val="3"/>
          </w:tcPr>
          <w:p w:rsidR="00F046B6" w:rsidRPr="00397A38" w:rsidRDefault="00F046B6" w:rsidP="001437C4">
            <w:r w:rsidRPr="00397A38">
              <w:t>Шифр документа</w:t>
            </w:r>
          </w:p>
        </w:tc>
      </w:tr>
      <w:tr w:rsidR="00F046B6" w:rsidRPr="00397A38" w:rsidTr="007B26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  <w:gridSpan w:val="2"/>
          </w:tcPr>
          <w:p w:rsidR="00F046B6" w:rsidRPr="00397A38" w:rsidRDefault="00F046B6" w:rsidP="001437C4"/>
        </w:tc>
        <w:tc>
          <w:tcPr>
            <w:tcW w:w="6035" w:type="dxa"/>
            <w:gridSpan w:val="2"/>
          </w:tcPr>
          <w:p w:rsidR="00F046B6" w:rsidRPr="00397A38" w:rsidRDefault="00F046B6" w:rsidP="001437C4"/>
        </w:tc>
        <w:tc>
          <w:tcPr>
            <w:tcW w:w="3285" w:type="dxa"/>
            <w:gridSpan w:val="3"/>
          </w:tcPr>
          <w:p w:rsidR="00F046B6" w:rsidRPr="00397A38" w:rsidRDefault="00F046B6" w:rsidP="001437C4"/>
        </w:tc>
      </w:tr>
      <w:tr w:rsidR="00F046B6" w:rsidRPr="00397A38" w:rsidTr="007B26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  <w:gridSpan w:val="2"/>
          </w:tcPr>
          <w:p w:rsidR="00F046B6" w:rsidRPr="00397A38" w:rsidRDefault="00F046B6" w:rsidP="001437C4"/>
        </w:tc>
        <w:tc>
          <w:tcPr>
            <w:tcW w:w="6035" w:type="dxa"/>
            <w:gridSpan w:val="2"/>
          </w:tcPr>
          <w:p w:rsidR="00F046B6" w:rsidRPr="00397A38" w:rsidRDefault="00F046B6" w:rsidP="001437C4"/>
        </w:tc>
        <w:tc>
          <w:tcPr>
            <w:tcW w:w="3285" w:type="dxa"/>
            <w:gridSpan w:val="3"/>
          </w:tcPr>
          <w:p w:rsidR="00F046B6" w:rsidRPr="00397A38" w:rsidRDefault="00F046B6" w:rsidP="001437C4"/>
        </w:tc>
      </w:tr>
      <w:tr w:rsidR="00F046B6" w:rsidRPr="00397A38" w:rsidTr="007B26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  <w:gridSpan w:val="2"/>
          </w:tcPr>
          <w:p w:rsidR="00F046B6" w:rsidRPr="00397A38" w:rsidRDefault="00F046B6" w:rsidP="001437C4"/>
        </w:tc>
        <w:tc>
          <w:tcPr>
            <w:tcW w:w="6035" w:type="dxa"/>
            <w:gridSpan w:val="2"/>
          </w:tcPr>
          <w:p w:rsidR="00F046B6" w:rsidRPr="00397A38" w:rsidRDefault="00F046B6" w:rsidP="001437C4"/>
        </w:tc>
        <w:tc>
          <w:tcPr>
            <w:tcW w:w="3285" w:type="dxa"/>
            <w:gridSpan w:val="3"/>
          </w:tcPr>
          <w:p w:rsidR="00F046B6" w:rsidRPr="00397A38" w:rsidRDefault="00F046B6" w:rsidP="001437C4"/>
        </w:tc>
      </w:tr>
      <w:tr w:rsidR="00F046B6" w:rsidRPr="00397A38" w:rsidTr="007B26B6">
        <w:trPr>
          <w:gridAfter w:val="1"/>
          <w:wAfter w:w="107" w:type="dxa"/>
        </w:trPr>
        <w:tc>
          <w:tcPr>
            <w:tcW w:w="9747" w:type="dxa"/>
            <w:gridSpan w:val="6"/>
          </w:tcPr>
          <w:p w:rsidR="00F046B6" w:rsidRPr="00397A38" w:rsidRDefault="00F046B6" w:rsidP="001437C4">
            <w:r w:rsidRPr="00397A38">
              <w:t>Сводные результаты испытаний:</w:t>
            </w:r>
          </w:p>
        </w:tc>
      </w:tr>
      <w:tr w:rsidR="00F046B6" w:rsidRPr="00397A38" w:rsidTr="007B26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  <w:gridSpan w:val="2"/>
          </w:tcPr>
          <w:p w:rsidR="00F046B6" w:rsidRPr="00397A38" w:rsidRDefault="00F046B6" w:rsidP="001437C4">
            <w:r w:rsidRPr="00397A38">
              <w:t>№</w:t>
            </w:r>
          </w:p>
        </w:tc>
        <w:tc>
          <w:tcPr>
            <w:tcW w:w="6804" w:type="dxa"/>
            <w:gridSpan w:val="3"/>
          </w:tcPr>
          <w:p w:rsidR="00F046B6" w:rsidRPr="00397A38" w:rsidRDefault="00F046B6" w:rsidP="001437C4">
            <w:r w:rsidRPr="00397A38">
              <w:t>Сводные данные</w:t>
            </w:r>
          </w:p>
        </w:tc>
        <w:tc>
          <w:tcPr>
            <w:tcW w:w="2516" w:type="dxa"/>
            <w:gridSpan w:val="2"/>
          </w:tcPr>
          <w:p w:rsidR="00F046B6" w:rsidRPr="00397A38" w:rsidRDefault="00F046B6" w:rsidP="001437C4">
            <w:r w:rsidRPr="00397A38">
              <w:t>Значение</w:t>
            </w:r>
          </w:p>
        </w:tc>
      </w:tr>
      <w:tr w:rsidR="00F046B6" w:rsidRPr="00397A38" w:rsidTr="007B26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  <w:gridSpan w:val="2"/>
          </w:tcPr>
          <w:p w:rsidR="00F046B6" w:rsidRPr="00397A38" w:rsidRDefault="00F046B6" w:rsidP="001437C4"/>
        </w:tc>
        <w:tc>
          <w:tcPr>
            <w:tcW w:w="6804" w:type="dxa"/>
            <w:gridSpan w:val="3"/>
          </w:tcPr>
          <w:p w:rsidR="00F046B6" w:rsidRPr="00397A38" w:rsidRDefault="00F046B6" w:rsidP="001437C4">
            <w:r w:rsidRPr="00397A38">
              <w:t>Количество успешно пройденных проверок</w:t>
            </w:r>
          </w:p>
        </w:tc>
        <w:tc>
          <w:tcPr>
            <w:tcW w:w="2516" w:type="dxa"/>
            <w:gridSpan w:val="2"/>
          </w:tcPr>
          <w:p w:rsidR="00F046B6" w:rsidRPr="00397A38" w:rsidRDefault="00F046B6" w:rsidP="001437C4"/>
        </w:tc>
      </w:tr>
      <w:tr w:rsidR="00F046B6" w:rsidRPr="00397A38" w:rsidTr="007B26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24" w:type="dxa"/>
          </w:tcPr>
          <w:p w:rsidR="00F046B6" w:rsidRPr="00397A38" w:rsidRDefault="00F046B6" w:rsidP="001437C4"/>
        </w:tc>
        <w:tc>
          <w:tcPr>
            <w:tcW w:w="6814" w:type="dxa"/>
            <w:gridSpan w:val="4"/>
          </w:tcPr>
          <w:p w:rsidR="00F046B6" w:rsidRPr="00397A38" w:rsidRDefault="00F046B6" w:rsidP="001437C4">
            <w:r w:rsidRPr="00397A38">
              <w:t>Количество неуспешно пройденных проверок</w:t>
            </w:r>
          </w:p>
        </w:tc>
        <w:tc>
          <w:tcPr>
            <w:tcW w:w="2516" w:type="dxa"/>
            <w:gridSpan w:val="2"/>
          </w:tcPr>
          <w:p w:rsidR="00F046B6" w:rsidRPr="00397A38" w:rsidRDefault="00F046B6" w:rsidP="001437C4"/>
        </w:tc>
      </w:tr>
      <w:tr w:rsidR="00F046B6" w:rsidRPr="00397A38" w:rsidTr="007B26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24" w:type="dxa"/>
          </w:tcPr>
          <w:p w:rsidR="00F046B6" w:rsidRPr="00397A38" w:rsidRDefault="00F046B6" w:rsidP="001437C4"/>
        </w:tc>
        <w:tc>
          <w:tcPr>
            <w:tcW w:w="6814" w:type="dxa"/>
            <w:gridSpan w:val="4"/>
          </w:tcPr>
          <w:p w:rsidR="00F046B6" w:rsidRPr="00397A38" w:rsidRDefault="00F046B6" w:rsidP="001437C4">
            <w:r w:rsidRPr="00397A38">
              <w:t>Количество проверок с некритичными замечаниями при их прохождении</w:t>
            </w:r>
          </w:p>
        </w:tc>
        <w:tc>
          <w:tcPr>
            <w:tcW w:w="2516" w:type="dxa"/>
            <w:gridSpan w:val="2"/>
          </w:tcPr>
          <w:p w:rsidR="00F046B6" w:rsidRPr="00397A38" w:rsidRDefault="00F046B6" w:rsidP="001437C4"/>
        </w:tc>
      </w:tr>
    </w:tbl>
    <w:p w:rsidR="00F046B6" w:rsidRPr="00397A38" w:rsidRDefault="00F046B6" w:rsidP="001437C4">
      <w:pPr>
        <w:rPr>
          <w:rFonts w:eastAsia="Calibri"/>
        </w:rPr>
      </w:pPr>
    </w:p>
    <w:p w:rsidR="00F046B6" w:rsidRPr="00397A38" w:rsidRDefault="00F046B6" w:rsidP="001437C4">
      <w:pPr>
        <w:rPr>
          <w:rFonts w:eastAsia="Calibri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"/>
        <w:gridCol w:w="5528"/>
        <w:gridCol w:w="507"/>
        <w:gridCol w:w="3178"/>
        <w:gridCol w:w="107"/>
      </w:tblGrid>
      <w:tr w:rsidR="00F046B6" w:rsidRPr="00397A38" w:rsidTr="007B26B6">
        <w:trPr>
          <w:gridAfter w:val="1"/>
          <w:wAfter w:w="107" w:type="dxa"/>
        </w:trPr>
        <w:tc>
          <w:tcPr>
            <w:tcW w:w="9747" w:type="dxa"/>
            <w:gridSpan w:val="4"/>
          </w:tcPr>
          <w:p w:rsidR="00F046B6" w:rsidRPr="00397A38" w:rsidRDefault="00F046B6" w:rsidP="001437C4">
            <w:r w:rsidRPr="00397A38">
              <w:t>Выявленные в период испытаний дефекты и неисправности:</w:t>
            </w:r>
          </w:p>
        </w:tc>
      </w:tr>
      <w:tr w:rsidR="00F046B6" w:rsidRPr="00397A38" w:rsidTr="007B26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F046B6" w:rsidRPr="00397A38" w:rsidRDefault="00F046B6" w:rsidP="001437C4">
            <w:r w:rsidRPr="00397A38">
              <w:t>№</w:t>
            </w:r>
          </w:p>
        </w:tc>
        <w:tc>
          <w:tcPr>
            <w:tcW w:w="6035" w:type="dxa"/>
            <w:gridSpan w:val="2"/>
          </w:tcPr>
          <w:p w:rsidR="00F046B6" w:rsidRPr="00397A38" w:rsidRDefault="00F046B6" w:rsidP="001437C4">
            <w:r w:rsidRPr="00397A38">
              <w:t>Описание дефектов и неисправностей</w:t>
            </w:r>
          </w:p>
        </w:tc>
        <w:tc>
          <w:tcPr>
            <w:tcW w:w="3285" w:type="dxa"/>
            <w:gridSpan w:val="2"/>
          </w:tcPr>
          <w:p w:rsidR="00F046B6" w:rsidRPr="00397A38" w:rsidRDefault="00F046B6" w:rsidP="001437C4">
            <w:r w:rsidRPr="00397A38">
              <w:t>Примечание</w:t>
            </w:r>
          </w:p>
        </w:tc>
      </w:tr>
      <w:tr w:rsidR="00F046B6" w:rsidRPr="00397A38" w:rsidTr="007B26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F046B6" w:rsidRPr="00397A38" w:rsidRDefault="00F046B6" w:rsidP="001437C4"/>
        </w:tc>
        <w:tc>
          <w:tcPr>
            <w:tcW w:w="6035" w:type="dxa"/>
            <w:gridSpan w:val="2"/>
          </w:tcPr>
          <w:p w:rsidR="00F046B6" w:rsidRPr="00397A38" w:rsidRDefault="00F046B6" w:rsidP="001437C4"/>
        </w:tc>
        <w:tc>
          <w:tcPr>
            <w:tcW w:w="3285" w:type="dxa"/>
            <w:gridSpan w:val="2"/>
          </w:tcPr>
          <w:p w:rsidR="00F046B6" w:rsidRPr="00397A38" w:rsidRDefault="00F046B6" w:rsidP="001437C4"/>
        </w:tc>
      </w:tr>
      <w:tr w:rsidR="00F046B6" w:rsidRPr="00397A38" w:rsidTr="007B26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F046B6" w:rsidRPr="00397A38" w:rsidRDefault="00F046B6" w:rsidP="001437C4"/>
        </w:tc>
        <w:tc>
          <w:tcPr>
            <w:tcW w:w="6035" w:type="dxa"/>
            <w:gridSpan w:val="2"/>
          </w:tcPr>
          <w:p w:rsidR="00F046B6" w:rsidRPr="00397A38" w:rsidRDefault="00F046B6" w:rsidP="001437C4"/>
        </w:tc>
        <w:tc>
          <w:tcPr>
            <w:tcW w:w="3285" w:type="dxa"/>
            <w:gridSpan w:val="2"/>
          </w:tcPr>
          <w:p w:rsidR="00F046B6" w:rsidRPr="00397A38" w:rsidRDefault="00F046B6" w:rsidP="001437C4"/>
        </w:tc>
      </w:tr>
      <w:tr w:rsidR="00F046B6" w:rsidRPr="00397A38" w:rsidTr="007B26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F046B6" w:rsidRPr="00397A38" w:rsidRDefault="00F046B6" w:rsidP="001437C4"/>
        </w:tc>
        <w:tc>
          <w:tcPr>
            <w:tcW w:w="6035" w:type="dxa"/>
            <w:gridSpan w:val="2"/>
          </w:tcPr>
          <w:p w:rsidR="00F046B6" w:rsidRPr="00397A38" w:rsidRDefault="00F046B6" w:rsidP="001437C4"/>
        </w:tc>
        <w:tc>
          <w:tcPr>
            <w:tcW w:w="3285" w:type="dxa"/>
            <w:gridSpan w:val="2"/>
          </w:tcPr>
          <w:p w:rsidR="00F046B6" w:rsidRPr="00397A38" w:rsidRDefault="00F046B6" w:rsidP="001437C4"/>
        </w:tc>
      </w:tr>
      <w:tr w:rsidR="00F046B6" w:rsidRPr="00397A38" w:rsidTr="007B26B6">
        <w:trPr>
          <w:gridAfter w:val="1"/>
          <w:wAfter w:w="107" w:type="dxa"/>
        </w:trPr>
        <w:tc>
          <w:tcPr>
            <w:tcW w:w="6062" w:type="dxa"/>
            <w:gridSpan w:val="2"/>
          </w:tcPr>
          <w:p w:rsidR="00F046B6" w:rsidRPr="00397A38" w:rsidRDefault="00F046B6" w:rsidP="001437C4">
            <w:r w:rsidRPr="00397A38">
              <w:t>Приложения к Протоколу (при необходимости):</w:t>
            </w:r>
          </w:p>
        </w:tc>
        <w:tc>
          <w:tcPr>
            <w:tcW w:w="3685" w:type="dxa"/>
            <w:gridSpan w:val="2"/>
          </w:tcPr>
          <w:p w:rsidR="00F046B6" w:rsidRPr="00397A38" w:rsidRDefault="00F046B6" w:rsidP="001437C4"/>
        </w:tc>
      </w:tr>
      <w:tr w:rsidR="00F046B6" w:rsidRPr="00397A38" w:rsidTr="007B26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F046B6" w:rsidRPr="00397A38" w:rsidRDefault="00F046B6" w:rsidP="001437C4">
            <w:r w:rsidRPr="00397A38">
              <w:t>№</w:t>
            </w:r>
          </w:p>
        </w:tc>
        <w:tc>
          <w:tcPr>
            <w:tcW w:w="9320" w:type="dxa"/>
            <w:gridSpan w:val="4"/>
          </w:tcPr>
          <w:p w:rsidR="00F046B6" w:rsidRPr="00397A38" w:rsidRDefault="00F046B6" w:rsidP="001437C4">
            <w:r w:rsidRPr="00397A38">
              <w:t>Название документа (Номер приложения)</w:t>
            </w:r>
          </w:p>
        </w:tc>
      </w:tr>
      <w:tr w:rsidR="00F046B6" w:rsidRPr="00397A38" w:rsidTr="007B26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F046B6" w:rsidRPr="00397A38" w:rsidRDefault="00F046B6" w:rsidP="001437C4"/>
        </w:tc>
        <w:tc>
          <w:tcPr>
            <w:tcW w:w="9320" w:type="dxa"/>
            <w:gridSpan w:val="4"/>
          </w:tcPr>
          <w:p w:rsidR="00F046B6" w:rsidRPr="00397A38" w:rsidRDefault="00F046B6" w:rsidP="001437C4"/>
        </w:tc>
      </w:tr>
      <w:tr w:rsidR="00F046B6" w:rsidRPr="00397A38" w:rsidTr="007B26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F046B6" w:rsidRPr="00397A38" w:rsidRDefault="00F046B6" w:rsidP="001437C4"/>
        </w:tc>
        <w:tc>
          <w:tcPr>
            <w:tcW w:w="9320" w:type="dxa"/>
            <w:gridSpan w:val="4"/>
          </w:tcPr>
          <w:p w:rsidR="00F046B6" w:rsidRPr="00397A38" w:rsidRDefault="00F046B6" w:rsidP="001437C4"/>
        </w:tc>
      </w:tr>
      <w:tr w:rsidR="00F046B6" w:rsidRPr="00397A38" w:rsidTr="007B26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34" w:type="dxa"/>
          </w:tcPr>
          <w:p w:rsidR="00F046B6" w:rsidRPr="00397A38" w:rsidRDefault="00F046B6" w:rsidP="001437C4"/>
        </w:tc>
        <w:tc>
          <w:tcPr>
            <w:tcW w:w="9320" w:type="dxa"/>
            <w:gridSpan w:val="4"/>
          </w:tcPr>
          <w:p w:rsidR="00F046B6" w:rsidRPr="00397A38" w:rsidRDefault="00F046B6" w:rsidP="001437C4"/>
        </w:tc>
      </w:tr>
    </w:tbl>
    <w:p w:rsidR="00F046B6" w:rsidRPr="00397A38" w:rsidRDefault="00F046B6" w:rsidP="001437C4">
      <w:pPr>
        <w:rPr>
          <w:rFonts w:eastAsia="Calibri"/>
        </w:rPr>
      </w:pPr>
    </w:p>
    <w:p w:rsidR="00F046B6" w:rsidRPr="00397A38" w:rsidRDefault="00F046B6" w:rsidP="001437C4">
      <w:pPr>
        <w:rPr>
          <w:rFonts w:eastAsia="Calibri"/>
        </w:rPr>
      </w:pPr>
      <w:r w:rsidRPr="00397A38">
        <w:rPr>
          <w:rFonts w:eastAsia="Calibri"/>
        </w:rPr>
        <w:t>Результаты испытаний:</w:t>
      </w:r>
    </w:p>
    <w:tbl>
      <w:tblPr>
        <w:tblW w:w="9747" w:type="dxa"/>
        <w:tblInd w:w="-68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08"/>
        <w:gridCol w:w="491"/>
        <w:gridCol w:w="1072"/>
        <w:gridCol w:w="2524"/>
        <w:gridCol w:w="1287"/>
        <w:gridCol w:w="1357"/>
        <w:gridCol w:w="2767"/>
        <w:gridCol w:w="141"/>
      </w:tblGrid>
      <w:tr w:rsidR="00F046B6" w:rsidRPr="00397A38" w:rsidTr="007B26B6">
        <w:trPr>
          <w:gridBefore w:val="1"/>
          <w:gridAfter w:val="1"/>
          <w:wBefore w:w="108" w:type="dxa"/>
          <w:wAfter w:w="141" w:type="dxa"/>
          <w:trHeight w:hRule="exact" w:val="586"/>
        </w:trPr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F046B6" w:rsidRPr="00397A38" w:rsidRDefault="00F046B6" w:rsidP="001437C4"/>
        </w:tc>
        <w:tc>
          <w:tcPr>
            <w:tcW w:w="35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046B6" w:rsidRPr="00397A38" w:rsidRDefault="00F046B6" w:rsidP="001437C4">
            <w:r w:rsidRPr="00397A38">
              <w:t>Испытание</w:t>
            </w:r>
          </w:p>
        </w:tc>
        <w:tc>
          <w:tcPr>
            <w:tcW w:w="2644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F046B6" w:rsidRPr="00397A38" w:rsidRDefault="00F046B6" w:rsidP="001437C4">
            <w:r w:rsidRPr="00397A38">
              <w:t xml:space="preserve">Результаты испытания </w:t>
            </w:r>
          </w:p>
        </w:tc>
        <w:tc>
          <w:tcPr>
            <w:tcW w:w="276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</w:tcPr>
          <w:p w:rsidR="00F046B6" w:rsidRPr="00397A38" w:rsidRDefault="00F046B6" w:rsidP="001437C4">
            <w:r w:rsidRPr="00397A38">
              <w:t xml:space="preserve"> Примечание</w:t>
            </w:r>
          </w:p>
        </w:tc>
      </w:tr>
      <w:tr w:rsidR="00F046B6" w:rsidRPr="00397A38" w:rsidTr="007B26B6">
        <w:trPr>
          <w:gridBefore w:val="1"/>
          <w:gridAfter w:val="1"/>
          <w:wBefore w:w="108" w:type="dxa"/>
          <w:wAfter w:w="141" w:type="dxa"/>
          <w:trHeight w:hRule="exact" w:val="1063"/>
        </w:trPr>
        <w:tc>
          <w:tcPr>
            <w:tcW w:w="49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046B6" w:rsidRPr="00397A38" w:rsidRDefault="00F046B6" w:rsidP="001437C4"/>
          <w:p w:rsidR="00F046B6" w:rsidRPr="00397A38" w:rsidRDefault="00F046B6" w:rsidP="001437C4"/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046B6" w:rsidRPr="00397A38" w:rsidRDefault="00F046B6" w:rsidP="001437C4">
            <w:r w:rsidRPr="00397A38">
              <w:t xml:space="preserve">№ теста </w:t>
            </w:r>
          </w:p>
        </w:tc>
        <w:tc>
          <w:tcPr>
            <w:tcW w:w="2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046B6" w:rsidRPr="00397A38" w:rsidRDefault="00F046B6" w:rsidP="001437C4">
            <w:r w:rsidRPr="00397A38">
              <w:t>Название теста</w:t>
            </w:r>
          </w:p>
        </w:tc>
        <w:tc>
          <w:tcPr>
            <w:tcW w:w="2644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046B6" w:rsidRPr="00397A38" w:rsidRDefault="00F046B6" w:rsidP="001437C4">
            <w:r w:rsidRPr="00397A38">
              <w:t>(успешно, неуспешно, частично)</w:t>
            </w:r>
          </w:p>
          <w:p w:rsidR="00F046B6" w:rsidRPr="00397A38" w:rsidRDefault="00F046B6" w:rsidP="001437C4"/>
        </w:tc>
        <w:tc>
          <w:tcPr>
            <w:tcW w:w="27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046B6" w:rsidRPr="00397A38" w:rsidRDefault="00F046B6" w:rsidP="001437C4"/>
          <w:p w:rsidR="00F046B6" w:rsidRPr="00397A38" w:rsidRDefault="00F046B6" w:rsidP="001437C4"/>
        </w:tc>
      </w:tr>
      <w:tr w:rsidR="00F046B6" w:rsidRPr="00397A38" w:rsidTr="007B26B6">
        <w:trPr>
          <w:gridBefore w:val="1"/>
          <w:gridAfter w:val="1"/>
          <w:wBefore w:w="108" w:type="dxa"/>
          <w:wAfter w:w="141" w:type="dxa"/>
          <w:trHeight w:hRule="exact" w:val="469"/>
        </w:trPr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046B6" w:rsidRPr="00397A38" w:rsidRDefault="00F046B6" w:rsidP="001437C4">
            <w:r w:rsidRPr="00397A38">
              <w:t xml:space="preserve">1 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046B6" w:rsidRPr="00397A38" w:rsidRDefault="00F046B6" w:rsidP="001437C4"/>
        </w:tc>
        <w:tc>
          <w:tcPr>
            <w:tcW w:w="2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046B6" w:rsidRPr="00397A38" w:rsidRDefault="00F046B6" w:rsidP="001437C4"/>
        </w:tc>
        <w:tc>
          <w:tcPr>
            <w:tcW w:w="26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046B6" w:rsidRPr="00397A38" w:rsidRDefault="00F046B6" w:rsidP="001437C4"/>
        </w:tc>
        <w:tc>
          <w:tcPr>
            <w:tcW w:w="2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046B6" w:rsidRPr="00397A38" w:rsidRDefault="00F046B6" w:rsidP="001437C4"/>
        </w:tc>
      </w:tr>
      <w:tr w:rsidR="00F046B6" w:rsidRPr="00397A38" w:rsidTr="007B26B6">
        <w:trPr>
          <w:gridBefore w:val="1"/>
          <w:gridAfter w:val="1"/>
          <w:wBefore w:w="108" w:type="dxa"/>
          <w:wAfter w:w="141" w:type="dxa"/>
          <w:trHeight w:hRule="exact" w:val="498"/>
        </w:trPr>
        <w:tc>
          <w:tcPr>
            <w:tcW w:w="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046B6" w:rsidRPr="00397A38" w:rsidRDefault="00F046B6" w:rsidP="001437C4">
            <w:r w:rsidRPr="00397A38">
              <w:t xml:space="preserve">2 </w:t>
            </w:r>
          </w:p>
        </w:tc>
        <w:tc>
          <w:tcPr>
            <w:tcW w:w="1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046B6" w:rsidRPr="00397A38" w:rsidRDefault="00F046B6" w:rsidP="001437C4"/>
        </w:tc>
        <w:tc>
          <w:tcPr>
            <w:tcW w:w="2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046B6" w:rsidRPr="00397A38" w:rsidRDefault="00F046B6" w:rsidP="001437C4"/>
        </w:tc>
        <w:tc>
          <w:tcPr>
            <w:tcW w:w="26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046B6" w:rsidRPr="00397A38" w:rsidRDefault="00F046B6" w:rsidP="001437C4"/>
        </w:tc>
        <w:tc>
          <w:tcPr>
            <w:tcW w:w="27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046B6" w:rsidRPr="00397A38" w:rsidRDefault="00F046B6" w:rsidP="001437C4"/>
        </w:tc>
      </w:tr>
      <w:tr w:rsidR="00F046B6" w:rsidRPr="00397A38" w:rsidTr="007B26B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5482" w:type="dxa"/>
            <w:gridSpan w:val="5"/>
          </w:tcPr>
          <w:p w:rsidR="00F046B6" w:rsidRPr="00397A38" w:rsidRDefault="00F046B6" w:rsidP="001437C4">
            <w:r w:rsidRPr="00397A38">
              <w:t>Заключение:</w:t>
            </w:r>
          </w:p>
        </w:tc>
        <w:tc>
          <w:tcPr>
            <w:tcW w:w="4265" w:type="dxa"/>
            <w:gridSpan w:val="3"/>
          </w:tcPr>
          <w:p w:rsidR="00F046B6" w:rsidRPr="00397A38" w:rsidRDefault="00F046B6" w:rsidP="001437C4">
            <w:r w:rsidRPr="00397A38">
              <w:t>______________________</w:t>
            </w:r>
          </w:p>
        </w:tc>
      </w:tr>
      <w:tr w:rsidR="00F046B6" w:rsidRPr="00397A38" w:rsidTr="007B26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74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F046B6" w:rsidRPr="00397A38" w:rsidRDefault="00F046B6" w:rsidP="001437C4">
            <w:r w:rsidRPr="00397A38">
              <w:t>___________________________________________________________</w:t>
            </w:r>
          </w:p>
        </w:tc>
      </w:tr>
      <w:tr w:rsidR="00F046B6" w:rsidRPr="00397A38" w:rsidTr="007B26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74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F046B6" w:rsidRPr="00397A38" w:rsidRDefault="00F046B6" w:rsidP="001437C4">
            <w:r w:rsidRPr="00397A38">
              <w:lastRenderedPageBreak/>
              <w:t xml:space="preserve">(указать соответствие системы (оборудования) приемочным критериям, </w:t>
            </w:r>
          </w:p>
          <w:p w:rsidR="00F046B6" w:rsidRPr="00397A38" w:rsidRDefault="00F046B6" w:rsidP="001437C4">
            <w:r w:rsidRPr="00397A38">
              <w:t>рекомендации по устранению дефектов)</w:t>
            </w:r>
          </w:p>
          <w:p w:rsidR="00F046B6" w:rsidRPr="00397A38" w:rsidRDefault="00F046B6" w:rsidP="001437C4">
            <w:r w:rsidRPr="00397A38">
              <w:t>____________</w:t>
            </w:r>
          </w:p>
          <w:p w:rsidR="00F046B6" w:rsidRPr="00397A38" w:rsidRDefault="00F046B6" w:rsidP="001437C4">
            <w:r w:rsidRPr="00397A38">
              <w:t xml:space="preserve">     Дата</w:t>
            </w:r>
          </w:p>
        </w:tc>
      </w:tr>
      <w:tr w:rsidR="00F046B6" w:rsidRPr="00397A38" w:rsidTr="007B26B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74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F046B6" w:rsidRPr="00397A38" w:rsidRDefault="00F046B6" w:rsidP="001437C4">
            <w:r w:rsidRPr="00397A38">
              <w:t>Участники испытаний:</w:t>
            </w:r>
          </w:p>
        </w:tc>
      </w:tr>
    </w:tbl>
    <w:p w:rsidR="00F046B6" w:rsidRPr="00397A38" w:rsidRDefault="00F046B6" w:rsidP="001437C4">
      <w:pPr>
        <w:rPr>
          <w:rFonts w:eastAsia="Calibri"/>
        </w:rPr>
      </w:pPr>
    </w:p>
    <w:p w:rsidR="00F046B6" w:rsidRPr="00397A38" w:rsidRDefault="00F046B6" w:rsidP="001437C4">
      <w:r w:rsidRPr="00397A38">
        <w:t>(Наименование организации-участника испытаний)</w:t>
      </w:r>
    </w:p>
    <w:p w:rsidR="00F046B6" w:rsidRPr="00397A38" w:rsidRDefault="00F046B6" w:rsidP="001437C4">
      <w:r w:rsidRPr="00397A38">
        <w:t>___________________________                    ___________________________</w:t>
      </w:r>
    </w:p>
    <w:p w:rsidR="00F046B6" w:rsidRPr="00397A38" w:rsidRDefault="00F046B6" w:rsidP="001437C4">
      <w:r w:rsidRPr="00397A38">
        <w:t>(Должность)</w:t>
      </w:r>
      <w:r w:rsidRPr="00397A38">
        <w:tab/>
      </w:r>
      <w:r w:rsidRPr="00397A38">
        <w:tab/>
      </w:r>
      <w:r w:rsidRPr="00397A38">
        <w:tab/>
      </w:r>
      <w:r w:rsidRPr="00397A38">
        <w:tab/>
        <w:t xml:space="preserve">        </w:t>
      </w:r>
      <w:r w:rsidRPr="00397A38">
        <w:tab/>
        <w:t xml:space="preserve">         (Ф.И.О., подпись)</w:t>
      </w:r>
    </w:p>
    <w:p w:rsidR="00F046B6" w:rsidRPr="00397A38" w:rsidRDefault="00F046B6" w:rsidP="001437C4">
      <w:r w:rsidRPr="00397A38">
        <w:t>…</w:t>
      </w:r>
      <w:r w:rsidRPr="00397A38">
        <w:tab/>
      </w:r>
    </w:p>
    <w:p w:rsidR="00F046B6" w:rsidRPr="00397A38" w:rsidRDefault="00F046B6" w:rsidP="001437C4">
      <w:r w:rsidRPr="00397A38">
        <w:t xml:space="preserve">Протокол проверили: </w:t>
      </w:r>
    </w:p>
    <w:p w:rsidR="00F046B6" w:rsidRPr="00397A38" w:rsidRDefault="00F046B6" w:rsidP="001437C4">
      <w:r w:rsidRPr="00397A38">
        <w:t xml:space="preserve">(Должность технического руководителя работ) </w:t>
      </w:r>
    </w:p>
    <w:p w:rsidR="00F046B6" w:rsidRPr="00397A38" w:rsidRDefault="00F046B6" w:rsidP="001437C4">
      <w:r w:rsidRPr="00397A38">
        <w:t>_____________________________________</w:t>
      </w:r>
      <w:r w:rsidRPr="00397A38">
        <w:tab/>
        <w:t xml:space="preserve">             ___________</w:t>
      </w:r>
    </w:p>
    <w:p w:rsidR="00F046B6" w:rsidRPr="00397A38" w:rsidRDefault="00F046B6" w:rsidP="001437C4">
      <w:r w:rsidRPr="00397A38">
        <w:t>фамилия, подпись</w:t>
      </w:r>
      <w:r w:rsidRPr="00397A38">
        <w:tab/>
        <w:t xml:space="preserve">                  дата</w:t>
      </w:r>
    </w:p>
    <w:p w:rsidR="00F046B6" w:rsidRPr="00397A38" w:rsidRDefault="00F046B6" w:rsidP="001437C4">
      <w:r w:rsidRPr="00397A38">
        <w:t>(Должность руководителя подразделения Заказчика)</w:t>
      </w:r>
    </w:p>
    <w:p w:rsidR="00F046B6" w:rsidRPr="00397A38" w:rsidRDefault="00F046B6" w:rsidP="001437C4">
      <w:r w:rsidRPr="00397A38">
        <w:t>_____________________________________</w:t>
      </w:r>
      <w:r w:rsidRPr="00397A38">
        <w:tab/>
        <w:t xml:space="preserve">             ___________</w:t>
      </w:r>
    </w:p>
    <w:p w:rsidR="00F046B6" w:rsidRPr="00397A38" w:rsidRDefault="00F046B6" w:rsidP="001437C4">
      <w:r w:rsidRPr="00397A38">
        <w:t>фамилия, подпись</w:t>
      </w:r>
      <w:r w:rsidRPr="00397A38">
        <w:tab/>
        <w:t xml:space="preserve">                  дата</w:t>
      </w:r>
    </w:p>
    <w:p w:rsidR="00F046B6" w:rsidRPr="00397A38" w:rsidRDefault="00F046B6" w:rsidP="001437C4">
      <w:pPr>
        <w:rPr>
          <w:rFonts w:eastAsia="Calibri"/>
        </w:rPr>
      </w:pPr>
    </w:p>
    <w:p w:rsidR="00F046B6" w:rsidRPr="00397A38" w:rsidRDefault="00F046B6" w:rsidP="001437C4">
      <w:pPr>
        <w:rPr>
          <w:rFonts w:eastAsia="Calibri"/>
        </w:rPr>
      </w:pPr>
    </w:p>
    <w:p w:rsidR="00F046B6" w:rsidRPr="00397A38" w:rsidRDefault="00F046B6" w:rsidP="001437C4">
      <w:pPr>
        <w:rPr>
          <w:rFonts w:eastAsia="Calibri"/>
        </w:rPr>
      </w:pPr>
      <w:r w:rsidRPr="00397A38">
        <w:rPr>
          <w:rFonts w:eastAsia="Calibri"/>
        </w:rPr>
        <w:br w:type="page"/>
      </w:r>
    </w:p>
    <w:p w:rsidR="00F046B6" w:rsidRPr="00397A38" w:rsidRDefault="00F046B6" w:rsidP="005F33DE">
      <w:pPr>
        <w:pStyle w:val="1"/>
      </w:pPr>
      <w:bookmarkStart w:id="129" w:name="_Toc196127105"/>
      <w:r w:rsidRPr="00397A38">
        <w:lastRenderedPageBreak/>
        <w:t>Приложение 9.  Форма Акта приемки системы в промышленную эксплуатацию</w:t>
      </w:r>
      <w:bookmarkEnd w:id="129"/>
    </w:p>
    <w:p w:rsidR="00F046B6" w:rsidRPr="00397A38" w:rsidRDefault="00F046B6" w:rsidP="001437C4">
      <w:pPr>
        <w:rPr>
          <w:rFonts w:eastAsia="Calibri"/>
        </w:rPr>
      </w:pPr>
    </w:p>
    <w:p w:rsidR="00F046B6" w:rsidRPr="00397A38" w:rsidRDefault="00F046B6" w:rsidP="001437C4">
      <w:r w:rsidRPr="00397A38">
        <w:t>УТВЕРЖДАЮ</w:t>
      </w:r>
    </w:p>
    <w:p w:rsidR="00F046B6" w:rsidRPr="00397A38" w:rsidRDefault="00F046B6" w:rsidP="001437C4">
      <w:r w:rsidRPr="00397A38">
        <w:t>_______________________________________________________________</w:t>
      </w:r>
    </w:p>
    <w:p w:rsidR="00F046B6" w:rsidRPr="00397A38" w:rsidRDefault="00F046B6" w:rsidP="001437C4">
      <w:r w:rsidRPr="00397A38">
        <w:t>должность руководителя и наименование организации-заказчика</w:t>
      </w:r>
    </w:p>
    <w:p w:rsidR="00F046B6" w:rsidRPr="00397A38" w:rsidRDefault="00F046B6" w:rsidP="001437C4">
      <w:r w:rsidRPr="00397A38">
        <w:t>_______________________________________________________________</w:t>
      </w:r>
    </w:p>
    <w:p w:rsidR="00F046B6" w:rsidRPr="00397A38" w:rsidRDefault="00F046B6" w:rsidP="001437C4">
      <w:r w:rsidRPr="00397A38">
        <w:t>подпись, инициалы, фамилия</w:t>
      </w:r>
    </w:p>
    <w:p w:rsidR="00F046B6" w:rsidRPr="00397A38" w:rsidRDefault="00F046B6" w:rsidP="001437C4">
      <w:r w:rsidRPr="00397A38">
        <w:t>_______________________________</w:t>
      </w:r>
    </w:p>
    <w:p w:rsidR="00F046B6" w:rsidRPr="00397A38" w:rsidRDefault="00F046B6" w:rsidP="001437C4">
      <w:r w:rsidRPr="00397A38">
        <w:t>Дата</w:t>
      </w:r>
    </w:p>
    <w:p w:rsidR="00F046B6" w:rsidRPr="00397A38" w:rsidRDefault="00F046B6" w:rsidP="001437C4">
      <w:r w:rsidRPr="00397A38">
        <w:t>АКТ ПРИЕМКИ В промышленную ЭКСПЛУАТАЦИЮ №_____</w:t>
      </w:r>
    </w:p>
    <w:p w:rsidR="00F046B6" w:rsidRPr="00397A38" w:rsidRDefault="00F046B6" w:rsidP="001437C4">
      <w:r w:rsidRPr="00397A38">
        <w:t xml:space="preserve">Принимаемый объект: </w:t>
      </w:r>
      <w:r w:rsidR="004969FB" w:rsidRPr="00397A38">
        <w:rPr>
          <w:rFonts w:eastAsia="Calibri"/>
        </w:rPr>
        <w:t>АСОТУ</w:t>
      </w:r>
      <w:r w:rsidR="004969FB" w:rsidRPr="00397A38">
        <w:t xml:space="preserve"> ф. Центральный АО Оборонэнерго</w:t>
      </w:r>
      <w:r w:rsidRPr="00397A38">
        <w:t>________________________________________________________________</w:t>
      </w:r>
    </w:p>
    <w:p w:rsidR="00F046B6" w:rsidRPr="00397A38" w:rsidRDefault="00F046B6" w:rsidP="001437C4">
      <w:r w:rsidRPr="00397A38">
        <w:t xml:space="preserve">Основание для разработки объекта: </w:t>
      </w:r>
    </w:p>
    <w:p w:rsidR="00F046B6" w:rsidRPr="00397A38" w:rsidRDefault="00F046B6" w:rsidP="001437C4">
      <w:r w:rsidRPr="00397A38">
        <w:t>_______________________________________________________________</w:t>
      </w:r>
    </w:p>
    <w:p w:rsidR="00F046B6" w:rsidRPr="00397A38" w:rsidRDefault="00F046B6" w:rsidP="001437C4">
      <w:r w:rsidRPr="00397A38">
        <w:tab/>
        <w:t>(Наименование, номер, дата утверждения документа)</w:t>
      </w:r>
    </w:p>
    <w:p w:rsidR="00F046B6" w:rsidRPr="00397A38" w:rsidRDefault="00F046B6" w:rsidP="001437C4">
      <w:r w:rsidRPr="00397A38">
        <w:t xml:space="preserve">Основание работы приемочной комиссии:  </w:t>
      </w:r>
    </w:p>
    <w:p w:rsidR="00F046B6" w:rsidRPr="00397A38" w:rsidRDefault="00F046B6" w:rsidP="001437C4">
      <w:r w:rsidRPr="00397A38">
        <w:t>_______________________________________________________________</w:t>
      </w:r>
    </w:p>
    <w:p w:rsidR="00F046B6" w:rsidRPr="00397A38" w:rsidRDefault="00F046B6" w:rsidP="001437C4">
      <w:r w:rsidRPr="00397A38">
        <w:tab/>
        <w:t>(Наименование, номер, дата утверждения документа)</w:t>
      </w:r>
    </w:p>
    <w:p w:rsidR="00F046B6" w:rsidRPr="00397A38" w:rsidRDefault="00F046B6" w:rsidP="001437C4">
      <w:r w:rsidRPr="00397A38">
        <w:t>Период работы Приемочной комиссии: _________________________________________</w:t>
      </w:r>
    </w:p>
    <w:p w:rsidR="00F046B6" w:rsidRPr="00397A38" w:rsidRDefault="00F046B6" w:rsidP="001437C4">
      <w:r w:rsidRPr="00397A38">
        <w:t>Организации:</w:t>
      </w:r>
    </w:p>
    <w:p w:rsidR="00F046B6" w:rsidRPr="00397A38" w:rsidRDefault="00F046B6" w:rsidP="001437C4">
      <w:r w:rsidRPr="00397A38">
        <w:t>Исполнитель: ________________________________________________________________</w:t>
      </w:r>
    </w:p>
    <w:p w:rsidR="00F046B6" w:rsidRPr="00397A38" w:rsidRDefault="00F046B6" w:rsidP="001437C4">
      <w:r w:rsidRPr="00397A38">
        <w:tab/>
      </w:r>
      <w:r w:rsidRPr="00397A38">
        <w:tab/>
      </w:r>
      <w:r w:rsidRPr="00397A38">
        <w:tab/>
      </w:r>
      <w:r w:rsidRPr="00397A38">
        <w:tab/>
      </w:r>
      <w:r w:rsidRPr="00397A38">
        <w:tab/>
      </w:r>
      <w:r w:rsidRPr="00397A38">
        <w:tab/>
        <w:t>(Наименование)</w:t>
      </w:r>
    </w:p>
    <w:p w:rsidR="00F046B6" w:rsidRPr="00397A38" w:rsidRDefault="00F046B6" w:rsidP="001437C4">
      <w:r w:rsidRPr="00397A38">
        <w:t>Заказчик:</w:t>
      </w:r>
      <w:r w:rsidRPr="00397A38">
        <w:tab/>
        <w:t xml:space="preserve">      ________________________________________________________________</w:t>
      </w:r>
    </w:p>
    <w:p w:rsidR="00F046B6" w:rsidRPr="00397A38" w:rsidRDefault="00F046B6" w:rsidP="001437C4">
      <w:r w:rsidRPr="00397A38">
        <w:tab/>
      </w:r>
      <w:r w:rsidRPr="00397A38">
        <w:tab/>
      </w:r>
      <w:r w:rsidRPr="00397A38">
        <w:tab/>
      </w:r>
      <w:r w:rsidRPr="00397A38">
        <w:tab/>
      </w:r>
      <w:r w:rsidRPr="00397A38">
        <w:tab/>
      </w:r>
      <w:r w:rsidRPr="00397A38">
        <w:tab/>
        <w:t>(Наименование)</w:t>
      </w:r>
    </w:p>
    <w:p w:rsidR="00F046B6" w:rsidRPr="00397A38" w:rsidRDefault="00F046B6" w:rsidP="001437C4">
      <w:pPr>
        <w:rPr>
          <w:rFonts w:eastAsia="Calibri"/>
        </w:rPr>
      </w:pPr>
    </w:p>
    <w:p w:rsidR="00F046B6" w:rsidRPr="00397A38" w:rsidRDefault="00F046B6" w:rsidP="001437C4">
      <w:pPr>
        <w:rPr>
          <w:rFonts w:eastAsia="Calibri"/>
        </w:rPr>
      </w:pPr>
    </w:p>
    <w:p w:rsidR="00F046B6" w:rsidRPr="00397A38" w:rsidRDefault="00F046B6" w:rsidP="001437C4">
      <w:pPr>
        <w:rPr>
          <w:rFonts w:eastAsia="Calibri"/>
        </w:rPr>
      </w:pPr>
      <w:r w:rsidRPr="00397A38">
        <w:rPr>
          <w:rFonts w:eastAsia="Calibri"/>
        </w:rPr>
        <w:br w:type="page"/>
      </w:r>
    </w:p>
    <w:p w:rsidR="00F046B6" w:rsidRPr="00397A38" w:rsidRDefault="00F046B6" w:rsidP="001437C4">
      <w:pPr>
        <w:rPr>
          <w:rFonts w:eastAsia="Calibri"/>
        </w:rPr>
      </w:pPr>
      <w:r w:rsidRPr="00397A38">
        <w:rPr>
          <w:rFonts w:eastAsia="Calibri"/>
        </w:rPr>
        <w:lastRenderedPageBreak/>
        <w:t>Перечень предъявленных документов: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5752"/>
        <w:gridCol w:w="3178"/>
      </w:tblGrid>
      <w:tr w:rsidR="00F046B6" w:rsidRPr="00397A38" w:rsidTr="007B26B6">
        <w:tc>
          <w:tcPr>
            <w:tcW w:w="70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№</w:t>
            </w:r>
          </w:p>
        </w:tc>
        <w:tc>
          <w:tcPr>
            <w:tcW w:w="5752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Наименование документа</w:t>
            </w:r>
          </w:p>
        </w:tc>
        <w:tc>
          <w:tcPr>
            <w:tcW w:w="3178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  <w:r w:rsidRPr="00397A38">
              <w:rPr>
                <w:rFonts w:eastAsia="Calibri"/>
              </w:rPr>
              <w:t>Шифр документа</w:t>
            </w:r>
          </w:p>
        </w:tc>
      </w:tr>
      <w:tr w:rsidR="00F046B6" w:rsidRPr="00397A38" w:rsidTr="007B26B6">
        <w:tc>
          <w:tcPr>
            <w:tcW w:w="70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5752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3178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</w:tr>
      <w:tr w:rsidR="00F046B6" w:rsidRPr="00397A38" w:rsidTr="007B26B6">
        <w:tc>
          <w:tcPr>
            <w:tcW w:w="70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5752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3178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</w:tr>
      <w:tr w:rsidR="00F046B6" w:rsidRPr="00397A38" w:rsidTr="007B26B6">
        <w:tc>
          <w:tcPr>
            <w:tcW w:w="70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5752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3178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</w:tr>
      <w:tr w:rsidR="00F046B6" w:rsidRPr="00397A38" w:rsidTr="007B26B6">
        <w:tc>
          <w:tcPr>
            <w:tcW w:w="709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5752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  <w:tc>
          <w:tcPr>
            <w:tcW w:w="3178" w:type="dxa"/>
          </w:tcPr>
          <w:p w:rsidR="00F046B6" w:rsidRPr="00397A38" w:rsidRDefault="00F046B6" w:rsidP="001437C4">
            <w:pPr>
              <w:rPr>
                <w:rFonts w:eastAsia="Calibri"/>
              </w:rPr>
            </w:pPr>
          </w:p>
        </w:tc>
      </w:tr>
    </w:tbl>
    <w:p w:rsidR="00F046B6" w:rsidRPr="00397A38" w:rsidRDefault="00F046B6" w:rsidP="001437C4">
      <w:pPr>
        <w:rPr>
          <w:rFonts w:eastAsia="Calibri"/>
        </w:rPr>
      </w:pPr>
    </w:p>
    <w:p w:rsidR="00F046B6" w:rsidRPr="00397A38" w:rsidRDefault="00F046B6" w:rsidP="001437C4">
      <w:r w:rsidRPr="00397A38">
        <w:t>Основные положения Приемочной комиссии:</w:t>
      </w:r>
    </w:p>
    <w:p w:rsidR="00F046B6" w:rsidRPr="00397A38" w:rsidRDefault="00F046B6" w:rsidP="001437C4">
      <w:r w:rsidRPr="00397A38">
        <w:t>Система соответствует (основным, при наличии некритичных дефектов) требованиям технического задания.</w:t>
      </w:r>
    </w:p>
    <w:p w:rsidR="00F046B6" w:rsidRPr="00397A38" w:rsidRDefault="00F046B6" w:rsidP="001437C4">
      <w:r w:rsidRPr="00397A38">
        <w:t>Предоставлен полный комплект документации, необходимой для эксплуатации комплекса.</w:t>
      </w:r>
    </w:p>
    <w:p w:rsidR="00F046B6" w:rsidRPr="00397A38" w:rsidRDefault="00F046B6" w:rsidP="001437C4">
      <w:r w:rsidRPr="00397A38">
        <w:t>Перечень доработок (замечаний) к объекту:</w:t>
      </w:r>
    </w:p>
    <w:p w:rsidR="00F046B6" w:rsidRPr="00397A38" w:rsidRDefault="00F046B6" w:rsidP="001437C4">
      <w:r w:rsidRPr="00397A38">
        <w:t>….</w:t>
      </w:r>
    </w:p>
    <w:p w:rsidR="00F046B6" w:rsidRPr="00397A38" w:rsidRDefault="00F046B6" w:rsidP="001437C4">
      <w:r w:rsidRPr="00397A38">
        <w:t>….</w:t>
      </w:r>
    </w:p>
    <w:p w:rsidR="00F046B6" w:rsidRPr="00397A38" w:rsidRDefault="00F046B6" w:rsidP="001437C4">
      <w:r w:rsidRPr="00397A38">
        <w:t>….</w:t>
      </w:r>
    </w:p>
    <w:p w:rsidR="00F046B6" w:rsidRPr="00397A38" w:rsidRDefault="00F046B6" w:rsidP="001437C4">
      <w:r w:rsidRPr="00397A38">
        <w:t>Заключение:</w:t>
      </w:r>
    </w:p>
    <w:p w:rsidR="00F046B6" w:rsidRPr="00397A38" w:rsidRDefault="00F046B6" w:rsidP="001437C4">
      <w:r w:rsidRPr="00397A38">
        <w:t xml:space="preserve">Принять систему в Промышленную эксплуатацию с … </w:t>
      </w:r>
    </w:p>
    <w:p w:rsidR="00F046B6" w:rsidRPr="00397A38" w:rsidRDefault="00F046B6" w:rsidP="001437C4">
      <w:r w:rsidRPr="00397A38">
        <w:t>….</w:t>
      </w:r>
    </w:p>
    <w:p w:rsidR="00F046B6" w:rsidRPr="00397A38" w:rsidRDefault="00F046B6" w:rsidP="001437C4">
      <w:r w:rsidRPr="00397A38">
        <w:t>….</w:t>
      </w:r>
    </w:p>
    <w:p w:rsidR="00F046B6" w:rsidRPr="00397A38" w:rsidRDefault="00F046B6" w:rsidP="001437C4">
      <w:r w:rsidRPr="00397A38">
        <w:t>______________</w:t>
      </w:r>
    </w:p>
    <w:p w:rsidR="00F046B6" w:rsidRPr="00397A38" w:rsidRDefault="00F046B6" w:rsidP="001437C4">
      <w:r w:rsidRPr="00397A38">
        <w:t xml:space="preserve">     (Дата)</w:t>
      </w:r>
    </w:p>
    <w:p w:rsidR="00F046B6" w:rsidRPr="00397A38" w:rsidRDefault="00F046B6" w:rsidP="001437C4">
      <w:r w:rsidRPr="00397A38">
        <w:t>Состав Приемочной комиссии:</w:t>
      </w:r>
    </w:p>
    <w:p w:rsidR="00F046B6" w:rsidRPr="00397A38" w:rsidRDefault="00F046B6" w:rsidP="001437C4">
      <w:r w:rsidRPr="00397A38">
        <w:t>___________________________</w:t>
      </w:r>
      <w:r w:rsidRPr="00397A38">
        <w:tab/>
      </w:r>
      <w:r w:rsidRPr="00397A38">
        <w:tab/>
      </w:r>
      <w:r w:rsidRPr="00397A38">
        <w:tab/>
      </w:r>
      <w:r w:rsidRPr="00397A38">
        <w:tab/>
      </w:r>
      <w:r w:rsidRPr="00397A38">
        <w:tab/>
      </w:r>
    </w:p>
    <w:p w:rsidR="00F046B6" w:rsidRPr="00397A38" w:rsidRDefault="00F046B6" w:rsidP="001437C4">
      <w:r w:rsidRPr="00397A38">
        <w:t>(Наименование организации)</w:t>
      </w:r>
    </w:p>
    <w:p w:rsidR="00F046B6" w:rsidRPr="00397A38" w:rsidRDefault="00F046B6" w:rsidP="001437C4">
      <w:r w:rsidRPr="00397A38">
        <w:t xml:space="preserve">_________________________   </w:t>
      </w:r>
      <w:r w:rsidRPr="00397A38">
        <w:tab/>
      </w:r>
      <w:r w:rsidRPr="00397A38">
        <w:tab/>
        <w:t>____________________________</w:t>
      </w:r>
    </w:p>
    <w:p w:rsidR="00F046B6" w:rsidRPr="00397A38" w:rsidRDefault="00F046B6" w:rsidP="001437C4">
      <w:pPr>
        <w:rPr>
          <w:rFonts w:eastAsia="Calibri"/>
        </w:rPr>
      </w:pPr>
      <w:r w:rsidRPr="00397A38">
        <w:t>(Должность)</w:t>
      </w:r>
      <w:r w:rsidRPr="00397A38">
        <w:tab/>
      </w:r>
      <w:r w:rsidRPr="00397A38">
        <w:tab/>
      </w:r>
      <w:r w:rsidRPr="00397A38">
        <w:tab/>
      </w:r>
      <w:r w:rsidRPr="00397A38">
        <w:tab/>
      </w:r>
      <w:r w:rsidRPr="00397A38">
        <w:tab/>
      </w:r>
      <w:r w:rsidRPr="00397A38">
        <w:tab/>
      </w:r>
      <w:r w:rsidRPr="00397A38">
        <w:tab/>
      </w:r>
      <w:r w:rsidRPr="00397A38">
        <w:tab/>
        <w:t>(Ф.И.О., подпись)</w:t>
      </w:r>
    </w:p>
    <w:p w:rsidR="00F046B6" w:rsidRPr="00397A38" w:rsidRDefault="00F046B6" w:rsidP="001437C4">
      <w:pPr>
        <w:rPr>
          <w:rFonts w:eastAsia="Calibri"/>
        </w:rPr>
      </w:pPr>
    </w:p>
    <w:p w:rsidR="00E5616A" w:rsidRPr="00397A38" w:rsidRDefault="00E5616A" w:rsidP="005F33DE">
      <w:pPr>
        <w:pStyle w:val="1"/>
      </w:pPr>
      <w:bookmarkStart w:id="130" w:name="_Toc135924766"/>
      <w:bookmarkStart w:id="131" w:name="_Toc151006958"/>
      <w:bookmarkStart w:id="132" w:name="_Toc337645766"/>
      <w:bookmarkStart w:id="133" w:name="_Toc337645809"/>
      <w:bookmarkStart w:id="134" w:name="_Toc337646286"/>
      <w:bookmarkStart w:id="135" w:name="_Ref31975455"/>
      <w:bookmarkStart w:id="136" w:name="_Toc166741551"/>
      <w:bookmarkStart w:id="137" w:name="_Toc196127106"/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Pr="00397A38">
        <w:lastRenderedPageBreak/>
        <w:t>Л</w:t>
      </w:r>
      <w:r w:rsidR="00E83226" w:rsidRPr="00397A38">
        <w:t>ист регистрации изменений</w:t>
      </w:r>
      <w:bookmarkEnd w:id="16"/>
      <w:bookmarkEnd w:id="17"/>
      <w:bookmarkEnd w:id="18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851"/>
        <w:gridCol w:w="851"/>
        <w:gridCol w:w="850"/>
        <w:gridCol w:w="850"/>
        <w:gridCol w:w="851"/>
        <w:gridCol w:w="1276"/>
        <w:gridCol w:w="1417"/>
        <w:gridCol w:w="1134"/>
        <w:gridCol w:w="1276"/>
      </w:tblGrid>
      <w:tr w:rsidR="00E5616A" w:rsidRPr="00397A38" w:rsidTr="00C30DDB">
        <w:trPr>
          <w:cantSplit/>
          <w:trHeight w:val="495"/>
        </w:trPr>
        <w:tc>
          <w:tcPr>
            <w:tcW w:w="709" w:type="dxa"/>
            <w:vMerge w:val="restart"/>
            <w:vAlign w:val="center"/>
          </w:tcPr>
          <w:p w:rsidR="00E5616A" w:rsidRPr="00397A38" w:rsidRDefault="00E5616A" w:rsidP="001437C4">
            <w:pPr>
              <w:pStyle w:val="ae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397A38">
              <w:rPr>
                <w:rFonts w:ascii="Times New Roman" w:hAnsi="Times New Roman"/>
                <w:i w:val="0"/>
                <w:sz w:val="22"/>
                <w:szCs w:val="22"/>
              </w:rPr>
              <w:t>№</w:t>
            </w:r>
          </w:p>
          <w:p w:rsidR="00E5616A" w:rsidRPr="00397A38" w:rsidRDefault="00E5616A" w:rsidP="001437C4">
            <w:pPr>
              <w:pStyle w:val="ae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397A38">
              <w:rPr>
                <w:rFonts w:ascii="Times New Roman" w:hAnsi="Times New Roman"/>
                <w:i w:val="0"/>
                <w:sz w:val="22"/>
                <w:szCs w:val="22"/>
              </w:rPr>
              <w:t>Изм</w:t>
            </w:r>
          </w:p>
        </w:tc>
        <w:tc>
          <w:tcPr>
            <w:tcW w:w="3402" w:type="dxa"/>
            <w:gridSpan w:val="4"/>
            <w:vAlign w:val="center"/>
          </w:tcPr>
          <w:p w:rsidR="00E5616A" w:rsidRPr="00397A38" w:rsidRDefault="00E5616A" w:rsidP="001437C4">
            <w:pPr>
              <w:pStyle w:val="ae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397A38">
              <w:rPr>
                <w:rFonts w:ascii="Times New Roman" w:hAnsi="Times New Roman"/>
                <w:i w:val="0"/>
                <w:sz w:val="22"/>
                <w:szCs w:val="22"/>
              </w:rPr>
              <w:t>Номера листов (страниц)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:rsidR="00E5616A" w:rsidRPr="00397A38" w:rsidRDefault="00E5616A" w:rsidP="001437C4">
            <w:pPr>
              <w:pStyle w:val="ae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397A38">
              <w:rPr>
                <w:rFonts w:ascii="Times New Roman" w:hAnsi="Times New Roman"/>
                <w:i w:val="0"/>
                <w:sz w:val="22"/>
                <w:szCs w:val="22"/>
              </w:rPr>
              <w:t xml:space="preserve">Всего листов (стр.) </w:t>
            </w:r>
            <w:r w:rsidR="00CA3EB0" w:rsidRPr="00397A38">
              <w:rPr>
                <w:rFonts w:ascii="Times New Roman" w:hAnsi="Times New Roman"/>
                <w:i w:val="0"/>
                <w:sz w:val="22"/>
                <w:szCs w:val="22"/>
              </w:rPr>
              <w:br/>
            </w:r>
            <w:r w:rsidRPr="00397A38">
              <w:rPr>
                <w:rFonts w:ascii="Times New Roman" w:hAnsi="Times New Roman"/>
                <w:i w:val="0"/>
                <w:sz w:val="22"/>
                <w:szCs w:val="22"/>
              </w:rPr>
              <w:t xml:space="preserve"> в документе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:rsidR="00E5616A" w:rsidRPr="00397A38" w:rsidRDefault="00E5616A" w:rsidP="001437C4">
            <w:pPr>
              <w:pStyle w:val="ae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397A38">
              <w:rPr>
                <w:rFonts w:ascii="Times New Roman" w:hAnsi="Times New Roman"/>
                <w:i w:val="0"/>
                <w:sz w:val="22"/>
                <w:szCs w:val="22"/>
              </w:rPr>
              <w:t>№ документа</w:t>
            </w:r>
          </w:p>
        </w:tc>
        <w:tc>
          <w:tcPr>
            <w:tcW w:w="1417" w:type="dxa"/>
            <w:vMerge w:val="restart"/>
            <w:textDirection w:val="btLr"/>
            <w:vAlign w:val="center"/>
          </w:tcPr>
          <w:p w:rsidR="00E5616A" w:rsidRPr="00397A38" w:rsidRDefault="00E5616A" w:rsidP="001437C4">
            <w:pPr>
              <w:pStyle w:val="ae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397A38">
              <w:rPr>
                <w:rFonts w:ascii="Times New Roman" w:hAnsi="Times New Roman"/>
                <w:i w:val="0"/>
                <w:sz w:val="22"/>
                <w:szCs w:val="22"/>
              </w:rPr>
              <w:t>Входящий № сопроводительного документа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:rsidR="00E5616A" w:rsidRPr="00397A38" w:rsidRDefault="00E5616A" w:rsidP="001437C4">
            <w:pPr>
              <w:pStyle w:val="ae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397A38">
              <w:rPr>
                <w:rFonts w:ascii="Times New Roman" w:hAnsi="Times New Roman"/>
                <w:i w:val="0"/>
                <w:sz w:val="22"/>
                <w:szCs w:val="22"/>
              </w:rPr>
              <w:t>Подпись</w:t>
            </w:r>
          </w:p>
        </w:tc>
        <w:tc>
          <w:tcPr>
            <w:tcW w:w="1276" w:type="dxa"/>
            <w:vMerge w:val="restart"/>
            <w:vAlign w:val="center"/>
          </w:tcPr>
          <w:p w:rsidR="00E5616A" w:rsidRPr="00397A38" w:rsidRDefault="00E5616A" w:rsidP="001437C4">
            <w:pPr>
              <w:pStyle w:val="ae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397A38">
              <w:rPr>
                <w:rFonts w:ascii="Times New Roman" w:hAnsi="Times New Roman"/>
                <w:i w:val="0"/>
                <w:sz w:val="22"/>
                <w:szCs w:val="22"/>
              </w:rPr>
              <w:t>Дата</w:t>
            </w:r>
          </w:p>
        </w:tc>
      </w:tr>
      <w:tr w:rsidR="00E5616A" w:rsidRPr="00F46BE7" w:rsidTr="00C30DDB">
        <w:trPr>
          <w:cantSplit/>
          <w:trHeight w:val="1744"/>
        </w:trPr>
        <w:tc>
          <w:tcPr>
            <w:tcW w:w="709" w:type="dxa"/>
            <w:vMerge/>
            <w:vAlign w:val="center"/>
          </w:tcPr>
          <w:p w:rsidR="00E5616A" w:rsidRPr="00397A38" w:rsidRDefault="00E5616A" w:rsidP="001437C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extDirection w:val="btLr"/>
            <w:vAlign w:val="center"/>
          </w:tcPr>
          <w:p w:rsidR="00E5616A" w:rsidRPr="00397A38" w:rsidRDefault="00E5616A" w:rsidP="001437C4">
            <w:pPr>
              <w:pStyle w:val="ae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397A38">
              <w:rPr>
                <w:rFonts w:ascii="Times New Roman" w:hAnsi="Times New Roman"/>
                <w:i w:val="0"/>
                <w:sz w:val="22"/>
                <w:szCs w:val="22"/>
              </w:rPr>
              <w:t>Измен.</w:t>
            </w:r>
          </w:p>
        </w:tc>
        <w:tc>
          <w:tcPr>
            <w:tcW w:w="851" w:type="dxa"/>
            <w:textDirection w:val="btLr"/>
            <w:vAlign w:val="center"/>
          </w:tcPr>
          <w:p w:rsidR="00E5616A" w:rsidRPr="00397A38" w:rsidRDefault="00E5616A" w:rsidP="001437C4">
            <w:pPr>
              <w:pStyle w:val="ae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397A38">
              <w:rPr>
                <w:rFonts w:ascii="Times New Roman" w:hAnsi="Times New Roman"/>
                <w:i w:val="0"/>
                <w:sz w:val="22"/>
                <w:szCs w:val="22"/>
              </w:rPr>
              <w:t>Замен.</w:t>
            </w:r>
          </w:p>
        </w:tc>
        <w:tc>
          <w:tcPr>
            <w:tcW w:w="850" w:type="dxa"/>
            <w:textDirection w:val="btLr"/>
            <w:vAlign w:val="center"/>
          </w:tcPr>
          <w:p w:rsidR="00E5616A" w:rsidRPr="00397A38" w:rsidRDefault="00E5616A" w:rsidP="001437C4">
            <w:pPr>
              <w:pStyle w:val="ae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397A38">
              <w:rPr>
                <w:rFonts w:ascii="Times New Roman" w:hAnsi="Times New Roman"/>
                <w:i w:val="0"/>
                <w:sz w:val="22"/>
                <w:szCs w:val="22"/>
              </w:rPr>
              <w:t>Новых</w:t>
            </w:r>
          </w:p>
        </w:tc>
        <w:tc>
          <w:tcPr>
            <w:tcW w:w="850" w:type="dxa"/>
            <w:textDirection w:val="btLr"/>
            <w:vAlign w:val="center"/>
          </w:tcPr>
          <w:p w:rsidR="00E5616A" w:rsidRPr="00EF4B4A" w:rsidRDefault="00E5616A" w:rsidP="001437C4">
            <w:pPr>
              <w:pStyle w:val="ae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397A38">
              <w:rPr>
                <w:rFonts w:ascii="Times New Roman" w:hAnsi="Times New Roman"/>
                <w:i w:val="0"/>
                <w:sz w:val="22"/>
                <w:szCs w:val="22"/>
              </w:rPr>
              <w:t>Изъятых</w:t>
            </w:r>
          </w:p>
        </w:tc>
        <w:tc>
          <w:tcPr>
            <w:tcW w:w="851" w:type="dxa"/>
            <w:vMerge/>
            <w:vAlign w:val="center"/>
          </w:tcPr>
          <w:p w:rsidR="00E5616A" w:rsidRPr="00F46BE7" w:rsidRDefault="00E5616A" w:rsidP="001437C4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E5616A" w:rsidRPr="00F46BE7" w:rsidRDefault="00E5616A" w:rsidP="001437C4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E5616A" w:rsidRPr="00F46BE7" w:rsidRDefault="00E5616A" w:rsidP="001437C4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E5616A" w:rsidRPr="00F46BE7" w:rsidRDefault="00E5616A" w:rsidP="001437C4">
            <w:pPr>
              <w:jc w:val="center"/>
            </w:pPr>
          </w:p>
        </w:tc>
        <w:tc>
          <w:tcPr>
            <w:tcW w:w="1276" w:type="dxa"/>
            <w:vMerge/>
            <w:vAlign w:val="center"/>
          </w:tcPr>
          <w:p w:rsidR="00E5616A" w:rsidRPr="00F46BE7" w:rsidRDefault="00E5616A" w:rsidP="001437C4">
            <w:pPr>
              <w:jc w:val="center"/>
            </w:pPr>
          </w:p>
        </w:tc>
      </w:tr>
      <w:tr w:rsidR="00E5616A" w:rsidRPr="00F46BE7" w:rsidTr="00C30DDB">
        <w:trPr>
          <w:trHeight w:val="454"/>
        </w:trPr>
        <w:tc>
          <w:tcPr>
            <w:tcW w:w="709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850" w:type="dxa"/>
            <w:vAlign w:val="center"/>
          </w:tcPr>
          <w:p w:rsidR="00E5616A" w:rsidRPr="00F46BE7" w:rsidRDefault="00E5616A" w:rsidP="001437C4"/>
        </w:tc>
        <w:tc>
          <w:tcPr>
            <w:tcW w:w="850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1276" w:type="dxa"/>
            <w:vAlign w:val="center"/>
          </w:tcPr>
          <w:p w:rsidR="00E5616A" w:rsidRPr="00F46BE7" w:rsidRDefault="00E5616A" w:rsidP="001437C4"/>
        </w:tc>
        <w:tc>
          <w:tcPr>
            <w:tcW w:w="1417" w:type="dxa"/>
            <w:vAlign w:val="center"/>
          </w:tcPr>
          <w:p w:rsidR="00E5616A" w:rsidRPr="00F46BE7" w:rsidRDefault="00E5616A" w:rsidP="001437C4"/>
        </w:tc>
        <w:tc>
          <w:tcPr>
            <w:tcW w:w="1134" w:type="dxa"/>
            <w:vAlign w:val="center"/>
          </w:tcPr>
          <w:p w:rsidR="00E5616A" w:rsidRPr="00F46BE7" w:rsidRDefault="00E5616A" w:rsidP="001437C4"/>
        </w:tc>
        <w:tc>
          <w:tcPr>
            <w:tcW w:w="1276" w:type="dxa"/>
            <w:vAlign w:val="center"/>
          </w:tcPr>
          <w:p w:rsidR="00E5616A" w:rsidRPr="00F46BE7" w:rsidRDefault="00E5616A" w:rsidP="001437C4"/>
        </w:tc>
      </w:tr>
      <w:tr w:rsidR="00E5616A" w:rsidRPr="00F46BE7" w:rsidTr="00C30DDB">
        <w:trPr>
          <w:trHeight w:val="454"/>
        </w:trPr>
        <w:tc>
          <w:tcPr>
            <w:tcW w:w="709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850" w:type="dxa"/>
            <w:vAlign w:val="center"/>
          </w:tcPr>
          <w:p w:rsidR="00E5616A" w:rsidRPr="00F46BE7" w:rsidRDefault="00E5616A" w:rsidP="001437C4"/>
        </w:tc>
        <w:tc>
          <w:tcPr>
            <w:tcW w:w="850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1276" w:type="dxa"/>
            <w:vAlign w:val="center"/>
          </w:tcPr>
          <w:p w:rsidR="00E5616A" w:rsidRPr="00F46BE7" w:rsidRDefault="00E5616A" w:rsidP="001437C4"/>
        </w:tc>
        <w:tc>
          <w:tcPr>
            <w:tcW w:w="1417" w:type="dxa"/>
            <w:vAlign w:val="center"/>
          </w:tcPr>
          <w:p w:rsidR="00E5616A" w:rsidRPr="00F46BE7" w:rsidRDefault="00E5616A" w:rsidP="001437C4"/>
        </w:tc>
        <w:tc>
          <w:tcPr>
            <w:tcW w:w="1134" w:type="dxa"/>
            <w:vAlign w:val="center"/>
          </w:tcPr>
          <w:p w:rsidR="00E5616A" w:rsidRPr="00F46BE7" w:rsidRDefault="00E5616A" w:rsidP="001437C4"/>
        </w:tc>
        <w:tc>
          <w:tcPr>
            <w:tcW w:w="1276" w:type="dxa"/>
            <w:vAlign w:val="center"/>
          </w:tcPr>
          <w:p w:rsidR="00E5616A" w:rsidRPr="00F46BE7" w:rsidRDefault="00E5616A" w:rsidP="001437C4"/>
        </w:tc>
      </w:tr>
      <w:tr w:rsidR="00E5616A" w:rsidRPr="00F46BE7" w:rsidTr="00C30DDB">
        <w:trPr>
          <w:trHeight w:val="454"/>
        </w:trPr>
        <w:tc>
          <w:tcPr>
            <w:tcW w:w="709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850" w:type="dxa"/>
            <w:vAlign w:val="center"/>
          </w:tcPr>
          <w:p w:rsidR="00E5616A" w:rsidRPr="00F46BE7" w:rsidRDefault="00E5616A" w:rsidP="001437C4"/>
        </w:tc>
        <w:tc>
          <w:tcPr>
            <w:tcW w:w="850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1276" w:type="dxa"/>
            <w:vAlign w:val="center"/>
          </w:tcPr>
          <w:p w:rsidR="00E5616A" w:rsidRPr="00F46BE7" w:rsidRDefault="00E5616A" w:rsidP="001437C4"/>
        </w:tc>
        <w:tc>
          <w:tcPr>
            <w:tcW w:w="1417" w:type="dxa"/>
            <w:vAlign w:val="center"/>
          </w:tcPr>
          <w:p w:rsidR="00E5616A" w:rsidRPr="00F46BE7" w:rsidRDefault="00E5616A" w:rsidP="001437C4"/>
        </w:tc>
        <w:tc>
          <w:tcPr>
            <w:tcW w:w="1134" w:type="dxa"/>
            <w:vAlign w:val="center"/>
          </w:tcPr>
          <w:p w:rsidR="00E5616A" w:rsidRPr="00F46BE7" w:rsidRDefault="00E5616A" w:rsidP="001437C4"/>
        </w:tc>
        <w:tc>
          <w:tcPr>
            <w:tcW w:w="1276" w:type="dxa"/>
            <w:vAlign w:val="center"/>
          </w:tcPr>
          <w:p w:rsidR="00E5616A" w:rsidRPr="00F46BE7" w:rsidRDefault="00E5616A" w:rsidP="001437C4"/>
        </w:tc>
      </w:tr>
      <w:tr w:rsidR="00E5616A" w:rsidRPr="00F46BE7" w:rsidTr="00C30DDB">
        <w:trPr>
          <w:trHeight w:val="454"/>
        </w:trPr>
        <w:tc>
          <w:tcPr>
            <w:tcW w:w="709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850" w:type="dxa"/>
            <w:vAlign w:val="center"/>
          </w:tcPr>
          <w:p w:rsidR="00E5616A" w:rsidRPr="00F46BE7" w:rsidRDefault="00E5616A" w:rsidP="001437C4"/>
        </w:tc>
        <w:tc>
          <w:tcPr>
            <w:tcW w:w="850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1276" w:type="dxa"/>
            <w:vAlign w:val="center"/>
          </w:tcPr>
          <w:p w:rsidR="00E5616A" w:rsidRPr="00F46BE7" w:rsidRDefault="00E5616A" w:rsidP="001437C4"/>
        </w:tc>
        <w:tc>
          <w:tcPr>
            <w:tcW w:w="1417" w:type="dxa"/>
            <w:vAlign w:val="center"/>
          </w:tcPr>
          <w:p w:rsidR="00E5616A" w:rsidRPr="00F46BE7" w:rsidRDefault="00E5616A" w:rsidP="001437C4"/>
        </w:tc>
        <w:tc>
          <w:tcPr>
            <w:tcW w:w="1134" w:type="dxa"/>
            <w:vAlign w:val="center"/>
          </w:tcPr>
          <w:p w:rsidR="00E5616A" w:rsidRPr="00F46BE7" w:rsidRDefault="00E5616A" w:rsidP="001437C4"/>
        </w:tc>
        <w:tc>
          <w:tcPr>
            <w:tcW w:w="1276" w:type="dxa"/>
            <w:vAlign w:val="center"/>
          </w:tcPr>
          <w:p w:rsidR="00E5616A" w:rsidRPr="00F46BE7" w:rsidRDefault="00E5616A" w:rsidP="001437C4"/>
        </w:tc>
      </w:tr>
      <w:tr w:rsidR="00E5616A" w:rsidRPr="00F46BE7" w:rsidTr="00C30DDB">
        <w:trPr>
          <w:trHeight w:val="454"/>
        </w:trPr>
        <w:tc>
          <w:tcPr>
            <w:tcW w:w="709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850" w:type="dxa"/>
            <w:vAlign w:val="center"/>
          </w:tcPr>
          <w:p w:rsidR="00E5616A" w:rsidRPr="00F46BE7" w:rsidRDefault="00E5616A" w:rsidP="001437C4"/>
        </w:tc>
        <w:tc>
          <w:tcPr>
            <w:tcW w:w="850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1276" w:type="dxa"/>
            <w:vAlign w:val="center"/>
          </w:tcPr>
          <w:p w:rsidR="00E5616A" w:rsidRPr="00F46BE7" w:rsidRDefault="00E5616A" w:rsidP="001437C4">
            <w:pPr>
              <w:pStyle w:val="a8"/>
            </w:pPr>
          </w:p>
        </w:tc>
        <w:tc>
          <w:tcPr>
            <w:tcW w:w="1417" w:type="dxa"/>
            <w:vAlign w:val="center"/>
          </w:tcPr>
          <w:p w:rsidR="00E5616A" w:rsidRPr="00F46BE7" w:rsidRDefault="00E5616A" w:rsidP="001437C4"/>
        </w:tc>
        <w:tc>
          <w:tcPr>
            <w:tcW w:w="1134" w:type="dxa"/>
            <w:vAlign w:val="center"/>
          </w:tcPr>
          <w:p w:rsidR="00E5616A" w:rsidRPr="00F46BE7" w:rsidRDefault="00E5616A" w:rsidP="001437C4"/>
        </w:tc>
        <w:tc>
          <w:tcPr>
            <w:tcW w:w="1276" w:type="dxa"/>
            <w:vAlign w:val="center"/>
          </w:tcPr>
          <w:p w:rsidR="00E5616A" w:rsidRPr="00F46BE7" w:rsidRDefault="00E5616A" w:rsidP="001437C4"/>
        </w:tc>
      </w:tr>
      <w:tr w:rsidR="00E5616A" w:rsidRPr="00F46BE7" w:rsidTr="00C30DDB">
        <w:trPr>
          <w:trHeight w:val="454"/>
        </w:trPr>
        <w:tc>
          <w:tcPr>
            <w:tcW w:w="709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850" w:type="dxa"/>
            <w:vAlign w:val="center"/>
          </w:tcPr>
          <w:p w:rsidR="00E5616A" w:rsidRPr="00F46BE7" w:rsidRDefault="00E5616A" w:rsidP="001437C4"/>
        </w:tc>
        <w:tc>
          <w:tcPr>
            <w:tcW w:w="850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1276" w:type="dxa"/>
            <w:vAlign w:val="center"/>
          </w:tcPr>
          <w:p w:rsidR="00E5616A" w:rsidRPr="00F46BE7" w:rsidRDefault="00E5616A" w:rsidP="001437C4"/>
        </w:tc>
        <w:tc>
          <w:tcPr>
            <w:tcW w:w="1417" w:type="dxa"/>
            <w:vAlign w:val="center"/>
          </w:tcPr>
          <w:p w:rsidR="00E5616A" w:rsidRPr="00F46BE7" w:rsidRDefault="00E5616A" w:rsidP="001437C4"/>
        </w:tc>
        <w:tc>
          <w:tcPr>
            <w:tcW w:w="1134" w:type="dxa"/>
            <w:vAlign w:val="center"/>
          </w:tcPr>
          <w:p w:rsidR="00E5616A" w:rsidRPr="00F46BE7" w:rsidRDefault="00E5616A" w:rsidP="001437C4"/>
        </w:tc>
        <w:tc>
          <w:tcPr>
            <w:tcW w:w="1276" w:type="dxa"/>
            <w:vAlign w:val="center"/>
          </w:tcPr>
          <w:p w:rsidR="00E5616A" w:rsidRPr="00F46BE7" w:rsidRDefault="00E5616A" w:rsidP="001437C4"/>
        </w:tc>
      </w:tr>
      <w:tr w:rsidR="00E5616A" w:rsidRPr="00F46BE7" w:rsidTr="00C30DDB">
        <w:trPr>
          <w:trHeight w:val="454"/>
        </w:trPr>
        <w:tc>
          <w:tcPr>
            <w:tcW w:w="709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850" w:type="dxa"/>
            <w:vAlign w:val="center"/>
          </w:tcPr>
          <w:p w:rsidR="00E5616A" w:rsidRPr="00F46BE7" w:rsidRDefault="00E5616A" w:rsidP="001437C4"/>
        </w:tc>
        <w:tc>
          <w:tcPr>
            <w:tcW w:w="850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1276" w:type="dxa"/>
            <w:vAlign w:val="center"/>
          </w:tcPr>
          <w:p w:rsidR="00E5616A" w:rsidRPr="00F46BE7" w:rsidRDefault="00E5616A" w:rsidP="001437C4"/>
        </w:tc>
        <w:tc>
          <w:tcPr>
            <w:tcW w:w="1417" w:type="dxa"/>
            <w:vAlign w:val="center"/>
          </w:tcPr>
          <w:p w:rsidR="00E5616A" w:rsidRPr="00F46BE7" w:rsidRDefault="00E5616A" w:rsidP="001437C4"/>
        </w:tc>
        <w:tc>
          <w:tcPr>
            <w:tcW w:w="1134" w:type="dxa"/>
            <w:vAlign w:val="center"/>
          </w:tcPr>
          <w:p w:rsidR="00E5616A" w:rsidRPr="00F46BE7" w:rsidRDefault="00E5616A" w:rsidP="001437C4"/>
        </w:tc>
        <w:tc>
          <w:tcPr>
            <w:tcW w:w="1276" w:type="dxa"/>
            <w:vAlign w:val="center"/>
          </w:tcPr>
          <w:p w:rsidR="00E5616A" w:rsidRPr="00F46BE7" w:rsidRDefault="00E5616A" w:rsidP="001437C4"/>
        </w:tc>
      </w:tr>
      <w:tr w:rsidR="00E5616A" w:rsidRPr="00F46BE7" w:rsidTr="00C30DDB">
        <w:trPr>
          <w:trHeight w:val="454"/>
        </w:trPr>
        <w:tc>
          <w:tcPr>
            <w:tcW w:w="709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850" w:type="dxa"/>
            <w:vAlign w:val="center"/>
          </w:tcPr>
          <w:p w:rsidR="00E5616A" w:rsidRPr="00F46BE7" w:rsidRDefault="00E5616A" w:rsidP="001437C4"/>
        </w:tc>
        <w:tc>
          <w:tcPr>
            <w:tcW w:w="850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1276" w:type="dxa"/>
            <w:vAlign w:val="center"/>
          </w:tcPr>
          <w:p w:rsidR="00E5616A" w:rsidRPr="00F46BE7" w:rsidRDefault="00E5616A" w:rsidP="001437C4"/>
        </w:tc>
        <w:tc>
          <w:tcPr>
            <w:tcW w:w="1417" w:type="dxa"/>
            <w:vAlign w:val="center"/>
          </w:tcPr>
          <w:p w:rsidR="00E5616A" w:rsidRPr="00F46BE7" w:rsidRDefault="00E5616A" w:rsidP="001437C4"/>
        </w:tc>
        <w:tc>
          <w:tcPr>
            <w:tcW w:w="1134" w:type="dxa"/>
            <w:vAlign w:val="center"/>
          </w:tcPr>
          <w:p w:rsidR="00E5616A" w:rsidRPr="00F46BE7" w:rsidRDefault="00E5616A" w:rsidP="001437C4"/>
        </w:tc>
        <w:tc>
          <w:tcPr>
            <w:tcW w:w="1276" w:type="dxa"/>
            <w:vAlign w:val="center"/>
          </w:tcPr>
          <w:p w:rsidR="00E5616A" w:rsidRPr="00F46BE7" w:rsidRDefault="00E5616A" w:rsidP="001437C4"/>
        </w:tc>
      </w:tr>
      <w:tr w:rsidR="00E5616A" w:rsidRPr="00F46BE7" w:rsidTr="00C30DDB">
        <w:trPr>
          <w:trHeight w:val="454"/>
        </w:trPr>
        <w:tc>
          <w:tcPr>
            <w:tcW w:w="709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850" w:type="dxa"/>
            <w:vAlign w:val="center"/>
          </w:tcPr>
          <w:p w:rsidR="00E5616A" w:rsidRPr="00F46BE7" w:rsidRDefault="00E5616A" w:rsidP="001437C4"/>
        </w:tc>
        <w:tc>
          <w:tcPr>
            <w:tcW w:w="850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1276" w:type="dxa"/>
            <w:vAlign w:val="center"/>
          </w:tcPr>
          <w:p w:rsidR="00E5616A" w:rsidRPr="00F46BE7" w:rsidRDefault="00E5616A" w:rsidP="001437C4"/>
        </w:tc>
        <w:tc>
          <w:tcPr>
            <w:tcW w:w="1417" w:type="dxa"/>
            <w:vAlign w:val="center"/>
          </w:tcPr>
          <w:p w:rsidR="00E5616A" w:rsidRPr="00F46BE7" w:rsidRDefault="00E5616A" w:rsidP="001437C4"/>
        </w:tc>
        <w:tc>
          <w:tcPr>
            <w:tcW w:w="1134" w:type="dxa"/>
            <w:vAlign w:val="center"/>
          </w:tcPr>
          <w:p w:rsidR="00E5616A" w:rsidRPr="00F46BE7" w:rsidRDefault="00E5616A" w:rsidP="001437C4"/>
        </w:tc>
        <w:tc>
          <w:tcPr>
            <w:tcW w:w="1276" w:type="dxa"/>
            <w:vAlign w:val="center"/>
          </w:tcPr>
          <w:p w:rsidR="00E5616A" w:rsidRPr="00F46BE7" w:rsidRDefault="00E5616A" w:rsidP="001437C4"/>
        </w:tc>
      </w:tr>
      <w:tr w:rsidR="00E5616A" w:rsidRPr="00F46BE7" w:rsidTr="00C30DDB">
        <w:trPr>
          <w:trHeight w:val="454"/>
        </w:trPr>
        <w:tc>
          <w:tcPr>
            <w:tcW w:w="709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850" w:type="dxa"/>
            <w:vAlign w:val="center"/>
          </w:tcPr>
          <w:p w:rsidR="00E5616A" w:rsidRPr="00F46BE7" w:rsidRDefault="00E5616A" w:rsidP="001437C4"/>
        </w:tc>
        <w:tc>
          <w:tcPr>
            <w:tcW w:w="850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1276" w:type="dxa"/>
            <w:vAlign w:val="center"/>
          </w:tcPr>
          <w:p w:rsidR="00E5616A" w:rsidRPr="00F46BE7" w:rsidRDefault="00E5616A" w:rsidP="001437C4"/>
        </w:tc>
        <w:tc>
          <w:tcPr>
            <w:tcW w:w="1417" w:type="dxa"/>
            <w:vAlign w:val="center"/>
          </w:tcPr>
          <w:p w:rsidR="00E5616A" w:rsidRPr="00F46BE7" w:rsidRDefault="00E5616A" w:rsidP="001437C4"/>
        </w:tc>
        <w:tc>
          <w:tcPr>
            <w:tcW w:w="1134" w:type="dxa"/>
            <w:vAlign w:val="center"/>
          </w:tcPr>
          <w:p w:rsidR="00E5616A" w:rsidRPr="00F46BE7" w:rsidRDefault="00E5616A" w:rsidP="001437C4"/>
        </w:tc>
        <w:tc>
          <w:tcPr>
            <w:tcW w:w="1276" w:type="dxa"/>
            <w:vAlign w:val="center"/>
          </w:tcPr>
          <w:p w:rsidR="00E5616A" w:rsidRPr="00F46BE7" w:rsidRDefault="00E5616A" w:rsidP="001437C4"/>
        </w:tc>
      </w:tr>
      <w:tr w:rsidR="00E5616A" w:rsidRPr="00F46BE7" w:rsidTr="00C30DDB">
        <w:trPr>
          <w:trHeight w:val="454"/>
        </w:trPr>
        <w:tc>
          <w:tcPr>
            <w:tcW w:w="709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850" w:type="dxa"/>
            <w:vAlign w:val="center"/>
          </w:tcPr>
          <w:p w:rsidR="00E5616A" w:rsidRPr="00F46BE7" w:rsidRDefault="00E5616A" w:rsidP="001437C4"/>
        </w:tc>
        <w:tc>
          <w:tcPr>
            <w:tcW w:w="850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1276" w:type="dxa"/>
            <w:vAlign w:val="center"/>
          </w:tcPr>
          <w:p w:rsidR="00E5616A" w:rsidRPr="00F46BE7" w:rsidRDefault="00E5616A" w:rsidP="001437C4"/>
        </w:tc>
        <w:tc>
          <w:tcPr>
            <w:tcW w:w="1417" w:type="dxa"/>
            <w:vAlign w:val="center"/>
          </w:tcPr>
          <w:p w:rsidR="00E5616A" w:rsidRPr="00F46BE7" w:rsidRDefault="00E5616A" w:rsidP="001437C4"/>
        </w:tc>
        <w:tc>
          <w:tcPr>
            <w:tcW w:w="1134" w:type="dxa"/>
            <w:vAlign w:val="center"/>
          </w:tcPr>
          <w:p w:rsidR="00E5616A" w:rsidRPr="00F46BE7" w:rsidRDefault="00E5616A" w:rsidP="001437C4"/>
        </w:tc>
        <w:tc>
          <w:tcPr>
            <w:tcW w:w="1276" w:type="dxa"/>
            <w:vAlign w:val="center"/>
          </w:tcPr>
          <w:p w:rsidR="00E5616A" w:rsidRPr="00F46BE7" w:rsidRDefault="00E5616A" w:rsidP="001437C4"/>
        </w:tc>
      </w:tr>
      <w:tr w:rsidR="00E5616A" w:rsidRPr="00F46BE7" w:rsidTr="00C30DDB">
        <w:trPr>
          <w:trHeight w:val="454"/>
        </w:trPr>
        <w:tc>
          <w:tcPr>
            <w:tcW w:w="709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850" w:type="dxa"/>
            <w:vAlign w:val="center"/>
          </w:tcPr>
          <w:p w:rsidR="00E5616A" w:rsidRPr="00F46BE7" w:rsidRDefault="00E5616A" w:rsidP="001437C4"/>
        </w:tc>
        <w:tc>
          <w:tcPr>
            <w:tcW w:w="850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1276" w:type="dxa"/>
            <w:vAlign w:val="center"/>
          </w:tcPr>
          <w:p w:rsidR="00E5616A" w:rsidRPr="00F46BE7" w:rsidRDefault="00E5616A" w:rsidP="001437C4"/>
        </w:tc>
        <w:tc>
          <w:tcPr>
            <w:tcW w:w="1417" w:type="dxa"/>
            <w:vAlign w:val="center"/>
          </w:tcPr>
          <w:p w:rsidR="00E5616A" w:rsidRPr="00F46BE7" w:rsidRDefault="00E5616A" w:rsidP="001437C4"/>
        </w:tc>
        <w:tc>
          <w:tcPr>
            <w:tcW w:w="1134" w:type="dxa"/>
            <w:vAlign w:val="center"/>
          </w:tcPr>
          <w:p w:rsidR="00E5616A" w:rsidRPr="00F46BE7" w:rsidRDefault="00E5616A" w:rsidP="001437C4"/>
        </w:tc>
        <w:tc>
          <w:tcPr>
            <w:tcW w:w="1276" w:type="dxa"/>
            <w:vAlign w:val="center"/>
          </w:tcPr>
          <w:p w:rsidR="00E5616A" w:rsidRPr="00F46BE7" w:rsidRDefault="00E5616A" w:rsidP="001437C4"/>
        </w:tc>
      </w:tr>
      <w:tr w:rsidR="00E5616A" w:rsidRPr="00F46BE7" w:rsidTr="00C30DDB">
        <w:trPr>
          <w:trHeight w:val="454"/>
        </w:trPr>
        <w:tc>
          <w:tcPr>
            <w:tcW w:w="709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850" w:type="dxa"/>
            <w:vAlign w:val="center"/>
          </w:tcPr>
          <w:p w:rsidR="00E5616A" w:rsidRPr="00F46BE7" w:rsidRDefault="00E5616A" w:rsidP="001437C4"/>
        </w:tc>
        <w:tc>
          <w:tcPr>
            <w:tcW w:w="850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1276" w:type="dxa"/>
            <w:vAlign w:val="center"/>
          </w:tcPr>
          <w:p w:rsidR="00E5616A" w:rsidRPr="00F46BE7" w:rsidRDefault="00E5616A" w:rsidP="001437C4"/>
        </w:tc>
        <w:tc>
          <w:tcPr>
            <w:tcW w:w="1417" w:type="dxa"/>
            <w:vAlign w:val="center"/>
          </w:tcPr>
          <w:p w:rsidR="00E5616A" w:rsidRPr="00F46BE7" w:rsidRDefault="00E5616A" w:rsidP="001437C4"/>
        </w:tc>
        <w:tc>
          <w:tcPr>
            <w:tcW w:w="1134" w:type="dxa"/>
            <w:vAlign w:val="center"/>
          </w:tcPr>
          <w:p w:rsidR="00E5616A" w:rsidRPr="00F46BE7" w:rsidRDefault="00E5616A" w:rsidP="001437C4"/>
        </w:tc>
        <w:tc>
          <w:tcPr>
            <w:tcW w:w="1276" w:type="dxa"/>
            <w:vAlign w:val="center"/>
          </w:tcPr>
          <w:p w:rsidR="00E5616A" w:rsidRPr="00F46BE7" w:rsidRDefault="00E5616A" w:rsidP="001437C4"/>
        </w:tc>
      </w:tr>
      <w:tr w:rsidR="00E5616A" w:rsidRPr="00F46BE7" w:rsidTr="00C30DDB">
        <w:trPr>
          <w:trHeight w:val="454"/>
        </w:trPr>
        <w:tc>
          <w:tcPr>
            <w:tcW w:w="709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850" w:type="dxa"/>
            <w:vAlign w:val="center"/>
          </w:tcPr>
          <w:p w:rsidR="00E5616A" w:rsidRPr="00F46BE7" w:rsidRDefault="00E5616A" w:rsidP="001437C4"/>
        </w:tc>
        <w:tc>
          <w:tcPr>
            <w:tcW w:w="850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1276" w:type="dxa"/>
            <w:vAlign w:val="center"/>
          </w:tcPr>
          <w:p w:rsidR="00E5616A" w:rsidRPr="00F46BE7" w:rsidRDefault="00E5616A" w:rsidP="001437C4"/>
        </w:tc>
        <w:tc>
          <w:tcPr>
            <w:tcW w:w="1417" w:type="dxa"/>
            <w:vAlign w:val="center"/>
          </w:tcPr>
          <w:p w:rsidR="00E5616A" w:rsidRPr="00F46BE7" w:rsidRDefault="00E5616A" w:rsidP="001437C4"/>
        </w:tc>
        <w:tc>
          <w:tcPr>
            <w:tcW w:w="1134" w:type="dxa"/>
            <w:vAlign w:val="center"/>
          </w:tcPr>
          <w:p w:rsidR="00E5616A" w:rsidRPr="00F46BE7" w:rsidRDefault="00E5616A" w:rsidP="001437C4"/>
        </w:tc>
        <w:tc>
          <w:tcPr>
            <w:tcW w:w="1276" w:type="dxa"/>
            <w:vAlign w:val="center"/>
          </w:tcPr>
          <w:p w:rsidR="00E5616A" w:rsidRPr="00F46BE7" w:rsidRDefault="00E5616A" w:rsidP="001437C4"/>
        </w:tc>
      </w:tr>
      <w:tr w:rsidR="00E5616A" w:rsidRPr="00F46BE7" w:rsidTr="00C30DDB">
        <w:trPr>
          <w:trHeight w:val="454"/>
        </w:trPr>
        <w:tc>
          <w:tcPr>
            <w:tcW w:w="709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850" w:type="dxa"/>
            <w:vAlign w:val="center"/>
          </w:tcPr>
          <w:p w:rsidR="00E5616A" w:rsidRPr="00F46BE7" w:rsidRDefault="00E5616A" w:rsidP="001437C4"/>
        </w:tc>
        <w:tc>
          <w:tcPr>
            <w:tcW w:w="850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1276" w:type="dxa"/>
            <w:vAlign w:val="center"/>
          </w:tcPr>
          <w:p w:rsidR="00E5616A" w:rsidRPr="00F46BE7" w:rsidRDefault="00E5616A" w:rsidP="001437C4"/>
        </w:tc>
        <w:tc>
          <w:tcPr>
            <w:tcW w:w="1417" w:type="dxa"/>
            <w:vAlign w:val="center"/>
          </w:tcPr>
          <w:p w:rsidR="00E5616A" w:rsidRPr="00F46BE7" w:rsidRDefault="00E5616A" w:rsidP="001437C4"/>
        </w:tc>
        <w:tc>
          <w:tcPr>
            <w:tcW w:w="1134" w:type="dxa"/>
            <w:vAlign w:val="center"/>
          </w:tcPr>
          <w:p w:rsidR="00E5616A" w:rsidRPr="00F46BE7" w:rsidRDefault="00E5616A" w:rsidP="001437C4"/>
        </w:tc>
        <w:tc>
          <w:tcPr>
            <w:tcW w:w="1276" w:type="dxa"/>
            <w:vAlign w:val="center"/>
          </w:tcPr>
          <w:p w:rsidR="00E5616A" w:rsidRPr="00F46BE7" w:rsidRDefault="00E5616A" w:rsidP="001437C4"/>
        </w:tc>
      </w:tr>
      <w:tr w:rsidR="00E5616A" w:rsidRPr="00F46BE7" w:rsidTr="00C30DDB">
        <w:trPr>
          <w:trHeight w:val="454"/>
        </w:trPr>
        <w:tc>
          <w:tcPr>
            <w:tcW w:w="709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850" w:type="dxa"/>
            <w:vAlign w:val="center"/>
          </w:tcPr>
          <w:p w:rsidR="00E5616A" w:rsidRPr="00F46BE7" w:rsidRDefault="00E5616A" w:rsidP="001437C4"/>
        </w:tc>
        <w:tc>
          <w:tcPr>
            <w:tcW w:w="850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1276" w:type="dxa"/>
            <w:vAlign w:val="center"/>
          </w:tcPr>
          <w:p w:rsidR="00E5616A" w:rsidRPr="00F46BE7" w:rsidRDefault="00E5616A" w:rsidP="001437C4"/>
        </w:tc>
        <w:tc>
          <w:tcPr>
            <w:tcW w:w="1417" w:type="dxa"/>
            <w:vAlign w:val="center"/>
          </w:tcPr>
          <w:p w:rsidR="00E5616A" w:rsidRPr="00F46BE7" w:rsidRDefault="00E5616A" w:rsidP="001437C4"/>
        </w:tc>
        <w:tc>
          <w:tcPr>
            <w:tcW w:w="1134" w:type="dxa"/>
            <w:vAlign w:val="center"/>
          </w:tcPr>
          <w:p w:rsidR="00E5616A" w:rsidRPr="00F46BE7" w:rsidRDefault="00E5616A" w:rsidP="001437C4"/>
        </w:tc>
        <w:tc>
          <w:tcPr>
            <w:tcW w:w="1276" w:type="dxa"/>
            <w:vAlign w:val="center"/>
          </w:tcPr>
          <w:p w:rsidR="00E5616A" w:rsidRPr="00F46BE7" w:rsidRDefault="00E5616A" w:rsidP="001437C4"/>
        </w:tc>
      </w:tr>
      <w:tr w:rsidR="00E5616A" w:rsidRPr="00F46BE7" w:rsidTr="00C30DDB">
        <w:trPr>
          <w:trHeight w:val="454"/>
        </w:trPr>
        <w:tc>
          <w:tcPr>
            <w:tcW w:w="709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850" w:type="dxa"/>
            <w:vAlign w:val="center"/>
          </w:tcPr>
          <w:p w:rsidR="00E5616A" w:rsidRPr="00F46BE7" w:rsidRDefault="00E5616A" w:rsidP="001437C4"/>
        </w:tc>
        <w:tc>
          <w:tcPr>
            <w:tcW w:w="850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1276" w:type="dxa"/>
            <w:vAlign w:val="center"/>
          </w:tcPr>
          <w:p w:rsidR="00E5616A" w:rsidRPr="00F46BE7" w:rsidRDefault="00E5616A" w:rsidP="001437C4"/>
        </w:tc>
        <w:tc>
          <w:tcPr>
            <w:tcW w:w="1417" w:type="dxa"/>
            <w:vAlign w:val="center"/>
          </w:tcPr>
          <w:p w:rsidR="00E5616A" w:rsidRPr="00F46BE7" w:rsidRDefault="00E5616A" w:rsidP="001437C4"/>
        </w:tc>
        <w:tc>
          <w:tcPr>
            <w:tcW w:w="1134" w:type="dxa"/>
            <w:vAlign w:val="center"/>
          </w:tcPr>
          <w:p w:rsidR="00E5616A" w:rsidRPr="00F46BE7" w:rsidRDefault="00E5616A" w:rsidP="001437C4"/>
        </w:tc>
        <w:tc>
          <w:tcPr>
            <w:tcW w:w="1276" w:type="dxa"/>
            <w:vAlign w:val="center"/>
          </w:tcPr>
          <w:p w:rsidR="00E5616A" w:rsidRPr="00F46BE7" w:rsidRDefault="00E5616A" w:rsidP="001437C4"/>
        </w:tc>
      </w:tr>
      <w:tr w:rsidR="00E5616A" w:rsidRPr="00F46BE7" w:rsidTr="00C30DDB">
        <w:trPr>
          <w:trHeight w:val="454"/>
        </w:trPr>
        <w:tc>
          <w:tcPr>
            <w:tcW w:w="709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850" w:type="dxa"/>
            <w:vAlign w:val="center"/>
          </w:tcPr>
          <w:p w:rsidR="00E5616A" w:rsidRPr="00F46BE7" w:rsidRDefault="00E5616A" w:rsidP="001437C4"/>
        </w:tc>
        <w:tc>
          <w:tcPr>
            <w:tcW w:w="850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1276" w:type="dxa"/>
            <w:vAlign w:val="center"/>
          </w:tcPr>
          <w:p w:rsidR="00E5616A" w:rsidRPr="00F46BE7" w:rsidRDefault="00E5616A" w:rsidP="001437C4"/>
        </w:tc>
        <w:tc>
          <w:tcPr>
            <w:tcW w:w="1417" w:type="dxa"/>
            <w:vAlign w:val="center"/>
          </w:tcPr>
          <w:p w:rsidR="00E5616A" w:rsidRPr="00F46BE7" w:rsidRDefault="00E5616A" w:rsidP="001437C4"/>
        </w:tc>
        <w:tc>
          <w:tcPr>
            <w:tcW w:w="1134" w:type="dxa"/>
            <w:vAlign w:val="center"/>
          </w:tcPr>
          <w:p w:rsidR="00E5616A" w:rsidRPr="00F46BE7" w:rsidRDefault="00E5616A" w:rsidP="001437C4"/>
        </w:tc>
        <w:tc>
          <w:tcPr>
            <w:tcW w:w="1276" w:type="dxa"/>
            <w:vAlign w:val="center"/>
          </w:tcPr>
          <w:p w:rsidR="00E5616A" w:rsidRPr="00F46BE7" w:rsidRDefault="00E5616A" w:rsidP="001437C4"/>
        </w:tc>
      </w:tr>
      <w:tr w:rsidR="00E5616A" w:rsidRPr="00F46BE7" w:rsidTr="00C30DDB">
        <w:trPr>
          <w:trHeight w:val="454"/>
        </w:trPr>
        <w:tc>
          <w:tcPr>
            <w:tcW w:w="709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850" w:type="dxa"/>
            <w:vAlign w:val="center"/>
          </w:tcPr>
          <w:p w:rsidR="00E5616A" w:rsidRPr="00F46BE7" w:rsidRDefault="00E5616A" w:rsidP="001437C4"/>
        </w:tc>
        <w:tc>
          <w:tcPr>
            <w:tcW w:w="850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1276" w:type="dxa"/>
            <w:vAlign w:val="center"/>
          </w:tcPr>
          <w:p w:rsidR="00E5616A" w:rsidRPr="00F46BE7" w:rsidRDefault="00E5616A" w:rsidP="001437C4"/>
        </w:tc>
        <w:tc>
          <w:tcPr>
            <w:tcW w:w="1417" w:type="dxa"/>
            <w:vAlign w:val="center"/>
          </w:tcPr>
          <w:p w:rsidR="00E5616A" w:rsidRPr="00F46BE7" w:rsidRDefault="00E5616A" w:rsidP="001437C4"/>
        </w:tc>
        <w:tc>
          <w:tcPr>
            <w:tcW w:w="1134" w:type="dxa"/>
            <w:vAlign w:val="center"/>
          </w:tcPr>
          <w:p w:rsidR="00E5616A" w:rsidRPr="00F46BE7" w:rsidRDefault="00E5616A" w:rsidP="001437C4"/>
        </w:tc>
        <w:tc>
          <w:tcPr>
            <w:tcW w:w="1276" w:type="dxa"/>
            <w:vAlign w:val="center"/>
          </w:tcPr>
          <w:p w:rsidR="00E5616A" w:rsidRPr="00F46BE7" w:rsidRDefault="00E5616A" w:rsidP="001437C4"/>
        </w:tc>
      </w:tr>
      <w:tr w:rsidR="00E5616A" w:rsidRPr="00F46BE7" w:rsidTr="00C30DDB">
        <w:trPr>
          <w:trHeight w:val="454"/>
        </w:trPr>
        <w:tc>
          <w:tcPr>
            <w:tcW w:w="709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850" w:type="dxa"/>
            <w:vAlign w:val="center"/>
          </w:tcPr>
          <w:p w:rsidR="00E5616A" w:rsidRPr="00F46BE7" w:rsidRDefault="00E5616A" w:rsidP="001437C4"/>
        </w:tc>
        <w:tc>
          <w:tcPr>
            <w:tcW w:w="850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1276" w:type="dxa"/>
            <w:vAlign w:val="center"/>
          </w:tcPr>
          <w:p w:rsidR="00E5616A" w:rsidRPr="00F46BE7" w:rsidRDefault="00E5616A" w:rsidP="001437C4"/>
        </w:tc>
        <w:tc>
          <w:tcPr>
            <w:tcW w:w="1417" w:type="dxa"/>
            <w:vAlign w:val="center"/>
          </w:tcPr>
          <w:p w:rsidR="00E5616A" w:rsidRPr="00F46BE7" w:rsidRDefault="00E5616A" w:rsidP="001437C4"/>
        </w:tc>
        <w:tc>
          <w:tcPr>
            <w:tcW w:w="1134" w:type="dxa"/>
            <w:vAlign w:val="center"/>
          </w:tcPr>
          <w:p w:rsidR="00E5616A" w:rsidRPr="00F46BE7" w:rsidRDefault="00E5616A" w:rsidP="001437C4"/>
        </w:tc>
        <w:tc>
          <w:tcPr>
            <w:tcW w:w="1276" w:type="dxa"/>
            <w:vAlign w:val="center"/>
          </w:tcPr>
          <w:p w:rsidR="00E5616A" w:rsidRPr="00F46BE7" w:rsidRDefault="00E5616A" w:rsidP="001437C4"/>
        </w:tc>
      </w:tr>
      <w:tr w:rsidR="00E5616A" w:rsidRPr="00F46BE7" w:rsidTr="00C30DDB">
        <w:trPr>
          <w:trHeight w:val="454"/>
        </w:trPr>
        <w:tc>
          <w:tcPr>
            <w:tcW w:w="709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850" w:type="dxa"/>
            <w:vAlign w:val="center"/>
          </w:tcPr>
          <w:p w:rsidR="00E5616A" w:rsidRPr="00F46BE7" w:rsidRDefault="00E5616A" w:rsidP="001437C4"/>
        </w:tc>
        <w:tc>
          <w:tcPr>
            <w:tcW w:w="850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1276" w:type="dxa"/>
            <w:vAlign w:val="center"/>
          </w:tcPr>
          <w:p w:rsidR="00E5616A" w:rsidRPr="00F46BE7" w:rsidRDefault="00E5616A" w:rsidP="001437C4"/>
        </w:tc>
        <w:tc>
          <w:tcPr>
            <w:tcW w:w="1417" w:type="dxa"/>
            <w:vAlign w:val="center"/>
          </w:tcPr>
          <w:p w:rsidR="00E5616A" w:rsidRPr="00F46BE7" w:rsidRDefault="00E5616A" w:rsidP="001437C4"/>
        </w:tc>
        <w:tc>
          <w:tcPr>
            <w:tcW w:w="1134" w:type="dxa"/>
            <w:vAlign w:val="center"/>
          </w:tcPr>
          <w:p w:rsidR="00E5616A" w:rsidRPr="00F46BE7" w:rsidRDefault="00E5616A" w:rsidP="001437C4"/>
        </w:tc>
        <w:tc>
          <w:tcPr>
            <w:tcW w:w="1276" w:type="dxa"/>
            <w:vAlign w:val="center"/>
          </w:tcPr>
          <w:p w:rsidR="00E5616A" w:rsidRPr="00F46BE7" w:rsidRDefault="00E5616A" w:rsidP="001437C4"/>
        </w:tc>
      </w:tr>
      <w:tr w:rsidR="00E5616A" w:rsidRPr="00F46BE7" w:rsidTr="00C30DDB">
        <w:trPr>
          <w:trHeight w:val="454"/>
        </w:trPr>
        <w:tc>
          <w:tcPr>
            <w:tcW w:w="709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850" w:type="dxa"/>
            <w:vAlign w:val="center"/>
          </w:tcPr>
          <w:p w:rsidR="00E5616A" w:rsidRPr="00F46BE7" w:rsidRDefault="00E5616A" w:rsidP="001437C4"/>
        </w:tc>
        <w:tc>
          <w:tcPr>
            <w:tcW w:w="850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1276" w:type="dxa"/>
            <w:vAlign w:val="center"/>
          </w:tcPr>
          <w:p w:rsidR="00E5616A" w:rsidRPr="00F46BE7" w:rsidRDefault="00E5616A" w:rsidP="001437C4"/>
        </w:tc>
        <w:tc>
          <w:tcPr>
            <w:tcW w:w="1417" w:type="dxa"/>
            <w:vAlign w:val="center"/>
          </w:tcPr>
          <w:p w:rsidR="00E5616A" w:rsidRPr="00F46BE7" w:rsidRDefault="00E5616A" w:rsidP="001437C4"/>
        </w:tc>
        <w:tc>
          <w:tcPr>
            <w:tcW w:w="1134" w:type="dxa"/>
            <w:vAlign w:val="center"/>
          </w:tcPr>
          <w:p w:rsidR="00E5616A" w:rsidRPr="00F46BE7" w:rsidRDefault="00E5616A" w:rsidP="001437C4"/>
        </w:tc>
        <w:tc>
          <w:tcPr>
            <w:tcW w:w="1276" w:type="dxa"/>
            <w:vAlign w:val="center"/>
          </w:tcPr>
          <w:p w:rsidR="00E5616A" w:rsidRPr="00F46BE7" w:rsidRDefault="00E5616A" w:rsidP="001437C4"/>
        </w:tc>
      </w:tr>
      <w:tr w:rsidR="00E5616A" w:rsidRPr="00F46BE7" w:rsidTr="00C30DDB">
        <w:trPr>
          <w:trHeight w:val="454"/>
        </w:trPr>
        <w:tc>
          <w:tcPr>
            <w:tcW w:w="709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850" w:type="dxa"/>
            <w:vAlign w:val="center"/>
          </w:tcPr>
          <w:p w:rsidR="00E5616A" w:rsidRPr="00F46BE7" w:rsidRDefault="00E5616A" w:rsidP="001437C4"/>
        </w:tc>
        <w:tc>
          <w:tcPr>
            <w:tcW w:w="850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1276" w:type="dxa"/>
            <w:vAlign w:val="center"/>
          </w:tcPr>
          <w:p w:rsidR="00E5616A" w:rsidRPr="00F46BE7" w:rsidRDefault="00E5616A" w:rsidP="001437C4"/>
        </w:tc>
        <w:tc>
          <w:tcPr>
            <w:tcW w:w="1417" w:type="dxa"/>
            <w:vAlign w:val="center"/>
          </w:tcPr>
          <w:p w:rsidR="00E5616A" w:rsidRPr="00F46BE7" w:rsidRDefault="00E5616A" w:rsidP="001437C4"/>
        </w:tc>
        <w:tc>
          <w:tcPr>
            <w:tcW w:w="1134" w:type="dxa"/>
            <w:vAlign w:val="center"/>
          </w:tcPr>
          <w:p w:rsidR="00E5616A" w:rsidRPr="00F46BE7" w:rsidRDefault="00E5616A" w:rsidP="001437C4"/>
        </w:tc>
        <w:tc>
          <w:tcPr>
            <w:tcW w:w="1276" w:type="dxa"/>
            <w:vAlign w:val="center"/>
          </w:tcPr>
          <w:p w:rsidR="00E5616A" w:rsidRPr="00F46BE7" w:rsidRDefault="00E5616A" w:rsidP="001437C4"/>
        </w:tc>
      </w:tr>
      <w:tr w:rsidR="00E5616A" w:rsidRPr="00F46BE7" w:rsidTr="00C30DDB">
        <w:trPr>
          <w:trHeight w:val="454"/>
        </w:trPr>
        <w:tc>
          <w:tcPr>
            <w:tcW w:w="709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850" w:type="dxa"/>
            <w:vAlign w:val="center"/>
          </w:tcPr>
          <w:p w:rsidR="00E5616A" w:rsidRPr="00F46BE7" w:rsidRDefault="00E5616A" w:rsidP="001437C4"/>
        </w:tc>
        <w:tc>
          <w:tcPr>
            <w:tcW w:w="850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1276" w:type="dxa"/>
            <w:vAlign w:val="center"/>
          </w:tcPr>
          <w:p w:rsidR="00E5616A" w:rsidRPr="00F46BE7" w:rsidRDefault="00E5616A" w:rsidP="001437C4"/>
        </w:tc>
        <w:tc>
          <w:tcPr>
            <w:tcW w:w="1417" w:type="dxa"/>
            <w:vAlign w:val="center"/>
          </w:tcPr>
          <w:p w:rsidR="00E5616A" w:rsidRPr="00F46BE7" w:rsidRDefault="00E5616A" w:rsidP="001437C4"/>
        </w:tc>
        <w:tc>
          <w:tcPr>
            <w:tcW w:w="1134" w:type="dxa"/>
            <w:vAlign w:val="center"/>
          </w:tcPr>
          <w:p w:rsidR="00E5616A" w:rsidRPr="00F46BE7" w:rsidRDefault="00E5616A" w:rsidP="001437C4"/>
        </w:tc>
        <w:tc>
          <w:tcPr>
            <w:tcW w:w="1276" w:type="dxa"/>
            <w:vAlign w:val="center"/>
          </w:tcPr>
          <w:p w:rsidR="00E5616A" w:rsidRPr="00F46BE7" w:rsidRDefault="00E5616A" w:rsidP="001437C4"/>
        </w:tc>
      </w:tr>
      <w:tr w:rsidR="00E5616A" w:rsidRPr="00F46BE7" w:rsidTr="00C30DDB">
        <w:trPr>
          <w:trHeight w:val="454"/>
        </w:trPr>
        <w:tc>
          <w:tcPr>
            <w:tcW w:w="709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850" w:type="dxa"/>
            <w:vAlign w:val="center"/>
          </w:tcPr>
          <w:p w:rsidR="00E5616A" w:rsidRPr="00F46BE7" w:rsidRDefault="00E5616A" w:rsidP="001437C4"/>
        </w:tc>
        <w:tc>
          <w:tcPr>
            <w:tcW w:w="850" w:type="dxa"/>
            <w:vAlign w:val="center"/>
          </w:tcPr>
          <w:p w:rsidR="00E5616A" w:rsidRPr="00F46BE7" w:rsidRDefault="00E5616A" w:rsidP="001437C4"/>
        </w:tc>
        <w:tc>
          <w:tcPr>
            <w:tcW w:w="851" w:type="dxa"/>
            <w:vAlign w:val="center"/>
          </w:tcPr>
          <w:p w:rsidR="00E5616A" w:rsidRPr="00F46BE7" w:rsidRDefault="00E5616A" w:rsidP="001437C4"/>
        </w:tc>
        <w:tc>
          <w:tcPr>
            <w:tcW w:w="1276" w:type="dxa"/>
            <w:vAlign w:val="center"/>
          </w:tcPr>
          <w:p w:rsidR="00E5616A" w:rsidRPr="00F46BE7" w:rsidRDefault="00E5616A" w:rsidP="001437C4"/>
        </w:tc>
        <w:tc>
          <w:tcPr>
            <w:tcW w:w="1417" w:type="dxa"/>
            <w:vAlign w:val="center"/>
          </w:tcPr>
          <w:p w:rsidR="00E5616A" w:rsidRPr="00F46BE7" w:rsidRDefault="00E5616A" w:rsidP="001437C4"/>
        </w:tc>
        <w:tc>
          <w:tcPr>
            <w:tcW w:w="1134" w:type="dxa"/>
            <w:vAlign w:val="center"/>
          </w:tcPr>
          <w:p w:rsidR="00E5616A" w:rsidRPr="00F46BE7" w:rsidRDefault="00E5616A" w:rsidP="001437C4"/>
        </w:tc>
        <w:tc>
          <w:tcPr>
            <w:tcW w:w="1276" w:type="dxa"/>
            <w:vAlign w:val="center"/>
          </w:tcPr>
          <w:p w:rsidR="00E5616A" w:rsidRPr="00F46BE7" w:rsidRDefault="00E5616A" w:rsidP="001437C4"/>
        </w:tc>
      </w:tr>
    </w:tbl>
    <w:p w:rsidR="00ED3E4D" w:rsidRPr="00F46BE7" w:rsidRDefault="00ED3E4D" w:rsidP="001437C4"/>
    <w:sectPr w:rsidR="00ED3E4D" w:rsidRPr="00F46BE7" w:rsidSect="00F35CCB">
      <w:footerReference w:type="default" r:id="rId35"/>
      <w:headerReference w:type="first" r:id="rId36"/>
      <w:footerReference w:type="first" r:id="rId37"/>
      <w:pgSz w:w="11906" w:h="16838" w:code="9"/>
      <w:pgMar w:top="567" w:right="567" w:bottom="2836" w:left="1418" w:header="284" w:footer="964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0EB" w:rsidRDefault="003250EB">
      <w:r>
        <w:separator/>
      </w:r>
    </w:p>
  </w:endnote>
  <w:endnote w:type="continuationSeparator" w:id="0">
    <w:p w:rsidR="003250EB" w:rsidRDefault="00325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Segoe UI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iddenHorzOCR">
    <w:altName w:val="Yu Gothic UI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Liberation Mono">
    <w:altName w:val="Courier New"/>
    <w:charset w:val="01"/>
    <w:family w:val="modern"/>
    <w:pitch w:val="fixed"/>
  </w:font>
  <w:font w:name="TimesNewRomanPSMT">
    <w:altName w:val="Times New Roman"/>
    <w:charset w:val="CC"/>
    <w:family w:val="auto"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00A" w:rsidRDefault="00FC700A">
    <w:pPr>
      <w:pStyle w:val="a9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00A" w:rsidRDefault="00FC700A">
    <w:pPr>
      <w:pStyle w:val="aa"/>
      <w:spacing w:line="240" w:lineRule="exact"/>
      <w:ind w:right="360" w:firstLine="360"/>
      <w:rPr>
        <w:sz w:val="24"/>
      </w:rPr>
    </w:pPr>
    <w:r>
      <w:rPr>
        <w:sz w:val="24"/>
        <w:lang w:val="en-US"/>
      </w:rPr>
      <w:tab/>
    </w:r>
    <w:r>
      <w:rPr>
        <w:sz w:val="24"/>
        <w:lang w:val="en-US"/>
      </w:rPr>
      <w:tab/>
    </w:r>
    <w:r>
      <w:rPr>
        <w:sz w:val="24"/>
        <w:lang w:val="en-US"/>
      </w:rPr>
      <w:tab/>
    </w:r>
    <w:r>
      <w:rPr>
        <w:sz w:val="24"/>
        <w:lang w:val="en-US"/>
      </w:rPr>
      <w:tab/>
    </w:r>
    <w:r>
      <w:rPr>
        <w:sz w:val="24"/>
        <w:lang w:val="en-US"/>
      </w:rPr>
      <w:tab/>
    </w:r>
    <w:r>
      <w:rPr>
        <w:sz w:val="24"/>
        <w:lang w:val="en-US"/>
      </w:rPr>
      <w:tab/>
    </w:r>
    <w:r>
      <w:rPr>
        <w:sz w:val="24"/>
      </w:rPr>
      <w:t xml:space="preserve"> </w:t>
    </w:r>
  </w:p>
  <w:p w:rsidR="00FC700A" w:rsidRDefault="00FC700A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00A" w:rsidRDefault="00FC700A">
    <w:pPr>
      <w:pStyle w:val="aa"/>
      <w:spacing w:line="240" w:lineRule="exact"/>
      <w:ind w:right="360" w:firstLine="360"/>
      <w:rPr>
        <w:sz w:val="24"/>
      </w:rPr>
    </w:pPr>
    <w:r>
      <w:rPr>
        <w:sz w:val="24"/>
        <w:lang w:val="en-US"/>
      </w:rPr>
      <w:tab/>
    </w:r>
    <w:r>
      <w:rPr>
        <w:sz w:val="24"/>
        <w:lang w:val="en-US"/>
      </w:rPr>
      <w:tab/>
    </w:r>
    <w:r>
      <w:rPr>
        <w:sz w:val="24"/>
        <w:lang w:val="en-US"/>
      </w:rPr>
      <w:tab/>
    </w:r>
    <w:r>
      <w:rPr>
        <w:sz w:val="24"/>
        <w:lang w:val="en-US"/>
      </w:rPr>
      <w:tab/>
    </w:r>
    <w:r>
      <w:rPr>
        <w:sz w:val="24"/>
        <w:lang w:val="en-US"/>
      </w:rPr>
      <w:tab/>
    </w:r>
    <w:r>
      <w:rPr>
        <w:sz w:val="24"/>
        <w:lang w:val="en-US"/>
      </w:rPr>
      <w:tab/>
    </w:r>
    <w:r>
      <w:rPr>
        <w:sz w:val="24"/>
      </w:rPr>
      <w:t xml:space="preserve"> </w:t>
    </w:r>
  </w:p>
  <w:p w:rsidR="00FC700A" w:rsidRDefault="003250EB">
    <w:pPr>
      <w:pStyle w:val="a9"/>
    </w:pPr>
    <w:r>
      <w:rPr>
        <w:noProof/>
      </w:rPr>
      <w:pict>
        <v:group id="Group 736" o:spid="_x0000_s2158" style="position:absolute;left:0;text-align:left;margin-left:24.85pt;margin-top:26.4pt;width:552.85pt;height:793.8pt;z-index:251661824;mso-position-horizontal-relative:page;mso-position-vertical-relative:page" coordorigin="1,17" coordsize="19996,19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">
          <v:shape id="Freeform 737" o:spid="_x0000_s2207" style="position:absolute;left:3117;top:19620;width:2076;height:380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cT2sQA&#10;AADcAAAADwAAAGRycy9kb3ducmV2LnhtbESPT4vCMBDF7wt+hzCCl0XTCitSjSKCuAcv6x/E25iM&#10;bbGZlCZb67ffLAjeZnhv3u/NfNnZSrTU+NKxgnSUgCDWzpScKzgeNsMpCB+QDVaOScGTPCwXvY85&#10;ZsY9+IfafchFDGGfoYIihDqT0uuCLPqRq4mjdnONxRDXJpemwUcMt5UcJ8lEWiw5EgqsaV2Qvu9/&#10;bYSk56v1OtDl82tLu9aer/q0VWrQ71YzEIG68Da/rr9NrJ+m8P9MnE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XE9rEAAAA3AAAAA8AAAAAAAAAAAAAAAAAmAIAAGRycy9k&#10;b3ducmV2LnhtbFBLBQYAAAAABAAEAPUAAACJAwAAAAA=&#10;" path="m,l,20000r20000,l20000,,,e" strokecolor="white" strokeweight="1pt">
            <v:path arrowok="t" o:connecttype="custom" o:connectlocs="0,0;0,380;2076,380;2076,0;0,0" o:connectangles="0,0,0,0,0"/>
          </v:shape>
          <v:rect id="Rectangle 738" o:spid="_x0000_s2206" style="position:absolute;left:3117;top:19620;width:2076;height:3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EqDcIA&#10;AADcAAAADwAAAGRycy9kb3ducmV2LnhtbERPTYvCMBC9C/6HMII3TRVc3K5RRBAXb9ZlYW9jM9vW&#10;NpOSZLX66zeC4G0e73MWq8404kLOV5YVTMYJCOLc6ooLBV/H7WgOwgdkjY1lUnAjD6tlv7fAVNsr&#10;H+iShULEEPYpKihDaFMpfV6SQT+2LXHkfq0zGCJ0hdQOrzHcNHKaJG/SYMWxocSWNiXldfZnFNxd&#10;9j3/qXanNjvP3sM+T+rNqVZqOOjWHyACdeElfro/dZw/mcLjmXiB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YSoNwgAAANwAAAAPAAAAAAAAAAAAAAAAAJgCAABkcnMvZG93&#10;bnJldi54bWxQSwUGAAAAAAQABAD1AAAAhwMAAAAA&#10;" filled="f" stroked="f" strokecolor="white" strokeweight="1pt">
            <v:textbox style="mso-next-textbox:#Rectangle 738" inset="1pt,1pt,1pt,1pt">
              <w:txbxContent>
                <w:p w:rsidR="00FC700A" w:rsidRPr="0026323B" w:rsidRDefault="00FC700A" w:rsidP="00866204">
                  <w:pPr>
                    <w:jc w:val="center"/>
                    <w:rPr>
                      <w:b/>
                      <w:sz w:val="16"/>
                    </w:rPr>
                  </w:pPr>
                </w:p>
              </w:txbxContent>
            </v:textbox>
          </v:rect>
          <v:shape id="Freeform 739" o:spid="_x0000_s2205" style="position:absolute;left:18953;top:18866;width:1040;height:380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koNsUA&#10;AADcAAAADwAAAGRycy9kb3ducmV2LnhtbESPQWvCQBCF74L/YRmhF9FNKhaJ2YgIxR681LaIt3F3&#10;moRmZ0N2G9N/3xUEbzO8N+97k28G24ieOl87VpDOExDE2pmaSwWfH6+zFQgfkA02jknBH3nYFONR&#10;jplxV36n/hhKEUPYZ6igCqHNpPS6Iot+7lriqH27zmKIa1dK0+E1httGPifJi7RYcyRU2NKuIv1z&#10;/LURkp4u1utA5+lyT4feni76a6/U02TYrkEEGsLDfL9+M7F+uoDbM3ECW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iSg2xQAAANwAAAAPAAAAAAAAAAAAAAAAAJgCAABkcnMv&#10;ZG93bnJldi54bWxQSwUGAAAAAAQABAD1AAAAigMAAAAA&#10;" path="m,l,20000r20000,l20000,,,e" strokecolor="white" strokeweight="1pt">
            <v:path arrowok="t" o:connecttype="custom" o:connectlocs="0,0;0,380;1040,380;1040,0;0,0" o:connectangles="0,0,0,0,0"/>
          </v:shape>
          <v:rect id="Rectangle 740" o:spid="_x0000_s2204" style="position:absolute;left:18953;top:18866;width:1040;height:3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QX4sMA&#10;AADcAAAADwAAAGRycy9kb3ducmV2LnhtbERPTWvCQBC9C/0PyxR6002KFo1upAhi6c20FHobs9Mk&#10;TXY27K6a+uvdguBtHu9zVuvBdOJEzjeWFaSTBARxaXXDlYLPj+14DsIHZI2dZVLwRx7W+cNohZm2&#10;Z97TqQiViCHsM1RQh9BnUvqyJoN+YnviyP1YZzBE6CqpHZ5juOnkc5K8SIMNx4Yae9rUVLbF0Si4&#10;uOJr/t3sDn3xO1uE9zJpN4dWqafH4XUJItAQ7uKb+03H+ekU/p+JF8j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8QX4sMAAADcAAAADwAAAAAAAAAAAAAAAACYAgAAZHJzL2Rv&#10;d25yZXYueG1sUEsFBgAAAAAEAAQA9QAAAIgDAAAAAA==&#10;" filled="f" stroked="f" strokecolor="white" strokeweight="1pt">
            <v:textbox style="mso-next-textbox:#Rectangle 740" inset="1pt,1pt,1pt,1pt">
              <w:txbxContent>
                <w:p w:rsidR="00FC700A" w:rsidRPr="0026323B" w:rsidRDefault="00FC700A" w:rsidP="00866204">
                  <w:pPr>
                    <w:pStyle w:val="-1"/>
                  </w:pPr>
                  <w:r w:rsidRPr="0026323B">
                    <w:t>Лист</w:t>
                  </w:r>
                </w:p>
              </w:txbxContent>
            </v:textbox>
          </v:rect>
          <v:shape id="Freeform 741" o:spid="_x0000_s2203" style="position:absolute;left:3119;top:19620;width:2083;height:380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wV2cQA&#10;AADcAAAADwAAAGRycy9kb3ducmV2LnhtbESPQYvCMBCF7wv+hzCCl0XTCi5SjSKC6MGL7i7ibUzG&#10;tthMShNr/fdGWNjbDO/N+97Ml52tREuNLx0rSEcJCGLtTMm5gp/vzXAKwgdkg5VjUvAkD8tF72OO&#10;mXEPPlB7DLmIIewzVFCEUGdSel2QRT9yNXHUrq6xGOLa5NI0+IjhtpLjJPmSFkuOhAJrWhekb8e7&#10;jZD0dLFeBzp/Tra0b+3pon+3Sg363WoGIlAX/s1/1zsT66cTeD8TJ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sFdnEAAAA3AAAAA8AAAAAAAAAAAAAAAAAmAIAAGRycy9k&#10;b3ducmV2LnhtbFBLBQYAAAAABAAEAPUAAACJAwAAAAA=&#10;" path="m,l,20000r20000,l20000,,,e" strokecolor="white" strokeweight="1pt">
            <v:path arrowok="t" o:connecttype="custom" o:connectlocs="0,0;0,380;2083,380;2083,0;0,0" o:connectangles="0,0,0,0,0"/>
          </v:shape>
          <v:rect id="Rectangle 742" o:spid="_x0000_s2202" style="position:absolute;left:3119;top:19620;width:2083;height:3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osDsMA&#10;AADcAAAADwAAAGRycy9kb3ducmV2LnhtbERPTWvCQBC9F/oflin0ZjYWKhrdBBGKpTdjKXgbs2MS&#10;k50Nu6um/fVuodDbPN7nrIrR9OJKzreWFUyTFARxZXXLtYLP/dtkDsIHZI29ZVLwTR6K/PFhhZm2&#10;N97RtQy1iCHsM1TQhDBkUvqqIYM+sQNx5E7WGQwRulpqh7cYbnr5kqYzabDl2NDgQJuGqq68GAU/&#10;rvyaH9rtcSjPr4vwUaXd5tgp9fw0rpcgAo3hX/znftdx/nQGv8/EC2R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osDsMAAADcAAAADwAAAAAAAAAAAAAAAACYAgAAZHJzL2Rv&#10;d25yZXYueG1sUEsFBgAAAAAEAAQA9QAAAIgDAAAAAA==&#10;" filled="f" stroked="f" strokecolor="white" strokeweight="1pt">
            <v:textbox style="mso-next-textbox:#Rectangle 742" inset="1pt,1pt,1pt,1pt">
              <w:txbxContent>
                <w:p w:rsidR="00FC700A" w:rsidRPr="0026323B" w:rsidRDefault="00FC700A" w:rsidP="00866204">
                  <w:pPr>
                    <w:rPr>
                      <w:b/>
                      <w:sz w:val="16"/>
                    </w:rPr>
                  </w:pPr>
                  <w:r w:rsidRPr="00461505">
                    <w:rPr>
                      <w:sz w:val="18"/>
                      <w:szCs w:val="18"/>
                    </w:rPr>
                    <w:t>№</w:t>
                  </w:r>
                  <w:r w:rsidRPr="00461505">
                    <w:rPr>
                      <w:b/>
                      <w:sz w:val="18"/>
                      <w:szCs w:val="18"/>
                    </w:rPr>
                    <w:t xml:space="preserve"> </w:t>
                  </w:r>
                  <w:r w:rsidRPr="00461505">
                    <w:rPr>
                      <w:sz w:val="18"/>
                      <w:szCs w:val="18"/>
                    </w:rPr>
                    <w:t>документ</w:t>
                  </w:r>
                  <w:r w:rsidRPr="0026323B">
                    <w:rPr>
                      <w:sz w:val="16"/>
                    </w:rPr>
                    <w:t>а</w:t>
                  </w:r>
                </w:p>
              </w:txbxContent>
            </v:textbox>
          </v:rect>
          <v:shape id="Freeform 743" o:spid="_x0000_s2201" style="position:absolute;left:6754;top:19620;width:1038;height:380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IuNcUA&#10;AADcAAAADwAAAGRycy9kb3ducmV2LnhtbESPQWvCQBCF74L/YRmhF9FNClqJ2YgIxR681LaIt3F3&#10;moRmZ0N2G9N/3xUEbzO8N+97k28G24ieOl87VpDOExDE2pmaSwWfH6+zFQgfkA02jknBH3nYFONR&#10;jplxV36n/hhKEUPYZ6igCqHNpPS6Iot+7lriqH27zmKIa1dK0+E1httGPifJUlqsORIqbGlXkf45&#10;/toISU8X63Wg83Sxp0NvTxf9tVfqaTJs1yACDeFhvl+/mVg/fYHbM3ECW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si41xQAAANwAAAAPAAAAAAAAAAAAAAAAAJgCAABkcnMv&#10;ZG93bnJldi54bWxQSwUGAAAAAAQABAD1AAAAigMAAAAA&#10;" path="m,l,20000r20000,l20000,,,e" strokecolor="white" strokeweight="1pt">
            <v:path arrowok="t" o:connecttype="custom" o:connectlocs="0,0;0,380;1038,380;1038,0;0,0" o:connectangles="0,0,0,0,0"/>
          </v:shape>
          <v:rect id="Rectangle 744" o:spid="_x0000_s2200" style="position:absolute;left:6754;top:19620;width:1038;height:3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kd58UA&#10;AADcAAAADwAAAGRycy9kb3ducmV2LnhtbESPQWvCQBCF7wX/wzJCb3WjYNHoKiJIpbempeBtzI5J&#10;THY27G417a/vHAq9zfDevPfNeju4Tt0oxMazgekkA0VcettwZeDj/fC0ABUTssXOMxn4pgjbzehh&#10;jbn1d36jW5EqJSEcczRQp9TnWseyJodx4nti0S4+OEyyhkrbgHcJd52eZdmzdtiwNNTY076msi2+&#10;nIGfUHwuTs3LuS+u82V6LbN2f26NeRwPuxWoREP6N/9dH63gT4VWnpEJ9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iR3nxQAAANwAAAAPAAAAAAAAAAAAAAAAAJgCAABkcnMv&#10;ZG93bnJldi54bWxQSwUGAAAAAAQABAD1AAAAigMAAAAA&#10;" filled="f" stroked="f" strokecolor="white" strokeweight="1pt">
            <v:textbox style="mso-next-textbox:#Rectangle 744" inset="1pt,1pt,1pt,1pt">
              <w:txbxContent>
                <w:p w:rsidR="00FC700A" w:rsidRPr="00DE2E9A" w:rsidRDefault="00FC700A" w:rsidP="00866204">
                  <w:pPr>
                    <w:pStyle w:val="aff1"/>
                    <w:jc w:val="center"/>
                    <w:rPr>
                      <w:b/>
                      <w:sz w:val="18"/>
                    </w:rPr>
                  </w:pPr>
                  <w:r w:rsidRPr="00DE2E9A">
                    <w:rPr>
                      <w:sz w:val="18"/>
                    </w:rPr>
                    <w:t>Дата</w:t>
                  </w:r>
                </w:p>
              </w:txbxContent>
            </v:textbox>
          </v:rect>
          <v:shape id="Freeform 745" o:spid="_x0000_s2199" style="position:absolute;left:5195;top:19620;width:1559;height:380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Ef3MUA&#10;AADcAAAADwAAAGRycy9kb3ducmV2LnhtbESPQWvCQBCF74L/YRmhF9FNCkqN2YgIxR681LaIt3F3&#10;moRmZ0N2G9N/3xUEbzO8N+97k28G24ieOl87VpDOExDE2pmaSwWfH6+zFxA+IBtsHJOCP/KwKcaj&#10;HDPjrvxO/TGUIoawz1BBFUKbSel1RRb93LXEUft2ncUQ166UpsNrDLeNfE6SpbRYcyRU2NKuIv1z&#10;/LURkp4u1utA5+liT4feni76a6/U02TYrkEEGsLDfL9+M7F+uoLbM3ECW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YR/cxQAAANwAAAAPAAAAAAAAAAAAAAAAAJgCAABkcnMv&#10;ZG93bnJldi54bWxQSwUGAAAAAAQABAD1AAAAigMAAAAA&#10;" path="m,l,20000r20000,l20000,,,e" strokecolor="white" strokeweight="1pt">
            <v:path arrowok="t" o:connecttype="custom" o:connectlocs="0,0;0,380;1559,380;1559,0;0,0" o:connectangles="0,0,0,0,0"/>
          </v:shape>
          <v:rect id="Rectangle 746" o:spid="_x0000_s2198" style="position:absolute;left:5195;top:19620;width:1559;height:3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PbXMUA&#10;AADcAAAADwAAAGRycy9kb3ducmV2LnhtbESPQWvCQBCF7wX/wzJCb3WjoGjqKkWQSm+mpeBtzE6T&#10;NNnZsLvVtL/eOQi9zfDevPfNeju4Tl0oxMazgekkA0VcettwZeDjff+0BBUTssXOMxn4pQjbzehh&#10;jbn1Vz7SpUiVkhCOORqoU+pzrWNZk8M48T2xaF8+OEyyhkrbgFcJd52eZdlCO2xYGmrsaVdT2RY/&#10;zsBfKD6Xp+b13Bff81V6K7N2d26NeRwPL8+gEg3p33y/PljBnwm+PCMT6M0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k9tcxQAAANwAAAAPAAAAAAAAAAAAAAAAAJgCAABkcnMv&#10;ZG93bnJldi54bWxQSwUGAAAAAAQABAD1AAAAigMAAAAA&#10;" filled="f" stroked="f" strokecolor="white" strokeweight="1pt">
            <v:textbox style="mso-next-textbox:#Rectangle 746" inset="1pt,1pt,1pt,1pt">
              <w:txbxContent>
                <w:p w:rsidR="00FC700A" w:rsidRPr="00DE2E9A" w:rsidRDefault="00FC700A" w:rsidP="00866204">
                  <w:pPr>
                    <w:rPr>
                      <w:sz w:val="18"/>
                      <w:szCs w:val="18"/>
                    </w:rPr>
                  </w:pPr>
                  <w:r w:rsidRPr="00DE2E9A">
                    <w:rPr>
                      <w:sz w:val="18"/>
                      <w:szCs w:val="18"/>
                    </w:rPr>
                    <w:t>Подпись</w:t>
                  </w:r>
                </w:p>
              </w:txbxContent>
            </v:textbox>
          </v:rect>
          <v:shape id="Freeform 747" o:spid="_x0000_s2197" style="position:absolute;left:1041;top:19620;width:1040;height:380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vZZ8UA&#10;AADcAAAADwAAAGRycy9kb3ducmV2LnhtbESPQWvDMAyF74P9B6NCL2N1EugYWd1SBiM99NKspeym&#10;2loSFssh9pL039eFwW4S7+l9T6vNZFsxUO8bxwrSRQKCWDvTcKXg+Pnx/ArCB2SDrWNScCUPm/Xj&#10;wwpz40Y+0FCGSsQQ9jkqqEPocim9rsmiX7iOOGrfrrcY4tpX0vQ4xnDbyixJXqTFhiOhxo7ea9I/&#10;5a+NkPR8sV4H+npaFrQf7PmiT4VS89m0fQMRaAr/5r/rnYn1sxTuz8QJ5P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e9lnxQAAANwAAAAPAAAAAAAAAAAAAAAAAJgCAABkcnMv&#10;ZG93bnJldi54bWxQSwUGAAAAAAQABAD1AAAAigMAAAAA&#10;" path="m,l,20000r20000,l20000,,,e" strokecolor="white" strokeweight="1pt">
            <v:path arrowok="t" o:connecttype="custom" o:connectlocs="0,0;0,380;1040,380;1040,0;0,0" o:connectangles="0,0,0,0,0"/>
          </v:shape>
          <v:rect id="Rectangle 748" o:spid="_x0000_s2196" style="position:absolute;left:1041;top:19620;width:1040;height:3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3gsMIA&#10;AADcAAAADwAAAGRycy9kb3ducmV2LnhtbERPTWvCQBC9C/0PyxS86caAxUZXEaG09GaUgrcxOyYx&#10;2dmwu9XUX98VBG/zeJ+zWPWmFRdyvrasYDJOQBAXVtdcKtjvPkYzED4ga2wtk4I/8rBavgwWmGl7&#10;5S1d8lCKGMI+QwVVCF0mpS8qMujHtiOO3Mk6gyFCV0rt8BrDTSvTJHmTBmuODRV2tKmoaPJfo+Dm&#10;8p/Zof48dvl5+h6+i6TZHBulhq/9eg4iUB+e4of7S8f5aQr3Z+IF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DeCwwgAAANwAAAAPAAAAAAAAAAAAAAAAAJgCAABkcnMvZG93&#10;bnJldi54bWxQSwUGAAAAAAQABAD1AAAAhwMAAAAA&#10;" filled="f" stroked="f" strokecolor="white" strokeweight="1pt">
            <v:textbox style="mso-next-textbox:#Rectangle 748" inset="1pt,1pt,1pt,1pt">
              <w:txbxContent>
                <w:p w:rsidR="00FC700A" w:rsidRPr="00461505" w:rsidRDefault="00FC700A" w:rsidP="00866204">
                  <w:pPr>
                    <w:pStyle w:val="-1"/>
                    <w:rPr>
                      <w:b/>
                    </w:rPr>
                  </w:pPr>
                  <w:r w:rsidRPr="00461505">
                    <w:t>Изм.</w:t>
                  </w:r>
                </w:p>
              </w:txbxContent>
            </v:textbox>
          </v:rect>
          <v:shape id="Freeform 749" o:spid="_x0000_s2195" style="position:absolute;left:2081;top:19620;width:1040;height:380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Xii8QA&#10;AADcAAAADwAAAGRycy9kb3ducmV2LnhtbESPT4vCMBDF74LfIYzgZVlTXVakaxQRRA978R+ytzGZ&#10;bYvNpDSx1m9vBMHbDO/N+72ZzltbioZqXzhWMBwkIIi1MwVnCg771ecEhA/IBkvHpOBOHuazbmeK&#10;qXE33lKzC5mIIexTVJCHUKVSep2TRT9wFXHU/l1tMcS1zqSp8RbDbSlHSTKWFguOhBwrWuakL7ur&#10;jZDh6Wy9DvT38b2m38aezvq4Vqrfaxc/IAK14W1+XW9MrD/6guczcQI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l4ovEAAAA3AAAAA8AAAAAAAAAAAAAAAAAmAIAAGRycy9k&#10;b3ducmV2LnhtbFBLBQYAAAAABAAEAPUAAACJAwAAAAA=&#10;" path="m,l,20000r20000,l20000,,,e" strokecolor="white" strokeweight="1pt">
            <v:path arrowok="t" o:connecttype="custom" o:connectlocs="0,0;0,380;1040,380;1040,0;0,0" o:connectangles="0,0,0,0,0"/>
          </v:shape>
          <v:rect id="Rectangle 750" o:spid="_x0000_s2194" style="position:absolute;left:2081;top:19620;width:1040;height:3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jdX8MA&#10;AADcAAAADwAAAGRycy9kb3ducmV2LnhtbERPTWvCQBC9F/wPywi96UbRotFVRCiW3kyL4G3MjklM&#10;djbsbjX117sFobd5vM9ZrjvTiCs5X1lWMBomIIhzqysuFHx/vQ9mIHxA1thYJgW/5GG96r0sMdX2&#10;xnu6ZqEQMYR9igrKENpUSp+XZNAPbUscubN1BkOErpDa4S2Gm0aOk+RNGqw4NpTY0rakvM5+jIK7&#10;yw6zY7U7tdllOg+feVJvT7VSr/1uswARqAv/4qf7Q8f54wn8PRMv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jdX8MAAADcAAAADwAAAAAAAAAAAAAAAACYAgAAZHJzL2Rv&#10;d25yZXYueG1sUEsFBgAAAAAEAAQA9QAAAIgDAAAAAA==&#10;" filled="f" stroked="f" strokecolor="white" strokeweight="1pt">
            <v:textbox style="mso-next-textbox:#Rectangle 750" inset="1pt,1pt,1pt,1pt">
              <w:txbxContent>
                <w:p w:rsidR="00FC700A" w:rsidRPr="00461505" w:rsidRDefault="00FC700A" w:rsidP="00866204">
                  <w:pPr>
                    <w:pStyle w:val="-1"/>
                  </w:pPr>
                  <w:r w:rsidRPr="00ED3212">
                    <w:t>Л</w:t>
                  </w:r>
                  <w:r w:rsidRPr="00EC2473">
                    <w:t>ист</w:t>
                  </w:r>
                </w:p>
              </w:txbxContent>
            </v:textbox>
          </v:rect>
          <v:shape id="Freeform 751" o:spid="_x0000_s2193" style="position:absolute;left:18951;top:19432;width:1042;height:568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DfZMQA&#10;AADcAAAADwAAAGRycy9kb3ducmV2LnhtbESPT4vCMBDF78J+hzALe5E1VVCkGkUEcQ978R9lb2My&#10;tsVmUppsrd/eCIK3Gd6b93szX3a2Ei01vnSsYDhIQBBrZ0rOFRwPm+8pCB+QDVaOScGdPCwXH705&#10;psbdeEftPuQihrBPUUERQp1K6XVBFv3A1cRRu7jGYohrk0vT4C2G20qOkmQiLZYcCQXWtC5IX/f/&#10;NkKG2dl6HeivP97Sb2uzsz5tlfr67FYzEIG68Da/rn9MrD8aw/OZOIF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A32TEAAAA3AAAAA8AAAAAAAAAAAAAAAAAmAIAAGRycy9k&#10;b3ducmV2LnhtbFBLBQYAAAAABAAEAPUAAACJAwAAAAA=&#10;" path="m,l,20000r20000,l20000,,,e" strokecolor="white" strokeweight="1pt">
            <v:path arrowok="t" o:connecttype="custom" o:connectlocs="0,0;0,568;1042,568;1042,0;0,0" o:connectangles="0,0,0,0,0"/>
          </v:shape>
          <v:rect id="Rectangle 752" o:spid="_x0000_s2192" style="position:absolute;left:18951;top:19432;width:1042;height:5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bms8IA&#10;AADcAAAADwAAAGRycy9kb3ducmV2LnhtbERPTYvCMBC9L/gfwgje1lRB0WoUEWTF23aXBW9jM7a1&#10;zaQkWa3++o0g7G0e73OW68404krOV5YVjIYJCOLc6ooLBd9fu/cZCB+QNTaWScGdPKxXvbclptre&#10;+JOuWShEDGGfooIyhDaV0uclGfRD2xJH7mydwRChK6R2eIvhppHjJJlKgxXHhhJb2paU19mvUfBw&#10;2c/sWH2c2uwymYdDntTbU63UoN9tFiACdeFf/HLvdZw/nsLzmXiB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NuazwgAAANwAAAAPAAAAAAAAAAAAAAAAAJgCAABkcnMvZG93&#10;bnJldi54bWxQSwUGAAAAAAQABAD1AAAAhwMAAAAA&#10;" filled="f" stroked="f" strokecolor="white" strokeweight="1pt">
            <v:textbox style="mso-next-textbox:#Rectangle 752" inset="1pt,1pt,1pt,1pt">
              <w:txbxContent>
                <w:p w:rsidR="00FC700A" w:rsidRPr="00DE2E9A" w:rsidRDefault="00FC700A" w:rsidP="00866204">
                  <w:pPr>
                    <w:pStyle w:val="aff7"/>
                    <w:rPr>
                      <w:b/>
                      <w:i/>
                    </w:rPr>
                  </w:pPr>
                  <w:r w:rsidRPr="00DE2E9A">
                    <w:rPr>
                      <w:rStyle w:val="ab"/>
                      <w:b/>
                      <w:i/>
                    </w:rPr>
                    <w:fldChar w:fldCharType="begin"/>
                  </w:r>
                  <w:r w:rsidRPr="00DE2E9A">
                    <w:rPr>
                      <w:rStyle w:val="ab"/>
                    </w:rPr>
                    <w:instrText xml:space="preserve"> PAGE </w:instrText>
                  </w:r>
                  <w:r w:rsidRPr="00DE2E9A">
                    <w:rPr>
                      <w:rStyle w:val="ab"/>
                      <w:b/>
                      <w:i/>
                    </w:rPr>
                    <w:fldChar w:fldCharType="separate"/>
                  </w:r>
                  <w:r w:rsidR="003E70E5">
                    <w:rPr>
                      <w:rStyle w:val="ab"/>
                      <w:noProof/>
                    </w:rPr>
                    <w:t>3</w:t>
                  </w:r>
                  <w:r w:rsidRPr="00DE2E9A">
                    <w:rPr>
                      <w:rStyle w:val="ab"/>
                      <w:b/>
                      <w:i/>
                    </w:rPr>
                    <w:fldChar w:fldCharType="end"/>
                  </w:r>
                </w:p>
              </w:txbxContent>
            </v:textbox>
          </v:rect>
          <v:shape id="Freeform 753" o:spid="_x0000_s2191" style="position:absolute;left:8056;top:19055;width:10640;height:755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7kiMQA&#10;AADcAAAADwAAAGRycy9kb3ducmV2LnhtbESPT4vCMBDF74LfIYzgZVlThV2laxQRRA978R+ytzGZ&#10;bYvNpDSx1m9vBMHbDO/N+72ZzltbioZqXzhWMBwkIIi1MwVnCg771ecEhA/IBkvHpOBOHuazbmeK&#10;qXE33lKzC5mIIexTVJCHUKVSep2TRT9wFXHU/l1tMcS1zqSp8RbDbSlHSfItLRYcCTlWtMxJX3ZX&#10;GyHD09l6Hejv42tNv409nfVxrVS/1y5+QARqw9v8ut6YWH80huczcQI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e5IjEAAAA3AAAAA8AAAAAAAAAAAAAAAAAmAIAAGRycy9k&#10;b3ducmV2LnhtbFBLBQYAAAAABAAEAPUAAACJAwAAAAA=&#10;" path="m,l,20000r20000,l20000,,,e" strokecolor="white" strokeweight="1pt">
            <v:path arrowok="t" o:connecttype="custom" o:connectlocs="0,0;0,755;10640,755;10640,0;0,0" o:connectangles="0,0,0,0,0"/>
          </v:shape>
          <v:rect id="Rectangle 754" o:spid="_x0000_s2190" style="position:absolute;left:8056;top:19055;width:10640;height:7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XXWsUA&#10;AADcAAAADwAAAGRycy9kb3ducmV2LnhtbESPQWvCQBCF7wX/wzJCb3WjoGjqKkWQSm+mpeBtzE6T&#10;NNnZsLvVtL/eOQi9zfDevPfNeju4Tl0oxMazgekkA0VcettwZeDjff+0BBUTssXOMxn4pQjbzehh&#10;jbn1Vz7SpUiVkhCOORqoU+pzrWNZk8M48T2xaF8+OEyyhkrbgFcJd52eZdlCO2xYGmrsaVdT2RY/&#10;zsBfKD6Xp+b13Bff81V6K7N2d26NeRwPL8+gEg3p33y/PljBnwmtPCMT6M0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5ddaxQAAANwAAAAPAAAAAAAAAAAAAAAAAJgCAABkcnMv&#10;ZG93bnJldi54bWxQSwUGAAAAAAQABAD1AAAAigMAAAAA&#10;" filled="f" stroked="f" strokecolor="white" strokeweight="1pt">
            <v:textbox style="mso-next-textbox:#Rectangle 754" inset="1pt,1pt,1pt,1pt">
              <w:txbxContent>
                <w:p w:rsidR="00FC700A" w:rsidRPr="000B258F" w:rsidRDefault="00FC700A" w:rsidP="0011433E">
                  <w:pPr>
                    <w:jc w:val="center"/>
                  </w:pPr>
                  <w:r>
                    <w:rPr>
                      <w:sz w:val="28"/>
                      <w:szCs w:val="28"/>
                    </w:rPr>
                    <w:t>ИКДС 1222.3508-АК ПМИ</w:t>
                  </w:r>
                </w:p>
                <w:p w:rsidR="00FC700A" w:rsidRPr="00F046B6" w:rsidRDefault="00FC700A" w:rsidP="00F046B6">
                  <w:pPr>
                    <w:rPr>
                      <w:szCs w:val="28"/>
                    </w:rPr>
                  </w:pPr>
                </w:p>
              </w:txbxContent>
            </v:textbox>
          </v:rect>
          <v:line id="Line 755" o:spid="_x0000_s2189" style="position:absolute;flip:y;visibility:visible" from="7790,18866" to="7792,19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U5gsYAAADcAAAADwAAAGRycy9kb3ducmV2LnhtbESPQWvCQBCF70L/wzKCF6mbeAhN6ioi&#10;FErBQ1NBvQ3ZMYlmZ0N2Y9J/3y0I3mZ4b973ZrUZTSPu1LnasoJ4EYEgLqyuuVRw+Pl4fQPhPLLG&#10;xjIp+CUHm/XLZIWZtgN/0z33pQgh7DJUUHnfZlK6oiKDbmFb4qBdbGfQh7Urpe5wCOGmkcsoSqTB&#10;mgOhwpZ2FRW3vDcBct2V5/2VimN6bL+GJJ4Pp1Ov1Gw6bt9BeBr90/y4/tSh/jKF/2fCBHL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gVOYLGAAAA3AAAAA8AAAAAAAAA&#10;AAAAAAAAoQIAAGRycy9kb3ducmV2LnhtbFBLBQYAAAAABAAEAPkAAACUAwAAAAA=&#10;" strokeweight="1pt"/>
          <v:line id="Line 756" o:spid="_x0000_s2188" style="position:absolute;visibility:visible" from="1,19999" to="19989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xs2sYAAADcAAAADwAAAGRycy9kb3ducmV2LnhtbESPzWoDMQyE74W8g1Ggt8abFEqzjRNK&#10;fqChh5KfB1DW6nqbtbzYTrLt01eHQm8SM5r5NFv0vlVXiqkJbGA8KkARV8E2XBs4HjYPz6BSRrbY&#10;BiYD35RgMR/czbC04cY7uu5zrSSEU4kGXM5dqXWqHHlMo9ARi/YZoscsa6y1jXiTcN/qSVE8aY8N&#10;S4PDjpaOqvP+4g1s4+n9PP6pnT7xNq7bj9U0+S9j7of96wuoTH3+N/9dv1nBfxR8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6sbNrGAAAA3AAAAA8AAAAAAAAA&#10;AAAAAAAAoQIAAGRycy9kb3ducmV2LnhtbFBLBQYAAAAABAAEAPkAAACUAwAAAAA=&#10;" strokeweight="1pt"/>
          <v:line id="Line 757" o:spid="_x0000_s2187" style="position:absolute;flip:y;visibility:visible" from="1,10195" to="3,19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qjWccAAADcAAAADwAAAGRycy9kb3ducmV2LnhtbESPT2vCQBDF7wW/wzJCL1I3aUFsmlUk&#10;IJSCh6qgvQ3ZMX/MzobsxsRv3y0Ivc3w3rzfm3Q9mkbcqHOVZQXxPAJBnFtdcaHgeNi+LEE4j6yx&#10;sUwK7uRgvZo8pZhoO/A33fa+ECGEXYIKSu/bREqXl2TQzW1LHLSL7Qz6sHaF1B0OIdw08jWKFtJg&#10;xYFQYktZSfl135sAqbPiZ1dTfno/tV/DIp4N53Ov1PN03HyA8DT6f/Pj+lOH+m8x/D0TJpC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uqNZxwAAANwAAAAPAAAAAAAA&#10;AAAAAAAAAKECAABkcnMvZG93bnJldi54bWxQSwUGAAAAAAQABAD5AAAAlQMAAAAA&#10;" strokeweight="1pt"/>
          <v:line id="Line 758" o:spid="_x0000_s2186" style="position:absolute;visibility:visible" from="1039,18870" to="19997,18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JXNsIAAADcAAAADwAAAGRycy9kb3ducmV2LnhtbERP22oCMRB9F/oPYQp9q1ktiF3NLtIL&#10;VHyQqh8wbsbN6mayJKmu/fpGKPg2h3OdednbVpzJh8axgtEwA0FcOd1wrWC3/XyegggRWWPrmBRc&#10;KUBZPAzmmGt34W86b2ItUgiHHBWYGLtcylAZshiGriNO3MF5izFBX0vt8ZLCbSvHWTaRFhtODQY7&#10;ejNUnTY/VsHS71en0W9t5J6X/qNdv78Ge1Tq6bFfzEBE6uNd/O/+0mn+yxh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TJXNsIAAADcAAAADwAAAAAAAAAAAAAA&#10;AAChAgAAZHJzL2Rvd25yZXYueG1sUEsFBgAAAAAEAAQA+QAAAJADAAAAAA==&#10;" strokeweight="1pt"/>
          <v:line id="Line 759" o:spid="_x0000_s2185" style="position:absolute;visibility:visible" from="1039,19246" to="7781,19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7yrcIAAADcAAAADwAAAGRycy9kb3ducmV2LnhtbERPzWoCMRC+C32HMAVvNatCsavZRVoL&#10;Sg9S9QHGzbhZ3UyWJNVtn74pFLzNx/c7i7K3rbiSD41jBeNRBoK4crrhWsFh//40AxEissbWMSn4&#10;pgBl8TBYYK7djT/puou1SCEcclRgYuxyKUNlyGIYuY44cSfnLcYEfS21x1sKt62cZNmztNhwajDY&#10;0auh6rL7sgo2/vhxGf/URh5541ft9u0l2LNSw8d+OQcRqY938b97rdP86RT+nkkX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n7yrcIAAADcAAAADwAAAAAAAAAAAAAA&#10;AAChAgAAZHJzL2Rvd25yZXYueG1sUEsFBgAAAAAEAAQA+QAAAJADAAAAAA==&#10;" strokeweight="1pt"/>
          <v:line id="Line 760" o:spid="_x0000_s2184" style="position:absolute;visibility:visible" from="1039,19621" to="7781,1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dq2cIAAADcAAAADwAAAGRycy9kb3ducmV2LnhtbERPzWoCMRC+F3yHMAVvmrWWYlejSFWo&#10;eBC1DzBuxs3WzWRJom779KYg9DYf3+9MZq2txZV8qBwrGPQzEMSF0xWXCr4Oq94IRIjIGmvHpOCH&#10;AsymnacJ5trdeEfXfSxFCuGQowITY5NLGQpDFkPfNcSJOzlvMSboS6k93lK4reVLlr1JixWnBoMN&#10;fRgqzvuLVbD2x8158FsaeeS1X9bbxXuw30p1n9v5GESkNv6LH+5PneYPX+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Zdq2cIAAADcAAAADwAAAAAAAAAAAAAA&#10;AAChAgAAZHJzL2Rvd25yZXYueG1sUEsFBgAAAAAEAAQA+QAAAJADAAAAAA==&#10;" strokeweight="1pt"/>
          <v:line id="Line 761" o:spid="_x0000_s2183" style="position:absolute;flip:y;visibility:visible" from="3126,18866" to="3128,19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GlWsUAAADcAAAADwAAAGRycy9kb3ducmV2LnhtbESPQYvCMBCF74L/IYzgRTTVRdFqFBEE&#10;EfagK6i3oRnbajMpTbTdf78RhL3N8N68781i1ZhCvKhyuWUFw0EEgjixOudUweln25+CcB5ZY2GZ&#10;FPySg9Wy3VpgrG3NB3odfSpCCLsYFWTel7GULsnIoBvYkjhoN1sZ9GGtUqkrrEO4KeQoiibSYM6B&#10;kGFJm4ySx/FpAuS+Sa/fd0rOs3O5ryfDXn25PJXqdpr1HISnxv+bP9c7Hep/jeH9TJhAL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IGlWsUAAADcAAAADwAAAAAAAAAA&#10;AAAAAAChAgAAZHJzL2Rvd25yZXYueG1sUEsFBgAAAAAEAAQA+QAAAJMDAAAAAA==&#10;" strokeweight="1pt"/>
          <v:line id="Line 762" o:spid="_x0000_s2182" style="position:absolute;flip:y;visibility:visible" from="5197,18866" to="5198,19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M7LcYAAADcAAAADwAAAGRycy9kb3ducmV2LnhtbESPT4vCMBDF74LfIYywF9FUhaLVKIuw&#10;IAt78A9Ub0Mz29ZtJqWJtvvtjSB4m+G9eb83q01nKnGnxpWWFUzGEQjizOqScwWn49doDsJ5ZI2V&#10;ZVLwTw42635vhYm2Le/pfvC5CCHsElRQeF8nUrqsIINubGvioP3axqAPa5NL3WAbwk0lp1EUS4Ml&#10;B0KBNW0Lyv4ONxMg121++blSli7S+ruNJ8P2fL4p9THoPpcgPHX+bX5d73SoP4vh+UyYQK4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TOy3GAAAA3AAAAA8AAAAAAAAA&#10;AAAAAAAAoQIAAGRycy9kb3ducmV2LnhtbFBLBQYAAAAABAAEAPkAAACUAwAAAAA=&#10;" strokeweight="1pt"/>
          <v:line id="Line 763" o:spid="_x0000_s2181" style="position:absolute;flip:y;visibility:visible" from="6752,18866" to="6756,19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+etsUAAADcAAAADwAAAGRycy9kb3ducmV2LnhtbESPT4vCMBDF74LfIYzgRTR1F/xTjSLC&#10;gix40BXU29CMbbWZlCba+u2NIOxthvfm/d7Ml40pxIMql1tWMBxEIIgTq3NOFRz+fvoTEM4jayws&#10;k4InOVgu2q05xtrWvKPH3qcihLCLUUHmfRlL6ZKMDLqBLYmDdrGVQR/WKpW6wjqEm0J+RdFIGsw5&#10;EDIsaZ1RctvfTYBc1+l5e6XkOD2Wv/Vo2KtPp7tS3U6zmoHw1Ph/8+d6o0P97zG8nwkTyM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x+etsUAAADcAAAADwAAAAAAAAAA&#10;AAAAAAChAgAAZHJzL2Rvd25yZXYueG1sUEsFBgAAAAAEAAQA+QAAAJMDAAAAAA==&#10;" strokeweight="1pt"/>
          <v:line id="Line 764" o:spid="_x0000_s2180" style="position:absolute;flip:y;visibility:visible" from="1035,17" to="1037,199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AKxMUAAADcAAAADwAAAGRycy9kb3ducmV2LnhtbESPTWvCQBCG7wX/wzKCl1I3WhBNXUWE&#10;QhF68AO0tyE7TaLZ2ZBdTfz3zkHwNsO8H8/Ml52r1I2aUHo2MBomoIgzb0vODRz23x9TUCEiW6w8&#10;k4E7BVguem9zTK1veUu3XcyVhHBI0UARY51qHbKCHIahr4nl9u8bh1HWJte2wVbCXaXHSTLRDkuW&#10;hgJrWheUXXZXJyXndf73e6bsODvWm3Yyem9Pp6sxg363+gIVqYsv8dP9YwX/U2jlGZlALx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oAKxMUAAADcAAAADwAAAAAAAAAA&#10;AAAAAAChAgAAZHJzL2Rvd25yZXYueG1sUEsFBgAAAAAEAAQA+QAAAJMDAAAAAA==&#10;" strokeweight="1pt"/>
          <v:line id="Line 765" o:spid="_x0000_s2179" style="position:absolute;visibility:visible" from="1035,17" to="19992,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bFR8IAAADcAAAADwAAAGRycy9kb3ducmV2LnhtbERP22oCMRB9L/gPYQTfalaFoqtRxAtU&#10;+lCqfsC4GTerm8mSRN3265uC0Lc5nOvMFq2txZ18qBwrGPQzEMSF0xWXCo6H7esYRIjIGmvHpOCb&#10;AizmnZcZ5to9+Ivu+1iKFMIhRwUmxiaXMhSGLIa+a4gTd3beYkzQl1J7fKRwW8thlr1JixWnBoMN&#10;rQwV1/3NKtj508d18FMaeeKd39Sf60mwF6V63XY5BRGpjf/ip/tdp/mjC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5bFR8IAAADcAAAADwAAAAAAAAAAAAAA&#10;AAChAgAAZHJzL2Rvd25yZXYueG1sUEsFBgAAAAAEAAQA+QAAAJADAAAAAA==&#10;" strokeweight="1pt"/>
          <v:line id="Line 766" o:spid="_x0000_s2178" style="position:absolute;visibility:visible" from="19990,17" to="19992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ofp8YAAADcAAAADwAAAGRycy9kb3ducmV2LnhtbESPzWoDMQyE74W8g1Ggt8abUEqzjRNK&#10;fqChh5KfB1DW6nqbtbzYTrLt01eHQm8SM5r5NFv0vlVXiqkJbGA8KkARV8E2XBs4HjYPz6BSRrbY&#10;BiYD35RgMR/czbC04cY7uu5zrSSEU4kGXM5dqXWqHHlMo9ARi/YZoscsa6y1jXiTcN/qSVE8aY8N&#10;S4PDjpaOqvP+4g1s4+n9PP6pnT7xNq7bj9U0+S9j7of96wuoTH3+N/9dv1nBfxR8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qH6fGAAAA3AAAAA8AAAAAAAAA&#10;AAAAAAAAoQIAAGRycy9kb3ducmV2LnhtbFBLBQYAAAAABAAEAPkAAACUAwAAAAA=&#10;" strokeweight="1pt"/>
          <v:line id="Line 767" o:spid="_x0000_s2177" style="position:absolute;flip:y;visibility:visible" from="515,10196" to="516,19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zQJMcAAADcAAAADwAAAGRycy9kb3ducmV2LnhtbESPT2vCQBDF7wW/wzJCL1I3KUVsmlUk&#10;IJSCh6qgvQ3ZMX/MzobsxsRv3y0Ivc3w3rzfm3Q9mkbcqHOVZQXxPAJBnFtdcaHgeNi+LEE4j6yx&#10;sUwK7uRgvZo8pZhoO/A33fa+ECGEXYIKSu/bREqXl2TQzW1LHLSL7Qz6sHaF1B0OIdw08jWKFtJg&#10;xYFQYktZSfl135sAqbPiZ1dTfno/tV/DIp4N53Ov1PN03HyA8DT6f/Pj+lOH+m8x/D0TJpC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7vNAkxwAAANwAAAAPAAAAAAAA&#10;AAAAAAAAAKECAABkcnMvZG93bnJldi54bWxQSwUGAAAAAAQABAD5AAAAlQMAAAAA&#10;" strokeweight="1pt"/>
          <v:line id="Line 768" o:spid="_x0000_s2176" style="position:absolute;visibility:visible" from="1,10196" to="1039,10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QkS8IAAADcAAAADwAAAGRycy9kb3ducmV2LnhtbERP22oCMRB9F/oPYQp9q1mliF3NLtIL&#10;VHyQqh8wbsbN6mayJKmu/fpGKPg2h3OdednbVpzJh8axgtEwA0FcOd1wrWC3/XyegggRWWPrmBRc&#10;KUBZPAzmmGt34W86b2ItUgiHHBWYGLtcylAZshiGriNO3MF5izFBX0vt8ZLCbSvHWTaRFhtODQY7&#10;ejNUnTY/VsHS71en0W9t5J6X/qNdv78Ge1Tq6bFfzEBE6uNd/O/+0mn+yxh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TQkS8IAAADcAAAADwAAAAAAAAAAAAAA&#10;AAChAgAAZHJzL2Rvd25yZXYueG1sUEsFBgAAAAAEAAQA+QAAAJADAAAAAA==&#10;" strokeweight="1pt"/>
          <v:line id="Line 769" o:spid="_x0000_s2175" style="position:absolute;visibility:visible" from="1,14313" to="1039,14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iB0MIAAADcAAAADwAAAGRycy9kb3ducmV2LnhtbERPzWoCMRC+F3yHMAVvmrWWYlejSFWo&#10;eBC1DzBuxs3WzWRJom779KYg9DYf3+9MZq2txZV8qBwrGPQzEMSF0xWXCr4Oq94IRIjIGmvHpOCH&#10;AsymnacJ5trdeEfXfSxFCuGQowITY5NLGQpDFkPfNcSJOzlvMSboS6k93lK4reVLlr1JixWnBoMN&#10;fRgqzvuLVbD2x8158FsaeeS1X9bbxXuw30p1n9v5GESkNv6LH+5Pnea/Du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niB0MIAAADcAAAADwAAAAAAAAAAAAAA&#10;AAChAgAAZHJzL2Rvd25yZXYueG1sUEsFBgAAAAAEAAQA+QAAAJADAAAAAA==&#10;" strokeweight="1pt"/>
          <v:line id="Line 770" o:spid="_x0000_s2174" style="position:absolute;visibility:visible" from="1,12453" to="1039,12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EZpMIAAADcAAAADwAAAGRycy9kb3ducmV2LnhtbERPzWoCMRC+C32HMAVvNatIsavZRVoL&#10;Sg9S9QHGzbhZ3UyWJNVtn74pFLzNx/c7i7K3rbiSD41jBeNRBoK4crrhWsFh//40AxEissbWMSn4&#10;pgBl8TBYYK7djT/puou1SCEcclRgYuxyKUNlyGIYuY44cSfnLcYEfS21x1sKt62cZNmztNhwajDY&#10;0auh6rL7sgo2/vhxGf/URh5541ft9u0l2LNSw8d+OQcRqY938b97rdP86RT+nkkX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ZEZpMIAAADcAAAADwAAAAAAAAAAAAAA&#10;AAChAgAAZHJzL2Rvd25yZXYueG1sUEsFBgAAAAAEAAQA+QAAAJADAAAAAA==&#10;" strokeweight="1pt"/>
          <v:line id="Line 771" o:spid="_x0000_s2173" style="position:absolute;visibility:visible" from="5,15855" to="1044,15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28P8IAAADcAAAADwAAAGRycy9kb3ducmV2LnhtbERPzWoCMRC+F3yHMAVvmrXYYlejSFWo&#10;eBC1DzBuxs3WzWRJom779KYg9DYf3+9MZq2txZV8qBwrGPQzEMSF0xWXCr4Oq94IRIjIGmvHpOCH&#10;AsymnacJ5trdeEfXfSxFCuGQowITY5NLGQpDFkPfNcSJOzlvMSboS6k93lK4reVLlr1JixWnBoMN&#10;fRgqzvuLVbD2x8158FsaeeS1X9bbxXuw30p1n9v5GESkNv6LH+5PneYPX+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t28P8IAAADcAAAADwAAAAAAAAAAAAAA&#10;AAChAgAAZHJzL2Rvd25yZXYueG1sUEsFBgAAAAAEAAQA+QAAAJADAAAAAA==&#10;" strokeweight="1pt"/>
          <v:line id="Line 772" o:spid="_x0000_s2172" style="position:absolute;flip:y;visibility:visible" from="18963,18866" to="18966,19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VIUMYAAADcAAAADwAAAGRycy9kb3ducmV2LnhtbESPT4vCMBDF74LfIYywF9FUkaLVKIuw&#10;IAt78A9Ub0Mz29ZtJqWJtvvtjSB4m+G9eb83q01nKnGnxpWWFUzGEQjizOqScwWn49doDsJ5ZI2V&#10;ZVLwTw42635vhYm2Le/pfvC5CCHsElRQeF8nUrqsIINubGvioP3axqAPa5NL3WAbwk0lp1EUS4Ml&#10;B0KBNW0Lyv4ONxMg121++blSli7S+ruNJ8P2fL4p9THoPpcgPHX+bX5d73SoP4vh+UyYQK4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VSFDGAAAA3AAAAA8AAAAAAAAA&#10;AAAAAAAAoQIAAGRycy9kb3ducmV2LnhtbFBLBQYAAAAABAAEAPkAAACUAwAAAAA=&#10;" strokeweight="1pt"/>
          <v:line id="Line 773" o:spid="_x0000_s2171" style="position:absolute;flip:y;visibility:visible" from="2083,18866" to="2084,19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nty8UAAADcAAAADwAAAGRycy9kb3ducmV2LnhtbESPT4vCMBDF74LfIYzgRTR1WfxTjSLC&#10;gix40BXU29CMbbWZlCba+u2NIOxthvfm/d7Ml40pxIMql1tWMBxEIIgTq3NOFRz+fvoTEM4jayws&#10;k4InOVgu2q05xtrWvKPH3qcihLCLUUHmfRlL6ZKMDLqBLYmDdrGVQR/WKpW6wjqEm0J+RdFIGsw5&#10;EDIsaZ1RctvfTYBc1+l5e6XkOD2Wv/Vo2KtPp7tS3U6zmoHw1Ph/8+d6o0P97zG8nwkTyM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xnty8UAAADcAAAADwAAAAAAAAAA&#10;AAAAAAChAgAAZHJzL2Rvd25yZXYueG1sUEsFBgAAAAAEAAQA+QAAAJMDAAAAAA==&#10;" strokeweight="1pt"/>
          <v:line id="Line 774" o:spid="_x0000_s2170" style="position:absolute;visibility:visible" from="5,18112" to="1044,18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wTocYAAADcAAAADwAAAGRycy9kb3ducmV2LnhtbESPzWoDMQyE74W8g1Ggt8abUEqzjRNK&#10;fqChh5KfB1DW6nqbtbzYTrLt01eHQm8SM5r5NFv0vlVXiqkJbGA8KkARV8E2XBs4HjYPz6BSRrbY&#10;BiYD35RgMR/czbC04cY7uu5zrSSEU4kGXM5dqXWqHHlMo9ARi/YZoscsa6y1jXiTcN/qSVE8aY8N&#10;S4PDjpaOqvP+4g1s4+n9PP6pnT7xNq7bj9U0+S9j7of96wuoTH3+N/9dv1nBfxRa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cE6HGAAAA3AAAAA8AAAAAAAAA&#10;AAAAAAAAoQIAAGRycy9kb3ducmV2LnhtbFBLBQYAAAAABAAEAPkAAACUAwAAAAA=&#10;" strokeweight="1pt"/>
          <v:line id="Line 775" o:spid="_x0000_s2169" style="position:absolute;visibility:visible" from="18959,19246" to="19997,19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5C2OsIAAADcAAAADwAAAGRycy9kb3ducmV2LnhtbERP22oCMRB9L/gPYQTfalaRoqtRxAtU&#10;+lCqfsC4GTerm8mSRN3265uC0Lc5nOvMFq2txZ18qBwrGPQzEMSF0xWXCo6H7esYRIjIGmvHpOCb&#10;AizmnZcZ5to9+Ivu+1iKFMIhRwUmxiaXMhSGLIa+a4gTd3beYkzQl1J7fKRwW8thlr1JixWnBoMN&#10;rQwV1/3NKtj508d18FMaeeKd39Sf60mwF6V63XY5BRGpjf/ip/tdp/mjC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5C2OsIAAADcAAAADwAAAAAAAAAAAAAA&#10;AAChAgAAZHJzL2Rvd25yZXYueG1sUEsFBgAAAAAEAAQA+QAAAJADAAAAAA==&#10;" strokeweight="1pt"/>
          <v:shape id="Freeform 776" o:spid="_x0000_s2168" style="position:absolute;left:17;top:15934;width:461;height:1994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T/tMYA&#10;AADcAAAADwAAAGRycy9kb3ducmV2LnhtbESPQUsDMRCF74L/IYzgRWxWxaJr0yKCRbyIaRGPw2a6&#10;WbqZrEnaXf31zkHwNsN78943i9UUenWklLvIBq5mFSjiJrqOWwPbzfPlHahckB32kcnAN2VYLU9P&#10;Fli7OPI7HW1plYRwrtGAL2Wotc6Np4B5Fgdi0XYxBSyypla7hKOEh15fV9VcB+xYGjwO9OSp2dtD&#10;MHCxPth08/bz9fnx6st4b4PN87Ux52fT4wOoQlP5N/9dvzjBvxV8eUYm0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xT/tMYAAADcAAAADwAAAAAAAAAAAAAAAACYAgAAZHJz&#10;L2Rvd25yZXYueG1sUEsFBgAAAAAEAAQA9QAAAIsDAAAAAA==&#10;" path="m,l,20000r20000,l20000,,,e" filled="f" stroked="f">
            <v:path arrowok="t" o:connecttype="custom" o:connectlocs="0,0;0,1994;461,1994;461,0;0,0" o:connectangles="0,0,0,0,0"/>
          </v:shape>
          <v:rect id="Rectangle 777" o:spid="_x0000_s2167" style="position:absolute;left:17;top:15934;width:461;height:16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1KR8EA&#10;AADcAAAADwAAAGRycy9kb3ducmV2LnhtbERPS4vCMBC+C/6HMAt707SCIl2jyIKLJxcfiMehGZuy&#10;zaQ02ab77zeC4G0+vuesNoNtRE+drx0ryKcZCOLS6ZorBZfzbrIE4QOyxsYxKfgjD5v1eLTCQrvI&#10;R+pPoRIphH2BCkwIbSGlLw1Z9FPXEifu7jqLIcGukrrDmMJtI2dZtpAWa04NBlv6NFT+nH6tguMi&#10;fpt++dXHfBtv9zAjnl8PSr2/DdsPEIGG8BI/3Xud5s9zeDyTLp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9SkfBAAAA3AAAAA8AAAAAAAAAAAAAAAAAmAIAAGRycy9kb3du&#10;cmV2LnhtbFBLBQYAAAAABAAEAPUAAACGAwAAAAA=&#10;" filled="f" stroked="f">
            <v:textbox style="layout-flow:vertical;mso-layout-flow-alt:bottom-to-top;mso-next-textbox:#Rectangle 777" inset="0,0,0,0">
              <w:txbxContent>
                <w:p w:rsidR="00FC700A" w:rsidRPr="0026323B" w:rsidRDefault="00FC700A" w:rsidP="00866204">
                  <w:pPr>
                    <w:spacing w:before="40"/>
                    <w:rPr>
                      <w:sz w:val="18"/>
                      <w:szCs w:val="18"/>
                    </w:rPr>
                  </w:pPr>
                  <w:r w:rsidRPr="0026323B">
                    <w:rPr>
                      <w:sz w:val="18"/>
                      <w:szCs w:val="18"/>
                    </w:rPr>
                    <w:t>Подпись и дата</w:t>
                  </w:r>
                </w:p>
                <w:p w:rsidR="00FC700A" w:rsidRPr="0026323B" w:rsidRDefault="00FC700A" w:rsidP="00866204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  <v:shape id="Freeform 778" o:spid="_x0000_s2166" style="position:absolute;left:17;top:10316;width:461;height:1993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rEWMQA&#10;AADcAAAADwAAAGRycy9kb3ducmV2LnhtbERPTUsDMRC9F/wPYQQvpc1acalr0yKCRbyURhGPw2bc&#10;LG4ma5J2V3+9KQi9zeN9zmozuk4cKcTWs4LreQGCuPam5UbB2+vTbAkiJmSDnWdS8EMRNuuLyQor&#10;4wfe01GnRuQQjhUqsCn1lZSxtuQwzn1PnLlPHxymDEMjTcAhh7tOLoqilA5bzg0We3q0VH/pg1Mw&#10;3R50uNn9fn+8v9g03GmnY7lV6upyfLgHkWhMZ/G/+9nk+bcLOD2TL5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KxFjEAAAA3AAAAA8AAAAAAAAAAAAAAAAAmAIAAGRycy9k&#10;b3ducmV2LnhtbFBLBQYAAAAABAAEAPUAAACJAwAAAAA=&#10;" path="m,l,20000r20000,l20000,,,e" filled="f" stroked="f">
            <v:path arrowok="t" o:connecttype="custom" o:connectlocs="0,0;0,1993;461,1993;461,0;0,0" o:connectangles="0,0,0,0,0"/>
          </v:shape>
          <v:rect id="Rectangle 779" o:spid="_x0000_s2165" style="position:absolute;left:17;top:10316;width:461;height:19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Nxq8EA&#10;AADcAAAADwAAAGRycy9kb3ducmV2LnhtbERPS4vCMBC+L+x/CLPgbU1VFOkaRRZWPCk+WPY4NGNT&#10;tpmUJjb13xtB8DYf33MWq97WoqPWV44VjIYZCOLC6YpLBefTz+cchA/IGmvHpOBGHlbL97cF5tpF&#10;PlB3DKVIIexzVGBCaHIpfWHIoh+6hjhxF9daDAm2pdQtxhRuaznOspm0WHFqMNjQt6Hi/3i1Cg6z&#10;uDfdfNPF0Tr+XcKYePq7U2rw0a+/QATqw0v8dG91mj+dwOOZdIF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jcavBAAAA3AAAAA8AAAAAAAAAAAAAAAAAmAIAAGRycy9kb3du&#10;cmV2LnhtbFBLBQYAAAAABAAEAPUAAACGAwAAAAA=&#10;" filled="f" stroked="f">
            <v:textbox style="layout-flow:vertical;mso-layout-flow-alt:bottom-to-top;mso-next-textbox:#Rectangle 779" inset="0,0,0,0">
              <w:txbxContent>
                <w:p w:rsidR="00FC700A" w:rsidRPr="0026323B" w:rsidRDefault="00FC700A" w:rsidP="00866204">
                  <w:pPr>
                    <w:spacing w:before="40"/>
                    <w:rPr>
                      <w:sz w:val="18"/>
                      <w:szCs w:val="18"/>
                    </w:rPr>
                  </w:pPr>
                  <w:r w:rsidRPr="0026323B">
                    <w:rPr>
                      <w:sz w:val="18"/>
                      <w:szCs w:val="18"/>
                    </w:rPr>
                    <w:t>Подпись и дата</w:t>
                  </w:r>
                </w:p>
              </w:txbxContent>
            </v:textbox>
          </v:rect>
          <v:shape id="Freeform 780" o:spid="_x0000_s2164" style="position:absolute;left:17;top:12853;width:461;height:1269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/5t8QA&#10;AADcAAAADwAAAGRycy9kb3ducmV2LnhtbERPTUsDMRC9C/6HMAUv0matWuq2aZGCRbyIsRSPw2a6&#10;WbqZrEnaXf31RhC8zeN9znI9uFacKcTGs4KbSQGCuPKm4VrB7v1pPAcRE7LB1jMp+KII69XlxRJL&#10;43t+o7NOtcghHEtUYFPqSiljZclhnPiOOHMHHxymDEMtTcA+h7tWTotiJh02nBssdrSxVB31ySm4&#10;3p50uH39/vzYv9jUP2in42yr1NVoeFyASDSkf/Gf+9nk+fd38PtMvkC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v+bfEAAAA3AAAAA8AAAAAAAAAAAAAAAAAmAIAAGRycy9k&#10;b3ducmV2LnhtbFBLBQYAAAAABAAEAPUAAACJAwAAAAA=&#10;" path="m,l,20000r20000,l20000,,,e" filled="f" stroked="f">
            <v:path arrowok="t" o:connecttype="custom" o:connectlocs="0,0;0,1269;461,1269;461,0;0,0" o:connectangles="0,0,0,0,0"/>
          </v:shape>
          <v:rect id="Rectangle 781" o:spid="_x0000_s2163" style="position:absolute;left:17;top:12853;width:461;height:14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ZMRMIA&#10;AADcAAAADwAAAGRycy9kb3ducmV2LnhtbERPTWvDMAy9D/ofjAa7LU4DKSWrW8qgZaeNdKX0KGI1&#10;DovlELtx9u/nwWA3Pd6nNrvZ9mKi0XeOFSyzHARx43THrYLz5+F5DcIHZI29Y1LwTR5228XDBivt&#10;Itc0nUIrUgj7ChWYEIZKSt8YsugzNxAn7uZGiyHBsZV6xJjCbS+LPF9Jix2nBoMDvRpqvk53q6Be&#10;xQ8zrY9TXO7j9RYK4vLyrtTT47x/ARFoDv/iP/ebTvPLEn6fSRfI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xkxEwgAAANwAAAAPAAAAAAAAAAAAAAAAAJgCAABkcnMvZG93&#10;bnJldi54bWxQSwUGAAAAAAQABAD1AAAAhwMAAAAA&#10;" filled="f" stroked="f">
            <v:textbox style="layout-flow:vertical;mso-layout-flow-alt:bottom-to-top;mso-next-textbox:#Rectangle 781" inset="0,0,0,0">
              <w:txbxContent>
                <w:p w:rsidR="00FC700A" w:rsidRPr="0026323B" w:rsidRDefault="00FC700A" w:rsidP="00866204">
                  <w:pPr>
                    <w:spacing w:before="40"/>
                    <w:rPr>
                      <w:sz w:val="18"/>
                      <w:szCs w:val="18"/>
                    </w:rPr>
                  </w:pPr>
                  <w:r w:rsidRPr="0026323B">
                    <w:rPr>
                      <w:sz w:val="18"/>
                      <w:szCs w:val="18"/>
                    </w:rPr>
                    <w:t>Инв. № дубл.</w:t>
                  </w:r>
                </w:p>
              </w:txbxContent>
            </v:textbox>
          </v:rect>
          <v:shape id="Freeform 782" o:spid="_x0000_s2162" style="position:absolute;left:17;top:18291;width:461;height:1631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HCW8QA&#10;AADcAAAADwAAAGRycy9kb3ducmV2LnhtbERPTUsDMRC9C/6HMAUvYrMqLu3atEihRbxIY5Eeh824&#10;WbqZrEnaXf31RhC8zeN9zmI1uk6cKcTWs4LbaQGCuPam5UbB/m1zMwMRE7LBzjMp+KIIq+XlxQIr&#10;4wfe0VmnRuQQjhUqsCn1lZSxtuQwTn1PnLkPHxymDEMjTcAhh7tO3hVFKR22nBss9rS2VB/1ySm4&#10;3p50uH/9/jy8v9g0zLXTsdwqdTUZnx5BJBrTv/jP/Wzy/IcSfp/JF8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xwlvEAAAA3AAAAA8AAAAAAAAAAAAAAAAAmAIAAGRycy9k&#10;b3ducmV2LnhtbFBLBQYAAAAABAAEAPUAAACJAwAAAAA=&#10;" path="m,l,20000r20000,l20000,,,e" filled="f" stroked="f">
            <v:path arrowok="t" o:connecttype="custom" o:connectlocs="0,0;0,1631;461,1631;461,0;0,0" o:connectangles="0,0,0,0,0"/>
          </v:shape>
          <v:rect id="Rectangle 783" o:spid="_x0000_s2161" style="position:absolute;left:21;top:18288;width:447;height:134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h3qMIA&#10;AADcAAAADwAAAGRycy9kb3ducmV2LnhtbERPS2vCQBC+F/oflil4qxsFrUQ3IoLFU8UHpcchO8kG&#10;s7Mhu82m/94tFHqbj+85m+1oWzFQ7xvHCmbTDARx6XTDtYLb9fC6AuEDssbWMSn4IQ/b4vlpg7l2&#10;kc80XEItUgj7HBWYELpcSl8asuinriNOXOV6iyHBvpa6x5jCbSvnWbaUFhtODQY72hsq75dvq+C8&#10;jCczrN6HONvFryrMiRefH0pNXsbdGkSgMfyL/9xHneYv3uD3mXSBLB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WHeowgAAANwAAAAPAAAAAAAAAAAAAAAAAJgCAABkcnMvZG93&#10;bnJldi54bWxQSwUGAAAAAAQABAD1AAAAhwMAAAAA&#10;" filled="f" stroked="f">
            <v:textbox style="layout-flow:vertical;mso-layout-flow-alt:bottom-to-top;mso-next-textbox:#Rectangle 783" inset="0,0,0,0">
              <w:txbxContent>
                <w:p w:rsidR="00FC700A" w:rsidRPr="0026323B" w:rsidRDefault="00FC700A" w:rsidP="00866204">
                  <w:pPr>
                    <w:spacing w:before="40"/>
                    <w:rPr>
                      <w:sz w:val="18"/>
                      <w:szCs w:val="18"/>
                    </w:rPr>
                  </w:pPr>
                  <w:r w:rsidRPr="0026323B">
                    <w:rPr>
                      <w:sz w:val="18"/>
                      <w:szCs w:val="18"/>
                    </w:rPr>
                    <w:t>Инв. № подл.</w:t>
                  </w:r>
                </w:p>
              </w:txbxContent>
            </v:textbox>
          </v:rect>
          <v:shape id="Freeform 784" o:spid="_x0000_s2160" style="position:absolute;left:17;top:14362;width:461;height:1484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zssYA&#10;AADcAAAADwAAAGRycy9kb3ducmV2LnhtbESPQUsDMRCF74L/IYzgRWxWxaJr0yKCRbyIaRGPw2a6&#10;WbqZrEnaXf31zkHwNsN78943i9UUenWklLvIBq5mFSjiJrqOWwPbzfPlHahckB32kcnAN2VYLU9P&#10;Fli7OPI7HW1plYRwrtGAL2Wotc6Np4B5Fgdi0XYxBSyypla7hKOEh15fV9VcB+xYGjwO9OSp2dtD&#10;MHCxPth08/bz9fnx6st4b4PN87Ux52fT4wOoQlP5N/9dvzjBvxVaeUYm0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WLzssYAAADcAAAADwAAAAAAAAAAAAAAAACYAgAAZHJz&#10;L2Rvd25yZXYueG1sUEsFBgAAAAAEAAQA9QAAAIsDAAAAAA==&#10;" path="m,l,20000r20000,l20000,,,e" filled="f" stroked="f">
            <v:path arrowok="t" o:connecttype="custom" o:connectlocs="0,0;0,1484;461,1484;461,0;0,0" o:connectangles="0,0,0,0,0"/>
          </v:shape>
          <v:rect id="Rectangle 785" o:spid="_x0000_s2159" style="position:absolute;left:21;top:14428;width:447;height:13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tGQcEA&#10;AADcAAAADwAAAGRycy9kb3ducmV2LnhtbERPS4vCMBC+C/sfwix401RBcbtGkYUVT4oPlj0OzdiU&#10;bSalyTb13xtB8DYf33OW697WoqPWV44VTMYZCOLC6YpLBZfz92gBwgdkjbVjUnAjD+vV22CJuXaR&#10;j9SdQilSCPscFZgQmlxKXxiy6MeuIU7c1bUWQ4JtKXWLMYXbWk6zbC4tVpwaDDb0Zaj4O/1bBcd5&#10;PJhuse3iZBN/r2FKPPvZKzV87zefIAL14SV+unc6zZ99wOOZdIF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LRkHBAAAA3AAAAA8AAAAAAAAAAAAAAAAAmAIAAGRycy9kb3du&#10;cmV2LnhtbFBLBQYAAAAABAAEAPUAAACGAwAAAAA=&#10;" filled="f" stroked="f">
            <v:textbox style="layout-flow:vertical;mso-layout-flow-alt:bottom-to-top;mso-next-textbox:#Rectangle 785" inset="0,0,0,0">
              <w:txbxContent>
                <w:p w:rsidR="00FC700A" w:rsidRPr="0026323B" w:rsidRDefault="00FC700A" w:rsidP="00866204">
                  <w:pPr>
                    <w:spacing w:before="40"/>
                    <w:rPr>
                      <w:sz w:val="18"/>
                      <w:szCs w:val="18"/>
                    </w:rPr>
                  </w:pPr>
                  <w:r w:rsidRPr="0026323B">
                    <w:rPr>
                      <w:sz w:val="18"/>
                      <w:szCs w:val="18"/>
                    </w:rPr>
                    <w:t>Взам. инв. №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00A" w:rsidRDefault="003250EB" w:rsidP="00E64E09">
    <w:pPr>
      <w:pStyle w:val="a9"/>
      <w:tabs>
        <w:tab w:val="clear" w:pos="4677"/>
        <w:tab w:val="clear" w:pos="9355"/>
        <w:tab w:val="left" w:pos="1261"/>
      </w:tabs>
    </w:pPr>
    <w:r>
      <w:rPr>
        <w:noProof/>
        <w:sz w:val="20"/>
      </w:rPr>
      <w:pict>
        <v:group id="Group 628" o:spid="_x0000_s2050" style="position:absolute;left:0;text-align:left;margin-left:22.85pt;margin-top:28.45pt;width:552.85pt;height:793.7pt;z-index:251660800;mso-position-horizontal-relative:page;mso-position-vertical-relative:page" coordorigin="-323,-3" coordsize="22114,20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">
          <v:line id="Line 629" o:spid="_x0000_s2157" style="position:absolute;visibility:visible" from="3057,17108" to="3059,19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/i8IAAADaAAAADwAAAGRycy9kb3ducmV2LnhtbESP3WoCMRSE7wu+QziCdzWrhVJXo4ha&#10;UHpR/HmA4+a4Wd2cLEnUrU9vCoVeDjPzDTOZtbYWN/Khcqxg0M9AEBdOV1wqOOw/Xz9AhIissXZM&#10;Cn4owGzaeZlgrt2dt3TbxVIkCIccFZgYm1zKUBiyGPquIU7eyXmLMUlfSu3xnuC2lsMse5cWK04L&#10;BhtaGCouu6tVsPHHr8vgURp55I1f1d/LUbBnpXrddj4GEamN/+G/9loreIPfK+kGyO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mo/i8IAAADaAAAADwAAAAAAAAAAAAAA&#10;AAChAgAAZHJzL2Rvd25yZXYueG1sUEsFBgAAAAAEAAQA+QAAAJADAAAAAA==&#10;" strokeweight="1pt"/>
          <v:line id="Line 630" o:spid="_x0000_s2156" style="position:absolute;flip:y;visibility:visible" from="1939,17123" to="1941,18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2O78MAAADaAAAADwAAAGRycy9kb3ducmV2LnhtbESPS4vCMBSF94L/IVzBjWjqMMhYTWUQ&#10;BgbBhTqg7i7NtQ+bm9JEW//9RBBcHs7j4yxXnanEnRpXWFYwnUQgiFOrC84U/B1+xl8gnEfWWFkm&#10;BQ9ysEr6vSXG2ra8o/veZyKMsItRQe59HUvp0pwMuomtiYN3sY1BH2STSd1gG8ZNJT+iaCYNFhwI&#10;Oda0zim97m8mQMp1dt6WlB7nx3rTzqaj9nS6KTUcdN8LEJ46/w6/2r9awSc8r4QbIJ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6dju/DAAAA2gAAAA8AAAAAAAAAAAAA&#10;AAAAoQIAAGRycy9kb3ducmV2LnhtbFBLBQYAAAAABAAEAPkAAACRAwAAAAA=&#10;" strokeweight="1pt"/>
          <v:shape id="Freeform 631" o:spid="_x0000_s2155" style="position:absolute;left:829;top:17843;width:1044;height:321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Fh7r4A&#10;AADaAAAADwAAAGRycy9kb3ducmV2LnhtbESPwQrCMBBE74L/EFbwpqmiItUoIgiCJ7UevC3N2lab&#10;TWlirX9vBMHjMDNvmOW6NaVoqHaFZQWjYQSCOLW64ExBct4N5iCcR9ZYWiYFb3KwXnU7S4y1ffGR&#10;mpPPRICwi1FB7n0VS+nSnAy6oa2Ig3eztUEfZJ1JXeMrwE0px1E0kwYLDgs5VrTNKX2cnkaBjHxy&#10;qYrN9e72ExrrwzFptq1S/V67WYDw1Pp/+NfeawVT+F4JN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ZhYe6+AAAA2gAAAA8AAAAAAAAAAAAAAAAAmAIAAGRycy9kb3ducmV2&#10;LnhtbFBLBQYAAAAABAAEAPUAAACDAwAAAAA=&#10;" path="m,l,20000r20000,l20000,,,e" filled="f" stroked="f" strokeweight="1pt">
            <v:path arrowok="t" o:connecttype="custom" o:connectlocs="0,0;0,321;1044,321;1044,0;0,0" o:connectangles="0,0,0,0,0"/>
          </v:shape>
          <v:rect id="Rectangle 632" o:spid="_x0000_s2154" style="position:absolute;left:829;top:17843;width:1044;height:3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TOO8MA&#10;AADaAAAADwAAAGRycy9kb3ducmV2LnhtbESPQWvCQBSE70L/w/IKvelGoTFN3UhbEMST2vb+yL4m&#10;abJvt9ltjP/eFQSPw8x8w6zWo+nEQL1vLCuYzxIQxKXVDVcKvj430wyED8gaO8uk4Ewe1sXDZIW5&#10;tic+0HAMlYgQ9jkqqENwuZS+rMmgn1lHHL0f2xsMUfaV1D2eItx0cpEkqTTYcFyo0dFHTWV7/DcK&#10;2vnf8/Crl7uXLOX3xW7vvt3GKfX0OL69ggg0hnv41t5qBSlcr8QbIIs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TOO8MAAADaAAAADwAAAAAAAAAAAAAAAACYAgAAZHJzL2Rv&#10;d25yZXYueG1sUEsFBgAAAAAEAAQA9QAAAIgDAAAAAA==&#10;" filled="f" stroked="f" strokeweight="1pt">
            <v:textbox style="mso-next-textbox:#Rectangle 632" inset="1pt,1pt,1pt,1pt">
              <w:txbxContent>
                <w:p w:rsidR="00FC700A" w:rsidRPr="000B258F" w:rsidRDefault="00FC700A" w:rsidP="007A072B">
                  <w:pPr>
                    <w:pStyle w:val="-1"/>
                  </w:pPr>
                  <w:r w:rsidRPr="000B258F">
                    <w:t>Изм.</w:t>
                  </w:r>
                </w:p>
              </w:txbxContent>
            </v:textbox>
          </v:rect>
          <v:shape id="Freeform 633" o:spid="_x0000_s2153" style="position:absolute;left:829;top:19644;width:2184;height:356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9aAr4A&#10;AADaAAAADwAAAGRycy9kb3ducmV2LnhtbESPwQrCMBBE74L/EFbwpqkiKtUoIgiCJ7UevC3N2lab&#10;TWlirX9vBMHjMDNvmOW6NaVoqHaFZQWjYQSCOLW64ExBct4N5iCcR9ZYWiYFb3KwXnU7S4y1ffGR&#10;mpPPRICwi1FB7n0VS+nSnAy6oa2Ig3eztUEfZJ1JXeMrwE0px1E0lQYLDgs5VrTNKX2cnkaBjHxy&#10;qYrN9e72ExrrwzFptq1S/V67WYDw1Pp/+NfeawUz+F4JN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n/WgK+AAAA2gAAAA8AAAAAAAAAAAAAAAAAmAIAAGRycy9kb3ducmV2&#10;LnhtbFBLBQYAAAAABAAEAPUAAACDAwAAAAA=&#10;" path="m,l,20000r20000,l20000,,,e" filled="f" stroked="f" strokeweight="1pt">
            <v:path arrowok="t" o:connecttype="custom" o:connectlocs="0,0;0,356;2184,356;2184,0;0,0" o:connectangles="0,0,0,0,0"/>
          </v:shape>
          <v:rect id="Rectangle 634" o:spid="_x0000_s2152" style="position:absolute;left:829;top:19643;width:2184;height:3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f/0r4A&#10;AADaAAAADwAAAGRycy9kb3ducmV2LnhtbERPy4rCMBTdC/5DuII7TRV8VaM4A8Lgaqy6vzTXttrc&#10;ZJpM7fz9ZCG4PJz3ZteZWrTU+Mqygsk4AUGcW11xoeByPoyWIHxA1lhbJgV/5GG37fc2mGr75BO1&#10;WShEDGGfooIyBJdK6fOSDPqxdcSRu9nGYIiwKaRu8BnDTS2nSTKXBiuODSU6+iwpf2S/RsFj8jNr&#10;73pxXC3n/DE9frurOzilhoNuvwYRqAtv8cv9pRXErfFKvAFy+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3H/9K+AAAA2gAAAA8AAAAAAAAAAAAAAAAAmAIAAGRycy9kb3ducmV2&#10;LnhtbFBLBQYAAAAABAAEAPUAAACDAwAAAAA=&#10;" filled="f" stroked="f" strokeweight="1pt">
            <v:textbox style="mso-next-textbox:#Rectangle 634" inset="1pt,1pt,1pt,1pt">
              <w:txbxContent>
                <w:p w:rsidR="00FC700A" w:rsidRPr="000B258F" w:rsidRDefault="00FC700A" w:rsidP="007A072B">
                  <w:pPr>
                    <w:rPr>
                      <w:sz w:val="18"/>
                    </w:rPr>
                  </w:pPr>
                  <w:r w:rsidRPr="000B258F">
                    <w:rPr>
                      <w:sz w:val="18"/>
                    </w:rPr>
                    <w:t>Утв.</w:t>
                  </w:r>
                </w:p>
              </w:txbxContent>
            </v:textbox>
          </v:rect>
          <v:shape id="Freeform 635" o:spid="_x0000_s2151" style="position:absolute;left:829;top:19286;width:2184;height:356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xr674A&#10;AADaAAAADwAAAGRycy9kb3ducmV2LnhtbESPwQrCMBBE74L/EFbwpqkiotUoIgiCJ7UevC3N2lab&#10;TWlirX9vBMHjMDNvmOW6NaVoqHaFZQWjYQSCOLW64ExBct4NZiCcR9ZYWiYFb3KwXnU7S4y1ffGR&#10;mpPPRICwi1FB7n0VS+nSnAy6oa2Ig3eztUEfZJ1JXeMrwE0px1E0lQYLDgs5VrTNKX2cnkaBjHxy&#10;qYrN9e72ExrrwzFptq1S/V67WYDw1Pp/+NfeawVz+F4JN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csa+u+AAAA2gAAAA8AAAAAAAAAAAAAAAAAmAIAAGRycy9kb3ducmV2&#10;LnhtbFBLBQYAAAAABAAEAPUAAACDAwAAAAA=&#10;" path="m,l,20000r20000,l20000,,,e" filled="f" stroked="f" strokeweight="1pt">
            <v:path arrowok="t" o:connecttype="custom" o:connectlocs="0,0;0,356;2184,356;2184,0;0,0" o:connectangles="0,0,0,0,0"/>
          </v:shape>
          <v:rect id="Rectangle 636" o:spid="_x0000_s2150" style="position:absolute;left:829;top:19286;width:2184;height:3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KssMMA&#10;AADbAAAADwAAAGRycy9kb3ducmV2LnhtbESPQW/CMAyF75P4D5GRuI0UJBgUAmKTkCZOGxt3qzFt&#10;oXGyJivdv58PSNxsvef3Pq+3vWtUR22sPRuYjDNQxIW3NZcGvr/2zwtQMSFbbDyTgT+KsN0MntaY&#10;W3/jT+qOqVQSwjFHA1VKIdc6FhU5jGMfiEU7+9ZhkrUttW3xJuGu0dMsm2uHNUtDhYHeKiqux19n&#10;4Dr5mXUX+3JYLub8Oj18hFPYB2NGw363ApWoTw/z/frdCr7Qyy8ygN7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KssMMAAADbAAAADwAAAAAAAAAAAAAAAACYAgAAZHJzL2Rv&#10;d25yZXYueG1sUEsFBgAAAAAEAAQA9QAAAIgDAAAAAA==&#10;" filled="f" stroked="f" strokeweight="1pt">
            <v:textbox style="mso-next-textbox:#Rectangle 636" inset="1pt,1pt,1pt,1pt">
              <w:txbxContent>
                <w:p w:rsidR="00FC700A" w:rsidRPr="000B258F" w:rsidRDefault="00FC700A" w:rsidP="007A072B">
                  <w:r w:rsidRPr="000B258F">
                    <w:rPr>
                      <w:sz w:val="18"/>
                    </w:rPr>
                    <w:t>Н.контр.</w:t>
                  </w:r>
                </w:p>
              </w:txbxContent>
            </v:textbox>
          </v:rect>
          <v:shape id="Freeform 637" o:spid="_x0000_s2149" style="position:absolute;left:829;top:18930;width:2184;height:356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h5trwA&#10;AADbAAAADwAAAGRycy9kb3ducmV2LnhtbERPvQrCMBDeBd8hnOBmU0VEqlFEEAQntQ5uR3O21eZS&#10;mljr2xtBcLuP7/eW685UoqXGlZYVjKMYBHFmdcm5gvS8G81BOI+ssbJMCt7kYL3q95aYaPviI7Un&#10;n4sQwi5BBYX3dSKlywoy6CJbEwfuZhuDPsAml7rBVwg3lZzE8UwaLDk0FFjTtqDscXoaBTL26aUu&#10;N9e7209pog/HtN12Sg0H3WYBwlPn/+Kfe6/D/DF8fwkHyN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KqHm2vAAAANsAAAAPAAAAAAAAAAAAAAAAAJgCAABkcnMvZG93bnJldi54&#10;bWxQSwUGAAAAAAQABAD1AAAAgQMAAAAA&#10;" path="m,l,20000r20000,l20000,,,e" filled="f" stroked="f" strokeweight="1pt">
            <v:path arrowok="t" o:connecttype="custom" o:connectlocs="0,0;0,356;2184,356;2184,0;0,0" o:connectangles="0,0,0,0,0"/>
          </v:shape>
          <v:rect id="Rectangle 638" o:spid="_x0000_s2148" style="position:absolute;left:829;top:18930;width:2184;height:3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yXXMEA&#10;AADbAAAADwAAAGRycy9kb3ducmV2LnhtbERPS2vCQBC+F/wPywje6saANkZXsQWheLI+7kN2TKLZ&#10;2W12G9N/7xYK3ubje85y3ZtGdNT62rKCyTgBQVxYXXOp4HTcvmYgfEDW2FgmBb/kYb0avCwx1/bO&#10;X9QdQiliCPscFVQhuFxKX1Rk0I+tI47cxbYGQ4RtKXWL9xhuGpkmyUwarDk2VOjoo6LidvgxCm6T&#10;72l31W+7eTbj93S3d2e3dUqNhv1mASJQH57if/enjvNT+PslHi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8l1zBAAAA2wAAAA8AAAAAAAAAAAAAAAAAmAIAAGRycy9kb3du&#10;cmV2LnhtbFBLBQYAAAAABAAEAPUAAACGAwAAAAA=&#10;" filled="f" stroked="f" strokeweight="1pt">
            <v:textbox style="mso-next-textbox:#Rectangle 638" inset="1pt,1pt,1pt,1pt">
              <w:txbxContent>
                <w:p w:rsidR="00FC700A" w:rsidRPr="000B258F" w:rsidRDefault="00FC700A" w:rsidP="007A072B">
                  <w:pPr>
                    <w:rPr>
                      <w:sz w:val="18"/>
                    </w:rPr>
                  </w:pPr>
                  <w:r w:rsidRPr="000B258F">
                    <w:rPr>
                      <w:sz w:val="18"/>
                    </w:rPr>
                    <w:t>Согл.</w:t>
                  </w:r>
                </w:p>
              </w:txbxContent>
            </v:textbox>
          </v:rect>
          <v:shape id="Freeform 639" o:spid="_x0000_s2147" style="position:absolute;left:829;top:18217;width:2174;height:321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ZCWr0A&#10;AADbAAAADwAAAGRycy9kb3ducmV2LnhtbERPSwrCMBDdC94hjOBOUz+IVKOIIAiu1LpwNzRjW20m&#10;pYm13t4Igrt5vO8s160pRUO1KywrGA0jEMSp1QVnCpLzbjAH4TyyxtIyKXiTg/Wq21lirO2Lj9Sc&#10;fCZCCLsYFeTeV7GULs3JoBvaijhwN1sb9AHWmdQ1vkK4KeU4imbSYMGhIceKtjmlj9PTKJCRTy5V&#10;sbne3X5KY304Js22VarfazcLEJ5a/xf/3Hsd5k/g+0s4QK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TZCWr0AAADbAAAADwAAAAAAAAAAAAAAAACYAgAAZHJzL2Rvd25yZXYu&#10;eG1sUEsFBgAAAAAEAAQA9QAAAIIDAAAAAA==&#10;" path="m,l,20000r20000,l20000,,,e" filled="f" stroked="f" strokeweight="1pt">
            <v:path arrowok="t" o:connecttype="custom" o:connectlocs="0,0;0,321;2174,321;2174,0;0,0" o:connectangles="0,0,0,0,0"/>
          </v:shape>
          <v:rect id="Rectangle 640" o:spid="_x0000_s2146" style="position:absolute;left:829;top:18217;width:2174;height:3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mqs8EA&#10;AADbAAAADwAAAGRycy9kb3ducmV2LnhtbERPS2vCQBC+F/oflin0VjeG+oquoRYE8VSj3ofsmKRm&#10;Z9fsNqb/vlso9DYf33NW+WBa0VPnG8sKxqMEBHFpdcOVgtNx+zIH4QOyxtYyKfgmD/n68WGFmbZ3&#10;PlBfhErEEPYZKqhDcJmUvqzJoB9ZRxy5i+0Mhgi7SuoO7zHctDJNkqk02HBsqNHRe03ltfgyCq7j&#10;26T/1LP9Yj7lTbr/cGe3dUo9Pw1vSxCBhvAv/nPvdJz/Cr+/xAPk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ZqrPBAAAA2wAAAA8AAAAAAAAAAAAAAAAAmAIAAGRycy9kb3du&#10;cmV2LnhtbFBLBQYAAAAABAAEAPUAAACGAwAAAAA=&#10;" filled="f" stroked="f" strokeweight="1pt">
            <v:textbox style="mso-next-textbox:#Rectangle 640" inset="1pt,1pt,1pt,1pt">
              <w:txbxContent>
                <w:p w:rsidR="00FC700A" w:rsidRPr="002E39AE" w:rsidRDefault="00FC700A" w:rsidP="007A072B">
                  <w:pPr>
                    <w:pStyle w:val="25"/>
                    <w:rPr>
                      <w:sz w:val="20"/>
                    </w:rPr>
                  </w:pPr>
                  <w:r w:rsidRPr="002E39AE">
                    <w:rPr>
                      <w:sz w:val="20"/>
                    </w:rPr>
                    <w:t>Разраб.</w:t>
                  </w:r>
                </w:p>
              </w:txbxContent>
            </v:textbox>
          </v:rect>
          <v:shape id="Freeform 641" o:spid="_x0000_s2145" style="position:absolute;left:829;top:18572;width:2184;height:357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/tb0A&#10;AADbAAAADwAAAGRycy9kb3ducmV2LnhtbERPvQrCMBDeBd8hnOCmqaIi1SgiCIKTWge3oznbanMp&#10;Taz17Y0guN3H93vLdWtK0VDtCssKRsMIBHFqdcGZguS8G8xBOI+ssbRMCt7kYL3qdpYYa/viIzUn&#10;n4kQwi5GBbn3VSylS3My6Ia2Ig7czdYGfYB1JnWNrxBuSjmOopk0WHBoyLGibU7p4/Q0CmTkk0tV&#10;bK53t5/QWB+OSbNtler32s0ChKfW/8U/916H+VP4/hIO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ZN/tb0AAADbAAAADwAAAAAAAAAAAAAAAACYAgAAZHJzL2Rvd25yZXYu&#10;eG1sUEsFBgAAAAAEAAQA9QAAAIIDAAAAAA==&#10;" path="m,l,20000r20000,l20000,,,e" filled="f" stroked="f" strokeweight="1pt">
            <v:path arrowok="t" o:connecttype="custom" o:connectlocs="0,0;0,357;2184,357;2184,0;0,0" o:connectangles="0,0,0,0,0"/>
          </v:shape>
          <v:rect id="Rectangle 642" o:spid="_x0000_s2144" style="position:absolute;left:829;top:18572;width:2184;height:3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eRX8AA&#10;AADbAAAADwAAAGRycy9kb3ducmV2LnhtbERPS4vCMBC+L/gfwgje1lTBrlajqCAsnnZ93IdmbKvN&#10;JDaxdv/9ZmHB23x8z1msOlOLlhpfWVYwGiYgiHOrKy4UnI679ykIH5A11pZJwQ95WC17bwvMtH3y&#10;N7WHUIgYwj5DBWUILpPS5yUZ9EPriCN3sY3BEGFTSN3gM4abWo6TJJUGK44NJTralpTfDg+j4Da6&#10;T9qr/tjPpilvxvsvd3Y7p9Sg363nIAJ14SX+d3/qOD+Fv1/iAXL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QeRX8AAAADbAAAADwAAAAAAAAAAAAAAAACYAgAAZHJzL2Rvd25y&#10;ZXYueG1sUEsFBgAAAAAEAAQA9QAAAIUDAAAAAA==&#10;" filled="f" stroked="f" strokeweight="1pt">
            <v:textbox style="mso-next-textbox:#Rectangle 642" inset="1pt,1pt,1pt,1pt">
              <w:txbxContent>
                <w:p w:rsidR="00FC700A" w:rsidRPr="000B258F" w:rsidRDefault="00FC700A" w:rsidP="007A072B">
                  <w:pPr>
                    <w:rPr>
                      <w:sz w:val="18"/>
                    </w:rPr>
                  </w:pPr>
                  <w:r w:rsidRPr="000B258F">
                    <w:rPr>
                      <w:sz w:val="18"/>
                    </w:rPr>
                    <w:t>Пров.</w:t>
                  </w:r>
                </w:p>
              </w:txbxContent>
            </v:textbox>
          </v:rect>
          <v:shape id="Freeform 643" o:spid="_x0000_s2143" style="position:absolute;left:1983;top:17843;width:1052;height:321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1EWb0A&#10;AADbAAAADwAAAGRycy9kb3ducmV2LnhtbERPvQrCMBDeBd8hnOCmqSIq1SgiCIKTWge3oznbanMp&#10;Taz17Y0guN3H93vLdWtK0VDtCssKRsMIBHFqdcGZguS8G8xBOI+ssbRMCt7kYL3qdpYYa/viIzUn&#10;n4kQwi5GBbn3VSylS3My6Ia2Ig7czdYGfYB1JnWNrxBuSjmOoqk0WHBoyLGibU7p4/Q0CmTkk0tV&#10;bK53t5/QWB+OSbNtler32s0ChKfW/8U/916H+TP4/hIO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g1EWb0AAADbAAAADwAAAAAAAAAAAAAAAACYAgAAZHJzL2Rvd25yZXYu&#10;eG1sUEsFBgAAAAAEAAQA9QAAAIIDAAAAAA==&#10;" path="m,l,20000r20000,l20000,,,e" filled="f" stroked="f" strokeweight="1pt">
            <v:path arrowok="t" o:connecttype="custom" o:connectlocs="0,0;0,321;1052,321;1052,0;0,0" o:connectangles="0,0,0,0,0"/>
          </v:shape>
          <v:rect id="Rectangle 644" o:spid="_x0000_s2142" style="position:absolute;left:1983;top:17843;width:1052;height:3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SgtsMA&#10;AADbAAAADwAAAGRycy9kb3ducmV2LnhtbESPQW/CMAyF75P4D5GRuI0UJBgUAmKTkCZOGxt3qzFt&#10;oXGyJivdv58PSNxsvef3Pq+3vWtUR22sPRuYjDNQxIW3NZcGvr/2zwtQMSFbbDyTgT+KsN0MntaY&#10;W3/jT+qOqVQSwjFHA1VKIdc6FhU5jGMfiEU7+9ZhkrUttW3xJuGu0dMsm2uHNUtDhYHeKiqux19n&#10;4Dr5mXUX+3JYLub8Oj18hFPYB2NGw363ApWoTw/z/frdCr7Ayi8ygN7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9SgtsMAAADbAAAADwAAAAAAAAAAAAAAAACYAgAAZHJzL2Rv&#10;d25yZXYueG1sUEsFBgAAAAAEAAQA9QAAAIgDAAAAAA==&#10;" filled="f" stroked="f" strokeweight="1pt">
            <v:textbox style="mso-next-textbox:#Rectangle 644" inset="1pt,1pt,1pt,1pt">
              <w:txbxContent>
                <w:p w:rsidR="00FC700A" w:rsidRPr="000B258F" w:rsidRDefault="00FC700A" w:rsidP="007A072B">
                  <w:pPr>
                    <w:pStyle w:val="-1"/>
                    <w:jc w:val="both"/>
                  </w:pPr>
                  <w:r w:rsidRPr="000B258F">
                    <w:t>Лист</w:t>
                  </w:r>
                </w:p>
              </w:txbxContent>
            </v:textbox>
          </v:rect>
          <v:shape id="Freeform 645" o:spid="_x0000_s2141" style="position:absolute;left:-323;top:18291;width:510;height:1631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/MwsMA&#10;AADbAAAADwAAAGRycy9kb3ducmV2LnhtbERPTUsDMRC9C/6HMIIXabMqFLttWkSwFC9iLKXHYTPd&#10;LG4ma5J2t/31jSD0No/3OfPl4FpxpBAbzwoexwUI4sqbhmsFm+/30QuImJANtp5JwYkiLBe3N3Ms&#10;je/5i4461SKHcCxRgU2pK6WMlSWHcew74sztfXCYMgy1NAH7HO5a+VQUE+mw4dxgsaM3S9WPPjgF&#10;D6uDDs+f59/d9sOmfqqdjpOVUvd3w+sMRKIhXcX/7rXJ86fw90s+QC4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/MwsMAAADbAAAADwAAAAAAAAAAAAAAAACYAgAAZHJzL2Rv&#10;d25yZXYueG1sUEsFBgAAAAAEAAQA9QAAAIgDAAAAAA==&#10;" path="m,l,20000r20000,l20000,,,e" filled="f" stroked="f">
            <v:path arrowok="t" o:connecttype="custom" o:connectlocs="0,0;0,1631;510,1631;510,0;0,0" o:connectangles="0,0,0,0,0"/>
          </v:shape>
          <v:rect id="Rectangle 646" o:spid="_x0000_s2140" style="position:absolute;left:-323;top:18291;width:510;height:163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K5L78A&#10;AADbAAAADwAAAGRycy9kb3ducmV2LnhtbERPy4rCMBTdD/gP4QqzG1MLI1KNIoKDKwcfiMtLc22K&#10;zU1pMk39e7MYcHk47+V6sI3oqfO1YwXTSQaCuHS65krB5bz7moPwAVlj45gUPMnDejX6WGKhXeQj&#10;9adQiRTCvkAFJoS2kNKXhiz6iWuJE3d3ncWQYFdJ3WFM4baReZbNpMWaU4PBlraGysfpzyo4zuKv&#10;6ec/fZxu4u0ecuLv60Gpz/GwWYAINIS3+N+91wrytD59ST9A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8rkvvwAAANsAAAAPAAAAAAAAAAAAAAAAAJgCAABkcnMvZG93bnJl&#10;di54bWxQSwUGAAAAAAQABAD1AAAAhAMAAAAA&#10;" filled="f" stroked="f">
            <v:textbox style="layout-flow:vertical;mso-layout-flow-alt:bottom-to-top;mso-next-textbox:#Rectangle 646" inset="0,0,0,0">
              <w:txbxContent>
                <w:p w:rsidR="00FC700A" w:rsidRPr="000B258F" w:rsidRDefault="00FC700A" w:rsidP="007A072B">
                  <w:pPr>
                    <w:spacing w:before="40"/>
                    <w:rPr>
                      <w:sz w:val="18"/>
                      <w:szCs w:val="18"/>
                    </w:rPr>
                  </w:pPr>
                  <w:r w:rsidRPr="000B258F">
                    <w:rPr>
                      <w:sz w:val="18"/>
                      <w:szCs w:val="18"/>
                    </w:rPr>
                    <w:t>Инв. № подл.</w:t>
                  </w:r>
                </w:p>
                <w:p w:rsidR="00FC700A" w:rsidRPr="000B258F" w:rsidRDefault="00FC700A" w:rsidP="007A072B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  <v:line id="Line 647" o:spid="_x0000_s2139" style="position:absolute;visibility:visible" from="815,-3" to="21791,-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6JbsQAAADbAAAADwAAAGRycy9kb3ducmV2LnhtbESPwW7CMBBE70j8g7WVuIETDoimcVBV&#10;QCriUJX2A5Z4G6fE68h2Ie3X10hIHEcz80ZTrgbbiTP50DpWkM8yEMS10y03Cj4/ttMliBCRNXaO&#10;ScEvBVhV41GJhXYXfqfzITYiQTgUqMDE2BdShtqQxTBzPXHyvpy3GJP0jdQeLwluOznPsoW02HJa&#10;MNjTi6H6dPixCnb+uD/lf42RR975Tfe2fgz2W6nJw/D8BCLSEO/hW/tVK5jn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foluxAAAANsAAAAPAAAAAAAAAAAA&#10;AAAAAKECAABkcnMvZG93bnJldi54bWxQSwUGAAAAAAQABAD5AAAAkgMAAAAA&#10;" strokeweight="1pt"/>
          <v:line id="Line 648" o:spid="_x0000_s2138" style="position:absolute;visibility:visible" from="-319,-3" to="815,-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<v:shape id="Freeform 649" o:spid="_x0000_s2137" style="position:absolute;left:16371;top:18217;width:1610;height:320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qI58EA&#10;AADbAAAADwAAAGRycy9kb3ducmV2LnhtbESPQYvCMBSE74L/ITzBm02tskg1igiC4Em3Hrw9mmdb&#10;bV5KE2v3328EweMwM98wq01vatFR6yrLCqZRDII4t7riQkH2u58sQDiPrLG2TAr+yMFmPRysMNX2&#10;xSfqzr4QAcIuRQWl900qpctLMugi2xAH72Zbgz7ItpC6xVeAm1omcfwjDVYcFkpsaFdS/jg/jQIZ&#10;++zSVNvr3R3mlOjjKet2vVLjUb9dgvDU+2/40z5oBckM3l/CD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aiOfBAAAA2wAAAA8AAAAAAAAAAAAAAAAAmAIAAGRycy9kb3du&#10;cmV2LnhtbFBLBQYAAAAABAAEAPUAAACGAwAAAAA=&#10;" path="m,l,20000r20000,l20000,,,e" filled="f" stroked="f" strokeweight="1pt">
            <v:path arrowok="t" o:connecttype="custom" o:connectlocs="0,0;0,320;1610,320;1610,0;0,0" o:connectangles="0,0,0,0,0"/>
          </v:shape>
          <v:rect id="Rectangle 650" o:spid="_x0000_s2136" style="position:absolute;left:16371;top:18217;width:1610;height:3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VgDsQA&#10;AADbAAAADwAAAGRycy9kb3ducmV2LnhtbESPQWvCQBSE74X+h+UVetNNglWbukoVhOJJbXt/ZF+T&#10;NNm3a3Yb4793BaHHYWa+YRarwbSip87XlhWk4wQEcWF1zaWCr8/taA7CB2SNrWVScCEPq+XjwwJz&#10;bc98oP4YShEh7HNUUIXgcil9UZFBP7aOOHo/tjMYouxKqTs8R7hpZZYkU2mw5rhQoaNNRUVz/DMK&#10;mvT00v/q2e51PuV1ttu7b7d1Sj0/De9vIAIN4T98b39oBdkEbl/iD5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1YA7EAAAA2wAAAA8AAAAAAAAAAAAAAAAAmAIAAGRycy9k&#10;b3ducmV2LnhtbFBLBQYAAAAABAAEAPUAAACJAwAAAAA=&#10;" filled="f" stroked="f" strokeweight="1pt">
            <v:textbox style="mso-next-textbox:#Rectangle 650" inset="1pt,1pt,1pt,1pt">
              <w:txbxContent>
                <w:p w:rsidR="00FC700A" w:rsidRPr="000B258F" w:rsidRDefault="00FC700A" w:rsidP="00721BFE">
                  <w:pPr>
                    <w:jc w:val="center"/>
                    <w:rPr>
                      <w:sz w:val="18"/>
                    </w:rPr>
                  </w:pPr>
                  <w:r w:rsidRPr="000B258F">
                    <w:rPr>
                      <w:sz w:val="18"/>
                    </w:rPr>
                    <w:t>Лит</w:t>
                  </w:r>
                </w:p>
              </w:txbxContent>
            </v:textbox>
          </v:rect>
          <v:shape id="Freeform 651" o:spid="_x0000_s2135" style="position:absolute;left:16315;top:18572;width:510;height:322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+1CMEA&#10;AADbAAAADwAAAGRycy9kb3ducmV2LnhtbESPQYvCMBSE74L/ITzBm00tukg1igiC4Em3Hrw9mmdb&#10;bV5KE2v3328EweMwM98wq01vatFR6yrLCqZRDII4t7riQkH2u58sQDiPrLG2TAr+yMFmPRysMNX2&#10;xSfqzr4QAcIuRQWl900qpctLMugi2xAH72Zbgz7ItpC6xVeAm1omcfwjDVYcFkpsaFdS/jg/jQIZ&#10;++zSVNvr3R1mlOjjKet2vVLjUb9dgvDU+2/40z5oBckc3l/CD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/tQjBAAAA2wAAAA8AAAAAAAAAAAAAAAAAmAIAAGRycy9kb3du&#10;cmV2LnhtbFBLBQYAAAAABAAEAPUAAACGAwAAAAA=&#10;" path="m,l,20000r20000,l20000,,,e" filled="f" stroked="f" strokeweight="1pt">
            <v:path arrowok="t" o:connecttype="custom" o:connectlocs="0,0;0,322;510,322;510,0;0,0" o:connectangles="0,0,0,0,0"/>
          </v:shape>
          <v:rect id="Rectangle 652" o:spid="_x0000_s2134" style="position:absolute;left:16315;top:18572;width:510;height:3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tb4sMA&#10;AADbAAAADwAAAGRycy9kb3ducmV2LnhtbESPT2vCQBTE7wW/w/IEb3VjwFSjq1hBKJ5a/9wf2WcS&#10;zb7dZteYfvtuoeBxmJnfMMt1bxrRUetrywom4wQEcWF1zaWC03H3OgPhA7LGxjIp+CEP69XgZYm5&#10;tg/+ou4QShEh7HNUUIXgcil9UZFBP7aOOHoX2xoMUbal1C0+Itw0Mk2STBqsOS5U6GhbUXE73I2C&#10;2+R72l31234+y/g93X+6s9s5pUbDfrMAEagPz/B/+0MrSDP4+xJ/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2tb4sMAAADbAAAADwAAAAAAAAAAAAAAAACYAgAAZHJzL2Rv&#10;d25yZXYueG1sUEsFBgAAAAAEAAQA9QAAAIgDAAAAAA==&#10;" filled="f" stroked="f" strokeweight="1pt">
            <v:textbox style="mso-next-textbox:#Rectangle 652" inset="1pt,1pt,1pt,1pt">
              <w:txbxContent>
                <w:p w:rsidR="00FC700A" w:rsidRPr="002E39AE" w:rsidRDefault="00FC700A" w:rsidP="007A072B">
                  <w:pPr>
                    <w:pStyle w:val="5-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RPr="002E39AE">
                    <w:rPr>
                      <w:sz w:val="18"/>
                      <w:szCs w:val="18"/>
                    </w:rPr>
                    <w:t>О11</w:t>
                  </w:r>
                </w:p>
              </w:txbxContent>
            </v:textbox>
          </v:rect>
          <v:shape id="Freeform 653" o:spid="_x0000_s2133" style="position:absolute;left:16939;top:18572;width:510;height:322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GO5MEA&#10;AADbAAAADwAAAGRycy9kb3ducmV2LnhtbESPQYvCMBSE74L/ITzBm00t4ko1igiC4Em3Hrw9mmdb&#10;bV5KE2v3328EweMwM98wq01vatFR6yrLCqZRDII4t7riQkH2u58sQDiPrLG2TAr+yMFmPRysMNX2&#10;xSfqzr4QAcIuRQWl900qpctLMugi2xAH72Zbgz7ItpC6xVeAm1omcTyXBisOCyU2tCspf5yfRoGM&#10;fXZpqu317g4zSvTxlHW7XqnxqN8uQXjq/Tf8aR+0guQH3l/CD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hjuTBAAAA2wAAAA8AAAAAAAAAAAAAAAAAmAIAAGRycy9kb3du&#10;cmV2LnhtbFBLBQYAAAAABAAEAPUAAACGAwAAAAA=&#10;" path="m,l,20000r20000,l20000,,,e" filled="f" stroked="f" strokeweight="1pt">
            <v:path arrowok="t" o:connecttype="custom" o:connectlocs="0,0;0,322;510,322;510,0;0,0" o:connectangles="0,0,0,0,0"/>
          </v:shape>
          <v:rect id="Rectangle 654" o:spid="_x0000_s2132" style="position:absolute;left:16939;top:18572;width:510;height:3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hqC8EA&#10;AADbAAAADwAAAGRycy9kb3ducmV2LnhtbERPyWrDMBC9B/oPYgq5JbIN2dwopg0YSk5N2twHa2q7&#10;sUaqpdju31eHQo+Pt++LyXRioN63lhWkywQEcWV1y7WCj/dysQXhA7LGzjIp+CEPxeFhtsdc25HP&#10;NFxCLWII+xwVNCG4XEpfNWTQL60jjtyn7Q2GCPta6h7HGG46mSXJWhpsOTY06OjYUHW73I2CW/q9&#10;Gr705rTbrvklO725qyudUvPH6fkJRKAp/Iv/3K9aQRbHxi/xB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24agvBAAAA2wAAAA8AAAAAAAAAAAAAAAAAmAIAAGRycy9kb3du&#10;cmV2LnhtbFBLBQYAAAAABAAEAPUAAACGAwAAAAA=&#10;" filled="f" stroked="f" strokeweight="1pt">
            <v:textbox style="mso-next-textbox:#Rectangle 654" inset="1pt,1pt,1pt,1pt">
              <w:txbxContent>
                <w:p w:rsidR="00FC700A" w:rsidRPr="000B258F" w:rsidRDefault="00FC700A" w:rsidP="007A072B">
                  <w:pPr>
                    <w:rPr>
                      <w:sz w:val="18"/>
                    </w:rPr>
                  </w:pPr>
                </w:p>
              </w:txbxContent>
            </v:textbox>
          </v:rect>
          <v:shape id="Freeform 655" o:spid="_x0000_s2131" style="position:absolute;left:17517;top:18572;width:556;height:351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K/DcEA&#10;AADbAAAADwAAAGRycy9kb3ducmV2LnhtbESPQYvCMBSE74L/ITzBm00tIms1igiC4Em3Hrw9mmdb&#10;bV5KE2v3328EweMwM98wq01vatFR6yrLCqZRDII4t7riQkH2u5/8gHAeWWNtmRT8kYPNejhYYart&#10;i0/UnX0hAoRdigpK75tUSpeXZNBFtiEO3s22Bn2QbSF1i68AN7VM4nguDVYcFkpsaFdS/jg/jQIZ&#10;++zSVNvr3R1mlOjjKet2vVLjUb9dgvDU+2/40z5oBckC3l/CD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yvw3BAAAA2wAAAA8AAAAAAAAAAAAAAAAAmAIAAGRycy9kb3du&#10;cmV2LnhtbFBLBQYAAAAABAAEAPUAAACGAwAAAAA=&#10;" path="m,l,20000r20000,l20000,,,e" filled="f" stroked="f" strokeweight="1pt">
            <v:path arrowok="t" o:connecttype="custom" o:connectlocs="0,0;0,351;556,351;556,0;0,0" o:connectangles="0,0,0,0,0"/>
          </v:shape>
          <v:rect id="Rectangle 656" o:spid="_x0000_s2130" style="position:absolute;left:17517;top:18572;width:556;height:3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fw0MEA&#10;AADbAAAADwAAAGRycy9kb3ducmV2LnhtbERPz0/CMBS+k/g/NM+EG3RAQJh0i5qQmJ0A9f6yPrbJ&#10;+lrXuo3/3h5MOH75fu/z0bSip843lhUs5gkI4tLqhisFnx+H2RaED8gaW8uk4EYe8uxhssdU24FP&#10;1J9DJWII+xQV1CG4VEpf1mTQz60jjtzFdgZDhF0ldYdDDDetXCbJRhpsODbU6OitpvJ6/jUKrouf&#10;df+tn4rddsOvy+LovtzBKTV9HF+eQQQaw138737XClZxffwSf4DM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X8NDBAAAA2wAAAA8AAAAAAAAAAAAAAAAAmAIAAGRycy9kb3du&#10;cmV2LnhtbFBLBQYAAAAABAAEAPUAAACGAwAAAAA=&#10;" filled="f" stroked="f" strokeweight="1pt">
            <v:textbox style="mso-next-textbox:#Rectangle 656" inset="1pt,1pt,1pt,1pt">
              <w:txbxContent>
                <w:p w:rsidR="00FC700A" w:rsidRPr="000B258F" w:rsidRDefault="00FC700A" w:rsidP="007A072B">
                  <w:pPr>
                    <w:rPr>
                      <w:sz w:val="18"/>
                    </w:rPr>
                  </w:pPr>
                </w:p>
              </w:txbxContent>
            </v:textbox>
          </v:rect>
          <v:shape id="Freeform 657" o:spid="_x0000_s2129" style="position:absolute;left:18241;top:18572;width:1608;height:322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0l1r8A&#10;AADbAAAADwAAAGRycy9kb3ducmV2LnhtbESPzQrCMBCE74LvEFbwpqk/iFSjiCAIntR68LY0a1tt&#10;NqWJtb69EQSPw8x8wyzXrSlFQ7UrLCsYDSMQxKnVBWcKkvNuMAfhPLLG0jIpeJOD9arbWWKs7YuP&#10;1Jx8JgKEXYwKcu+rWEqX5mTQDW1FHLybrQ36IOtM6hpfAW5KOY6imTRYcFjIsaJtTunj9DQKZOST&#10;S1Vsrne3n9JYH45Js22V6vfazQKEp9b/w7/2XiuYjOD7JfwAuf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HSXWvwAAANsAAAAPAAAAAAAAAAAAAAAAAJgCAABkcnMvZG93bnJl&#10;di54bWxQSwUGAAAAAAQABAD1AAAAhAMAAAAA&#10;" path="m,l,20000r20000,l20000,,,e" filled="f" stroked="f" strokeweight="1pt">
            <v:path arrowok="t" o:connecttype="custom" o:connectlocs="0,0;0,322;1608,322;1608,0;0,0" o:connectangles="0,0,0,0,0"/>
          </v:shape>
          <v:shape id="Freeform 658" o:spid="_x0000_s2128" style="position:absolute;left:18093;top:18110;width:1902;height:320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+7ocEA&#10;AADbAAAADwAAAGRycy9kb3ducmV2LnhtbESPQYvCMBSE74L/ITzBm02tskg1igiC4Em3Hrw9mmdb&#10;bV5KE2v3328EweMwM98wq01vatFR6yrLCqZRDII4t7riQkH2u58sQDiPrLG2TAr+yMFmPRysMNX2&#10;xSfqzr4QAcIuRQWl900qpctLMugi2xAH72Zbgz7ItpC6xVeAm1omcfwjDVYcFkpsaFdS/jg/jQIZ&#10;++zSVNvr3R3mlOjjKet2vVLjUb9dgvDU+2/40z5oBbME3l/CD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Pu6HBAAAA2wAAAA8AAAAAAAAAAAAAAAAAmAIAAGRycy9kb3du&#10;cmV2LnhtbFBLBQYAAAAABAAEAPUAAACGAwAAAAA=&#10;" path="m,l,20000r20000,l20000,,,e" filled="f" stroked="f" strokeweight="1pt">
            <v:path arrowok="t" o:connecttype="custom" o:connectlocs="0,0;0,320;1902,320;1902,0;0,0" o:connectangles="0,0,0,0,0"/>
          </v:shape>
          <v:rect id="Rectangle 659" o:spid="_x0000_s2127" style="position:absolute;left:18127;top:18217;width:1902;height:3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Vup8MA&#10;AADbAAAADwAAAGRycy9kb3ducmV2LnhtbESPQWvCQBSE70L/w/IK3urGiFZT11AFQTxVq/dH9pmk&#10;Zt9us2tM/323UPA4zMw3zDLvTSM6an1tWcF4lIAgLqyuuVRw+ty+zEH4gKyxsUwKfshDvnoaLDHT&#10;9s4H6o6hFBHCPkMFVQguk9IXFRn0I+uIo3exrcEQZVtK3eI9wk0j0ySZSYM1x4UKHW0qKq7Hm1Fw&#10;HX9Puy/9ul/MZ7xO9x/u7LZOqeFz//4GIlAfHuH/9k4rmEzg70v8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Vup8MAAADbAAAADwAAAAAAAAAAAAAAAACYAgAAZHJzL2Rv&#10;d25yZXYueG1sUEsFBgAAAAAEAAQA9QAAAIgDAAAAAA==&#10;" filled="f" stroked="f" strokeweight="1pt">
            <v:textbox style="mso-next-textbox:#Rectangle 659" inset="1pt,1pt,1pt,1pt">
              <w:txbxContent>
                <w:p w:rsidR="00FC700A" w:rsidRPr="000B258F" w:rsidRDefault="00FC700A" w:rsidP="00721BFE">
                  <w:pPr>
                    <w:jc w:val="center"/>
                    <w:rPr>
                      <w:sz w:val="18"/>
                    </w:rPr>
                  </w:pPr>
                  <w:r w:rsidRPr="000B258F">
                    <w:rPr>
                      <w:sz w:val="18"/>
                    </w:rPr>
                    <w:t>Лист</w:t>
                  </w:r>
                </w:p>
              </w:txbxContent>
            </v:textbox>
          </v:rect>
          <v:shape id="Freeform 660" o:spid="_x0000_s2126" style="position:absolute;left:20109;top:18110;width:1608;height:355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qGTr8A&#10;AADbAAAADwAAAGRycy9kb3ducmV2LnhtbESPzQrCMBCE74LvEFbwpqk/iFSjiCAIntR68LY0a1tt&#10;NqWJtb69EQSPw8x8wyzXrSlFQ7UrLCsYDSMQxKnVBWcKkvNuMAfhPLLG0jIpeJOD9arbWWKs7YuP&#10;1Jx8JgKEXYwKcu+rWEqX5mTQDW1FHLybrQ36IOtM6hpfAW5KOY6imTRYcFjIsaJtTunj9DQKZOST&#10;S1Vsrne3n9JYH45Js22V6vfazQKEp9b/w7/2XiuYTOH7JfwAuf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aoZOvwAAANsAAAAPAAAAAAAAAAAAAAAAAJgCAABkcnMvZG93bnJl&#10;di54bWxQSwUGAAAAAAQABAD1AAAAhAMAAAAA&#10;" path="m,l,20000r20000,l20000,,,e" filled="f" stroked="f" strokeweight="1pt">
            <v:path arrowok="t" o:connecttype="custom" o:connectlocs="0,0;0,355;1608,355;1608,0;0,0" o:connectangles="0,0,0,0,0"/>
          </v:shape>
          <v:rect id="Rectangle 661" o:spid="_x0000_s2125" style="position:absolute;left:20109;top:18217;width:1608;height:3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BTSMMA&#10;AADbAAAADwAAAGRycy9kb3ducmV2LnhtbESPT2vCQBTE70K/w/IKvelGi3+auooKQvGksb0/sq9J&#10;avbtmt3G+O1dQfA4zMxvmPmyM7VoqfGVZQXDQQKCOLe64kLB93Hbn4HwAVljbZkUXMnDcvHSm2Oq&#10;7YUP1GahEBHCPkUFZQguldLnJRn0A+uIo/drG4MhyqaQusFLhJtajpJkIg1WHBdKdLQpKT9l/0bB&#10;aXget396uvuYTXg92u3dj9s6pd5eu9UniEBdeIYf7S+t4H0M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mBTSMMAAADbAAAADwAAAAAAAAAAAAAAAACYAgAAZHJzL2Rv&#10;d25yZXYueG1sUEsFBgAAAAAEAAQA9QAAAIgDAAAAAA==&#10;" filled="f" stroked="f" strokeweight="1pt">
            <v:textbox style="mso-next-textbox:#Rectangle 661" inset="1pt,1pt,1pt,1pt">
              <w:txbxContent>
                <w:p w:rsidR="00FC700A" w:rsidRPr="000B258F" w:rsidRDefault="00FC700A" w:rsidP="00721BFE">
                  <w:pPr>
                    <w:jc w:val="center"/>
                    <w:rPr>
                      <w:sz w:val="18"/>
                    </w:rPr>
                  </w:pPr>
                  <w:r w:rsidRPr="000B258F"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shape id="Freeform 662" o:spid="_x0000_s2124" style="position:absolute;left:20065;top:18533;width:1586;height:320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S9or8A&#10;AADbAAAADwAAAGRycy9kb3ducmV2LnhtbESPzQrCMBCE74LvEFbwpqk/iFSjiCAIntR68LY0a1tt&#10;NqWJtb69EQSPw8x8wyzXrSlFQ7UrLCsYDSMQxKnVBWcKkvNuMAfhPLLG0jIpeJOD9arbWWKs7YuP&#10;1Jx8JgKEXYwKcu+rWEqX5mTQDW1FHLybrQ36IOtM6hpfAW5KOY6imTRYcFjIsaJtTunj9DQKZOST&#10;S1Vsrne3n9JYH45Js22V6vfazQKEp9b/w7/2XiuYzOD7JfwAuf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9L2ivwAAANsAAAAPAAAAAAAAAAAAAAAAAJgCAABkcnMvZG93bnJl&#10;di54bWxQSwUGAAAAAAQABAD1AAAAhAMAAAAA&#10;" path="m,l,20000r20000,l20000,,,e" filled="f" stroked="f" strokeweight="1pt">
            <v:path arrowok="t" o:connecttype="custom" o:connectlocs="0,0;0,320;1586,320;1586,0;0,0" o:connectangles="0,0,0,0,0"/>
          </v:shape>
          <v:rect id="Rectangle 663" o:spid="_x0000_s2123" style="position:absolute;left:20065;top:18533;width:1586;height:3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5opMQA&#10;AADbAAAADwAAAGRycy9kb3ducmV2LnhtbESPS2vDMBCE74X+B7GF3ho5Kc3DjRySQKDk1Lzui7Wx&#10;XVsrxVId999HgUKOw8x8w8wXvWlER62vLCsYDhIQxLnVFRcKjofN2xSED8gaG8uk4I88LLLnpzmm&#10;2l55R90+FCJC2KeooAzBpVL6vCSDfmAdcfTOtjUYomwLqVu8Rrhp5ChJxtJgxXGhREfrkvJ6/2sU&#10;1MPLR/ejJ9vZdMyr0fbbndzGKfX60i8/QQTqwyP83/7SCt4ncP8Sf4DM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+aKTEAAAA2wAAAA8AAAAAAAAAAAAAAAAAmAIAAGRycy9k&#10;b3ducmV2LnhtbFBLBQYAAAAABAAEAPUAAACJAwAAAAA=&#10;" filled="f" stroked="f" strokeweight="1pt">
            <v:textbox style="mso-next-textbox:#Rectangle 663" inset="1pt,1pt,1pt,1pt">
              <w:txbxContent>
                <w:p w:rsidR="00FC700A" w:rsidRPr="00835444" w:rsidRDefault="00FC700A" w:rsidP="007A072B">
                  <w:pPr>
                    <w:jc w:val="center"/>
                  </w:pPr>
                  <w:r>
                    <w:t>64</w:t>
                  </w:r>
                </w:p>
              </w:txbxContent>
            </v:textbox>
          </v:rect>
          <v:shape id="Freeform 664" o:spid="_x0000_s2122" style="position:absolute;left:16367;top:18834;width:5346;height:1064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eMS7wA&#10;AADbAAAADwAAAGRycy9kb3ducmV2LnhtbERPuwrCMBTdBf8hXMHNpj4QqUYRQRCc1Dq4XZprW21u&#10;ShNr/XszCI6H815tOlOJlhpXWlYwjmIQxJnVJecK0st+tADhPLLGyjIp+JCDzbrfW2Gi7ZtP1J59&#10;LkIIuwQVFN7XiZQuK8igi2xNHLi7bQz6AJtc6gbfIdxUchLHc2mw5NBQYE27grLn+WUUyNin17rc&#10;3h7uMKOJPp7SdtcpNRx02yUIT53/i3/ug1YwDWPDl/AD5Po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QJ4xLvAAAANsAAAAPAAAAAAAAAAAAAAAAAJgCAABkcnMvZG93bnJldi54&#10;bWxQSwUGAAAAAAQABAD1AAAAgQMAAAAA&#10;" path="m,l,20000r20000,l20000,,,e" filled="f" stroked="f" strokeweight="1pt">
            <v:path arrowok="t" o:connecttype="custom" o:connectlocs="0,0;0,1064;5346,1064;5346,0;0,0" o:connectangles="0,0,0,0,0"/>
          </v:shape>
          <v:rect id="Rectangle 665" o:spid="_x0000_s2121" style="position:absolute;left:16461;top:19074;width:5104;height:71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1ZTcMA&#10;AADbAAAADwAAAGRycy9kb3ducmV2LnhtbESPQWvCQBSE70L/w/IK3uomilajq7SCIJ6q1fsj+0zS&#10;ZN9us2tM/323UPA4zMw3zGrTm0Z01PrKsoJ0lIAgzq2uuFBw/ty9zEH4gKyxsUwKfsjDZv00WGGm&#10;7Z2P1J1CISKEfYYKyhBcJqXPSzLoR9YRR+9qW4MhyraQusV7hJtGjpNkJg1WHBdKdLQtKa9PN6Og&#10;Tr+n3Zd+PSzmM34fHz7cxe2cUsPn/m0JIlAfHuH/9l4rmCzg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1ZTcMAAADbAAAADwAAAAAAAAAAAAAAAACYAgAAZHJzL2Rv&#10;d25yZXYueG1sUEsFBgAAAAAEAAQA9QAAAIgDAAAAAA==&#10;" filled="f" stroked="f" strokeweight="1pt">
            <v:textbox style="mso-next-textbox:#Rectangle 665" inset="1pt,1pt,1pt,1pt">
              <w:txbxContent>
                <w:p w:rsidR="00FC700A" w:rsidRPr="000B258F" w:rsidRDefault="00FC700A" w:rsidP="007A072B">
                  <w:pPr>
                    <w:pStyle w:val="aff3"/>
                  </w:pPr>
                  <w:r w:rsidRPr="000B258F">
                    <w:t xml:space="preserve">      ООО «СИСТЕЛ»</w:t>
                  </w:r>
                </w:p>
                <w:p w:rsidR="00FC700A" w:rsidRPr="000B258F" w:rsidRDefault="00FC700A" w:rsidP="007A072B">
                  <w:pPr>
                    <w:jc w:val="center"/>
                  </w:pPr>
                  <w:r w:rsidRPr="000B258F">
                    <w:t xml:space="preserve"> </w:t>
                  </w:r>
                </w:p>
              </w:txbxContent>
            </v:textbox>
          </v:rect>
          <v:shape id="Freeform 666" o:spid="_x0000_s2120" style="position:absolute;left:8323;top:18252;width:7768;height:1630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fzMLwA&#10;AADbAAAADwAAAGRycy9kb3ducmV2LnhtbERPvQrCMBDeBd8hnOCmqSIi1bSIIAhOah3cjuZsq82l&#10;NLHWtzeD4Pjx/W/S3tSio9ZVlhXMphEI4tzqigsF2WU/WYFwHlljbZkUfMhBmgwHG4y1ffOJurMv&#10;RAhhF6OC0vsmltLlJRl0U9sQB+5uW4M+wLaQusV3CDe1nEfRUhqsODSU2NCupPx5fhkFMvLZtam2&#10;t4c7LGiuj6es2/VKjUf9dg3CU+//4p/7oBUswvrwJfwAmXw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2V/MwvAAAANsAAAAPAAAAAAAAAAAAAAAAAJgCAABkcnMvZG93bnJldi54&#10;bWxQSwUGAAAAAAQABAD1AAAAgQMAAAAA&#10;" path="m,20000l,,20000,r,20000l,20000e" filled="f" stroked="f" strokeweight="1pt">
            <v:path arrowok="t" o:connecttype="custom" o:connectlocs="0,1630;0,0;7768,0;7768,1630;0,1630" o:connectangles="0,0,0,0,0"/>
          </v:shape>
          <v:rect id="Rectangle 667" o:spid="_x0000_s2119" style="position:absolute;left:8335;top:18291;width:7768;height:16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0mNsQA&#10;AADbAAAADwAAAGRycy9kb3ducmV2LnhtbESPQWvCQBSE74X+h+UVetNNxKpN3UgVhOJJbXt/ZF+T&#10;NNm3a3Yb4793BaHHYWa+YZarwbSip87XlhWk4wQEcWF1zaWCr8/taAHCB2SNrWVScCEPq/zxYYmZ&#10;tmc+UH8MpYgQ9hkqqEJwmZS+qMigH1tHHL0f2xkMUXal1B2eI9y0cpIkM2mw5rhQoaNNRUVz/DMK&#10;mvT00v/q+e51MeP1ZLd3327rlHp+Gt7fQAQawn/43v7QCqYp3L7EHy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dJjbEAAAA2wAAAA8AAAAAAAAAAAAAAAAAmAIAAGRycy9k&#10;b3ducmV2LnhtbFBLBQYAAAAABAAEAPUAAACJAwAAAAA=&#10;" filled="f" stroked="f" strokeweight="1pt">
            <v:textbox style="mso-next-textbox:#Rectangle 667" inset="1pt,1pt,1pt,1pt">
              <w:txbxContent>
                <w:p w:rsidR="00FC700A" w:rsidRPr="00FA1D67" w:rsidRDefault="00FC700A" w:rsidP="00FA1D67">
                  <w:pPr>
                    <w:spacing w:line="276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Автоматизированная система оперативно-технологического управления ф. Центральный АО «Оборонэнерго»</w:t>
                  </w:r>
                </w:p>
              </w:txbxContent>
            </v:textbox>
          </v:rect>
          <v:line id="Line 668" o:spid="_x0000_s2118" style="position:absolute;visibility:visible" from="823,19603" to="8267,19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<v:line id="Line 669" o:spid="_x0000_s2117" style="position:absolute;visibility:visible" from="823,19246" to="8267,19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<v:line id="Line 670" o:spid="_x0000_s2116" style="position:absolute;visibility:visible" from="823,18890" to="8267,18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<v:line id="Line 671" o:spid="_x0000_s2115" style="position:absolute;visibility:visible" from="823,17821" to="8267,17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pqzcMAAADbAAAADwAAAGRycy9kb3ducmV2LnhtbESP0WoCMRRE3wv+Q7gF3zRrs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aas3DAAAA2wAAAA8AAAAAAAAAAAAA&#10;AAAAoQIAAGRycy9kb3ducmV2LnhtbFBLBQYAAAAABAAEAPkAAACRAwAAAAA=&#10;" strokeweight="1pt"/>
          <v:line id="Line 672" o:spid="_x0000_s2114" style="position:absolute;visibility:visible" from="811,18533" to="8257,18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<v:shape id="Freeform 673" o:spid="_x0000_s2113" style="position:absolute;left:8497;top:17290;width:13026;height:713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5rRL8A&#10;AADbAAAADwAAAGRycy9kb3ducmV2LnhtbESPwQrCMBBE74L/EFbwpqkiKtUoIgiCJ7UevC3N2lab&#10;TWlirX9vBMHjMDNvmOW6NaVoqHaFZQWjYQSCOLW64ExBct4N5iCcR9ZYWiYFb3KwXnU7S4y1ffGR&#10;mpPPRICwi1FB7n0VS+nSnAy6oa2Ig3eztUEfZJ1JXeMrwE0px1E0lQYLDgs5VrTNKX2cnkaBjHxy&#10;qYrN9e72ExrrwzFptq1S/V67WYDw1Pp/+NfeawWTGXy/hB8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5vmtEvwAAANsAAAAPAAAAAAAAAAAAAAAAAJgCAABkcnMvZG93bnJl&#10;di54bWxQSwUGAAAAAAQABAD1AAAAhAMAAAAA&#10;" path="m,l,20000r20000,l20000,,,e" filled="f" stroked="f" strokeweight="1pt">
            <v:path arrowok="t" o:connecttype="custom" o:connectlocs="0,0;0,713;13026,713;13026,0;0,0" o:connectangles="0,0,0,0,0"/>
          </v:shape>
          <v:rect id="Rectangle 674" o:spid="_x0000_s2112" style="position:absolute;left:8497;top:17290;width:13026;height:7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jxvr8A&#10;AADbAAAADwAAAGRycy9kb3ducmV2LnhtbERPy4rCMBTdD/gP4QruxtRRRKpRxGGwK8EHur001zbY&#10;3JQmY9v5+slCcHk479Wms5V4UuONYwWTcQKCOHfacKHgcv75XIDwAVlj5ZgU9ORhsx58rDDVruUj&#10;PU+hEDGEfYoKyhDqVEqfl2TRj11NHLm7ayyGCJtC6gbbGG4r+ZUkc2nRcGwosaZdSfnj9GsV3A5s&#10;8v5v+j29Zq05Zj2H/rBXajTstksQgbrwFr/cmVYwi2Pjl/gD5P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6PG+vwAAANsAAAAPAAAAAAAAAAAAAAAAAJgCAABkcnMvZG93bnJl&#10;di54bWxQSwUGAAAAAAQABAD1AAAAhAMAAAAA&#10;" filled="f" stroked="f" strokeweight="1pt">
            <v:textbox style="mso-next-textbox:#Rectangle 674" inset="2.8pt,2.8pt,2.8pt,2.8pt">
              <w:txbxContent>
                <w:p w:rsidR="00FC700A" w:rsidRPr="000B258F" w:rsidRDefault="00FC700A" w:rsidP="007A072B">
                  <w:pPr>
                    <w:jc w:val="center"/>
                  </w:pPr>
                  <w:r>
                    <w:rPr>
                      <w:sz w:val="28"/>
                      <w:szCs w:val="28"/>
                    </w:rPr>
                    <w:t>ИКДС 1222.3508-АК ПМИ</w:t>
                  </w:r>
                </w:p>
              </w:txbxContent>
            </v:textbox>
          </v:rect>
          <v:line id="Line 675" o:spid="_x0000_s2111" style="position:absolute;visibility:visible" from="16893,18533" to="16895,18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<v:line id="Line 676" o:spid="_x0000_s2110" style="position:absolute;visibility:visible" from="17461,18533" to="17463,18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<v:line id="Line 677" o:spid="_x0000_s2109" style="position:absolute;visibility:visible" from="-323,19960" to="21787,19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j6E8QAAADbAAAADwAAAGRycy9kb3ducmV2LnhtbESP0WoCMRRE34X+Q7iFvtXsFix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ePoTxAAAANsAAAAPAAAAAAAAAAAA&#10;AAAAAKECAABkcnMvZG93bnJldi54bWxQSwUGAAAAAAQABAD5AAAAkgMAAAAA&#10;" strokeweight="1pt"/>
          <v:line id="Line 678" o:spid="_x0000_s2108" style="position:absolute;visibility:visible" from="16315,18178" to="16317,19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<v:line id="Line 679" o:spid="_x0000_s2107" style="position:absolute;visibility:visible" from="16315,18533" to="21769,18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<v:line id="Line 680" o:spid="_x0000_s2106" style="position:absolute;visibility:visible" from="16315,18890" to="21769,18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9Zi8MAAADbAAAADwAAAGRycy9kb3ducmV2LnhtbESP0WoCMRRE3wv+Q7gF3zRrs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PWYvDAAAA2wAAAA8AAAAAAAAAAAAA&#10;AAAAoQIAAGRycy9kb3ducmV2LnhtbFBLBQYAAAAABAAEAPkAAACRAwAAAAA=&#10;" strokeweight="1pt"/>
          <v:line id="Line 681" o:spid="_x0000_s2105" style="position:absolute;visibility:visible" from="18027,18178" to="18029,18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P8EMMAAADbAAAADwAAAGRycy9kb3ducmV2LnhtbESP3WoCMRSE7wu+QziCdzWroL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D/BDDAAAA2wAAAA8AAAAAAAAAAAAA&#10;AAAAoQIAAGRycy9kb3ducmV2LnhtbFBLBQYAAAAABAAEAPkAAACRAwAAAAA=&#10;" strokeweight="1pt"/>
          <v:line id="Line 682" o:spid="_x0000_s2104" style="position:absolute;visibility:visible" from="20065,18178" to="20067,18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FiZ8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kWJnxAAAANsAAAAPAAAAAAAAAAAA&#10;AAAAAKECAABkcnMvZG93bnJldi54bWxQSwUGAAAAAAQABAD5AAAAkgMAAAAA&#10;" strokeweight="1pt"/>
          <v:line id="Line 683" o:spid="_x0000_s2103" style="position:absolute;visibility:visible" from="21761,-3" to="21763,19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3H/MMAAADb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dx/zDAAAA2wAAAA8AAAAAAAAAAAAA&#10;AAAAoQIAAGRycy9kb3ducmV2LnhtbFBLBQYAAAAABAAEAPkAAACRAwAAAAA=&#10;" strokeweight="1pt"/>
          <v:line id="Line 684" o:spid="_x0000_s2102" style="position:absolute;visibility:visible" from="823,17108" to="21761,171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JTjs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QlOOwQAAANsAAAAPAAAAAAAAAAAAAAAA&#10;AKECAABkcnMvZG93bnJldi54bWxQSwUGAAAAAAQABAD5AAAAjwMAAAAA&#10;" strokeweight="1pt"/>
          <v:line id="Line 685" o:spid="_x0000_s2101" style="position:absolute;visibility:visible" from="823,17465" to="8267,17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Eb1c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xG9XGAAAA2wAAAA8AAAAAAAAA&#10;AAAAAAAAoQIAAGRycy9kb3ducmV2LnhtbFBLBQYAAAAABAAEAPkAAACUAwAAAAA=&#10;"/>
          <v:line id="Line 686" o:spid="_x0000_s2100" style="position:absolute;visibility:visible" from="-323,18178" to="21757,18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<v:line id="Line 687" o:spid="_x0000_s2099" style="position:absolute;visibility:visible" from="825,-3" to="827,19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QwrsQAAADbAAAADwAAAGRycy9kb3ducmV2LnhtbESPwW7CMBBE75X6D9ZW6q044YDaEAeh&#10;FqSiHqrSfsASL3EgXke2gcDX10hIHEcz80ZTzgbbiSP50DpWkI8yEMS10y03Cv5+ly+vIEJE1tg5&#10;JgVnCjCrHh9KLLQ78Q8d17ERCcKhQAUmxr6QMtSGLIaR64mTt3XeYkzSN1J7PCW47eQ4yybSYstp&#10;wWBP74bq/fpgFaz85mufXxojN7zyi+774y3YnVLPT8N8CiLSEO/hW/tTK5jk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DCuxAAAANsAAAAPAAAAAAAAAAAA&#10;AAAAAKECAABkcnMvZG93bnJldi54bWxQSwUGAAAAAAQABAD5AAAAkgMAAAAA&#10;" strokeweight="1pt"/>
          <v:line id="Line 688" o:spid="_x0000_s2098" style="position:absolute;visibility:visible" from="-323,10191" to="827,10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u2c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tkU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xq7ZxAAAANsAAAAPAAAAAAAAAAAA&#10;AAAAAKECAABkcnMvZG93bnJldi54bWxQSwUGAAAAAAQABAD5AAAAkgMAAAAA&#10;" strokeweight="1pt"/>
          <v:line id="Line 689" o:spid="_x0000_s2097" style="position:absolute;visibility:visible" from="-321,14251" to="829,14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<v:line id="Line 690" o:spid="_x0000_s2096" style="position:absolute;visibility:visible" from="-321,12389" to="829,12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    <v:line id="Line 691" o:spid="_x0000_s2095" style="position:absolute;visibility:visible" from="-321,15790" to="829,15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82rc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zatxAAAANsAAAAPAAAAAAAAAAAA&#10;AAAAAKECAABkcnMvZG93bnJldi54bWxQSwUGAAAAAAQABAD5AAAAkgMAAAAA&#10;" strokeweight="1pt"/>
          <v:line id="Line 692" o:spid="_x0000_s2094" style="position:absolute;visibility:visible" from="5353,17108" to="5355,19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2o2sMAAADbAAAADwAAAGRycy9kb3ducmV2LnhtbESPQWsCMRSE7wX/Q3iCt5rVw9KuRhG1&#10;oPRQqv6A5+a5Wd28LEmq2/76RhA8DjPzDTOdd7YRV/KhdqxgNMxAEJdO11wpOOw/Xt9AhIissXFM&#10;Cn4pwHzWe5liod2Nv+m6i5VIEA4FKjAxtoWUoTRkMQxdS5y8k/MWY5K+ktrjLcFtI8dZlkuLNacF&#10;gy0tDZWX3Y9VsPXHz8vorzLyyFu/br5W78GelRr0u8UERKQuPsOP9kYryHO4f0k/QM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9qNrDAAAA2wAAAA8AAAAAAAAAAAAA&#10;AAAAoQIAAGRycy9kb3ducmV2LnhtbFBLBQYAAAAABAAEAPkAAACRAwAAAAA=&#10;" strokeweight="1pt"/>
          <v:line id="Line 693" o:spid="_x0000_s2093" style="position:absolute;visibility:visible" from="7051,17108" to="7053,19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ENQcQAAADbAAAADwAAAGRycy9kb3ducmV2LnhtbESP3WoCMRSE7wu+QziCdzWrF9quRhF/&#10;QOlFqfoAx81xs7o5WZKoa5++KRR6OczMN8x03tpa3MmHyrGCQT8DQVw4XXGp4HjYvL6BCBFZY+2Y&#10;FDwpwHzWeZlirt2Dv+i+j6VIEA45KjAxNrmUoTBkMfRdQ5y8s/MWY5K+lNrjI8FtLYdZNpIWK04L&#10;BhtaGiqu+5tVsPOnj+vguzTyxDu/rj9X78FelOp128UERKQ2/of/2lutYDSG3y/pB8j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sQ1BxAAAANsAAAAPAAAAAAAAAAAA&#10;AAAAAKECAABkcnMvZG93bnJldi54bWxQSwUGAAAAAAQABAD5AAAAkgMAAAAA&#10;" strokeweight="1pt"/>
          <v:line id="Line 694" o:spid="_x0000_s2092" style="position:absolute;visibility:visible" from="8283,17108" to="8285,19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6ZM8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Rqb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umTPAAAAA2wAAAA8AAAAAAAAAAAAAAAAA&#10;oQIAAGRycy9kb3ducmV2LnhtbFBLBQYAAAAABAAEAPkAAACOAwAAAAA=&#10;" strokeweight="1pt"/>
          <v:line id="Line 695" o:spid="_x0000_s2091" style="position:absolute;visibility:visible" from="-305,4249" to="829,42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I8qMMAAADbAAAADwAAAGRycy9kb3ducmV2LnhtbESPQWsCMRSE74X+h/AK3rpZPYiuRilt&#10;BaUHqfoDnpvnZnXzsiRR1/56IxQ8DjPzDTOdd7YRF/Khdqygn+UgiEuna64U7LaL9xGIEJE1No5J&#10;wY0CzGevL1MstLvyL102sRIJwqFABSbGtpAylIYshsy1xMk7OG8xJukrqT1eE9w2cpDnQ2mx5rRg&#10;sKVPQ+Vpc7YKVn7/c+r/VUbueeW/m/XXONijUr237mMCIlIXn+H/9lIrGI7h8SX9ADm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iPKjDAAAA2wAAAA8AAAAAAAAAAAAA&#10;AAAAoQIAAGRycy9kb3ducmV2LnhtbFBLBQYAAAAABAAEAPkAAACRAwAAAAA=&#10;" strokeweight="1pt"/>
          <v:line id="Line 696" o:spid="_x0000_s2090" style="position:absolute;visibility:visible" from="-323,8552" to="811,8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ED6M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gQPowQAAANsAAAAPAAAAAAAAAAAAAAAA&#10;AKECAABkcnMvZG93bnJldi54bWxQSwUGAAAAAAQABAD5AAAAjwMAAAAA&#10;" strokeweight="1pt"/>
          <v:line id="Line 697" o:spid="_x0000_s2089" style="position:absolute;visibility:visible" from="245,-3" to="247,8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2mc8QAAADbAAAADwAAAGRycy9kb3ducmV2LnhtbESPwW7CMBBE70j9B2sr9Vac9EBpwKCq&#10;BamoB0TKByzxEgfidWQbSPl6XKkSx9HMvNFM571txZl8aBwryIcZCOLK6YZrBduf5fMYRIjIGlvH&#10;pOCXAsxnD4MpFtpdeEPnMtYiQTgUqMDE2BVShsqQxTB0HXHy9s5bjEn6WmqPlwS3rXzJspG02HBa&#10;MNjRh6HqWJ6sgpXffR/za23kjld+0a4/34I9KPX02L9PQETq4z383/7SCl5z+PuSf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zaZzxAAAANsAAAAPAAAAAAAAAAAA&#10;AAAAAKECAABkcnMvZG93bnJldi54bWxQSwUGAAAAAAQABAD5AAAAkgMAAAAA&#10;" strokeweight="1pt"/>
          <v:line id="Line 698" o:spid="_x0000_s2088" style="position:absolute;visibility:visible" from="267,10191" to="269,19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<v:line id="Line 699" o:spid="_x0000_s2087" style="position:absolute;visibility:visible" from="-323,10191" to="-321,19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Odn8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TnZ/DAAAA2wAAAA8AAAAAAAAAAAAA&#10;AAAAoQIAAGRycy9kb3ducmV2LnhtbFBLBQYAAAAABAAEAPkAAACRAwAAAAA=&#10;" strokeweight="1pt"/>
          <v:line id="Line 700" o:spid="_x0000_s2086" style="position:absolute;visibility:visible" from="-323,-3" to="-321,8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oF68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6BevDAAAA2wAAAA8AAAAAAAAAAAAA&#10;AAAAoQIAAGRycy9kb3ducmV2LnhtbFBLBQYAAAAABAAEAPkAAACRAwAAAAA=&#10;" strokeweight="1pt"/>
          <v:shape id="Freeform 701" o:spid="_x0000_s2085" style="position:absolute;left:3127;top:19643;width:2186;height:322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yaFcEA&#10;AADbAAAADwAAAGRycy9kb3ducmV2LnhtbESPzarCMBSE94LvEI5wdzZV/KMaRQRBcKXWhbtDc2yr&#10;zUlpYu19eyNcuMthZr5hVpvOVKKlxpWWFYyiGARxZnXJuYL0sh8uQDiPrLGyTAp+ycFm3e+tMNH2&#10;zSdqzz4XAcIuQQWF93UipcsKMugiWxMH724bgz7IJpe6wXeAm0qO43gmDZYcFgqsaVdQ9jy/jAIZ&#10;+/Ral9vbwx0mNNbHU9ruOqV+Bt12CcJT5//Df+2DVjCfwvdL+AFy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MmhXBAAAA2wAAAA8AAAAAAAAAAAAAAAAAmAIAAGRycy9kb3du&#10;cmV2LnhtbFBLBQYAAAAABAAEAPUAAACGAwAAAAA=&#10;" path="m,l,20000r20000,l20000,,,e" filled="f" stroked="f" strokeweight="1pt">
            <v:path arrowok="t" o:connecttype="custom" o:connectlocs="0,0;0,322;2186,322;2186,0;0,0" o:connectangles="0,0,0,0,0"/>
          </v:shape>
          <v:rect id="Rectangle 702" o:spid="_x0000_s2084" style="position:absolute;left:3127;top:19643;width:2186;height:32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h0/8IA&#10;AADbAAAADwAAAGRycy9kb3ducmV2LnhtbESPQWvCQBSE74L/YXlCb7pRaNToKrYgFE/W6v2RfSbR&#10;7Ns1u43x37tCocdhZr5hluvO1KKlxleWFYxHCQji3OqKCwXHn+1wBsIHZI21ZVLwIA/rVb+3xEzb&#10;O39TewiFiBD2GSooQ3CZlD4vyaAfWUccvbNtDIYom0LqBu8Rbmo5SZJUGqw4LpTo6LOk/Hr4NQqu&#10;49t7e9HT3XyW8sdkt3cnt3VKvQ26zQJEoC78h//aX1rBNIXXl/gD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2HT/wgAAANsAAAAPAAAAAAAAAAAAAAAAAJgCAABkcnMvZG93&#10;bnJldi54bWxQSwUGAAAAAAQABAD1AAAAhwMAAAAA&#10;" filled="f" stroked="f" strokeweight="1pt">
            <v:textbox style="mso-next-textbox:#Rectangle 702" inset="1pt,1pt,1pt,1pt">
              <w:txbxContent>
                <w:p w:rsidR="00FC700A" w:rsidRPr="000B258F" w:rsidRDefault="00FC700A" w:rsidP="007A072B">
                  <w:pPr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Васин</w:t>
                  </w:r>
                </w:p>
              </w:txbxContent>
            </v:textbox>
          </v:rect>
          <v:shape id="Freeform 703" o:spid="_x0000_s2083" style="position:absolute;left:3127;top:19286;width:2186;height:321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Kh+b8A&#10;AADbAAAADwAAAGRycy9kb3ducmV2LnhtbESPwQrCMBBE74L/EFbwpqkiKtUoIgiCJ7UevC3N2lab&#10;TWlirX9vBMHjMDNvmOW6NaVoqHaFZQWjYQSCOLW64ExBct4N5iCcR9ZYWiYFb3KwXnU7S4y1ffGR&#10;mpPPRICwi1FB7n0VS+nSnAy6oa2Ig3eztUEfZJ1JXeMrwE0px1E0lQYLDgs5VrTNKX2cnkaBjHxy&#10;qYrN9e72ExrrwzFptq1S/V67WYDw1Pp/+NfeawWzGXy/hB8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0qH5vwAAANsAAAAPAAAAAAAAAAAAAAAAAJgCAABkcnMvZG93bnJl&#10;di54bWxQSwUGAAAAAAQABAD1AAAAhAMAAAAA&#10;" path="m,l,20000r20000,l20000,,,e" filled="f" stroked="f" strokeweight="1pt">
            <v:path arrowok="t" o:connecttype="custom" o:connectlocs="0,0;0,321;2186,321;2186,0;0,0" o:connectangles="0,0,0,0,0"/>
          </v:shape>
          <v:rect id="Rectangle 704" o:spid="_x0000_s2082" style="position:absolute;left:3127;top:19286;width:2186;height:3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tFFr8A&#10;AADbAAAADwAAAGRycy9kb3ducmV2LnhtbERPy4rCMBTdC/5DuMLsNFXwVY2igjC4mvGxvzTXttrc&#10;xCbW+vdmMTDLw3kv162pREO1Ly0rGA4SEMSZ1SXnCs6nfX8GwgdkjZVlUvAmD+tVt7PEVNsX/1Jz&#10;DLmIIexTVFCE4FIpfVaQQT+wjjhyV1sbDBHWudQ1vmK4qeQoSSbSYMmxoUBHu4Ky+/FpFNyHj3Fz&#10;09PDfDbh7ejw4y5u75T66rWbBYhAbfgX/7m/tYJpHBu/xB8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C0UWvwAAANsAAAAPAAAAAAAAAAAAAAAAAJgCAABkcnMvZG93bnJl&#10;di54bWxQSwUGAAAAAAQABAD1AAAAhAMAAAAA&#10;" filled="f" stroked="f" strokeweight="1pt">
            <v:textbox style="mso-next-textbox:#Rectangle 704" inset="1pt,1pt,1pt,1pt">
              <w:txbxContent>
                <w:p w:rsidR="00FC700A" w:rsidRPr="000B258F" w:rsidRDefault="00FC700A" w:rsidP="007A072B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Симонов</w:t>
                  </w:r>
                </w:p>
              </w:txbxContent>
            </v:textbox>
          </v:rect>
          <v:shape id="Freeform 705" o:spid="_x0000_s2081" style="position:absolute;left:3127;top:18930;width:2186;height:321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GQEMEA&#10;AADbAAAADwAAAGRycy9kb3ducmV2LnhtbESPzarCMBSE94LvEI5wdzZVxJ9qFBEEwZVaF+4OzbGt&#10;NielibX37Y1w4S6HmfmGWW06U4mWGldaVjCKYhDEmdUl5wrSy344B+E8ssbKMin4JQebdb+3wkTb&#10;N5+oPftcBAi7BBUU3teJlC4ryKCLbE0cvLttDPogm1zqBt8Bbio5juOpNFhyWCiwpl1B2fP8Mgpk&#10;7NNrXW5vD3eY0FgfT2m765T6GXTbJQhPnf8P/7UPWsFsAd8v4QfI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kBkBDBAAAA2wAAAA8AAAAAAAAAAAAAAAAAmAIAAGRycy9kb3du&#10;cmV2LnhtbFBLBQYAAAAABAAEAPUAAACGAwAAAAA=&#10;" path="m,l,20000r20000,l20000,,,e" filled="f" stroked="f" strokeweight="1pt">
            <v:path arrowok="t" o:connecttype="custom" o:connectlocs="0,0;0,321;2186,321;2186,0;0,0" o:connectangles="0,0,0,0,0"/>
          </v:shape>
          <v:rect id="Rectangle 706" o:spid="_x0000_s2080" style="position:absolute;left:3127;top:18930;width:2186;height:3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g5N8EA&#10;AADbAAAADwAAAGRycy9kb3ducmV2LnhtbERPz2vCMBS+C/sfwhvspmmF1a4aZQ4E6Wm67f5onm3X&#10;5iU2Wa3//XIY7Pjx/d7sJtOLkQbfWlaQLhIQxJXVLdcKPj8O8xyED8gae8uk4E4edtuH2QYLbW98&#10;ovEcahFD2BeooAnBFVL6qiGDfmEdceQudjAYIhxqqQe8xXDTy2WSZNJgy7GhQUdvDVXd+cco6NLr&#10;8/itV+VLnvF+Wb67L3dwSj09Tq9rEIGm8C/+cx+1gjyuj1/i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OTfBAAAA2wAAAA8AAAAAAAAAAAAAAAAAmAIAAGRycy9kb3du&#10;cmV2LnhtbFBLBQYAAAAABAAEAPUAAACGAwAAAAA=&#10;" filled="f" stroked="f" strokeweight="1pt">
            <v:textbox style="mso-next-textbox:#Rectangle 706" inset="1pt,1pt,1pt,1pt">
              <w:txbxContent>
                <w:p w:rsidR="00FC700A" w:rsidRPr="000B258F" w:rsidRDefault="00FC700A" w:rsidP="007A072B">
                  <w:pPr>
                    <w:rPr>
                      <w:sz w:val="18"/>
                    </w:rPr>
                  </w:pPr>
                </w:p>
              </w:txbxContent>
            </v:textbox>
          </v:rect>
          <v:shape id="Freeform 707" o:spid="_x0000_s2079" style="position:absolute;left:3127;top:18217;width:2186;height:321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LsMb8A&#10;AADbAAAADwAAAGRycy9kb3ducmV2LnhtbESPwQrCMBBE74L/EFbwZlNFRKpRRBAET2o9eFuata02&#10;m9LEWv/eCILHYWbeMMt1ZyrRUuNKywrGUQyCOLO65FxBet6N5iCcR9ZYWSYFb3KwXvV7S0y0ffGR&#10;2pPPRYCwS1BB4X2dSOmyggy6yNbEwbvZxqAPssmlbvAV4KaSkzieSYMlh4UCa9oWlD1OT6NAxj69&#10;1OXmenf7KU304Zi2206p4aDbLEB46vw//GvvtYL5GL5fwg+Qq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ouwxvwAAANsAAAAPAAAAAAAAAAAAAAAAAJgCAABkcnMvZG93bnJl&#10;di54bWxQSwUGAAAAAAQABAD1AAAAhAMAAAAA&#10;" path="m,l,20000r20000,l20000,,,e" filled="f" stroked="f" strokeweight="1pt">
            <v:path arrowok="t" o:connecttype="custom" o:connectlocs="0,0;0,321;2186,321;2186,0;0,0" o:connectangles="0,0,0,0,0"/>
          </v:shape>
          <v:rect id="Rectangle 708" o:spid="_x0000_s2078" style="position:absolute;left:3127;top:18217;width:2186;height:3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YC28MA&#10;AADbAAAADwAAAGRycy9kb3ducmV2LnhtbESPT2vCQBTE7wW/w/IKvdWNgWoaXUULgniqf3p/ZJ9J&#10;avbtmt3G+O27guBxmJnfMLNFbxrRUetrywpGwwQEcWF1zaWC42H9noHwAVljY5kU3MjDYj54mWGu&#10;7ZV31O1DKSKEfY4KqhBcLqUvKjLoh9YRR+9kW4MhyraUusVrhJtGpkkylgZrjgsVOvqqqDjv/4yC&#10;8+jy0f3qyfYzG/Mq3X67H7d2Sr299sspiEB9eIYf7Y1WkKVw/xJ/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YC28MAAADbAAAADwAAAAAAAAAAAAAAAACYAgAAZHJzL2Rv&#10;d25yZXYueG1sUEsFBgAAAAAEAAQA9QAAAIgDAAAAAA==&#10;" filled="f" stroked="f" strokeweight="1pt">
            <v:textbox style="mso-next-textbox:#Rectangle 708" inset="1pt,1pt,1pt,1pt">
              <w:txbxContent>
                <w:p w:rsidR="00FC700A" w:rsidRPr="000B258F" w:rsidRDefault="00FC700A" w:rsidP="007A072B">
                  <w:pPr>
                    <w:rPr>
                      <w:color w:val="000000"/>
                      <w:sz w:val="18"/>
                      <w:lang w:val="en-US"/>
                    </w:rPr>
                  </w:pPr>
                  <w:r>
                    <w:rPr>
                      <w:color w:val="000000"/>
                      <w:sz w:val="18"/>
                    </w:rPr>
                    <w:t>Смагин</w:t>
                  </w:r>
                </w:p>
              </w:txbxContent>
            </v:textbox>
          </v:rect>
          <v:shape id="Freeform 709" o:spid="_x0000_s2077" style="position:absolute;left:3127;top:18572;width:2176;height:320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zX3b8A&#10;AADbAAAADwAAAGRycy9kb3ducmV2LnhtbESPzQrCMBCE74LvEFbwpqk/iFSjiCAIntR68LY0a1tt&#10;NqWJtb69EQSPw8x8wyzXrSlFQ7UrLCsYDSMQxKnVBWcKkvNuMAfhPLLG0jIpeJOD9arbWWKs7YuP&#10;1Jx8JgKEXYwKcu+rWEqX5mTQDW1FHLybrQ36IOtM6hpfAW5KOY6imTRYcFjIsaJtTunj9DQKZOST&#10;S1Vsrne3n9JYH45Js22V6vfazQKEp9b/w7/2XiuYT+D7JfwAuf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9PNfdvwAAANsAAAAPAAAAAAAAAAAAAAAAAJgCAABkcnMvZG93bnJl&#10;di54bWxQSwUGAAAAAAQABAD1AAAAhAMAAAAA&#10;" path="m,l,20000r20000,l20000,,,e" filled="f" stroked="f" strokeweight="1pt">
            <v:path arrowok="t" o:connecttype="custom" o:connectlocs="0,0;0,320;2176,320;2176,0;0,0" o:connectangles="0,0,0,0,0"/>
          </v:shape>
          <v:rect id="Rectangle 710" o:spid="_x0000_s2076" style="position:absolute;left:3127;top:18572;width:2176;height:3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M/NMMA&#10;AADbAAAADwAAAGRycy9kb3ducmV2LnhtbESPS2/CMBCE75X6H6ytxK04IB4hxaAWCQlx4nlfxdsk&#10;JV67sQnh32OkSj2OZuYbzXzZmVq01PjKsoJBPwFBnFtdcaHgdFy/pyB8QNZYWyYFd/KwXLy+zDHT&#10;9sZ7ag+hEBHCPkMFZQguk9LnJRn0feuIo/dtG4MhyqaQusFbhJtaDpNkIg1WHBdKdLQqKb8crkbB&#10;ZfA7bn/0dDtLJ/w13O7c2a2dUr237vMDRKAu/If/2hutIB3B80v8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M/NMMAAADbAAAADwAAAAAAAAAAAAAAAACYAgAAZHJzL2Rv&#10;d25yZXYueG1sUEsFBgAAAAAEAAQA9QAAAIgDAAAAAA==&#10;" filled="f" stroked="f" strokeweight="1pt">
            <v:textbox style="mso-next-textbox:#Rectangle 710" inset="1pt,1pt,1pt,1pt">
              <w:txbxContent>
                <w:p w:rsidR="00FC700A" w:rsidRPr="000B258F" w:rsidRDefault="00FC700A" w:rsidP="007A072B">
                  <w:pPr>
                    <w:rPr>
                      <w:color w:val="000000"/>
                    </w:rPr>
                  </w:pPr>
                </w:p>
              </w:txbxContent>
            </v:textbox>
          </v:rect>
          <v:shape id="Freeform 711" o:spid="_x0000_s2075" style="position:absolute;left:7161;top:17859;width:1030;height:321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nqMr8A&#10;AADbAAAADwAAAGRycy9kb3ducmV2LnhtbESPwQrCMBBE74L/EFbwpqmiItUoIgiCJ7UevC3N2lab&#10;TWlirX9vBMHjMDNvmOW6NaVoqHaFZQWjYQSCOLW64ExBct4N5iCcR9ZYWiYFb3KwXnU7S4y1ffGR&#10;mpPPRICwi1FB7n0VS+nSnAy6oa2Ig3eztUEfZJ1JXeMrwE0px1E0kwYLDgs5VrTNKX2cnkaBjHxy&#10;qYrN9e72ExrrwzFptq1S/V67WYDw1Pp/+NfeawXzKXy/hB8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meoyvwAAANsAAAAPAAAAAAAAAAAAAAAAAJgCAABkcnMvZG93bnJl&#10;di54bWxQSwUGAAAAAAQABAD1AAAAhAMAAAAA&#10;" path="m,l,20000r20000,l20000,,,e" filled="f" stroked="f" strokeweight="1pt">
            <v:path arrowok="t" o:connecttype="custom" o:connectlocs="0,0;0,321;1030,321;1030,0;0,0" o:connectangles="0,0,0,0,0"/>
          </v:shape>
          <v:rect id="Rectangle 712" o:spid="_x0000_s2074" style="position:absolute;left:7161;top:17859;width:1030;height:3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0E2MMA&#10;AADbAAAADwAAAGRycy9kb3ducmV2LnhtbESPT2vCQBTE7wW/w/IK3upGwZhGV9GCUDzVP70/ss8k&#10;Nft2zW5j+u27guBxmJnfMItVbxrRUetrywrGowQEcWF1zaWC03H7loHwAVljY5kU/JGH1XLwssBc&#10;2xvvqTuEUkQI+xwVVCG4XEpfVGTQj6wjjt7ZtgZDlG0pdYu3CDeNnCRJKg3WHBcqdPRRUXE5/BoF&#10;l/F12v3o2e49S3kz2X25b7d1Sg1f+/UcRKA+PMOP9qdWkKVw/xJ/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0E2MMAAADbAAAADwAAAAAAAAAAAAAAAACYAgAAZHJzL2Rv&#10;d25yZXYueG1sUEsFBgAAAAAEAAQA9QAAAIgDAAAAAA==&#10;" filled="f" stroked="f" strokeweight="1pt">
            <v:textbox style="mso-next-textbox:#Rectangle 712" inset="1pt,1pt,1pt,1pt">
              <w:txbxContent>
                <w:p w:rsidR="00FC700A" w:rsidRPr="000B258F" w:rsidRDefault="00FC700A" w:rsidP="007A072B">
                  <w:pPr>
                    <w:pStyle w:val="-1"/>
                    <w:rPr>
                      <w:b/>
                    </w:rPr>
                  </w:pPr>
                  <w:r w:rsidRPr="000B258F">
                    <w:t>Дата</w:t>
                  </w:r>
                </w:p>
              </w:txbxContent>
            </v:textbox>
          </v:rect>
          <v:shape id="Freeform 713" o:spid="_x0000_s2073" style="position:absolute;left:5439;top:17859;width:1586;height:321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fR3r8A&#10;AADbAAAADwAAAGRycy9kb3ducmV2LnhtbESPwQrCMBBE74L/EFbwpqkiKtUoIgiCJ7UevC3N2lab&#10;TWlirX9vBMHjMDNvmOW6NaVoqHaFZQWjYQSCOLW64ExBct4N5iCcR9ZYWiYFb3KwXnU7S4y1ffGR&#10;mpPPRICwi1FB7n0VS+nSnAy6oa2Ig3eztUEfZJ1JXeMrwE0px1E0lQYLDgs5VrTNKX2cnkaBjHxy&#10;qYrN9e72ExrrwzFptq1S/V67WYDw1Pp/+NfeawXzGXy/hB8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B9HevwAAANsAAAAPAAAAAAAAAAAAAAAAAJgCAABkcnMvZG93bnJl&#10;di54bWxQSwUGAAAAAAQABAD1AAAAhAMAAAAA&#10;" path="m,l,20000r20000,l20000,,,e" filled="f" stroked="f" strokeweight="1pt">
            <v:path arrowok="t" o:connecttype="custom" o:connectlocs="0,0;0,321;1586,321;1586,0;0,0" o:connectangles="0,0,0,0,0"/>
          </v:shape>
          <v:rect id="Rectangle 714" o:spid="_x0000_s2072" style="position:absolute;left:5439;top:17859;width:1586;height:3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41McEA&#10;AADbAAAADwAAAGRycy9kb3ducmV2LnhtbERPz2vCMBS+C/sfwhvspmmF1a4aZQ4E6Wm67f5onm3X&#10;5iU2Wa3//XIY7Pjx/d7sJtOLkQbfWlaQLhIQxJXVLdcKPj8O8xyED8gae8uk4E4edtuH2QYLbW98&#10;ovEcahFD2BeooAnBFVL6qiGDfmEdceQudjAYIhxqqQe8xXDTy2WSZNJgy7GhQUdvDVXd+cco6NLr&#10;8/itV+VLnvF+Wb67L3dwSj09Tq9rEIGm8C/+cx+1gjyOjV/i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eNTHBAAAA2wAAAA8AAAAAAAAAAAAAAAAAmAIAAGRycy9kb3du&#10;cmV2LnhtbFBLBQYAAAAABAAEAPUAAACGAwAAAAA=&#10;" filled="f" stroked="f" strokeweight="1pt">
            <v:textbox style="mso-next-textbox:#Rectangle 714" inset="1pt,1pt,1pt,1pt">
              <w:txbxContent>
                <w:p w:rsidR="00FC700A" w:rsidRPr="000B258F" w:rsidRDefault="00FC700A" w:rsidP="007A072B">
                  <w:pPr>
                    <w:rPr>
                      <w:b/>
                      <w:sz w:val="18"/>
                      <w:szCs w:val="18"/>
                    </w:rPr>
                  </w:pPr>
                  <w:r w:rsidRPr="000B258F">
                    <w:rPr>
                      <w:sz w:val="18"/>
                      <w:szCs w:val="18"/>
                    </w:rPr>
                    <w:t>Подпись</w:t>
                  </w:r>
                </w:p>
              </w:txbxContent>
            </v:textbox>
          </v:rect>
          <v:shape id="Freeform 715" o:spid="_x0000_s2071" style="position:absolute;left:3127;top:17859;width:2186;height:321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TgN78A&#10;AADbAAAADwAAAGRycy9kb3ducmV2LnhtbESPwQrCMBBE74L/EFbwpqkiotUoIgiCJ7UevC3N2lab&#10;TWlirX9vBMHjMDNvmOW6NaVoqHaFZQWjYQSCOLW64ExBct4NZiCcR9ZYWiYFb3KwXnU7S4y1ffGR&#10;mpPPRICwi1FB7n0VS+nSnAy6oa2Ig3eztUEfZJ1JXeMrwE0px1E0lQYLDgs5VrTNKX2cnkaBjHxy&#10;qYrN9e72ExrrwzFptq1S/V67WYDw1Pp/+NfeawWzOXy/hB8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1OA3vwAAANsAAAAPAAAAAAAAAAAAAAAAAJgCAABkcnMvZG93bnJl&#10;di54bWxQSwUGAAAAAAQABAD1AAAAhAMAAAAA&#10;" path="m,l,20000r20000,l20000,,,e" filled="f" stroked="f" strokeweight="1pt">
            <v:path arrowok="t" o:connecttype="custom" o:connectlocs="0,0;0,321;2186,321;2186,0;0,0" o:connectangles="0,0,0,0,0"/>
          </v:shape>
          <v:rect id="Rectangle 716" o:spid="_x0000_s2070" style="position:absolute;left:3127;top:17859;width:2186;height:3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Gv6sEA&#10;AADbAAAADwAAAGRycy9kb3ducmV2LnhtbERPz2vCMBS+C/sfwht4s6kFtVajbIPC8DTrdn80z7az&#10;ecmarHb//XIY7Pjx/d4fJ9OLkQbfWVawTFIQxLXVHTcK3i/lIgfhA7LG3jIp+CEPx8PDbI+Ftnc+&#10;01iFRsQQ9gUqaENwhZS+bsmgT6wjjtzVDgZDhEMj9YD3GG56maXpWhrsODa06OilpfpWfRsFt+XX&#10;avzUm9M2X/NzdnpzH650Ss0fp6cdiEBT+Bf/uV+1gm1cH7/EHyA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xr+rBAAAA2wAAAA8AAAAAAAAAAAAAAAAAmAIAAGRycy9kb3du&#10;cmV2LnhtbFBLBQYAAAAABAAEAPUAAACGAwAAAAA=&#10;" filled="f" stroked="f" strokeweight="1pt">
            <v:textbox style="mso-next-textbox:#Rectangle 716" inset="1pt,1pt,1pt,1pt">
              <w:txbxContent>
                <w:p w:rsidR="00FC700A" w:rsidRPr="000B258F" w:rsidRDefault="00FC700A" w:rsidP="007A072B">
                  <w:pPr>
                    <w:rPr>
                      <w:b/>
                      <w:sz w:val="18"/>
                      <w:szCs w:val="18"/>
                    </w:rPr>
                  </w:pPr>
                  <w:r w:rsidRPr="000B258F">
                    <w:rPr>
                      <w:sz w:val="18"/>
                      <w:szCs w:val="18"/>
                    </w:rPr>
                    <w:t>№</w:t>
                  </w:r>
                  <w:r w:rsidRPr="000B258F">
                    <w:rPr>
                      <w:sz w:val="18"/>
                      <w:szCs w:val="18"/>
                      <w:lang w:val="en-US"/>
                    </w:rPr>
                    <w:t xml:space="preserve"> </w:t>
                  </w:r>
                  <w:r w:rsidRPr="000B258F">
                    <w:rPr>
                      <w:sz w:val="18"/>
                      <w:szCs w:val="18"/>
                    </w:rPr>
                    <w:t>документа</w:t>
                  </w:r>
                </w:p>
              </w:txbxContent>
            </v:textbox>
          </v:rect>
          <v:group id="Group 717" o:spid="_x0000_s2067" style="position:absolute;left:-305;top:15903;width:510;height:1993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<v:shape id="Freeform 718" o:spid="_x0000_s2069" style="position:absolute;width:20000;height:20000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hd6cUA&#10;AADbAAAADwAAAGRycy9kb3ducmV2LnhtbESPQUsDMRSE74L/ITyhF2mzVih227SI0FK8iFFKj4/N&#10;62bp5mVN0u7WX28EweMwM98wy/XgWnGhEBvPCh4mBQjiypuGawWfH5vxE4iYkA22nknBlSKsV7c3&#10;SyyN7/mdLjrVIkM4lqjAptSVUsbKksM48R1x9o4+OExZhlqagH2Gu1ZOi2ImHTacFyx29GKpOumz&#10;U3C/Pevw+Pb9ddi/2tTPtdNxtlVqdDc8L0AkGtJ/+K+9MwrmU/j9kn+A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uF3pxQAAANsAAAAPAAAAAAAAAAAAAAAAAJgCAABkcnMv&#10;ZG93bnJldi54bWxQSwUGAAAAAAQABAD1AAAAigMAAAAA&#10;" path="m,l,20000r20000,l20000,,,e" filled="f" stroked="f">
              <v:path arrowok="t" o:connecttype="custom" o:connectlocs="0,0;0,20000;20000,20000;20000,0;0,0" o:connectangles="0,0,0,0,0"/>
            </v:shape>
            <v:rect id="Rectangle 719" o:spid="_x0000_s2068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/uv8MA&#10;AADbAAAADwAAAGRycy9kb3ducmV2LnhtbESPQWvCQBSE7wX/w/IK3pqNSkVTVxGh4qlFW6THR/Yl&#10;G5p9G7LbbPz3bqHQ4zAz3zCb3WhbMVDvG8cKZlkOgrh0uuFawefH69MKhA/IGlvHpOBGHnbbycMG&#10;C+0in2m4hFokCPsCFZgQukJKXxqy6DPXESevcr3FkGRfS91jTHDbynmeL6XFhtOCwY4Ohsrvy49V&#10;cF7GdzOsjkOc7eNXFebEz9c3paaP4/4FRKAx/If/2ietYL2A3y/pB8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Z/uv8MAAADbAAAADwAAAAAAAAAAAAAAAACYAgAAZHJzL2Rv&#10;d25yZXYueG1sUEsFBgAAAAAEAAQA9QAAAIgDAAAAAA==&#10;" filled="f" stroked="f">
              <v:textbox style="layout-flow:vertical;mso-layout-flow-alt:bottom-to-top;mso-next-textbox:#Rectangle 719" inset="0,0,0,0">
                <w:txbxContent>
                  <w:p w:rsidR="00FC700A" w:rsidRPr="000B258F" w:rsidRDefault="00FC700A" w:rsidP="007A072B">
                    <w:pPr>
                      <w:spacing w:before="40"/>
                      <w:rPr>
                        <w:sz w:val="18"/>
                        <w:szCs w:val="18"/>
                      </w:rPr>
                    </w:pPr>
                    <w:r w:rsidRPr="000B258F">
                      <w:rPr>
                        <w:sz w:val="18"/>
                        <w:szCs w:val="18"/>
                      </w:rPr>
                      <w:t>Подпись и дата</w:t>
                    </w:r>
                  </w:p>
                </w:txbxContent>
              </v:textbox>
            </v:rect>
          </v:group>
          <v:group id="Group 720" o:spid="_x0000_s2064" style="position:absolute;left:-305;top:14332;width:510;height:1483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<v:shape id="Freeform 721" o:spid="_x0000_s2066" style="position:absolute;width:20000;height:20000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HFncUA&#10;AADbAAAADwAAAGRycy9kb3ducmV2LnhtbESPQUsDMRSE74L/IbyCF2mzWizttmmRQkvxIkYRj4/N&#10;62bp5mVN0u7qrzeC4HGYmW+Y1WZwrbhQiI1nBXeTAgRx5U3DtYK31914DiImZIOtZ1LwRRE26+ur&#10;FZbG9/xCF51qkSEcS1RgU+pKKWNlyWGc+I44e0cfHKYsQy1NwD7DXSvvi2ImHTacFyx2tLVUnfTZ&#10;Kbjdn3WYPn9/frw/2dQvtNNxtlfqZjQ8LkEkGtJ/+K99MAoWD/D7Jf8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UcWdxQAAANsAAAAPAAAAAAAAAAAAAAAAAJgCAABkcnMv&#10;ZG93bnJldi54bWxQSwUGAAAAAAQABAD1AAAAigMAAAAA&#10;" path="m,l,20000r20000,l20000,,,e" filled="f" stroked="f">
              <v:path arrowok="t" o:connecttype="custom" o:connectlocs="0,0;0,20000;20000,20000;20000,0;0,0" o:connectangles="0,0,0,0,0"/>
            </v:shape>
            <v:rect id="Rectangle 722" o:spid="_x0000_s2065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hNJ8MA&#10;AADbAAAADwAAAGRycy9kb3ducmV2LnhtbESPT2sCMRTE74V+h/AKvdWsgotujSKCxZPFP4jHx+a5&#10;Wbp5WTbpZvvtTUHwOMzMb5jFarCN6KnztWMF41EGgrh0uuZKwfm0/ZiB8AFZY+OYFPyRh9Xy9WWB&#10;hXaRD9QfQyUShH2BCkwIbSGlLw1Z9CPXEifv5jqLIcmukrrDmOC2kZMsy6XFmtOCwZY2hsqf469V&#10;cMjjt+lnX30cr+P1FibE08teqfe3Yf0JItAQnuFHe6cVzHP4/5J+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ehNJ8MAAADbAAAADwAAAAAAAAAAAAAAAACYAgAAZHJzL2Rv&#10;d25yZXYueG1sUEsFBgAAAAAEAAQA9QAAAIgDAAAAAA==&#10;" filled="f" stroked="f">
              <v:textbox style="layout-flow:vertical;mso-layout-flow-alt:bottom-to-top;mso-next-textbox:#Rectangle 722" inset="0,0,0,0">
                <w:txbxContent>
                  <w:p w:rsidR="00FC700A" w:rsidRPr="000B258F" w:rsidRDefault="00FC700A" w:rsidP="009B2545">
                    <w:pPr>
                      <w:spacing w:before="40"/>
                      <w:jc w:val="center"/>
                      <w:rPr>
                        <w:sz w:val="18"/>
                        <w:szCs w:val="18"/>
                      </w:rPr>
                    </w:pPr>
                    <w:r w:rsidRPr="000B258F">
                      <w:rPr>
                        <w:sz w:val="18"/>
                        <w:szCs w:val="18"/>
                      </w:rPr>
                      <w:t>Взам. инв. №</w:t>
                    </w:r>
                  </w:p>
                  <w:p w:rsidR="00FC700A" w:rsidRPr="000B258F" w:rsidRDefault="00FC700A" w:rsidP="009B2545">
                    <w:pPr>
                      <w:jc w:val="center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</v:group>
          <v:group id="Group 723" o:spid="_x0000_s2061" style="position:absolute;left:-305;top:1050;width:510;height:235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<v:shape id="Freeform 724" o:spid="_x0000_s2063" style="position:absolute;width:20000;height:20000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BqA8IA&#10;AADbAAAADwAAAGRycy9kb3ducmV2LnhtbERPTWsCMRC9F/wPYYReSs1aQerWKCJUihdpWkqPw2a6&#10;WbqZrEl0V3+9ORR6fLzv5XpwrThTiI1nBdNJAYK48qbhWsHnx+vjM4iYkA22nknBhSKsV6O7JZbG&#10;9/xOZ51qkUM4lqjAptSVUsbKksM48R1x5n58cJgyDLU0Afsc7lr5VBRz6bDh3GCxo62l6lefnIKH&#10;3UmH2eF6/P7a29QvtNNxvlPqfjxsXkAkGtK/+M/9ZhQs8tj8Jf8Aub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UGoDwgAAANsAAAAPAAAAAAAAAAAAAAAAAJgCAABkcnMvZG93&#10;bnJldi54bWxQSwUGAAAAAAQABAD1AAAAhwMAAAAA&#10;" path="m,l,20000r20000,l20000,,,e" filled="f" stroked="f">
              <v:path arrowok="t" o:connecttype="custom" o:connectlocs="0,0;0,20000;20000,20000;20000,0;0,0" o:connectangles="0,0,0,0,0"/>
            </v:shape>
            <v:rect id="Rectangle 725" o:spid="_x0000_s2062" style="position:absolute;width:17804;height:163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nGasQA&#10;AADbAAAADwAAAGRycy9kb3ducmV2LnhtbESPQWvCQBSE74L/YXmCF9GNQqWmrqItQqWXGhV6fGRf&#10;k9Ds25Bd4/rv3YLgcZiZb5jlOphadNS6yrKC6SQBQZxbXXGh4HTcjV9BOI+ssbZMCm7kYL3q95aY&#10;anvlA3WZL0SEsEtRQel9k0rp8pIMuoltiKP3a1uDPsq2kLrFa4SbWs6SZC4NVhwXSmzovaT8L7sY&#10;Bd/brw4/mnn2c9iPTreXc5ieZVBqOAibNxCegn+GH+1PrWCxgP8v8Qf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JxmrEAAAA2wAAAA8AAAAAAAAAAAAAAAAAmAIAAGRycy9k&#10;b3ducmV2LnhtbFBLBQYAAAAABAAEAPUAAACJAwAAAAA=&#10;" filled="f" stroked="f">
              <v:textbox style="layout-flow:vertical;mso-layout-flow-alt:bottom-to-top;mso-next-textbox:#Rectangle 725" inset="1.8pt,1.8pt,1.8pt,1.8pt">
                <w:txbxContent>
                  <w:p w:rsidR="00FC700A" w:rsidRPr="003B4809" w:rsidRDefault="00FC700A" w:rsidP="007A072B">
                    <w:pPr>
                      <w:pStyle w:val="-1"/>
                      <w:jc w:val="both"/>
                      <w:rPr>
                        <w:sz w:val="18"/>
                        <w:szCs w:val="18"/>
                      </w:rPr>
                    </w:pPr>
                    <w:r w:rsidRPr="003B4809">
                      <w:rPr>
                        <w:sz w:val="18"/>
                        <w:szCs w:val="18"/>
                      </w:rPr>
                      <w:t>Перв. примен.</w:t>
                    </w:r>
                  </w:p>
                </w:txbxContent>
              </v:textbox>
            </v:rect>
          </v:group>
          <v:group id="Group 726" o:spid="_x0000_s2058" style="position:absolute;left:-323;top:5398;width:510;height:2824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<v:shape id="Freeform 727" o:spid="_x0000_s2060" style="position:absolute;width:20000;height:20000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t1MsQA&#10;AADcAAAADwAAAGRycy9kb3ducmV2LnhtbERPTUsDMRC9C/6HMEIv0mZbobTbpkUEi3gRU5Eeh810&#10;s3QzWZO0u/rrjSD0No/3Oevt4FpxoRAbzwqmkwIEceVNw7WCj/3zeAEiJmSDrWdS8E0RtpvbmzWW&#10;xvf8ThedapFDOJaowKbUlVLGypLDOPEdceaOPjhMGYZamoB9DnetnBXFXDpsODdY7OjJUnXSZ6fg&#10;fnfW4eHt5+vw+WpTv9ROx/lOqdHd8LgCkWhIV/G/+8Xk+cUU/p7JF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rdTLEAAAA3AAAAA8AAAAAAAAAAAAAAAAAmAIAAGRycy9k&#10;b3ducmV2LnhtbFBLBQYAAAAABAAEAPUAAACJAwAAAAA=&#10;" path="m,l,20000r20000,l20000,,,e" filled="f" stroked="f">
              <v:path arrowok="t" o:connecttype="custom" o:connectlocs="0,0;0,20000;20000,20000;20000,0;0,0" o:connectangles="0,0,0,0,0"/>
            </v:shape>
            <v:rect id="Rectangle 728" o:spid="_x0000_s2059" style="position:absolute;width:20000;height:92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OqFsMA&#10;AADcAAAADwAAAGRycy9kb3ducmV2LnhtbERPTWvCQBC9C/0PyxS8SN0oKCV1lbYiKF40jdDjkJ0m&#10;odnZkF3j+u9dQfA2j/c5i1Uwjeipc7VlBZNxAoK4sLrmUkH+s3l7B+E8ssbGMim4koPV8mWwwFTb&#10;Cx+pz3wpYgi7FBVU3replK6oyKAb25Y4cn+2M+gj7EqpO7zEcNPIaZLMpcGaY0OFLX1XVPxnZ6Pg&#10;8LXvcd3Os9/jbpRfZ6cwOcmg1PA1fH6A8BT8U/xwb3Wcn0zh/ky8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OqFsMAAADcAAAADwAAAAAAAAAAAAAAAACYAgAAZHJzL2Rv&#10;d25yZXYueG1sUEsFBgAAAAAEAAQA9QAAAIgDAAAAAA==&#10;" filled="f" stroked="f">
              <v:textbox style="layout-flow:vertical;mso-layout-flow-alt:bottom-to-top;mso-next-textbox:#Rectangle 728" inset="1.8pt,1.8pt,1.8pt,1.8pt">
                <w:txbxContent>
                  <w:p w:rsidR="00FC700A" w:rsidRPr="000B258F" w:rsidRDefault="00FC700A" w:rsidP="007A072B">
                    <w:pPr>
                      <w:ind w:right="-36"/>
                      <w:rPr>
                        <w:sz w:val="18"/>
                        <w:szCs w:val="18"/>
                      </w:rPr>
                    </w:pPr>
                    <w:r w:rsidRPr="000B258F">
                      <w:rPr>
                        <w:sz w:val="18"/>
                        <w:szCs w:val="18"/>
                      </w:rPr>
                      <w:t>Справ. №</w:t>
                    </w:r>
                  </w:p>
                </w:txbxContent>
              </v:textbox>
            </v:rect>
          </v:group>
          <v:group id="Group 729" o:spid="_x0000_s2055" style="position:absolute;left:-323;top:10321;width:510;height:1992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<v:shape id="Freeform 730" o:spid="_x0000_s2057" style="position:absolute;width:20000;height:20000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zWqsQA&#10;AADcAAAADwAAAGRycy9kb3ducmV2LnhtbERPTUsDMRC9C/6HMAUv0mbVUnRtWqTQIl6kqRSPw2bc&#10;LN1M1iTtrv56IxR6m8f7nPlycK04UYiNZwV3kwIEceVNw7WCj916/AgiJmSDrWdS8EMRlovrqzmW&#10;xve8pZNOtcghHEtUYFPqSiljZclhnPiOOHNfPjhMGYZamoB9DnetvC+KmXTYcG6w2NHKUnXQR6fg&#10;dnPU4eH99/tz/2ZT/6SdjrONUjej4eUZRKIhXcRn96vJ84sp/D+TL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c1qrEAAAA3AAAAA8AAAAAAAAAAAAAAAAAmAIAAGRycy9k&#10;b3ducmV2LnhtbFBLBQYAAAAABAAEAPUAAACJAwAAAAA=&#10;" path="m,l,20000r20000,l20000,,,e" filled="f" stroked="f">
              <v:path arrowok="t" o:connecttype="custom" o:connectlocs="0,0;0,20000;20000,20000;20000,0;0,0" o:connectangles="0,0,0,0,0"/>
            </v:shape>
            <v:rect id="Rectangle 731" o:spid="_x0000_s2056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VjWcAA&#10;AADcAAAADwAAAGRycy9kb3ducmV2LnhtbERPS4vCMBC+L/gfwgje1lRBkWoUEVz2tIsPxOPQjE2x&#10;mZQm29R/vxEEb/PxPWe16W0tOmp95VjBZJyBIC6crrhUcD7tPxcgfEDWWDsmBQ/ysFkPPlaYaxf5&#10;QN0xlCKFsM9RgQmhyaX0hSGLfuwa4sTdXGsxJNiWUrcYU7it5TTL5tJixanBYEM7Q8X9+GcVHObx&#10;13SLry5OtvF6C1Pi2eVHqdGw3y5BBOrDW/xyf+s0P5vB85l0gV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3VjWcAAAADcAAAADwAAAAAAAAAAAAAAAACYAgAAZHJzL2Rvd25y&#10;ZXYueG1sUEsFBgAAAAAEAAQA9QAAAIUDAAAAAA==&#10;" filled="f" stroked="f">
              <v:textbox style="layout-flow:vertical;mso-layout-flow-alt:bottom-to-top;mso-next-textbox:#Rectangle 731" inset="0,0,0,0">
                <w:txbxContent>
                  <w:p w:rsidR="00FC700A" w:rsidRPr="000B258F" w:rsidRDefault="00FC700A" w:rsidP="007A072B">
                    <w:pPr>
                      <w:spacing w:before="40"/>
                      <w:rPr>
                        <w:sz w:val="18"/>
                        <w:szCs w:val="18"/>
                      </w:rPr>
                    </w:pPr>
                    <w:r w:rsidRPr="000B258F">
                      <w:rPr>
                        <w:sz w:val="18"/>
                        <w:szCs w:val="18"/>
                      </w:rPr>
                      <w:t>Подпись и дата</w:t>
                    </w:r>
                  </w:p>
                  <w:p w:rsidR="00FC700A" w:rsidRPr="000B258F" w:rsidRDefault="00FC700A" w:rsidP="007A072B">
                    <w:pPr>
                      <w:rPr>
                        <w:sz w:val="18"/>
                        <w:szCs w:val="18"/>
                      </w:rPr>
                    </w:pPr>
                    <w:r w:rsidRPr="000B258F">
                      <w:rPr>
                        <w:sz w:val="18"/>
                        <w:szCs w:val="18"/>
                      </w:rPr>
                      <w:t xml:space="preserve">   дата</w:t>
                    </w:r>
                  </w:p>
                  <w:p w:rsidR="00FC700A" w:rsidRPr="000B258F" w:rsidRDefault="00FC700A" w:rsidP="007A072B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</v:group>
          <v:group id="Group 732" o:spid="_x0000_s2052" style="position:absolute;left:-323;top:12676;width:510;height:1483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<v:shape id="Freeform 733" o:spid="_x0000_s2054" style="position:absolute;width:20000;height:20000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5I3cQA&#10;AADcAAAADwAAAGRycy9kb3ducmV2LnhtbERPTUsDMRC9C/6HMIIXabNWqO22aZFCi3iRRik9Dptx&#10;s7iZbJO0u/rrjSB4m8f7nOV6cK24UIiNZwX34wIEceVNw7WC97ftaAYiJmSDrWdS8EUR1qvrqyWW&#10;xve8p4tOtcghHEtUYFPqSiljZclhHPuOOHMfPjhMGYZamoB9DnetnBTFVDpsODdY7GhjqfrUZ6fg&#10;bnfW4eH1+3Q8vNjUz7XTcbpT6vZmeFqASDSkf/Gf+9nk+cUj/D6TL5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OSN3EAAAA3AAAAA8AAAAAAAAAAAAAAAAAmAIAAGRycy9k&#10;b3ducmV2LnhtbFBLBQYAAAAABAAEAPUAAACJAwAAAAA=&#10;" path="m,l,20000r20000,l20000,,,e" filled="f" stroked="f">
              <v:path arrowok="t" o:connecttype="custom" o:connectlocs="0,0;0,20000;20000,20000;20000,0;0,0" o:connectangles="0,0,0,0,0"/>
            </v:shape>
            <v:rect id="Rectangle 734" o:spid="_x0000_s2053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TMx8QA&#10;AADcAAAADwAAAGRycy9kb3ducmV2LnhtbESPT2vDMAzF74V9B6PCbq3TwkpJ65ZS2Nhpo38YO4pY&#10;jUNjOcRenH376TDoTeI9vffTdj/6Vg3UxyawgcW8AEVcBdtwbeB6eZ2tQcWEbLENTAZ+KcJ+9zTZ&#10;YmlD5hMN51QrCeFYogGXUldqHStHHuM8dMSi3ULvMcna19r2mCXct3pZFCvtsWFpcNjR0VF1P/94&#10;A6dV/nTD+m3Ii0P+vqUl8cvXhzHP0/GwAZVoTA/z//W7FfxCaOUZmUD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0zMfEAAAA3AAAAA8AAAAAAAAAAAAAAAAAmAIAAGRycy9k&#10;b3ducmV2LnhtbFBLBQYAAAAABAAEAPUAAACJAwAAAAA=&#10;" filled="f" stroked="f">
              <v:textbox style="layout-flow:vertical;mso-layout-flow-alt:bottom-to-top;mso-next-textbox:#Rectangle 734" inset="0,0,0,0">
                <w:txbxContent>
                  <w:p w:rsidR="00FC700A" w:rsidRPr="000B258F" w:rsidRDefault="00FC700A" w:rsidP="007A072B">
                    <w:pPr>
                      <w:spacing w:before="40"/>
                      <w:rPr>
                        <w:sz w:val="18"/>
                        <w:szCs w:val="18"/>
                      </w:rPr>
                    </w:pPr>
                    <w:r w:rsidRPr="000B258F">
                      <w:rPr>
                        <w:sz w:val="18"/>
                        <w:szCs w:val="18"/>
                      </w:rPr>
                      <w:t>Инв. № дубл.</w:t>
                    </w:r>
                  </w:p>
                  <w:p w:rsidR="00FC700A" w:rsidRPr="000B258F" w:rsidRDefault="00FC700A" w:rsidP="007A072B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</v:group>
          <v:rect id="Rectangle 735" o:spid="_x0000_s2051" style="position:absolute;left:18161;top:18502;width:1586;height:3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FFt8IA&#10;AADcAAAADwAAAGRycy9kb3ducmV2LnhtbERPTWvCQBC9F/wPywi91U2EWo2uwQpCyam1eh+yYxLN&#10;zm6za5L++26h0Ns83uds8tG0oqfON5YVpLMEBHFpdcOVgtPn4WkJwgdkja1lUvBNHvLt5GGDmbYD&#10;f1B/DJWIIewzVFCH4DIpfVmTQT+zjjhyF9sZDBF2ldQdDjHctHKeJAtpsOHYUKOjfU3l7Xg3Cm7p&#10;13N/1S/Farng13nx7s7u4JR6nI67NYhAY/gX/7nfdJyfrOD3mXiB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0UW3wgAAANwAAAAPAAAAAAAAAAAAAAAAAJgCAABkcnMvZG93&#10;bnJldi54bWxQSwUGAAAAAAQABAD1AAAAhwMAAAAA&#10;" filled="f" stroked="f" strokeweight="1pt">
            <v:textbox style="mso-next-textbox:#Rectangle 735" inset="1pt,1pt,1pt,1pt">
              <w:txbxContent>
                <w:p w:rsidR="00FC700A" w:rsidRPr="00721BFE" w:rsidRDefault="00FC700A" w:rsidP="007A072B">
                  <w:pPr>
                    <w:pStyle w:val="aff5"/>
                    <w:ind w:firstLine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</w:t>
                  </w:r>
                </w:p>
              </w:txbxContent>
            </v:textbox>
          </v:rect>
          <w10:wrap anchorx="page" anchory="page"/>
          <w10:anchorlock/>
        </v:group>
      </w:pict>
    </w:r>
    <w:r>
      <w:rPr>
        <w:noProof/>
        <w:sz w:val="20"/>
      </w:rPr>
      <w:pict>
        <v:rect id="Rectangle 266" o:spid="_x0000_s2049" style="position:absolute;left:0;text-align:left;margin-left:-14.1pt;margin-top:-39.95pt;width:56.8pt;height:14.2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" filled="f" stroked="f">
          <v:textbox style="mso-next-textbox:#Rectangle 266" inset="0,0,0,0">
            <w:txbxContent>
              <w:p w:rsidR="00FC700A" w:rsidRDefault="00FC700A"/>
            </w:txbxContent>
          </v:textbox>
        </v:rect>
      </w:pict>
    </w:r>
    <w:r w:rsidR="00FC700A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0EB" w:rsidRDefault="003250EB">
      <w:r>
        <w:separator/>
      </w:r>
    </w:p>
  </w:footnote>
  <w:footnote w:type="continuationSeparator" w:id="0">
    <w:p w:rsidR="003250EB" w:rsidRDefault="003250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00A" w:rsidRDefault="003250EB">
    <w:pPr>
      <w:pStyle w:val="a8"/>
    </w:pPr>
    <w:r>
      <w:rPr>
        <w:noProof/>
      </w:rPr>
      <w:pict>
        <v:group id="Полотно 487" o:spid="_x0000_s2242" editas="canvas" style="position:absolute;left:0;text-align:left;margin-left:-15.05pt;margin-top:-.75pt;width:521.3pt;height:824.3pt;z-index:-251656704" coordsize="66205,104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56" type="#_x0000_t75" style="position:absolute;width:66205;height:104686;visibility:visible">
            <v:fill o:detectmouseclick="t"/>
            <v:path o:connecttype="none"/>
          </v:shape>
          <v:line id="Line 492" o:spid="_x0000_s2255" style="position:absolute;flip:y;visibility:visible" from="3667,97473" to="3675,102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260MQAAADcAAAADwAAAGRycy9kb3ducmV2LnhtbESPQWsCMRCF74X+hzAFbzVbD9KuRikF&#10;QdFDq4LXYTO7WbqZLEl013/vHAq9zfDevPfNcj36Tt0opjawgbdpAYq4CrblxsD5tHl9B5UyssUu&#10;MBm4U4L16vlpiaUNA//Q7ZgbJSGcSjTgcu5LrVPlyGOahp5YtDpEj1nW2GgbcZBw3+lZUcy1x5al&#10;wWFPX46q3+PVG9C7/fAdN7Nz3dTbPlx27jAfRmMmL+PnAlSmMf+b/663VvA/BF+ekQn06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zbrQxAAAANwAAAAPAAAAAAAAAAAA&#10;AAAAAKECAABkcnMvZG93bnJldi54bWxQSwUGAAAAAAQABAD5AAAAkgMAAAAA&#10;" strokeweight="1.5pt"/>
          <v:rect id="Rectangle 493" o:spid="_x0000_s2254" style="position:absolute;left:91;top:97473;width:3576;height:180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3cV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yP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fdxWwgAAANwAAAAPAAAAAAAAAAAAAAAAAJgCAABkcnMvZG93&#10;bnJldi54bWxQSwUGAAAAAAQABAD1AAAAhwMAAAAA&#10;" filled="f" stroked="f">
            <v:textbox style="mso-next-textbox:#Rectangle 493" inset="0,0,0,0">
              <w:txbxContent>
                <w:p w:rsidR="00FC700A" w:rsidRDefault="00FC700A" w:rsidP="0096204D">
                  <w:pPr>
                    <w:pStyle w:val="12"/>
                  </w:pPr>
                  <w:r>
                    <w:t>Лист</w:t>
                  </w:r>
                </w:p>
              </w:txbxContent>
            </v:textbox>
          </v:rect>
          <v:rect id="Rectangle 494" o:spid="_x0000_s2253" style="position:absolute;left:42922;top:101071;width:2672;height:180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IxscMA&#10;AADcAAAADwAAAGRycy9kb3ducmV2LnhtbERPz2vCMBS+C/sfwht4GTNVYYzOWIYieBFRN9jxLXlr&#10;y5qXtom19q83B8Hjx/d7kfW2Eh21vnSsYDpJQBBrZ0rOFXydNq/vIHxANlg5JgVX8pAtn0YLTI27&#10;8IG6Y8hFDGGfooIihDqV0uuCLPqJq4kj9+daiyHCNpemxUsMt5WcJcmbtFhybCiwplVB+v94tgrq&#10;359Ob9e0n++G5uq+X4ZmrQelxs/95weIQH14iO/urVEwn8X58Uw8An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IxscMAAADcAAAADwAAAAAAAAAAAAAAAACYAgAAZHJzL2Rv&#10;d25yZXYueG1sUEsFBgAAAAAEAAQA9QAAAIgDAAAAAA==&#10;" filled="f" stroked="f" strokeweight="1pt">
            <v:textbox style="mso-next-textbox:#Rectangle 494" inset="0,0,0,0">
              <w:txbxContent>
                <w:p w:rsidR="00FC700A" w:rsidRDefault="00FC700A" w:rsidP="0096204D">
                  <w:pPr>
                    <w:pStyle w:val="12"/>
                  </w:pPr>
                  <w:r>
                    <w:t>Изм</w:t>
                  </w:r>
                </w:p>
              </w:txbxContent>
            </v:textbox>
          </v:rect>
          <v:rect id="Rectangle 496" o:spid="_x0000_s2252" style="position:absolute;left:50074;top:101071;width:7120;height:180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6UKsYA&#10;AADcAAAADwAAAGRycy9kb3ducmV2LnhtbESPQWvCQBSE7wX/w/KEXopuVBCJrlIUwYtI1UKPz91n&#10;Epp9G7PbGPPru0Khx2FmvmEWq9aWoqHaF44VjIYJCGLtTMGZgvNpO5iB8AHZYOmYFDzIw2rZe1lg&#10;atydP6g5hkxECPsUFeQhVKmUXudk0Q9dRRy9q6sthijrTJoa7xFuSzlOkqm0WHBcyLGidU76+/hj&#10;FVSXr0bvNnSY7Lvbw32+dbeN7pR67bfvcxCB2vAf/mvvjILJeATPM/E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96UKsYAAADcAAAADwAAAAAAAAAAAAAAAACYAgAAZHJz&#10;L2Rvd25yZXYueG1sUEsFBgAAAAAEAAQA9QAAAIsDAAAAAA==&#10;" filled="f" stroked="f" strokeweight="1pt">
            <v:textbox style="mso-next-textbox:#Rectangle 496" inset="0,0,0,0">
              <w:txbxContent>
                <w:p w:rsidR="00FC700A" w:rsidRDefault="00FC700A" w:rsidP="0096204D">
                  <w:pPr>
                    <w:pStyle w:val="12"/>
                  </w:pPr>
                  <w:r>
                    <w:t>№ докум.</w:t>
                  </w:r>
                </w:p>
              </w:txbxContent>
            </v:textbox>
          </v:rect>
          <v:rect id="Rectangle 497" o:spid="_x0000_s2251" style="position:absolute;left:57194;top:101071;width:5368;height:180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wKXcYA&#10;AADcAAAADwAAAGRycy9kb3ducmV2LnhtbESPQWvCQBSE7wX/w/KEXopuGkEkuoooBS+l1Fbw+Nx9&#10;JsHs25jdxphf3xUKPQ4z8w2zWHW2Ei01vnSs4HWcgCDWzpScK/j+ehvNQPiAbLByTAru5GG1HDwt&#10;MDPuxp/U7kMuIoR9hgqKEOpMSq8LsujHriaO3tk1FkOUTS5Ng7cIt5VMk2QqLZYcFwqsaVOQvux/&#10;rIL6dGz1bksfk/f+eneHl/661b1Sz8NuPQcRqAv/4b/2ziiYpCk8zsQj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wwKXcYAAADcAAAADwAAAAAAAAAAAAAAAACYAgAAZHJz&#10;L2Rvd25yZXYueG1sUEsFBgAAAAAEAAQA9QAAAIsDAAAAAA==&#10;" filled="f" stroked="f" strokeweight="1pt">
            <v:textbox style="mso-next-textbox:#Rectangle 497" inset="0,0,0,0">
              <w:txbxContent>
                <w:p w:rsidR="00FC700A" w:rsidRDefault="00FC700A" w:rsidP="0096204D">
                  <w:pPr>
                    <w:pStyle w:val="12"/>
                    <w:rPr>
                      <w:rFonts w:ascii="Arial" w:hAnsi="Arial"/>
                    </w:rPr>
                  </w:pPr>
                  <w:r>
                    <w:t>Подп.</w:t>
                  </w:r>
                </w:p>
              </w:txbxContent>
            </v:textbox>
          </v:rect>
          <v:rect id="Rectangle 498" o:spid="_x0000_s2250" style="position:absolute;left:62562;top:101071;width:3576;height:180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CvxsYA&#10;AADcAAAADwAAAGRycy9kb3ducmV2LnhtbESPQWvCQBSE7wX/w/KEXopuakAkuoooBS+l1Fbw+Nx9&#10;JsHs25jdxphf3xUKPQ4z8w2zWHW2Ei01vnSs4HWcgCDWzpScK/j+ehvNQPiAbLByTAru5GG1HDwt&#10;MDPuxp/U7kMuIoR9hgqKEOpMSq8LsujHriaO3tk1FkOUTS5Ng7cIt5WcJMlUWiw5LhRY06Ygfdn/&#10;WAX16djq3ZY+0vf+eneHl/661b1Sz8NuPQcRqAv/4b/2zihIJyk8zsQj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ECvxsYAAADcAAAADwAAAAAAAAAAAAAAAACYAgAAZHJz&#10;L2Rvd25yZXYueG1sUEsFBgAAAAAEAAQA9QAAAIsDAAAAAA==&#10;" filled="f" stroked="f" strokeweight="1pt">
            <v:textbox style="mso-next-textbox:#Rectangle 498" inset="0,0,0,0">
              <w:txbxContent>
                <w:p w:rsidR="00FC700A" w:rsidRDefault="00FC700A" w:rsidP="0096204D">
                  <w:pPr>
                    <w:pStyle w:val="12"/>
                  </w:pPr>
                  <w:r>
                    <w:t>Дата</w:t>
                  </w:r>
                </w:p>
              </w:txbxContent>
            </v:textbox>
          </v:rect>
          <v:line id="Line 500" o:spid="_x0000_s2249" style="position:absolute;flip:y;visibility:visible" from="45594,97464" to="45610,102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40b1cQAAADcAAAADwAAAGRycy9kb3ducmV2LnhtbESPQWsCMRSE7wX/Q3iCt5rtKiJboxRB&#10;UOyhVcHrY/N2s3TzsiTRXf99IxR6HGbmG2a1GWwr7uRD41jB2zQDQVw63XCt4HLevS5BhIissXVM&#10;Ch4UYLMevayw0K7nb7qfYi0ShEOBCkyMXSFlKA1ZDFPXESevct5iTNLXUnvsE9y2Ms+yhbTYcFow&#10;2NHWUPlzulkF8nDsv/wuv1R1te/c9WA+F/2g1GQ8fLyDiDTE//Bfe68VzPI5PM+kI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jRvVxAAAANwAAAAPAAAAAAAAAAAA&#10;AAAAAKECAABkcnMvZG93bnJldi54bWxQSwUGAAAAAAQABAD5AAAAkgMAAAAA&#10;" strokeweight="1.5pt"/>
          <v:line id="Line 501" o:spid="_x0000_s2248" style="position:absolute;visibility:visible" from="42922,101071" to="66113,1010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d8fMUAAADcAAAADwAAAGRycy9kb3ducmV2LnhtbESPT2vCQBTE7wW/w/IEb3Wj0iLRVUTw&#10;D701LYK3R/aZxGTfxt2Nxm/fLRR6HGbmN8xy3ZtG3Mn5yrKCyTgBQZxbXXGh4Ptr9zoH4QOyxsYy&#10;KXiSh/Vq8LLEVNsHf9I9C4WIEPYpKihDaFMpfV6SQT+2LXH0LtYZDFG6QmqHjwg3jZwmybs0WHFc&#10;KLGlbUl5nXVGwanL+Hytd67Bbn84XE632s8+lBoN+80CRKA+/If/2ketYDZ9g98z8QjI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6d8fMUAAADcAAAADwAAAAAAAAAA&#10;AAAAAAChAgAAZHJzL2Rvd25yZXYueG1sUEsFBgAAAAAEAAQA+QAAAJMDAAAAAA==&#10;" strokeweight="1.5pt"/>
          <v:line id="Line 503" o:spid="_x0000_s2247" style="position:absolute;flip:y;visibility:visible" from="62562,97473" to="62570,102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MgOcQAAADcAAAADwAAAGRycy9kb3ducmV2LnhtbESPQWvCQBSE7wX/w/IEb3VjCqGkrlIK&#10;glIPrQpeH9mXbGj2bdhdTfz3bkHwOMzMN8xyPdpOXMmH1rGCxTwDQVw53XKj4HTcvL6DCBFZY+eY&#10;FNwowHo1eVliqd3Av3Q9xEYkCIcSFZgY+1LKUBmyGOauJ05e7bzFmKRvpPY4JLjtZJ5lhbTYclow&#10;2NOXoervcLEK5O57+PGb/FQ39bZ3553ZF8Oo1Gw6fn6AiDTGZ/jR3moFb3kB/2fSEZC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EyA5xAAAANwAAAAPAAAAAAAAAAAA&#10;AAAAAKECAABkcnMvZG93bnJldi54bWxQSwUGAAAAAAQABAD5AAAAkgMAAAAA&#10;" strokeweight="1.5pt"/>
          <v:line id="Line 504" o:spid="_x0000_s2246" style="position:absolute;flip:y;visibility:visible" from="57202,97473" to="57210,102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+FosQAAADcAAAADwAAAGRycy9kb3ducmV2LnhtbESPQWsCMRSE7wX/Q3iCt5rtCla2RimC&#10;oNhDq4LXx+btZunmZUmiu/77RhB6HGbmG2a5HmwrbuRD41jB2zQDQVw63XCt4Hzavi5AhIissXVM&#10;Cu4UYL0avSyx0K7nH7odYy0ShEOBCkyMXSFlKA1ZDFPXESevct5iTNLXUnvsE9y2Ms+yubTYcFow&#10;2NHGUPl7vFoFcn/ov/02P1d1tevcZW++5v2g1GQ8fH6AiDTE//CzvdMKZvk7PM6kI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X4WixAAAANwAAAAPAAAAAAAAAAAA&#10;AAAAAKECAABkcnMvZG93bnJldi54bWxQSwUGAAAAAAQABAD5AAAAkgMAAAAA&#10;" strokeweight="1.5pt"/>
          <v:line id="Line 505" o:spid="_x0000_s2245" style="position:absolute;flip:y;visibility:visible" from="50074,97473" to="50083,102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AR0MAAAADcAAAADwAAAGRycy9kb3ducmV2LnhtbERPTYvCMBC9L/gfwgje1tQKslSjiCAo&#10;7mFXBa9DM22KzaQk0dZ/bw4Le3y879VmsK14kg+NYwWzaQaCuHS64VrB9bL//AIRIrLG1jEpeFGA&#10;zXr0scJCu55/6XmOtUghHApUYGLsCilDachimLqOOHGV8xZjgr6W2mOfwm0r8yxbSIsNpwaDHe0M&#10;lffzwyqQx1P/4/f5taqrQ+duR/O96AelJuNhuwQRaYj/4j/3QSuY52ltOpOOgFy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rAEdDAAAAA3AAAAA8AAAAAAAAAAAAAAAAA&#10;oQIAAGRycy9kb3ducmV2LnhtbFBLBQYAAAAABAAEAPkAAACOAwAAAAA=&#10;" strokeweight="1.5pt"/>
          <v:line id="Line 508" o:spid="_x0000_s2244" style="position:absolute;flip:y;visibility:visible" from="42930,97473" to="42947,102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y0S8QAAADcAAAADwAAAGRycy9kb3ducmV2LnhtbESPQWsCMRSE7wX/Q3iCt5rtClK3RimC&#10;oNhDq4LXx+btZunmZUmiu/77RhB6HGbmG2a5HmwrbuRD41jB2zQDQVw63XCt4Hzavr6DCBFZY+uY&#10;FNwpwHo1ellioV3PP3Q7xlokCIcCFZgYu0LKUBqyGKauI05e5bzFmKSvpfbYJ7htZZ5lc2mx4bRg&#10;sKONofL3eLUK5P7Qf/ttfq7qate5y958zftBqcl4+PwAEWmI/+Fne6cVzPIFPM6kI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jLRLxAAAANwAAAAPAAAAAAAAAAAA&#10;AAAAAKECAABkcnMvZG93bnJldi54bWxQSwUGAAAAAAQABAD5AAAAkgMAAAAA&#10;" strokeweight="1.5pt"/>
          <v:rect id="Rectangle 509" o:spid="_x0000_s2243" style="position:absolute;left:3675;top:97473;width:39255;height:54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NIFsIA&#10;AADcAAAADwAAAGRycy9kb3ducmV2LnhtbERPy4rCMBTdC/5DuII7TUdh0NpURB106Quc2V2aa1um&#10;uSlNxtb5erMQXB7OO1l2phJ3alxpWcHHOAJBnFldcq7gcv4azUA4j6yxskwKHuRgmfZ7Ccbatnyk&#10;+8nnIoSwi1FB4X0dS+myggy6sa2JA3ezjUEfYJNL3WAbwk0lJ1H0KQ2WHBoKrGldUPZ7+jMKdrN6&#10;9b23/21ebX9218N1vjnPvVLDQbdagPDU+bf45d5rBdNpmB/OhCM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k0gWwgAAANwAAAAPAAAAAAAAAAAAAAAAAJgCAABkcnMvZG93&#10;bnJldi54bWxQSwUGAAAAAAQABAD1AAAAhwMAAAAA&#10;" filled="f" stroked="f">
            <v:textbox style="mso-next-textbox:#Rectangle 509" inset="0,0,0,0">
              <w:txbxContent>
                <w:tbl>
                  <w:tblPr>
                    <w:tblW w:w="6237" w:type="dxa"/>
                    <w:tblInd w:w="108" w:type="dxa"/>
                    <w:tblLook w:val="01E0" w:firstRow="1" w:lastRow="1" w:firstColumn="1" w:lastColumn="1" w:noHBand="0" w:noVBand="0"/>
                  </w:tblPr>
                  <w:tblGrid>
                    <w:gridCol w:w="6237"/>
                  </w:tblGrid>
                  <w:tr w:rsidR="00FC700A">
                    <w:trPr>
                      <w:trHeight w:val="846"/>
                    </w:trPr>
                    <w:tc>
                      <w:tcPr>
                        <w:tcW w:w="6294" w:type="dxa"/>
                        <w:vAlign w:val="center"/>
                      </w:tcPr>
                      <w:p w:rsidR="00FC700A" w:rsidRPr="00285AE9" w:rsidRDefault="00FC700A" w:rsidP="00285AE9">
                        <w:pPr>
                          <w:pStyle w:val="22"/>
                          <w:rPr>
                            <w:lang w:val="ru-RU"/>
                          </w:rPr>
                        </w:pPr>
                        <w:r>
                          <w:t>ТУ 4232-1</w:t>
                        </w:r>
                        <w:r w:rsidRPr="000C0AAF">
                          <w:rPr>
                            <w:lang w:val="ru-RU"/>
                          </w:rPr>
                          <w:t>3</w:t>
                        </w:r>
                        <w:r>
                          <w:rPr>
                            <w:lang w:val="ru-RU"/>
                          </w:rPr>
                          <w:t>0</w:t>
                        </w:r>
                        <w:r>
                          <w:t>-</w:t>
                        </w:r>
                        <w:r>
                          <w:rPr>
                            <w:lang w:val="ru-RU"/>
                          </w:rPr>
                          <w:t>17683977</w:t>
                        </w:r>
                        <w:r>
                          <w:t>-201</w:t>
                        </w:r>
                        <w:r>
                          <w:rPr>
                            <w:lang w:val="ru-RU"/>
                          </w:rPr>
                          <w:t>7</w:t>
                        </w:r>
                      </w:p>
                    </w:tc>
                  </w:tr>
                </w:tbl>
                <w:p w:rsidR="00FC700A" w:rsidRDefault="00FC700A" w:rsidP="000F1A40"/>
              </w:txbxContent>
            </v:textbox>
          </v:rect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00A" w:rsidRDefault="003250EB">
    <w:pPr>
      <w:pStyle w:val="a8"/>
    </w:pPr>
    <w:r>
      <w:rPr>
        <w:noProof/>
        <w:sz w:val="20"/>
      </w:rPr>
      <w:pict>
        <v:group id="Полотно 399" o:spid="_x0000_s2239" editas="canvas" style="position:absolute;left:0;text-align:left;margin-left:-49pt;margin-top:3.1pt;width:555.6pt;height:824.3pt;z-index:-251657728" coordsize="70561,104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41" type="#_x0000_t75" style="position:absolute;width:70561;height:104686;visibility:visible">
            <v:fill o:detectmouseclick="t"/>
            <v:path o:connecttype="none"/>
          </v:shape>
          <v:rect id="Rectangle 197" o:spid="_x0000_s2240" style="position:absolute;left:66884;top:97447;width:3577;height:18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JGjcMA&#10;AADcAAAADwAAAGRycy9kb3ducmV2LnhtbERPTWvCQBC9C/0PyxR60009lCR1FWkrybGagu1tyI5J&#10;MDsbstsk7a93BcHbPN7nrDaTacVAvWssK3heRCCIS6sbrhR8Fbt5DMJ5ZI2tZVLwRw4264fZClNt&#10;R97TcPCVCCHsUlRQe9+lUrqyJoNuYTviwJ1sb9AH2FdS9ziGcNPKZRS9SIMNh4YaO3qrqTwffo2C&#10;LO6237n9H6v24yc7fh6T9yLxSj09TttXEJ4mfxff3LkO8+MErs+EC+T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JGjcMAAADcAAAADwAAAAAAAAAAAAAAAACYAgAAZHJzL2Rv&#10;d25yZXYueG1sUEsFBgAAAAAEAAQA9QAAAIgDAAAAAA==&#10;" filled="f" stroked="f">
            <v:textbox style="mso-next-textbox:#Rectangle 197" inset="0,0,0,0">
              <w:txbxContent>
                <w:p w:rsidR="00FC700A" w:rsidRDefault="00FC700A" w:rsidP="0096204D">
                  <w:pPr>
                    <w:pStyle w:val="12"/>
                  </w:pPr>
                </w:p>
              </w:txbxContent>
            </v:textbox>
          </v:rect>
        </v:group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00A" w:rsidRDefault="003250EB">
    <w:pPr>
      <w:pStyle w:val="a8"/>
      <w:tabs>
        <w:tab w:val="clear" w:pos="9355"/>
        <w:tab w:val="right" w:pos="9498"/>
      </w:tabs>
      <w:ind w:right="360"/>
    </w:pPr>
    <w:r>
      <w:rPr>
        <w:noProof/>
      </w:rPr>
      <w:pict>
        <v:group id="Полотно 372" o:spid="_x0000_s2208" editas="canvas" style="position:absolute;left:0;text-align:left;margin-left:-78pt;margin-top:-7.15pt;width:578.45pt;height:830.7pt;z-index:-251659776" coordsize="73463,105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38" type="#_x0000_t75" style="position:absolute;width:73463;height:105498;visibility:visible">
            <v:fill o:detectmouseclick="t"/>
            <v:path o:connecttype="none"/>
          </v:shape>
          <v:group id="Group 791" o:spid="_x0000_s2209" style="position:absolute;left:2019;top:2116;width:70203;height:100817" coordorigin=",4" coordsize="20037,199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t//M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G3/8xgAAANwA&#10;AAAPAAAAAAAAAAAAAAAAAKoCAABkcnMvZG93bnJldi54bWxQSwUGAAAAAAQABAD6AAAAnQMAAAAA&#10;">
            <v:group id="Group 792" o:spid="_x0000_s2235" style="position:absolute;left:16;top:15931;width:462;height:1995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<v:shape id="Freeform 793" o:spid="_x0000_s2237" style="position:absolute;width:20000;height:20000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O5cMA&#10;AADcAAAADwAAAGRycy9kb3ducmV2LnhtbERPTUsDMRC9C/6HMEIvYrNWWOratIjQIl6KqYjHYTNu&#10;FjeTNUm7a399UxB6m8f7nMVqdJ04UIitZwX30wIEce1Ny42Cj936bg4iJmSDnWdS8EcRVsvrqwVW&#10;xg/8TgedGpFDOFaowKbUV1LG2pLDOPU9cea+fXCYMgyNNAGHHO46OSuKUjpsOTdY7OnFUv2j907B&#10;7Wavw8P2+Pv1+WbT8KidjuVGqcnN+PwEItGYLuJ/96vJ88sZnJ/JF8jl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YO5cMAAADcAAAADwAAAAAAAAAAAAAAAACYAgAAZHJzL2Rv&#10;d25yZXYueG1sUEsFBgAAAAAEAAQA9QAAAIgDAAAAAA==&#10;" path="m,l,20000r20000,l20000,,,e" filled="f" stroked="f">
                <v:path arrowok="t" o:connecttype="custom" o:connectlocs="0,0;0,20000;20000,20000;20000,0;0,0" o:connectangles="0,0,0,0,0"/>
              </v:shape>
              <v:rect id="Rectangle 794" o:spid="_x0000_s2236" style="position:absolute;width:20000;height:17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+7FsEA&#10;AADcAAAADwAAAGRycy9kb3ducmV2LnhtbERPS2sCMRC+F/wPYQrealbFRbZGEaHiyeID6XHYjJul&#10;m8mySTfrv2+EQm/z8T1ntRlsI3rqfO1YwXSSgSAuna65UnC9fLwtQfiArLFxTAoe5GGzHr2ssNAu&#10;8on6c6hECmFfoAITQltI6UtDFv3EtcSJu7vOYkiwq6TuMKZw28hZluXSYs2pwWBLO0Pl9/nHKjjl&#10;8dP0y30fp9v4dQ8z4sXtqNT4ddi+gwg0hH/xn/ug0/x8Ds9n0gV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PuxbBAAAA3AAAAA8AAAAAAAAAAAAAAAAAmAIAAGRycy9kb3du&#10;cmV2LnhtbFBLBQYAAAAABAAEAPUAAACGAwAAAAA=&#10;" filled="f" stroked="f">
                <v:textbox style="layout-flow:vertical;mso-layout-flow-alt:bottom-to-top;mso-next-textbox:#Rectangle 794" inset="0,0,0,0">
                  <w:txbxContent>
                    <w:p w:rsidR="00FC700A" w:rsidRPr="00FE6900" w:rsidRDefault="00FC700A" w:rsidP="00B371D4">
                      <w:pPr>
                        <w:spacing w:before="40"/>
                        <w:rPr>
                          <w:sz w:val="16"/>
                          <w:szCs w:val="16"/>
                        </w:rPr>
                      </w:pPr>
                      <w:r w:rsidRPr="00FE6900">
                        <w:rPr>
                          <w:sz w:val="16"/>
                          <w:szCs w:val="16"/>
                        </w:rPr>
                        <w:t>Подпись и дата</w:t>
                      </w:r>
                    </w:p>
                  </w:txbxContent>
                </v:textbox>
              </v:rect>
            </v:group>
            <v:group id="Group 795" o:spid="_x0000_s2232" style="position:absolute;left:16;top:10309;width:522;height:1995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<v:shape id="Freeform 796" o:spid="_x0000_s2234" style="position:absolute;width:20000;height:20000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+WkcQA&#10;AADcAAAADwAAAGRycy9kb3ducmV2LnhtbERPTUsDMRC9C/6HMAUvYrMqLu3atEihRbxIY5Eeh824&#10;WbqZrEnaXf31RhC8zeN9zmI1uk6cKcTWs4LbaQGCuPam5UbB/m1zMwMRE7LBzjMp+KIIq+XlxQIr&#10;4wfe0VmnRuQQjhUqsCn1lZSxtuQwTn1PnLkPHxymDEMjTcAhh7tO3hVFKR22nBss9rS2VB/1ySm4&#10;3p50uH/9/jy8v9g0zLXTsdwqdTUZnx5BJBrTv/jP/Wzy/PIBfp/JF8jl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PlpHEAAAA3AAAAA8AAAAAAAAAAAAAAAAAmAIAAGRycy9k&#10;b3ducmV2LnhtbFBLBQYAAAAABAAEAPUAAACJAwAAAAA=&#10;" path="m,l,20000r20000,l20000,,,e" filled="f" stroked="f">
                <v:path arrowok="t" o:connecttype="custom" o:connectlocs="0,0;0,20000;20000,20000;20000,0;0,0" o:connectangles="0,0,0,0,0"/>
              </v:shape>
              <v:rect id="Rectangle 797" o:spid="_x0000_s2233" style="position:absolute;width:19923;height:168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gYjsAA&#10;AADcAAAADwAAAGRycy9kb3ducmV2LnhtbERPTYvCMBC9L/gfwgh7W1MFi1SjiKDsSVGXxePQjE2x&#10;mZQm23T/vVlY8DaP9zmrzWAb0VPna8cKppMMBHHpdM2Vgq/r/mMBwgdkjY1jUvBLHjbr0dsKC+0i&#10;n6m/hEqkEPYFKjAhtIWUvjRk0U9cS5y4u+sshgS7SuoOYwq3jZxlWS4t1pwaDLa0M1Q+Lj9WwTmP&#10;J9MvDn2cbuPtHmbE8++jUu/jYbsEEWgIL/G/+1On+XkOf8+kC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gYjsAAAADcAAAADwAAAAAAAAAAAAAAAACYAgAAZHJzL2Rvd25y&#10;ZXYueG1sUEsFBgAAAAAEAAQA9QAAAIUDAAAAAA==&#10;" filled="f" stroked="f">
                <v:textbox style="layout-flow:vertical;mso-layout-flow-alt:bottom-to-top;mso-next-textbox:#Rectangle 797" inset="0,0,0,0">
                  <w:txbxContent>
                    <w:p w:rsidR="00FC700A" w:rsidRPr="00FE6900" w:rsidRDefault="00FC700A" w:rsidP="00B371D4">
                      <w:pPr>
                        <w:spacing w:before="40"/>
                        <w:rPr>
                          <w:sz w:val="16"/>
                          <w:szCs w:val="16"/>
                        </w:rPr>
                      </w:pPr>
                      <w:r w:rsidRPr="00FE6900">
                        <w:rPr>
                          <w:sz w:val="16"/>
                          <w:szCs w:val="16"/>
                        </w:rPr>
                        <w:t>Подпись и дата</w:t>
                      </w:r>
                    </w:p>
                  </w:txbxContent>
                </v:textbox>
              </v:rect>
            </v:group>
            <v:line id="Line 798" o:spid="_x0000_s2231" style="position:absolute;visibility:visible" from="0,19998" to="20033,19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bbs8MAAADcAAAADwAAAGRycy9kb3ducmV2LnhtbERPzWoCMRC+C32HMAVvNasHa1ezi7QW&#10;lB6k6gOMm3GzupksSarbPn1TKHibj+93FmVvW3ElHxrHCsajDARx5XTDtYLD/v1pBiJEZI2tY1Lw&#10;TQHK4mGwwFy7G3/SdRdrkUI45KjAxNjlUobKkMUwch1x4k7OW4wJ+lpqj7cUbls5ybKptNhwajDY&#10;0auh6rL7sgo2/vhxGf/URh5541ft9u0l2LNSw8d+OQcRqY938b97rdP86TP8PZMu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L227PDAAAA3AAAAA8AAAAAAAAAAAAA&#10;AAAAoQIAAGRycy9kb3ducmV2LnhtbFBLBQYAAAAABAAEAPkAAACRAwAAAAA=&#10;" strokeweight="1pt"/>
            <v:line id="Line 799" o:spid="_x0000_s2230" style="position:absolute;flip:y;visibility:visible" from="0,10189" to="2,19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Ml2cQAAADcAAAADwAAAGRycy9kb3ducmV2LnhtbESPTWvCQBCG7wX/wzKCl6IbPYQaXUUE&#10;oRQ81ArqbciOSTQ7G7Krif++cyj0NsO8H88s172r1ZPaUHk2MJ0koIhzbysuDBx/duMPUCEiW6w9&#10;k4EXBVivBm9LzKzv+Jueh1goCeGQoYEyxibTOuQlOQwT3xDL7epbh1HWttC2xU7CXa1nSZJqhxVL&#10;Q4kNbUvK74eHk5Lbtrjsb5Sf5qfmq0un7935/DBmNOw3C1CR+vgv/nN/WsFPhVaekQn0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MyXZxAAAANwAAAAPAAAAAAAAAAAA&#10;AAAAAKECAABkcnMvZG93bnJldi54bWxQSwUGAAAAAAQABAD5AAAAkgMAAAAA&#10;" strokeweight="1pt"/>
            <v:group id="Group 800" o:spid="_x0000_s2221" style="position:absolute;top:4;width:20037;height:19995" coordorigin="-2" coordsize="20037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<v:group id="Group 801" o:spid="_x0000_s2226" style="position:absolute;left:1035;width:19000;height:20000" coordsize="19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<v:line id="Line 802" o:spid="_x0000_s2229" style="position:absolute;flip:y;visibility:visible" from="0,0" to="2,199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dAamccAAADcAAAADwAAAGRycy9kb3ducmV2LnhtbESPT2vCQBDF7wW/wzJCL6Vu0oO1aVaR&#10;gFAKHqqC9jZkx/wxOxuyGxO/fVcQepvhvXm/N+lqNI24UucqywriWQSCOLe64kLBYb95XYBwHllj&#10;Y5kU3MjBajl5SjHRduAfuu58IUIIuwQVlN63iZQuL8mgm9mWOGhn2xn0Ye0KqTscQrhp5FsUzaXB&#10;igOhxJaykvLLrjcBUmfF77am/PhxbL+HefwynE69Us/Tcf0JwtPo/82P6y8d6r/HcH8mTC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10BqZxwAAANwAAAAPAAAAAAAA&#10;AAAAAAAAAKECAABkcnMvZG93bnJldi54bWxQSwUGAAAAAAQABAD5AAAAlQMAAAAA&#10;" strokeweight="1pt"/>
                <v:line id="Line 803" o:spid="_x0000_s2228" style="position:absolute;visibility:visible" from="0,0" to="190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ju9sIAAADcAAAADwAAAGRycy9kb3ducmV2LnhtbERPS27CMBDdI/UO1lTqrjiwKDTgRKgf&#10;qYgFKnCAIR7iQDyObBdCT18jVWI3T+8787K3rTiTD41jBaNhBoK4crrhWsFu+/k8BREissbWMSm4&#10;UoCyeBjMMdfuwt903sRapBAOOSowMXa5lKEyZDEMXUecuIPzFmOCvpba4yWF21aOs+xFWmw4NRjs&#10;6M1Qddr8WAVLv1+dRr+1kXte+o92/f4a7FGpp8d+MQMRqY938b/7S6f5kzHcnkkXy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1ju9sIAAADcAAAADwAAAAAAAAAAAAAA&#10;AAChAgAAZHJzL2Rvd25yZXYueG1sUEsFBgAAAAAEAAQA+QAAAJADAAAAAA==&#10;" strokeweight="1pt"/>
                <v:line id="Line 804" o:spid="_x0000_s2227" style="position:absolute;visibility:visible" from="18998,0" to="19000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RLbcIAAADcAAAADwAAAGRycy9kb3ducmV2LnhtbERPzWoCMRC+F3yHMAVvmrVCa1ejSFWo&#10;eBC1DzBuxs3WzWRJom779KYg9DYf3+9MZq2txZV8qBwrGPQzEMSF0xWXCr4Oq94IRIjIGmvHpOCH&#10;AsymnacJ5trdeEfXfSxFCuGQowITY5NLGQpDFkPfNcSJOzlvMSboS6k93lK4reVLlr1KixWnBoMN&#10;fRgqzvuLVbD2x8158FsaeeS1X9bbxXuw30p1n9v5GESkNv6LH+5Pnea/De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RLbcIAAADcAAAADwAAAAAAAAAAAAAA&#10;AAChAgAAZHJzL2Rvd25yZXYueG1sUEsFBgAAAAAEAAQA+QAAAJADAAAAAA==&#10;" strokeweight="1pt"/>
              </v:group>
              <v:line id="Line 805" o:spid="_x0000_s2225" style="position:absolute;flip:y;visibility:visible" from="513,10188" to="515,199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e5AcUAAADcAAAADwAAAGRycy9kb3ducmV2LnhtbESPT4vCMBDF74LfIYzgRTR1WfxTjSLC&#10;gix40BXU29CMbbWZlCba+u2NIOxthvfm/d7Ml40pxIMql1tWMBxEIIgTq3NOFRz+fvoTEM4jayws&#10;k4InOVgu2q05xtrWvKPH3qcihLCLUUHmfRlL6ZKMDLqBLYmDdrGVQR/WKpW6wjqEm0J+RdFIGsw5&#10;EDIsaZ1RctvfTYBc1+l5e6XkOD2Wv/Vo2KtPp7tS3U6zmoHw1Ph/8+d6o0P98Te8nwkTyM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ae5AcUAAADcAAAADwAAAAAAAAAA&#10;AAAAAAChAgAAZHJzL2Rvd25yZXYueG1sUEsFBgAAAAAEAAQA+QAAAJMDAAAAAA==&#10;" strokeweight="1pt"/>
              <v:line id="Line 806" o:spid="_x0000_s2224" style="position:absolute;visibility:visible" from="-2,10188" to="1038,10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F2gsIAAADcAAAADwAAAGRycy9kb3ducmV2LnhtbERPzWoCMRC+F3yHMAVvmrVga1ejSFWo&#10;eBC1DzBuxs3WzWRJom779KYg9DYf3+9MZq2txZV8qBwrGPQzEMSF0xWXCr4Oq94IRIjIGmvHpOCH&#10;AsymnacJ5trdeEfXfSxFCuGQowITY5NLGQpDFkPfNcSJOzlvMSboS6k93lK4reVLlr1KixWnBoMN&#10;fRgqzvuLVbD2x8158FsaeeS1X9bbxXuw30p1n9v5GESkNv6LH+5Pnea/De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LF2gsIAAADcAAAADwAAAAAAAAAAAAAA&#10;AAChAgAAZHJzL2Rvd25yZXYueG1sUEsFBgAAAAAEAAQA+QAAAJADAAAAAA==&#10;" strokeweight="1pt"/>
              <v:line id="Line 807" o:spid="_x0000_s2223" style="position:absolute;visibility:visible" from="-2,14309" to="1038,14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Po9cMAAADcAAAADwAAAGRycy9kb3ducmV2LnhtbERPzWoCMRC+C32HMAVvNasHa1ezi7QW&#10;lB6k6gOMm3GzupksSarbPn1TKHibj+93FmVvW3ElHxrHCsajDARx5XTDtYLD/v1pBiJEZI2tY1Lw&#10;TQHK4mGwwFy7G3/SdRdrkUI45KjAxNjlUobKkMUwch1x4k7OW4wJ+lpqj7cUbls5ybKptNhwajDY&#10;0auh6rL7sgo2/vhxGf/URh5541ft9u0l2LNSw8d+OQcRqY938b97rdP85yn8PZMu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j6PXDAAAA3AAAAA8AAAAAAAAAAAAA&#10;AAAAoQIAAGRycy9kb3ducmV2LnhtbFBLBQYAAAAABAAEAPkAAACRAwAAAAA=&#10;" strokeweight="1pt"/>
              <v:line id="Line 808" o:spid="_x0000_s2222" style="position:absolute;visibility:visible" from="-2,12446" to="1038,12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9NbsIAAADcAAAADwAAAGRycy9kb3ducmV2LnhtbERPzWoCMRC+F/oOYQreNKsHratRpLWg&#10;9FD8eYBxM25WN5MlSXX16U1B6G0+vt+Zzltbiwv5UDlW0O9lIIgLpysuFex3X913ECEia6wdk4Ib&#10;BZjPXl+mmGt35Q1dtrEUKYRDjgpMjE0uZSgMWQw91xAn7ui8xZigL6X2eE3htpaDLBtKixWnBoMN&#10;fRgqzttfq2DtD9/n/r008sBrv6x/PsfBnpTqvLWLCYhIbfwXP90rneaPRvD3TLpAz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y9NbsIAAADcAAAADwAAAAAAAAAAAAAA&#10;AAChAgAAZHJzL2Rvd25yZXYueG1sUEsFBgAAAAAEAAQA+QAAAJADAAAAAA==&#10;" strokeweight="1pt"/>
            </v:group>
            <v:line id="Line 809" o:spid="_x0000_s2220" style="position:absolute;visibility:visible" from="5,15852" to="1048,15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DZHMUAAADcAAAADwAAAGRycy9kb3ducmV2LnhtbESPzU4DMQyE70h9h8iVuNFsewC6NK1Q&#10;fyQqDqg/D+BuzGbpxlklabvw9PiAxM3WjGc+zxa9b9WVYmoCGxiPClDEVbAN1waOh83DM6iUkS22&#10;gcnANyVYzAd3MyxtuPGOrvtcKwnhVKIBl3NXap0qRx7TKHTEon2G6DHLGmttI94k3Ld6UhSP2mPD&#10;0uCwo6Wj6ry/eAPbeHo/j39qp0+8jev2YzVN/suY+2H/+gIqU5//zX/Xb1bwn4RWnpEJ9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rDZHMUAAADcAAAADwAAAAAAAAAA&#10;AAAAAAChAgAAZHJzL2Rvd25yZXYueG1sUEsFBgAAAAAEAAQA+QAAAJMDAAAAAA==&#10;" strokeweight="1pt"/>
            <v:line id="Line 810" o:spid="_x0000_s2219" style="position:absolute;visibility:visible" from="5,18111" to="1048,18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x8h8IAAADcAAAADwAAAGRycy9kb3ducmV2LnhtbERPzWoCMRC+F3yHMIK3mtWD1dUo4g9U&#10;eihVH2DcjJvVzWRJom779E1B6G0+vt+ZLVpbizv5UDlWMOhnIIgLpysuFRwP29cxiBCRNdaOScE3&#10;BVjMOy8zzLV78Bfd97EUKYRDjgpMjE0uZSgMWQx91xAn7uy8xZigL6X2+EjhtpbDLBtJixWnBoMN&#10;rQwV1/3NKtj508d18FMaeeKd39Sf60mwF6V63XY5BRGpjf/ip/tdp/lvE/h7Jl0g5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fx8h8IAAADcAAAADwAAAAAAAAAAAAAA&#10;AAChAgAAZHJzL2Rvd25yZXYueG1sUEsFBgAAAAAEAAQA+QAAAJADAAAAAA==&#10;" strokeweight="1pt"/>
            <v:group id="Group 811" o:spid="_x0000_s2216" style="position:absolute;left:16;top:12848;width:462;height:1284" coordsize="20000,20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<v:shape id="Freeform 812" o:spid="_x0000_s2218" style="position:absolute;width:20000;height:20000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h2aMQA&#10;AADcAAAADwAAAGRycy9kb3ducmV2LnhtbERPTUsDMRC9F/wPYYReSptthdJumxYRLOJFjCI9Dpvp&#10;ZulmsiZpd/XXG0HwNo/3Odv94FpxpRAbzwrmswIEceVNw7WC97fH6QpETMgGW8+k4Isi7Hc3oy2W&#10;xvf8SledapFDOJaowKbUlVLGypLDOPMdceZOPjhMGYZamoB9DnetXBTFUjpsODdY7OjBUnXWF6dg&#10;crjocPfy/Xn8eLapX2un4/Kg1Ph2uN+ASDSkf/Gf+8nk+as5/D6TL5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4dmjEAAAA3AAAAA8AAAAAAAAAAAAAAAAAmAIAAGRycy9k&#10;b3ducmV2LnhtbFBLBQYAAAAABAAEAPUAAACJAwAAAAA=&#10;" path="m,l,20000r20000,l20000,,,e" filled="f" stroked="f">
                <v:path arrowok="t" o:connecttype="custom" o:connectlocs="0,0;0,20000;20000,20000;20000,0;0,0" o:connectangles="0,0,0,0,0"/>
              </v:shape>
              <v:rect id="Rectangle 813" o:spid="_x0000_s2217" style="position:absolute;width:20000;height:202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/4d8EA&#10;AADcAAAADwAAAGRycy9kb3ducmV2LnhtbERP32vCMBB+H/g/hBN8m6kFpXRGkYGyJ0UdY49HczZl&#10;zaU0WVP/ezMY+HYf389bb0fbioF63zhWsJhnIIgrpxuuFXxe968FCB+QNbaOScGdPGw3k5c1ltpF&#10;PtNwCbVIIexLVGBC6EopfWXIop+7jjhxN9dbDAn2tdQ9xhRuW5ln2UpabDg1GOzo3VD1c/m1Cs6r&#10;eDJDcRjiYhe/byEnXn4dlZpNx90biEBjeIr/3R86zS9y+HsmXSA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P+HfBAAAA3AAAAA8AAAAAAAAAAAAAAAAAmAIAAGRycy9kb3du&#10;cmV2LnhtbFBLBQYAAAAABAAEAPUAAACGAwAAAAA=&#10;" filled="f" stroked="f">
                <v:textbox style="layout-flow:vertical;mso-layout-flow-alt:bottom-to-top;mso-next-textbox:#Rectangle 813" inset="0,0,0,0">
                  <w:txbxContent>
                    <w:p w:rsidR="00FC700A" w:rsidRPr="00B9789A" w:rsidRDefault="00FC700A" w:rsidP="00B371D4">
                      <w:pPr>
                        <w:spacing w:before="40"/>
                        <w:rPr>
                          <w:sz w:val="16"/>
                          <w:szCs w:val="16"/>
                        </w:rPr>
                      </w:pPr>
                      <w:r w:rsidRPr="00B9789A">
                        <w:rPr>
                          <w:sz w:val="16"/>
                          <w:szCs w:val="16"/>
                        </w:rPr>
                        <w:t>Инв. № дубл.</w:t>
                      </w:r>
                    </w:p>
                  </w:txbxContent>
                </v:textbox>
              </v:rect>
            </v:group>
            <v:group id="Group 814" o:spid="_x0000_s2213" style="position:absolute;left:16;top:18289;width:462;height:1642" coordsize="20000,20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FB3HCAAAA3AAAAA8A&#10;AAAAAAAAAAAAAAAAqgIAAGRycy9kb3ducmV2LnhtbFBLBQYAAAAABAAEAPoAAACZAwAAAAA=&#10;">
              <v:shape id="Freeform 815" o:spid="_x0000_s2215" style="position:absolute;width:20000;height:20000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/V8MQA&#10;AADcAAAADwAAAGRycy9kb3ducmV2LnhtbERPS0sDMRC+F/wPYQQvpc36YKlr0yKCRbyURikeh824&#10;WdxM1iTtrv56UxB6m4/vOcv16DpxpBBbzwqu5wUI4tqblhsF72/PswWImJANdp5JwQ9FWK8uJkus&#10;jB94R0edGpFDOFaowKbUV1LG2pLDOPc9ceY+fXCYMgyNNAGHHO46eVMUpXTYcm6w2NOTpfpLH5yC&#10;6eagw+329/tj/2rTcK+djuVGqavL8fEBRKIxncX/7heT5y/u4PRMvk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P1fDEAAAA3AAAAA8AAAAAAAAAAAAAAAAAmAIAAGRycy9k&#10;b3ducmV2LnhtbFBLBQYAAAAABAAEAPUAAACJAwAAAAA=&#10;" path="m,l,20000r20000,l20000,,,e" filled="f" stroked="f">
                <v:path arrowok="t" o:connecttype="custom" o:connectlocs="0,0;0,20000;20000,20000;20000,0;0,0" o:connectangles="0,0,0,0,0"/>
              </v:shape>
              <v:rect id="Rectangle 816" o:spid="_x0000_s2214" style="position:absolute;width:20000;height:201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ZgA8EA&#10;AADcAAAADwAAAGRycy9kb3ducmV2LnhtbERP32vCMBB+H/g/hBP2NlMLlVKNIoJjTxs6ER+P5myK&#10;zaU0WdP998tgsLf7+H7eZjfZTow0+NaxguUiA0FcO91yo+DyeXwpQfiArLFzTAq+ycNuO3vaYKVd&#10;5BON59CIFMK+QgUmhL6S0teGLPqF64kTd3eDxZDg0Eg9YEzhtpN5lq2kxZZTg8GeDobqx/nLKjit&#10;4ocZy9cxLvfxdg85cXF9V+p5Pu3XIAJN4V/8537TaX5ZwO8z6QK5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mYAPBAAAA3AAAAA8AAAAAAAAAAAAAAAAAmAIAAGRycy9kb3du&#10;cmV2LnhtbFBLBQYAAAAABAAEAPUAAACGAwAAAAA=&#10;" filled="f" stroked="f">
                <v:textbox style="layout-flow:vertical;mso-layout-flow-alt:bottom-to-top;mso-next-textbox:#Rectangle 816" inset="0,0,0,0">
                  <w:txbxContent>
                    <w:p w:rsidR="00FC700A" w:rsidRPr="0049114E" w:rsidRDefault="00FC700A" w:rsidP="00B371D4">
                      <w:pPr>
                        <w:spacing w:before="40"/>
                        <w:rPr>
                          <w:sz w:val="18"/>
                          <w:szCs w:val="18"/>
                        </w:rPr>
                      </w:pPr>
                      <w:r w:rsidRPr="0049114E">
                        <w:rPr>
                          <w:sz w:val="18"/>
                          <w:szCs w:val="18"/>
                        </w:rPr>
                        <w:t>Инв.№ подл.</w:t>
                      </w:r>
                    </w:p>
                  </w:txbxContent>
                </v:textbox>
              </v:rect>
            </v:group>
            <v:group id="Group 817" o:spid="_x0000_s2210" style="position:absolute;left:16;top:14358;width:462;height:1485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sqTpwwAAANwAAAAP&#10;AAAAAAAAAAAAAAAAAKoCAABkcnMvZG93bnJldi54bWxQSwUGAAAAAAQABAD6AAAAmgMAAAAA&#10;">
              <v:shape id="Freeform 818" o:spid="_x0000_s2212" style="position:absolute;width:20000;height:20000;visibility:visible;mso-wrap-style:square;v-text-anchor:top" coordsize="20000,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1Lh8QA&#10;AADcAAAADwAAAGRycy9kb3ducmV2LnhtbERPTUsDMRC9C/6HMIIXabOtUNtt01KEFvEixlJ6HDbj&#10;ZnEzWZO0u/rrjSB4m8f7nNVmcK24UIiNZwWTcQGCuPKm4VrB4W03moOICdlg65kUfFGEzfr6aoWl&#10;8T2/0kWnWuQQjiUqsCl1pZSxsuQwjn1HnLl3HxymDEMtTcA+h7tWTotiJh02nBssdvRoqfrQZ6fg&#10;bn/W4f7l+/N0fLapX2in42yv1O3NsF2CSDSkf/Gf+8nk+fMH+H0mX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dS4fEAAAA3AAAAA8AAAAAAAAAAAAAAAAAmAIAAGRycy9k&#10;b3ducmV2LnhtbFBLBQYAAAAABAAEAPUAAACJAwAAAAA=&#10;" path="m,l,20000r20000,l20000,,,e" filled="f" stroked="f">
                <v:path arrowok="t" o:connecttype="custom" o:connectlocs="0,0;0,20000;20000,20000;20000,0;0,0" o:connectangles="0,0,0,0,0"/>
              </v:shape>
              <v:rect id="Rectangle 819" o:spid="_x0000_s2211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fPncQA&#10;AADcAAAADwAAAGRycy9kb3ducmV2LnhtbESPQWvDMAyF74P9B6PCbqvTwkrI6pZS2Nhpo10pPYpY&#10;jcNiOcRenP776jDYTeI9vfdpvZ18p0YaYhvYwGJegCKug225MXD6fnsuQcWEbLELTAZuFGG7eXxY&#10;Y2VD5gONx9QoCeFYoQGXUl9pHWtHHuM89MSiXcPgMck6NNoOmCXcd3pZFCvtsWVpcNjT3lH9c/z1&#10;Bg6r/OXG8n3Mi12+XNOS+OX8aczTbNq9gko0pX/z3/WHFfxSaOUZmU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nz53EAAAA3AAAAA8AAAAAAAAAAAAAAAAAmAIAAGRycy9k&#10;b3ducmV2LnhtbFBLBQYAAAAABAAEAPUAAACJAwAAAAA=&#10;" filled="f" stroked="f">
                <v:textbox style="layout-flow:vertical;mso-layout-flow-alt:bottom-to-top;mso-next-textbox:#Rectangle 819" inset="0,0,0,0">
                  <w:txbxContent>
                    <w:p w:rsidR="00FC700A" w:rsidRPr="00B9789A" w:rsidRDefault="00FC700A" w:rsidP="005B4702">
                      <w:pPr>
                        <w:spacing w:before="4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B9789A">
                        <w:rPr>
                          <w:sz w:val="16"/>
                          <w:szCs w:val="16"/>
                        </w:rPr>
                        <w:t>Взам. инв. №</w:t>
                      </w:r>
                    </w:p>
                  </w:txbxContent>
                </v:textbox>
              </v:rect>
            </v:group>
          </v:group>
        </v:group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00A" w:rsidRDefault="00FC700A" w:rsidP="002C42DC">
    <w:pPr>
      <w:pStyle w:val="a8"/>
      <w:tabs>
        <w:tab w:val="clear" w:pos="4677"/>
        <w:tab w:val="clear" w:pos="9355"/>
        <w:tab w:val="left" w:pos="3754"/>
      </w:tabs>
      <w:ind w:right="360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6C6882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283E1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025527F2"/>
    <w:multiLevelType w:val="multilevel"/>
    <w:tmpl w:val="FEDA9D92"/>
    <w:lvl w:ilvl="0">
      <w:start w:val="1"/>
      <w:numFmt w:val="decimal"/>
      <w:lvlText w:val="%1"/>
      <w:lvlJc w:val="left"/>
      <w:pPr>
        <w:tabs>
          <w:tab w:val="num" w:pos="1850"/>
        </w:tabs>
        <w:ind w:left="1850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855"/>
        </w:tabs>
        <w:ind w:left="1855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40"/>
      <w:lvlText w:val="%1.%2.%3.%4."/>
      <w:lvlJc w:val="left"/>
      <w:pPr>
        <w:tabs>
          <w:tab w:val="num" w:pos="2140"/>
        </w:tabs>
        <w:ind w:left="2140" w:hanging="864"/>
      </w:pPr>
      <w:rPr>
        <w:rFonts w:hint="default"/>
      </w:rPr>
    </w:lvl>
    <w:lvl w:ilvl="4">
      <w:start w:val="1"/>
      <w:numFmt w:val="decimal"/>
      <w:pStyle w:val="50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" w15:restartNumberingAfterBreak="0">
    <w:nsid w:val="052C060E"/>
    <w:multiLevelType w:val="hybridMultilevel"/>
    <w:tmpl w:val="1682E4FE"/>
    <w:lvl w:ilvl="0" w:tplc="7EF2B236">
      <w:start w:val="1"/>
      <w:numFmt w:val="bullet"/>
      <w:pStyle w:val="a"/>
      <w:lvlText w:val="-"/>
      <w:lvlJc w:val="left"/>
      <w:pPr>
        <w:ind w:left="1146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8B5430C"/>
    <w:multiLevelType w:val="multilevel"/>
    <w:tmpl w:val="6004DDAC"/>
    <w:lvl w:ilvl="0">
      <w:start w:val="1"/>
      <w:numFmt w:val="bullet"/>
      <w:pStyle w:val="3"/>
      <w:lvlText w:val=""/>
      <w:lvlJc w:val="left"/>
      <w:pPr>
        <w:tabs>
          <w:tab w:val="num" w:pos="927"/>
        </w:tabs>
        <w:ind w:left="567" w:firstLine="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927"/>
        </w:tabs>
        <w:ind w:left="567" w:firstLine="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381"/>
        </w:tabs>
        <w:ind w:left="1021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24"/>
        </w:tabs>
        <w:ind w:left="1724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</w:abstractNum>
  <w:abstractNum w:abstractNumId="5" w15:restartNumberingAfterBreak="0">
    <w:nsid w:val="0A842DDB"/>
    <w:multiLevelType w:val="hybridMultilevel"/>
    <w:tmpl w:val="B1F46C88"/>
    <w:lvl w:ilvl="0" w:tplc="2E389DB4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" w15:restartNumberingAfterBreak="0">
    <w:nsid w:val="0CC34434"/>
    <w:multiLevelType w:val="hybridMultilevel"/>
    <w:tmpl w:val="7CC87716"/>
    <w:lvl w:ilvl="0" w:tplc="097C2D92">
      <w:start w:val="1"/>
      <w:numFmt w:val="bullet"/>
      <w:pStyle w:val="-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7" w15:restartNumberingAfterBreak="0">
    <w:nsid w:val="1359701C"/>
    <w:multiLevelType w:val="hybridMultilevel"/>
    <w:tmpl w:val="5D806C0C"/>
    <w:lvl w:ilvl="0" w:tplc="2E389DB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3C9417F"/>
    <w:multiLevelType w:val="hybridMultilevel"/>
    <w:tmpl w:val="AB8818B2"/>
    <w:lvl w:ilvl="0" w:tplc="FE50D022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9" w15:restartNumberingAfterBreak="0">
    <w:nsid w:val="14907F46"/>
    <w:multiLevelType w:val="hybridMultilevel"/>
    <w:tmpl w:val="E7DED9D4"/>
    <w:lvl w:ilvl="0" w:tplc="2E389DB4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0" w15:restartNumberingAfterBreak="0">
    <w:nsid w:val="17682FD8"/>
    <w:multiLevelType w:val="hybridMultilevel"/>
    <w:tmpl w:val="B49AFFE8"/>
    <w:lvl w:ilvl="0" w:tplc="2E389DB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9" w:hanging="360"/>
      </w:pPr>
      <w:rPr>
        <w:rFonts w:ascii="Wingdings" w:hAnsi="Wingdings" w:hint="default"/>
      </w:rPr>
    </w:lvl>
  </w:abstractNum>
  <w:abstractNum w:abstractNumId="11" w15:restartNumberingAfterBreak="0">
    <w:nsid w:val="1BD859AC"/>
    <w:multiLevelType w:val="hybridMultilevel"/>
    <w:tmpl w:val="C53294A8"/>
    <w:lvl w:ilvl="0" w:tplc="2E389DB4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22654774"/>
    <w:multiLevelType w:val="hybridMultilevel"/>
    <w:tmpl w:val="F6B0544A"/>
    <w:lvl w:ilvl="0" w:tplc="2E389DB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3" w15:restartNumberingAfterBreak="0">
    <w:nsid w:val="233A2F58"/>
    <w:multiLevelType w:val="multilevel"/>
    <w:tmpl w:val="2A067262"/>
    <w:lvl w:ilvl="0">
      <w:start w:val="1"/>
      <w:numFmt w:val="decimal"/>
      <w:pStyle w:val="1"/>
      <w:lvlText w:val="%1."/>
      <w:lvlJc w:val="left"/>
      <w:pPr>
        <w:ind w:left="1353" w:hanging="360"/>
      </w:pPr>
    </w:lvl>
    <w:lvl w:ilvl="1">
      <w:start w:val="1"/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  <w:rPr>
        <w:rFonts w:hint="default"/>
      </w:rPr>
    </w:lvl>
  </w:abstractNum>
  <w:abstractNum w:abstractNumId="14" w15:restartNumberingAfterBreak="0">
    <w:nsid w:val="2C5B4EBE"/>
    <w:multiLevelType w:val="hybridMultilevel"/>
    <w:tmpl w:val="2DA6A0AC"/>
    <w:lvl w:ilvl="0" w:tplc="2E389DB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5" w15:restartNumberingAfterBreak="0">
    <w:nsid w:val="2E5A6DCF"/>
    <w:multiLevelType w:val="hybridMultilevel"/>
    <w:tmpl w:val="00EC98C6"/>
    <w:lvl w:ilvl="0" w:tplc="2E389DB4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353151FB"/>
    <w:multiLevelType w:val="hybridMultilevel"/>
    <w:tmpl w:val="B852CE02"/>
    <w:lvl w:ilvl="0" w:tplc="2E389DB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7" w15:restartNumberingAfterBreak="0">
    <w:nsid w:val="39AF3520"/>
    <w:multiLevelType w:val="hybridMultilevel"/>
    <w:tmpl w:val="B3E4B252"/>
    <w:lvl w:ilvl="0" w:tplc="2E942E88">
      <w:start w:val="1"/>
      <w:numFmt w:val="decimal"/>
      <w:pStyle w:val="1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7FCC3F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63A237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93AD7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3A6DE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0A2702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A982E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46A20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2E27E7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B991D6F"/>
    <w:multiLevelType w:val="hybridMultilevel"/>
    <w:tmpl w:val="C0D8A9AA"/>
    <w:lvl w:ilvl="0" w:tplc="2E389DB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9" w15:restartNumberingAfterBreak="0">
    <w:nsid w:val="3E783BB4"/>
    <w:multiLevelType w:val="hybridMultilevel"/>
    <w:tmpl w:val="3D80BD32"/>
    <w:lvl w:ilvl="0" w:tplc="2E389DB4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5440695F"/>
    <w:multiLevelType w:val="hybridMultilevel"/>
    <w:tmpl w:val="98F45ABA"/>
    <w:lvl w:ilvl="0" w:tplc="EB6C2264">
      <w:start w:val="1"/>
      <w:numFmt w:val="decimal"/>
      <w:pStyle w:val="a0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5787263E"/>
    <w:multiLevelType w:val="hybridMultilevel"/>
    <w:tmpl w:val="9BD4BFE8"/>
    <w:lvl w:ilvl="0" w:tplc="2E389DB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A9543FC"/>
    <w:multiLevelType w:val="hybridMultilevel"/>
    <w:tmpl w:val="BA9C68AE"/>
    <w:lvl w:ilvl="0" w:tplc="2E389DB4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62EC557C"/>
    <w:multiLevelType w:val="hybridMultilevel"/>
    <w:tmpl w:val="7E3C3710"/>
    <w:lvl w:ilvl="0" w:tplc="2E389D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389DB4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F645ED"/>
    <w:multiLevelType w:val="hybridMultilevel"/>
    <w:tmpl w:val="A0FE9DE8"/>
    <w:lvl w:ilvl="0" w:tplc="2E389DB4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5" w15:restartNumberingAfterBreak="0">
    <w:nsid w:val="7DC65BF7"/>
    <w:multiLevelType w:val="hybridMultilevel"/>
    <w:tmpl w:val="F72882AE"/>
    <w:lvl w:ilvl="0" w:tplc="DAAEEB9C">
      <w:start w:val="1"/>
      <w:numFmt w:val="bullet"/>
      <w:pStyle w:val="a1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20"/>
  </w:num>
  <w:num w:numId="8">
    <w:abstractNumId w:val="25"/>
  </w:num>
  <w:num w:numId="9">
    <w:abstractNumId w:val="17"/>
  </w:num>
  <w:num w:numId="10">
    <w:abstractNumId w:val="22"/>
  </w:num>
  <w:num w:numId="11">
    <w:abstractNumId w:val="11"/>
  </w:num>
  <w:num w:numId="12">
    <w:abstractNumId w:val="14"/>
  </w:num>
  <w:num w:numId="13">
    <w:abstractNumId w:val="21"/>
  </w:num>
  <w:num w:numId="14">
    <w:abstractNumId w:val="23"/>
  </w:num>
  <w:num w:numId="15">
    <w:abstractNumId w:val="10"/>
  </w:num>
  <w:num w:numId="16">
    <w:abstractNumId w:val="12"/>
  </w:num>
  <w:num w:numId="17">
    <w:abstractNumId w:val="5"/>
  </w:num>
  <w:num w:numId="18">
    <w:abstractNumId w:val="24"/>
  </w:num>
  <w:num w:numId="19">
    <w:abstractNumId w:val="16"/>
    <w:lvlOverride w:ilvl="0">
      <w:startOverride w:val="1"/>
    </w:lvlOverride>
  </w:num>
  <w:num w:numId="20">
    <w:abstractNumId w:val="15"/>
  </w:num>
  <w:num w:numId="21">
    <w:abstractNumId w:val="8"/>
  </w:num>
  <w:num w:numId="22">
    <w:abstractNumId w:val="9"/>
  </w:num>
  <w:num w:numId="23">
    <w:abstractNumId w:val="7"/>
  </w:num>
  <w:num w:numId="24">
    <w:abstractNumId w:val="19"/>
  </w:num>
  <w:num w:numId="25">
    <w:abstractNumId w:val="13"/>
  </w:num>
  <w:num w:numId="26">
    <w:abstractNumId w:val="1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40"/>
  <w:drawingGridHorizontalSpacing w:val="57"/>
  <w:drawingGridVerticalSpacing w:val="57"/>
  <w:doNotUseMarginsForDrawingGridOrigin/>
  <w:drawingGridHorizontalOrigin w:val="567"/>
  <w:drawingGridVerticalOrigin w:val="567"/>
  <w:noPunctuationKerning/>
  <w:characterSpacingControl w:val="doNotCompress"/>
  <w:hdrShapeDefaults>
    <o:shapedefaults v:ext="edit" spidmax="22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324E"/>
    <w:rsid w:val="00002AE2"/>
    <w:rsid w:val="00002E5C"/>
    <w:rsid w:val="00003206"/>
    <w:rsid w:val="00003283"/>
    <w:rsid w:val="000038BE"/>
    <w:rsid w:val="0000625D"/>
    <w:rsid w:val="00007A9C"/>
    <w:rsid w:val="00010238"/>
    <w:rsid w:val="00010D61"/>
    <w:rsid w:val="00012880"/>
    <w:rsid w:val="000128FF"/>
    <w:rsid w:val="00013FE3"/>
    <w:rsid w:val="000140F0"/>
    <w:rsid w:val="0001502D"/>
    <w:rsid w:val="0001556C"/>
    <w:rsid w:val="0001591D"/>
    <w:rsid w:val="00015D6A"/>
    <w:rsid w:val="0001639C"/>
    <w:rsid w:val="00021792"/>
    <w:rsid w:val="000250A9"/>
    <w:rsid w:val="00026375"/>
    <w:rsid w:val="00027701"/>
    <w:rsid w:val="00030BF3"/>
    <w:rsid w:val="00031680"/>
    <w:rsid w:val="0003199C"/>
    <w:rsid w:val="00032AE0"/>
    <w:rsid w:val="00033B98"/>
    <w:rsid w:val="000377D4"/>
    <w:rsid w:val="000402F5"/>
    <w:rsid w:val="00040509"/>
    <w:rsid w:val="00040B21"/>
    <w:rsid w:val="00040DB3"/>
    <w:rsid w:val="00041B28"/>
    <w:rsid w:val="000421C9"/>
    <w:rsid w:val="00042874"/>
    <w:rsid w:val="000434B3"/>
    <w:rsid w:val="000460BC"/>
    <w:rsid w:val="00046A9B"/>
    <w:rsid w:val="00046AFD"/>
    <w:rsid w:val="0005284D"/>
    <w:rsid w:val="0005286C"/>
    <w:rsid w:val="0005289F"/>
    <w:rsid w:val="00053A7B"/>
    <w:rsid w:val="00061853"/>
    <w:rsid w:val="00063317"/>
    <w:rsid w:val="0006373B"/>
    <w:rsid w:val="00064F70"/>
    <w:rsid w:val="00065FCB"/>
    <w:rsid w:val="0006707C"/>
    <w:rsid w:val="00070541"/>
    <w:rsid w:val="00071E79"/>
    <w:rsid w:val="000732A8"/>
    <w:rsid w:val="00073E92"/>
    <w:rsid w:val="000745F3"/>
    <w:rsid w:val="00075DD8"/>
    <w:rsid w:val="000771A9"/>
    <w:rsid w:val="00080055"/>
    <w:rsid w:val="00080B59"/>
    <w:rsid w:val="00080C0A"/>
    <w:rsid w:val="00083AF6"/>
    <w:rsid w:val="00083CF3"/>
    <w:rsid w:val="00084C0D"/>
    <w:rsid w:val="00085769"/>
    <w:rsid w:val="00086624"/>
    <w:rsid w:val="00087249"/>
    <w:rsid w:val="00094F45"/>
    <w:rsid w:val="000974DA"/>
    <w:rsid w:val="000A16B8"/>
    <w:rsid w:val="000A2039"/>
    <w:rsid w:val="000A5F8D"/>
    <w:rsid w:val="000A6673"/>
    <w:rsid w:val="000B0350"/>
    <w:rsid w:val="000B0E90"/>
    <w:rsid w:val="000B189F"/>
    <w:rsid w:val="000B35C1"/>
    <w:rsid w:val="000B4293"/>
    <w:rsid w:val="000C0AAF"/>
    <w:rsid w:val="000C0C8E"/>
    <w:rsid w:val="000C13BA"/>
    <w:rsid w:val="000C14EF"/>
    <w:rsid w:val="000C2A9E"/>
    <w:rsid w:val="000C5356"/>
    <w:rsid w:val="000C5A89"/>
    <w:rsid w:val="000C66F9"/>
    <w:rsid w:val="000D05FB"/>
    <w:rsid w:val="000D09B0"/>
    <w:rsid w:val="000D0FAD"/>
    <w:rsid w:val="000D0FE4"/>
    <w:rsid w:val="000D284E"/>
    <w:rsid w:val="000D3A78"/>
    <w:rsid w:val="000D6403"/>
    <w:rsid w:val="000D6BFC"/>
    <w:rsid w:val="000D6F04"/>
    <w:rsid w:val="000E1B06"/>
    <w:rsid w:val="000E1F17"/>
    <w:rsid w:val="000E3378"/>
    <w:rsid w:val="000E55B3"/>
    <w:rsid w:val="000E64EC"/>
    <w:rsid w:val="000E6EC2"/>
    <w:rsid w:val="000F05D8"/>
    <w:rsid w:val="000F1A40"/>
    <w:rsid w:val="000F1C20"/>
    <w:rsid w:val="000F2176"/>
    <w:rsid w:val="000F405D"/>
    <w:rsid w:val="000F5791"/>
    <w:rsid w:val="000F773A"/>
    <w:rsid w:val="000F7759"/>
    <w:rsid w:val="000F7BF2"/>
    <w:rsid w:val="00100735"/>
    <w:rsid w:val="0010231A"/>
    <w:rsid w:val="001035FE"/>
    <w:rsid w:val="0010392D"/>
    <w:rsid w:val="00104208"/>
    <w:rsid w:val="001067B4"/>
    <w:rsid w:val="001071E5"/>
    <w:rsid w:val="00111634"/>
    <w:rsid w:val="00112016"/>
    <w:rsid w:val="0011433E"/>
    <w:rsid w:val="00115EF2"/>
    <w:rsid w:val="001169BE"/>
    <w:rsid w:val="00117D9A"/>
    <w:rsid w:val="0012505D"/>
    <w:rsid w:val="0013080E"/>
    <w:rsid w:val="00131BDD"/>
    <w:rsid w:val="0013263D"/>
    <w:rsid w:val="00133EB1"/>
    <w:rsid w:val="0013476A"/>
    <w:rsid w:val="0013548F"/>
    <w:rsid w:val="001359B1"/>
    <w:rsid w:val="00136768"/>
    <w:rsid w:val="00140D79"/>
    <w:rsid w:val="001421DA"/>
    <w:rsid w:val="001437C4"/>
    <w:rsid w:val="001439EF"/>
    <w:rsid w:val="00144BBE"/>
    <w:rsid w:val="00145360"/>
    <w:rsid w:val="00146D06"/>
    <w:rsid w:val="00147EC4"/>
    <w:rsid w:val="0015016C"/>
    <w:rsid w:val="0015104B"/>
    <w:rsid w:val="00151C7A"/>
    <w:rsid w:val="00151D34"/>
    <w:rsid w:val="00152BA9"/>
    <w:rsid w:val="001541E0"/>
    <w:rsid w:val="00154EEC"/>
    <w:rsid w:val="0015735D"/>
    <w:rsid w:val="0016083B"/>
    <w:rsid w:val="001636D2"/>
    <w:rsid w:val="00166AC7"/>
    <w:rsid w:val="001728BC"/>
    <w:rsid w:val="0017540F"/>
    <w:rsid w:val="00175F20"/>
    <w:rsid w:val="0017607D"/>
    <w:rsid w:val="00176671"/>
    <w:rsid w:val="00180410"/>
    <w:rsid w:val="00180F08"/>
    <w:rsid w:val="001822A5"/>
    <w:rsid w:val="00183C54"/>
    <w:rsid w:val="00184069"/>
    <w:rsid w:val="00186953"/>
    <w:rsid w:val="00187149"/>
    <w:rsid w:val="00192B34"/>
    <w:rsid w:val="00194812"/>
    <w:rsid w:val="001949C4"/>
    <w:rsid w:val="00196D8F"/>
    <w:rsid w:val="00197518"/>
    <w:rsid w:val="001A0E6C"/>
    <w:rsid w:val="001A1CE0"/>
    <w:rsid w:val="001A240C"/>
    <w:rsid w:val="001A2F0F"/>
    <w:rsid w:val="001A5B52"/>
    <w:rsid w:val="001A5F46"/>
    <w:rsid w:val="001A60B6"/>
    <w:rsid w:val="001A65A8"/>
    <w:rsid w:val="001A6F2E"/>
    <w:rsid w:val="001B0C28"/>
    <w:rsid w:val="001B1F35"/>
    <w:rsid w:val="001B3156"/>
    <w:rsid w:val="001B452E"/>
    <w:rsid w:val="001B5286"/>
    <w:rsid w:val="001C161B"/>
    <w:rsid w:val="001C4D3E"/>
    <w:rsid w:val="001C5139"/>
    <w:rsid w:val="001C65D7"/>
    <w:rsid w:val="001C677D"/>
    <w:rsid w:val="001C74C9"/>
    <w:rsid w:val="001C7A04"/>
    <w:rsid w:val="001D1B4A"/>
    <w:rsid w:val="001D2686"/>
    <w:rsid w:val="001D3EE2"/>
    <w:rsid w:val="001D471B"/>
    <w:rsid w:val="001E16EA"/>
    <w:rsid w:val="001E17D2"/>
    <w:rsid w:val="001E3199"/>
    <w:rsid w:val="001E551F"/>
    <w:rsid w:val="001E6ED9"/>
    <w:rsid w:val="001E6FEA"/>
    <w:rsid w:val="001F6468"/>
    <w:rsid w:val="002002F9"/>
    <w:rsid w:val="00207E31"/>
    <w:rsid w:val="00211328"/>
    <w:rsid w:val="00212042"/>
    <w:rsid w:val="00214860"/>
    <w:rsid w:val="002149A8"/>
    <w:rsid w:val="00215239"/>
    <w:rsid w:val="0021531E"/>
    <w:rsid w:val="0022080F"/>
    <w:rsid w:val="0022641C"/>
    <w:rsid w:val="00230533"/>
    <w:rsid w:val="00232E05"/>
    <w:rsid w:val="00232F1F"/>
    <w:rsid w:val="0023580E"/>
    <w:rsid w:val="00237460"/>
    <w:rsid w:val="00237CB5"/>
    <w:rsid w:val="00240F9A"/>
    <w:rsid w:val="00241314"/>
    <w:rsid w:val="00241947"/>
    <w:rsid w:val="00247F26"/>
    <w:rsid w:val="002500AE"/>
    <w:rsid w:val="002525EE"/>
    <w:rsid w:val="00252A2C"/>
    <w:rsid w:val="002539C6"/>
    <w:rsid w:val="00256332"/>
    <w:rsid w:val="00261FDF"/>
    <w:rsid w:val="0026490B"/>
    <w:rsid w:val="00272583"/>
    <w:rsid w:val="0027380E"/>
    <w:rsid w:val="00275DBB"/>
    <w:rsid w:val="002764FC"/>
    <w:rsid w:val="00276B1A"/>
    <w:rsid w:val="00276FA3"/>
    <w:rsid w:val="002773B7"/>
    <w:rsid w:val="00280582"/>
    <w:rsid w:val="00280966"/>
    <w:rsid w:val="00280A79"/>
    <w:rsid w:val="00280CC7"/>
    <w:rsid w:val="00282214"/>
    <w:rsid w:val="002843BE"/>
    <w:rsid w:val="002849F8"/>
    <w:rsid w:val="00284E54"/>
    <w:rsid w:val="002858E1"/>
    <w:rsid w:val="00285AE9"/>
    <w:rsid w:val="00286228"/>
    <w:rsid w:val="002869FC"/>
    <w:rsid w:val="00286DD5"/>
    <w:rsid w:val="00292C55"/>
    <w:rsid w:val="00292CBF"/>
    <w:rsid w:val="0029389A"/>
    <w:rsid w:val="00294FBC"/>
    <w:rsid w:val="00295041"/>
    <w:rsid w:val="00295384"/>
    <w:rsid w:val="00295A5C"/>
    <w:rsid w:val="00296D8D"/>
    <w:rsid w:val="002A19D6"/>
    <w:rsid w:val="002A229D"/>
    <w:rsid w:val="002A23C3"/>
    <w:rsid w:val="002A5F74"/>
    <w:rsid w:val="002A616F"/>
    <w:rsid w:val="002A6276"/>
    <w:rsid w:val="002A6FAB"/>
    <w:rsid w:val="002B1746"/>
    <w:rsid w:val="002B25F0"/>
    <w:rsid w:val="002B2F1C"/>
    <w:rsid w:val="002B4196"/>
    <w:rsid w:val="002B6A46"/>
    <w:rsid w:val="002B76DB"/>
    <w:rsid w:val="002C0C7B"/>
    <w:rsid w:val="002C0EF1"/>
    <w:rsid w:val="002C0F0A"/>
    <w:rsid w:val="002C3200"/>
    <w:rsid w:val="002C40F5"/>
    <w:rsid w:val="002C42DC"/>
    <w:rsid w:val="002C49B7"/>
    <w:rsid w:val="002C5858"/>
    <w:rsid w:val="002C5F22"/>
    <w:rsid w:val="002D2DD9"/>
    <w:rsid w:val="002D3C04"/>
    <w:rsid w:val="002D4775"/>
    <w:rsid w:val="002D62E8"/>
    <w:rsid w:val="002D698B"/>
    <w:rsid w:val="002D70CA"/>
    <w:rsid w:val="002E0FC8"/>
    <w:rsid w:val="002E209E"/>
    <w:rsid w:val="002E2472"/>
    <w:rsid w:val="002E2D3B"/>
    <w:rsid w:val="002E39B4"/>
    <w:rsid w:val="002E3D7D"/>
    <w:rsid w:val="002E438B"/>
    <w:rsid w:val="002E465D"/>
    <w:rsid w:val="002E4E03"/>
    <w:rsid w:val="002E51D6"/>
    <w:rsid w:val="002E62DF"/>
    <w:rsid w:val="002E6699"/>
    <w:rsid w:val="002F2BEF"/>
    <w:rsid w:val="002F4500"/>
    <w:rsid w:val="00302C16"/>
    <w:rsid w:val="00302FB4"/>
    <w:rsid w:val="003045CC"/>
    <w:rsid w:val="00305141"/>
    <w:rsid w:val="0030524E"/>
    <w:rsid w:val="003063EE"/>
    <w:rsid w:val="003064B9"/>
    <w:rsid w:val="00306B7B"/>
    <w:rsid w:val="003078C6"/>
    <w:rsid w:val="0031023A"/>
    <w:rsid w:val="003106A2"/>
    <w:rsid w:val="00310D43"/>
    <w:rsid w:val="0031149C"/>
    <w:rsid w:val="00312A7F"/>
    <w:rsid w:val="00312EB6"/>
    <w:rsid w:val="003133E8"/>
    <w:rsid w:val="00316566"/>
    <w:rsid w:val="0031745F"/>
    <w:rsid w:val="00317F18"/>
    <w:rsid w:val="00323332"/>
    <w:rsid w:val="0032370D"/>
    <w:rsid w:val="0032444C"/>
    <w:rsid w:val="003250EB"/>
    <w:rsid w:val="00331FE4"/>
    <w:rsid w:val="00333954"/>
    <w:rsid w:val="00333C1E"/>
    <w:rsid w:val="00334FE8"/>
    <w:rsid w:val="00341A20"/>
    <w:rsid w:val="00341B93"/>
    <w:rsid w:val="00343203"/>
    <w:rsid w:val="00344387"/>
    <w:rsid w:val="00345431"/>
    <w:rsid w:val="00346269"/>
    <w:rsid w:val="00346DBC"/>
    <w:rsid w:val="00347F72"/>
    <w:rsid w:val="00350B7F"/>
    <w:rsid w:val="0035372D"/>
    <w:rsid w:val="00353DD1"/>
    <w:rsid w:val="003548EE"/>
    <w:rsid w:val="00356D0F"/>
    <w:rsid w:val="003577B5"/>
    <w:rsid w:val="003577F3"/>
    <w:rsid w:val="00360A1B"/>
    <w:rsid w:val="003610DC"/>
    <w:rsid w:val="00362CA4"/>
    <w:rsid w:val="003635F4"/>
    <w:rsid w:val="00363D14"/>
    <w:rsid w:val="00363D98"/>
    <w:rsid w:val="00364537"/>
    <w:rsid w:val="00364E73"/>
    <w:rsid w:val="00367A69"/>
    <w:rsid w:val="00367E19"/>
    <w:rsid w:val="0037052B"/>
    <w:rsid w:val="00372F07"/>
    <w:rsid w:val="00374301"/>
    <w:rsid w:val="00374E6E"/>
    <w:rsid w:val="00375D2E"/>
    <w:rsid w:val="00377CC2"/>
    <w:rsid w:val="00380A79"/>
    <w:rsid w:val="003813F0"/>
    <w:rsid w:val="003846B3"/>
    <w:rsid w:val="0039142B"/>
    <w:rsid w:val="003919A0"/>
    <w:rsid w:val="0039229E"/>
    <w:rsid w:val="00393963"/>
    <w:rsid w:val="003952D6"/>
    <w:rsid w:val="00395687"/>
    <w:rsid w:val="00397A38"/>
    <w:rsid w:val="003A03CA"/>
    <w:rsid w:val="003A40B4"/>
    <w:rsid w:val="003A436A"/>
    <w:rsid w:val="003A6516"/>
    <w:rsid w:val="003A65DF"/>
    <w:rsid w:val="003B3224"/>
    <w:rsid w:val="003B533B"/>
    <w:rsid w:val="003B54E6"/>
    <w:rsid w:val="003B6235"/>
    <w:rsid w:val="003B77C6"/>
    <w:rsid w:val="003B7C82"/>
    <w:rsid w:val="003C3FE9"/>
    <w:rsid w:val="003C4251"/>
    <w:rsid w:val="003C4319"/>
    <w:rsid w:val="003C496A"/>
    <w:rsid w:val="003C497C"/>
    <w:rsid w:val="003C6E74"/>
    <w:rsid w:val="003C78DC"/>
    <w:rsid w:val="003C7EF9"/>
    <w:rsid w:val="003D1699"/>
    <w:rsid w:val="003D468C"/>
    <w:rsid w:val="003D4AD3"/>
    <w:rsid w:val="003D692C"/>
    <w:rsid w:val="003D698B"/>
    <w:rsid w:val="003D7548"/>
    <w:rsid w:val="003E055B"/>
    <w:rsid w:val="003E0BF6"/>
    <w:rsid w:val="003E3698"/>
    <w:rsid w:val="003E3822"/>
    <w:rsid w:val="003E47AD"/>
    <w:rsid w:val="003E4E71"/>
    <w:rsid w:val="003E51A8"/>
    <w:rsid w:val="003E70E5"/>
    <w:rsid w:val="003E72D2"/>
    <w:rsid w:val="003E7565"/>
    <w:rsid w:val="003E758F"/>
    <w:rsid w:val="003F5B97"/>
    <w:rsid w:val="0040043E"/>
    <w:rsid w:val="00401870"/>
    <w:rsid w:val="00401D8C"/>
    <w:rsid w:val="004027AC"/>
    <w:rsid w:val="00402D06"/>
    <w:rsid w:val="004032B9"/>
    <w:rsid w:val="00406449"/>
    <w:rsid w:val="00410B3B"/>
    <w:rsid w:val="00410ED1"/>
    <w:rsid w:val="0041464F"/>
    <w:rsid w:val="0042329A"/>
    <w:rsid w:val="004237DC"/>
    <w:rsid w:val="00424EC7"/>
    <w:rsid w:val="00430150"/>
    <w:rsid w:val="00440E64"/>
    <w:rsid w:val="0044281E"/>
    <w:rsid w:val="004432A0"/>
    <w:rsid w:val="004451AF"/>
    <w:rsid w:val="00450E15"/>
    <w:rsid w:val="00452E35"/>
    <w:rsid w:val="00454019"/>
    <w:rsid w:val="004555D6"/>
    <w:rsid w:val="00455D82"/>
    <w:rsid w:val="0045700E"/>
    <w:rsid w:val="00457FB6"/>
    <w:rsid w:val="00460335"/>
    <w:rsid w:val="004604B3"/>
    <w:rsid w:val="00461E11"/>
    <w:rsid w:val="00461EA5"/>
    <w:rsid w:val="00464A83"/>
    <w:rsid w:val="004675B4"/>
    <w:rsid w:val="0046764D"/>
    <w:rsid w:val="00472E11"/>
    <w:rsid w:val="0047324E"/>
    <w:rsid w:val="004765D0"/>
    <w:rsid w:val="00476A62"/>
    <w:rsid w:val="00477F04"/>
    <w:rsid w:val="004829A8"/>
    <w:rsid w:val="00486729"/>
    <w:rsid w:val="004876A6"/>
    <w:rsid w:val="00490968"/>
    <w:rsid w:val="00495441"/>
    <w:rsid w:val="004969FB"/>
    <w:rsid w:val="00497108"/>
    <w:rsid w:val="004978B8"/>
    <w:rsid w:val="004A0237"/>
    <w:rsid w:val="004A122D"/>
    <w:rsid w:val="004A6F35"/>
    <w:rsid w:val="004B0DB8"/>
    <w:rsid w:val="004B25C2"/>
    <w:rsid w:val="004C3E95"/>
    <w:rsid w:val="004C6252"/>
    <w:rsid w:val="004C7547"/>
    <w:rsid w:val="004D0B65"/>
    <w:rsid w:val="004D3529"/>
    <w:rsid w:val="004D3576"/>
    <w:rsid w:val="004D3720"/>
    <w:rsid w:val="004E1116"/>
    <w:rsid w:val="004E18F9"/>
    <w:rsid w:val="004E2C9E"/>
    <w:rsid w:val="004E3C40"/>
    <w:rsid w:val="004E4E81"/>
    <w:rsid w:val="004E63F7"/>
    <w:rsid w:val="004E6B1B"/>
    <w:rsid w:val="004F007C"/>
    <w:rsid w:val="004F178F"/>
    <w:rsid w:val="004F1D6D"/>
    <w:rsid w:val="004F2745"/>
    <w:rsid w:val="004F35FC"/>
    <w:rsid w:val="004F4026"/>
    <w:rsid w:val="004F48C1"/>
    <w:rsid w:val="004F59AD"/>
    <w:rsid w:val="004F6C9A"/>
    <w:rsid w:val="005027AB"/>
    <w:rsid w:val="00503E73"/>
    <w:rsid w:val="00510A54"/>
    <w:rsid w:val="00510FDE"/>
    <w:rsid w:val="00510FF5"/>
    <w:rsid w:val="005111C4"/>
    <w:rsid w:val="005120EE"/>
    <w:rsid w:val="00513784"/>
    <w:rsid w:val="005162C6"/>
    <w:rsid w:val="00516496"/>
    <w:rsid w:val="005203E1"/>
    <w:rsid w:val="00520E2B"/>
    <w:rsid w:val="005210A2"/>
    <w:rsid w:val="005223B5"/>
    <w:rsid w:val="005239E7"/>
    <w:rsid w:val="00523C5A"/>
    <w:rsid w:val="00524594"/>
    <w:rsid w:val="00525A13"/>
    <w:rsid w:val="005309D2"/>
    <w:rsid w:val="0053233C"/>
    <w:rsid w:val="00532991"/>
    <w:rsid w:val="00534204"/>
    <w:rsid w:val="00534669"/>
    <w:rsid w:val="005351D2"/>
    <w:rsid w:val="0053546B"/>
    <w:rsid w:val="005401C0"/>
    <w:rsid w:val="005408D1"/>
    <w:rsid w:val="00540CB1"/>
    <w:rsid w:val="00541045"/>
    <w:rsid w:val="00541270"/>
    <w:rsid w:val="00541C22"/>
    <w:rsid w:val="005421EC"/>
    <w:rsid w:val="00543226"/>
    <w:rsid w:val="0054396B"/>
    <w:rsid w:val="0054401E"/>
    <w:rsid w:val="00546C7A"/>
    <w:rsid w:val="005505D4"/>
    <w:rsid w:val="00551DC6"/>
    <w:rsid w:val="0055256C"/>
    <w:rsid w:val="00555A35"/>
    <w:rsid w:val="00555FDD"/>
    <w:rsid w:val="00560ABE"/>
    <w:rsid w:val="005621D0"/>
    <w:rsid w:val="00563D25"/>
    <w:rsid w:val="005641DE"/>
    <w:rsid w:val="00576A84"/>
    <w:rsid w:val="005808BA"/>
    <w:rsid w:val="00580F12"/>
    <w:rsid w:val="00586EF6"/>
    <w:rsid w:val="00590174"/>
    <w:rsid w:val="00590DC7"/>
    <w:rsid w:val="00590E43"/>
    <w:rsid w:val="005955B9"/>
    <w:rsid w:val="00597A02"/>
    <w:rsid w:val="005A064A"/>
    <w:rsid w:val="005A0AD2"/>
    <w:rsid w:val="005A3830"/>
    <w:rsid w:val="005A3FAD"/>
    <w:rsid w:val="005A4A72"/>
    <w:rsid w:val="005A6DEA"/>
    <w:rsid w:val="005A7482"/>
    <w:rsid w:val="005B103B"/>
    <w:rsid w:val="005B27C8"/>
    <w:rsid w:val="005B29EF"/>
    <w:rsid w:val="005B41FF"/>
    <w:rsid w:val="005B4466"/>
    <w:rsid w:val="005B4702"/>
    <w:rsid w:val="005B7A9C"/>
    <w:rsid w:val="005C3277"/>
    <w:rsid w:val="005C42A7"/>
    <w:rsid w:val="005C4FE3"/>
    <w:rsid w:val="005C574C"/>
    <w:rsid w:val="005C583B"/>
    <w:rsid w:val="005C706D"/>
    <w:rsid w:val="005D3096"/>
    <w:rsid w:val="005D53BA"/>
    <w:rsid w:val="005D6572"/>
    <w:rsid w:val="005D767A"/>
    <w:rsid w:val="005E3532"/>
    <w:rsid w:val="005E3983"/>
    <w:rsid w:val="005E636C"/>
    <w:rsid w:val="005E67C4"/>
    <w:rsid w:val="005F0C21"/>
    <w:rsid w:val="005F33DE"/>
    <w:rsid w:val="005F3D16"/>
    <w:rsid w:val="005F40AA"/>
    <w:rsid w:val="005F4262"/>
    <w:rsid w:val="005F44FA"/>
    <w:rsid w:val="005F5DCF"/>
    <w:rsid w:val="005F69FE"/>
    <w:rsid w:val="005F74F6"/>
    <w:rsid w:val="00600707"/>
    <w:rsid w:val="0060187D"/>
    <w:rsid w:val="00601A09"/>
    <w:rsid w:val="00601CB3"/>
    <w:rsid w:val="006029A2"/>
    <w:rsid w:val="00604330"/>
    <w:rsid w:val="00607CA9"/>
    <w:rsid w:val="0061054B"/>
    <w:rsid w:val="00610F4B"/>
    <w:rsid w:val="00613418"/>
    <w:rsid w:val="00615C4F"/>
    <w:rsid w:val="0061787A"/>
    <w:rsid w:val="00620778"/>
    <w:rsid w:val="0062275A"/>
    <w:rsid w:val="00622878"/>
    <w:rsid w:val="0062399B"/>
    <w:rsid w:val="0062513F"/>
    <w:rsid w:val="00625B28"/>
    <w:rsid w:val="00626455"/>
    <w:rsid w:val="00627B34"/>
    <w:rsid w:val="00635319"/>
    <w:rsid w:val="00637F35"/>
    <w:rsid w:val="00637FD9"/>
    <w:rsid w:val="0064177D"/>
    <w:rsid w:val="00642963"/>
    <w:rsid w:val="00645897"/>
    <w:rsid w:val="00645A39"/>
    <w:rsid w:val="00647DF5"/>
    <w:rsid w:val="0065233F"/>
    <w:rsid w:val="006526D2"/>
    <w:rsid w:val="006544FA"/>
    <w:rsid w:val="006557C9"/>
    <w:rsid w:val="00655EE3"/>
    <w:rsid w:val="0065687C"/>
    <w:rsid w:val="0066018A"/>
    <w:rsid w:val="006610E7"/>
    <w:rsid w:val="00661367"/>
    <w:rsid w:val="006634CC"/>
    <w:rsid w:val="00664156"/>
    <w:rsid w:val="00664930"/>
    <w:rsid w:val="00664EF6"/>
    <w:rsid w:val="0066521A"/>
    <w:rsid w:val="0066723B"/>
    <w:rsid w:val="00667B63"/>
    <w:rsid w:val="00667CD1"/>
    <w:rsid w:val="00670310"/>
    <w:rsid w:val="00670972"/>
    <w:rsid w:val="00672DDF"/>
    <w:rsid w:val="00674933"/>
    <w:rsid w:val="00674977"/>
    <w:rsid w:val="0067669E"/>
    <w:rsid w:val="00677C1B"/>
    <w:rsid w:val="00680350"/>
    <w:rsid w:val="00680F30"/>
    <w:rsid w:val="006819B5"/>
    <w:rsid w:val="00683C0E"/>
    <w:rsid w:val="00684D8B"/>
    <w:rsid w:val="00685C1E"/>
    <w:rsid w:val="00686656"/>
    <w:rsid w:val="0068692E"/>
    <w:rsid w:val="00686C1E"/>
    <w:rsid w:val="00686F7B"/>
    <w:rsid w:val="006876B5"/>
    <w:rsid w:val="006877FC"/>
    <w:rsid w:val="00692306"/>
    <w:rsid w:val="00695823"/>
    <w:rsid w:val="006A2383"/>
    <w:rsid w:val="006A4212"/>
    <w:rsid w:val="006B02EC"/>
    <w:rsid w:val="006B0BE3"/>
    <w:rsid w:val="006B23C4"/>
    <w:rsid w:val="006B3089"/>
    <w:rsid w:val="006B555F"/>
    <w:rsid w:val="006B5BB0"/>
    <w:rsid w:val="006C05EB"/>
    <w:rsid w:val="006C17B3"/>
    <w:rsid w:val="006C1A47"/>
    <w:rsid w:val="006C310B"/>
    <w:rsid w:val="006C3362"/>
    <w:rsid w:val="006C3F1C"/>
    <w:rsid w:val="006C4943"/>
    <w:rsid w:val="006C5D0F"/>
    <w:rsid w:val="006D1247"/>
    <w:rsid w:val="006D1DD1"/>
    <w:rsid w:val="006D25F8"/>
    <w:rsid w:val="006D265C"/>
    <w:rsid w:val="006D4CF7"/>
    <w:rsid w:val="006D6987"/>
    <w:rsid w:val="006E1677"/>
    <w:rsid w:val="006E2403"/>
    <w:rsid w:val="006E2C51"/>
    <w:rsid w:val="006E344F"/>
    <w:rsid w:val="006E35F7"/>
    <w:rsid w:val="006E5002"/>
    <w:rsid w:val="006E5344"/>
    <w:rsid w:val="006E556D"/>
    <w:rsid w:val="006E65C4"/>
    <w:rsid w:val="006E734F"/>
    <w:rsid w:val="006E78C4"/>
    <w:rsid w:val="006E7D5C"/>
    <w:rsid w:val="006F0358"/>
    <w:rsid w:val="006F0CEE"/>
    <w:rsid w:val="006F113E"/>
    <w:rsid w:val="006F245B"/>
    <w:rsid w:val="006F279B"/>
    <w:rsid w:val="006F3C77"/>
    <w:rsid w:val="006F6768"/>
    <w:rsid w:val="007014D2"/>
    <w:rsid w:val="007028AF"/>
    <w:rsid w:val="007035CC"/>
    <w:rsid w:val="00703A56"/>
    <w:rsid w:val="00711352"/>
    <w:rsid w:val="00712ADB"/>
    <w:rsid w:val="0071362D"/>
    <w:rsid w:val="00714A33"/>
    <w:rsid w:val="00716278"/>
    <w:rsid w:val="00716341"/>
    <w:rsid w:val="007174A0"/>
    <w:rsid w:val="00721BFE"/>
    <w:rsid w:val="00721FCA"/>
    <w:rsid w:val="00722FAD"/>
    <w:rsid w:val="007263C9"/>
    <w:rsid w:val="007279D8"/>
    <w:rsid w:val="00731BCA"/>
    <w:rsid w:val="00731C4D"/>
    <w:rsid w:val="00731DA1"/>
    <w:rsid w:val="00731F20"/>
    <w:rsid w:val="00732AEE"/>
    <w:rsid w:val="00734101"/>
    <w:rsid w:val="007342E9"/>
    <w:rsid w:val="0073538C"/>
    <w:rsid w:val="00740360"/>
    <w:rsid w:val="00740F32"/>
    <w:rsid w:val="007430C6"/>
    <w:rsid w:val="007446BF"/>
    <w:rsid w:val="007457B2"/>
    <w:rsid w:val="00751345"/>
    <w:rsid w:val="00754D53"/>
    <w:rsid w:val="007559E9"/>
    <w:rsid w:val="00755DC8"/>
    <w:rsid w:val="007565B9"/>
    <w:rsid w:val="00756B3D"/>
    <w:rsid w:val="00761F41"/>
    <w:rsid w:val="0076379B"/>
    <w:rsid w:val="007637E6"/>
    <w:rsid w:val="00763AA0"/>
    <w:rsid w:val="0076533D"/>
    <w:rsid w:val="00765C89"/>
    <w:rsid w:val="007671B4"/>
    <w:rsid w:val="00770724"/>
    <w:rsid w:val="007725E4"/>
    <w:rsid w:val="00776FC0"/>
    <w:rsid w:val="00782244"/>
    <w:rsid w:val="007833D9"/>
    <w:rsid w:val="00783FA1"/>
    <w:rsid w:val="007861F8"/>
    <w:rsid w:val="007877F4"/>
    <w:rsid w:val="00791135"/>
    <w:rsid w:val="007925D5"/>
    <w:rsid w:val="00794757"/>
    <w:rsid w:val="007A072B"/>
    <w:rsid w:val="007A0B4B"/>
    <w:rsid w:val="007A10C6"/>
    <w:rsid w:val="007A1CC8"/>
    <w:rsid w:val="007A4D83"/>
    <w:rsid w:val="007A61E1"/>
    <w:rsid w:val="007B054C"/>
    <w:rsid w:val="007B175D"/>
    <w:rsid w:val="007B26B6"/>
    <w:rsid w:val="007B27FC"/>
    <w:rsid w:val="007B347C"/>
    <w:rsid w:val="007B35BE"/>
    <w:rsid w:val="007B3E51"/>
    <w:rsid w:val="007B5879"/>
    <w:rsid w:val="007B5980"/>
    <w:rsid w:val="007B6AA7"/>
    <w:rsid w:val="007B7C51"/>
    <w:rsid w:val="007C021A"/>
    <w:rsid w:val="007C0C34"/>
    <w:rsid w:val="007C5E48"/>
    <w:rsid w:val="007C6246"/>
    <w:rsid w:val="007C74C3"/>
    <w:rsid w:val="007C7902"/>
    <w:rsid w:val="007D4BA1"/>
    <w:rsid w:val="007D6F85"/>
    <w:rsid w:val="007E1786"/>
    <w:rsid w:val="007E3BBC"/>
    <w:rsid w:val="007E44E9"/>
    <w:rsid w:val="007E4BDB"/>
    <w:rsid w:val="007E7358"/>
    <w:rsid w:val="007E781B"/>
    <w:rsid w:val="007F14D5"/>
    <w:rsid w:val="007F66B7"/>
    <w:rsid w:val="007F7476"/>
    <w:rsid w:val="007F7639"/>
    <w:rsid w:val="0080024C"/>
    <w:rsid w:val="008003F0"/>
    <w:rsid w:val="008008E2"/>
    <w:rsid w:val="008011A0"/>
    <w:rsid w:val="00801659"/>
    <w:rsid w:val="00804089"/>
    <w:rsid w:val="0080641F"/>
    <w:rsid w:val="00810D9A"/>
    <w:rsid w:val="0081173E"/>
    <w:rsid w:val="00811780"/>
    <w:rsid w:val="008124E3"/>
    <w:rsid w:val="00812A69"/>
    <w:rsid w:val="00812E0D"/>
    <w:rsid w:val="00812E79"/>
    <w:rsid w:val="00813947"/>
    <w:rsid w:val="00813E5D"/>
    <w:rsid w:val="00815B47"/>
    <w:rsid w:val="008168DF"/>
    <w:rsid w:val="00816DAB"/>
    <w:rsid w:val="00822A26"/>
    <w:rsid w:val="00822E53"/>
    <w:rsid w:val="008247D2"/>
    <w:rsid w:val="00825CBD"/>
    <w:rsid w:val="00831DDC"/>
    <w:rsid w:val="0083223C"/>
    <w:rsid w:val="0083261C"/>
    <w:rsid w:val="008341CE"/>
    <w:rsid w:val="00835444"/>
    <w:rsid w:val="00837DF8"/>
    <w:rsid w:val="00841018"/>
    <w:rsid w:val="0084199E"/>
    <w:rsid w:val="00841E6A"/>
    <w:rsid w:val="00846050"/>
    <w:rsid w:val="00846EA6"/>
    <w:rsid w:val="008505E0"/>
    <w:rsid w:val="008518BD"/>
    <w:rsid w:val="00851EAE"/>
    <w:rsid w:val="008542C4"/>
    <w:rsid w:val="0085735A"/>
    <w:rsid w:val="00857CB1"/>
    <w:rsid w:val="008600B1"/>
    <w:rsid w:val="0086140A"/>
    <w:rsid w:val="00861B73"/>
    <w:rsid w:val="00862369"/>
    <w:rsid w:val="008624AA"/>
    <w:rsid w:val="00862B40"/>
    <w:rsid w:val="00863C13"/>
    <w:rsid w:val="008648E4"/>
    <w:rsid w:val="00866204"/>
    <w:rsid w:val="008675E8"/>
    <w:rsid w:val="00867867"/>
    <w:rsid w:val="0087098C"/>
    <w:rsid w:val="0087179D"/>
    <w:rsid w:val="008725F1"/>
    <w:rsid w:val="00872C82"/>
    <w:rsid w:val="008745DF"/>
    <w:rsid w:val="00876767"/>
    <w:rsid w:val="00880DC3"/>
    <w:rsid w:val="008831F4"/>
    <w:rsid w:val="00883E34"/>
    <w:rsid w:val="00884F1D"/>
    <w:rsid w:val="008865D1"/>
    <w:rsid w:val="00887870"/>
    <w:rsid w:val="008903B1"/>
    <w:rsid w:val="008909AF"/>
    <w:rsid w:val="0089181F"/>
    <w:rsid w:val="00894466"/>
    <w:rsid w:val="0089612F"/>
    <w:rsid w:val="008A0606"/>
    <w:rsid w:val="008A088B"/>
    <w:rsid w:val="008A2AF9"/>
    <w:rsid w:val="008A42AB"/>
    <w:rsid w:val="008A4F8C"/>
    <w:rsid w:val="008A7C54"/>
    <w:rsid w:val="008B0764"/>
    <w:rsid w:val="008B0D6B"/>
    <w:rsid w:val="008B2D28"/>
    <w:rsid w:val="008B41BE"/>
    <w:rsid w:val="008B4429"/>
    <w:rsid w:val="008B7380"/>
    <w:rsid w:val="008B7DA9"/>
    <w:rsid w:val="008C0AF8"/>
    <w:rsid w:val="008C0B29"/>
    <w:rsid w:val="008C3455"/>
    <w:rsid w:val="008C6894"/>
    <w:rsid w:val="008C6E97"/>
    <w:rsid w:val="008C78CE"/>
    <w:rsid w:val="008C7C4F"/>
    <w:rsid w:val="008C7DD6"/>
    <w:rsid w:val="008D094C"/>
    <w:rsid w:val="008D2EFB"/>
    <w:rsid w:val="008D3B6F"/>
    <w:rsid w:val="008E0266"/>
    <w:rsid w:val="008E19E5"/>
    <w:rsid w:val="008E1BF2"/>
    <w:rsid w:val="008E26E7"/>
    <w:rsid w:val="008E477D"/>
    <w:rsid w:val="008E4EB0"/>
    <w:rsid w:val="008E6D23"/>
    <w:rsid w:val="008E71EA"/>
    <w:rsid w:val="008F0D3B"/>
    <w:rsid w:val="008F1B2A"/>
    <w:rsid w:val="008F2CA3"/>
    <w:rsid w:val="008F5CF5"/>
    <w:rsid w:val="008F6206"/>
    <w:rsid w:val="008F6B9D"/>
    <w:rsid w:val="008F76D1"/>
    <w:rsid w:val="00900E20"/>
    <w:rsid w:val="00901F5D"/>
    <w:rsid w:val="00902A61"/>
    <w:rsid w:val="009046C9"/>
    <w:rsid w:val="00910256"/>
    <w:rsid w:val="00910895"/>
    <w:rsid w:val="00910F27"/>
    <w:rsid w:val="00912ACD"/>
    <w:rsid w:val="009148E8"/>
    <w:rsid w:val="009152B8"/>
    <w:rsid w:val="009154CF"/>
    <w:rsid w:val="00915D5E"/>
    <w:rsid w:val="00917045"/>
    <w:rsid w:val="009225A3"/>
    <w:rsid w:val="00924A90"/>
    <w:rsid w:val="00924E84"/>
    <w:rsid w:val="00925548"/>
    <w:rsid w:val="009256E8"/>
    <w:rsid w:val="00926C46"/>
    <w:rsid w:val="009277D9"/>
    <w:rsid w:val="0093073A"/>
    <w:rsid w:val="0093171F"/>
    <w:rsid w:val="009332FE"/>
    <w:rsid w:val="00935F2E"/>
    <w:rsid w:val="0093601E"/>
    <w:rsid w:val="00941798"/>
    <w:rsid w:val="0095364A"/>
    <w:rsid w:val="009550AA"/>
    <w:rsid w:val="00955608"/>
    <w:rsid w:val="009566B1"/>
    <w:rsid w:val="00956AF0"/>
    <w:rsid w:val="009579AA"/>
    <w:rsid w:val="009600CD"/>
    <w:rsid w:val="009617BA"/>
    <w:rsid w:val="0096204D"/>
    <w:rsid w:val="00964147"/>
    <w:rsid w:val="009645D6"/>
    <w:rsid w:val="00964884"/>
    <w:rsid w:val="0096520D"/>
    <w:rsid w:val="00965B13"/>
    <w:rsid w:val="00965B3B"/>
    <w:rsid w:val="00967BB2"/>
    <w:rsid w:val="00970224"/>
    <w:rsid w:val="00972D82"/>
    <w:rsid w:val="009756EC"/>
    <w:rsid w:val="00976C8D"/>
    <w:rsid w:val="0097795D"/>
    <w:rsid w:val="00977D98"/>
    <w:rsid w:val="00985261"/>
    <w:rsid w:val="009874DC"/>
    <w:rsid w:val="00987B30"/>
    <w:rsid w:val="00990B9E"/>
    <w:rsid w:val="009922EA"/>
    <w:rsid w:val="00992435"/>
    <w:rsid w:val="00993D6B"/>
    <w:rsid w:val="0099636D"/>
    <w:rsid w:val="00997431"/>
    <w:rsid w:val="009A3245"/>
    <w:rsid w:val="009A4659"/>
    <w:rsid w:val="009A4BD8"/>
    <w:rsid w:val="009A55EC"/>
    <w:rsid w:val="009A617C"/>
    <w:rsid w:val="009A67B2"/>
    <w:rsid w:val="009A700B"/>
    <w:rsid w:val="009A794F"/>
    <w:rsid w:val="009B092A"/>
    <w:rsid w:val="009B133A"/>
    <w:rsid w:val="009B175B"/>
    <w:rsid w:val="009B2545"/>
    <w:rsid w:val="009B4A42"/>
    <w:rsid w:val="009B6A97"/>
    <w:rsid w:val="009C35D0"/>
    <w:rsid w:val="009C3A18"/>
    <w:rsid w:val="009C3CB4"/>
    <w:rsid w:val="009C514A"/>
    <w:rsid w:val="009C62B7"/>
    <w:rsid w:val="009C6971"/>
    <w:rsid w:val="009C6D7B"/>
    <w:rsid w:val="009C76D2"/>
    <w:rsid w:val="009D03EF"/>
    <w:rsid w:val="009D0B48"/>
    <w:rsid w:val="009D1952"/>
    <w:rsid w:val="009D56B4"/>
    <w:rsid w:val="009D5FEF"/>
    <w:rsid w:val="009D751F"/>
    <w:rsid w:val="009D79FB"/>
    <w:rsid w:val="009E016B"/>
    <w:rsid w:val="009E48BD"/>
    <w:rsid w:val="009E5E55"/>
    <w:rsid w:val="009E79D4"/>
    <w:rsid w:val="009F0DAB"/>
    <w:rsid w:val="009F352C"/>
    <w:rsid w:val="009F65FB"/>
    <w:rsid w:val="009F68F6"/>
    <w:rsid w:val="00A0251D"/>
    <w:rsid w:val="00A039FF"/>
    <w:rsid w:val="00A048C4"/>
    <w:rsid w:val="00A049FE"/>
    <w:rsid w:val="00A051C1"/>
    <w:rsid w:val="00A0600F"/>
    <w:rsid w:val="00A064FE"/>
    <w:rsid w:val="00A0757E"/>
    <w:rsid w:val="00A075A4"/>
    <w:rsid w:val="00A07852"/>
    <w:rsid w:val="00A07963"/>
    <w:rsid w:val="00A10C5F"/>
    <w:rsid w:val="00A13FB7"/>
    <w:rsid w:val="00A24892"/>
    <w:rsid w:val="00A24B4E"/>
    <w:rsid w:val="00A260D8"/>
    <w:rsid w:val="00A26FBD"/>
    <w:rsid w:val="00A277A8"/>
    <w:rsid w:val="00A30ADA"/>
    <w:rsid w:val="00A314A5"/>
    <w:rsid w:val="00A318B6"/>
    <w:rsid w:val="00A31D80"/>
    <w:rsid w:val="00A3667A"/>
    <w:rsid w:val="00A36E74"/>
    <w:rsid w:val="00A40054"/>
    <w:rsid w:val="00A4161A"/>
    <w:rsid w:val="00A42D2C"/>
    <w:rsid w:val="00A43CDC"/>
    <w:rsid w:val="00A4416E"/>
    <w:rsid w:val="00A44B0F"/>
    <w:rsid w:val="00A46622"/>
    <w:rsid w:val="00A535F9"/>
    <w:rsid w:val="00A5398A"/>
    <w:rsid w:val="00A60627"/>
    <w:rsid w:val="00A6093D"/>
    <w:rsid w:val="00A61618"/>
    <w:rsid w:val="00A63045"/>
    <w:rsid w:val="00A6433B"/>
    <w:rsid w:val="00A65DF2"/>
    <w:rsid w:val="00A66C84"/>
    <w:rsid w:val="00A671C2"/>
    <w:rsid w:val="00A6767E"/>
    <w:rsid w:val="00A67F0E"/>
    <w:rsid w:val="00A70879"/>
    <w:rsid w:val="00A73991"/>
    <w:rsid w:val="00A77F16"/>
    <w:rsid w:val="00A83E47"/>
    <w:rsid w:val="00A85779"/>
    <w:rsid w:val="00A87A89"/>
    <w:rsid w:val="00A87C15"/>
    <w:rsid w:val="00A90835"/>
    <w:rsid w:val="00A90CE5"/>
    <w:rsid w:val="00A90D37"/>
    <w:rsid w:val="00A96A60"/>
    <w:rsid w:val="00AA057E"/>
    <w:rsid w:val="00AA10D2"/>
    <w:rsid w:val="00AA2A98"/>
    <w:rsid w:val="00AA640F"/>
    <w:rsid w:val="00AA69D7"/>
    <w:rsid w:val="00AB193E"/>
    <w:rsid w:val="00AB1BEF"/>
    <w:rsid w:val="00AB2330"/>
    <w:rsid w:val="00AB2A26"/>
    <w:rsid w:val="00AB3A3C"/>
    <w:rsid w:val="00AB3DCE"/>
    <w:rsid w:val="00AB4F21"/>
    <w:rsid w:val="00AB50C3"/>
    <w:rsid w:val="00AB55EB"/>
    <w:rsid w:val="00AB76A7"/>
    <w:rsid w:val="00AC1C45"/>
    <w:rsid w:val="00AC2D64"/>
    <w:rsid w:val="00AC39F7"/>
    <w:rsid w:val="00AC4340"/>
    <w:rsid w:val="00AC60E0"/>
    <w:rsid w:val="00AC7517"/>
    <w:rsid w:val="00AD07E5"/>
    <w:rsid w:val="00AD0FE0"/>
    <w:rsid w:val="00AD1D24"/>
    <w:rsid w:val="00AD2F20"/>
    <w:rsid w:val="00AD3741"/>
    <w:rsid w:val="00AD3C1E"/>
    <w:rsid w:val="00AE005E"/>
    <w:rsid w:val="00AE0FFB"/>
    <w:rsid w:val="00AE1078"/>
    <w:rsid w:val="00AE13D9"/>
    <w:rsid w:val="00AE17F8"/>
    <w:rsid w:val="00AE28AF"/>
    <w:rsid w:val="00AE37B5"/>
    <w:rsid w:val="00AE7BB1"/>
    <w:rsid w:val="00AF1841"/>
    <w:rsid w:val="00AF3581"/>
    <w:rsid w:val="00AF4D5E"/>
    <w:rsid w:val="00AF50A9"/>
    <w:rsid w:val="00AF67FE"/>
    <w:rsid w:val="00AF6FA5"/>
    <w:rsid w:val="00AF7E6B"/>
    <w:rsid w:val="00B00619"/>
    <w:rsid w:val="00B03670"/>
    <w:rsid w:val="00B04802"/>
    <w:rsid w:val="00B0481D"/>
    <w:rsid w:val="00B05929"/>
    <w:rsid w:val="00B07F9E"/>
    <w:rsid w:val="00B16873"/>
    <w:rsid w:val="00B17138"/>
    <w:rsid w:val="00B17180"/>
    <w:rsid w:val="00B2098D"/>
    <w:rsid w:val="00B2246F"/>
    <w:rsid w:val="00B22B6C"/>
    <w:rsid w:val="00B258FD"/>
    <w:rsid w:val="00B31178"/>
    <w:rsid w:val="00B31DFE"/>
    <w:rsid w:val="00B344E1"/>
    <w:rsid w:val="00B34FBA"/>
    <w:rsid w:val="00B359BC"/>
    <w:rsid w:val="00B371D4"/>
    <w:rsid w:val="00B41F32"/>
    <w:rsid w:val="00B42516"/>
    <w:rsid w:val="00B43ED2"/>
    <w:rsid w:val="00B457C6"/>
    <w:rsid w:val="00B46BC0"/>
    <w:rsid w:val="00B51EB4"/>
    <w:rsid w:val="00B53335"/>
    <w:rsid w:val="00B54D6A"/>
    <w:rsid w:val="00B5509C"/>
    <w:rsid w:val="00B55B26"/>
    <w:rsid w:val="00B60017"/>
    <w:rsid w:val="00B63018"/>
    <w:rsid w:val="00B663F1"/>
    <w:rsid w:val="00B6650E"/>
    <w:rsid w:val="00B7265A"/>
    <w:rsid w:val="00B72997"/>
    <w:rsid w:val="00B747AE"/>
    <w:rsid w:val="00B74905"/>
    <w:rsid w:val="00B75FB5"/>
    <w:rsid w:val="00B80376"/>
    <w:rsid w:val="00B80A80"/>
    <w:rsid w:val="00B8277A"/>
    <w:rsid w:val="00B871F1"/>
    <w:rsid w:val="00B908B3"/>
    <w:rsid w:val="00B91CB3"/>
    <w:rsid w:val="00B921F0"/>
    <w:rsid w:val="00B9323D"/>
    <w:rsid w:val="00B94979"/>
    <w:rsid w:val="00B95378"/>
    <w:rsid w:val="00B954EE"/>
    <w:rsid w:val="00BA0945"/>
    <w:rsid w:val="00BA1A26"/>
    <w:rsid w:val="00BA2ECA"/>
    <w:rsid w:val="00BA59F1"/>
    <w:rsid w:val="00BA5E77"/>
    <w:rsid w:val="00BA61B4"/>
    <w:rsid w:val="00BA6380"/>
    <w:rsid w:val="00BA6FD2"/>
    <w:rsid w:val="00BA762D"/>
    <w:rsid w:val="00BA7BFC"/>
    <w:rsid w:val="00BB08EE"/>
    <w:rsid w:val="00BB0D40"/>
    <w:rsid w:val="00BB0FC7"/>
    <w:rsid w:val="00BB130F"/>
    <w:rsid w:val="00BB1810"/>
    <w:rsid w:val="00BB46FC"/>
    <w:rsid w:val="00BB535B"/>
    <w:rsid w:val="00BB5D67"/>
    <w:rsid w:val="00BB6C0A"/>
    <w:rsid w:val="00BC0DF5"/>
    <w:rsid w:val="00BC3029"/>
    <w:rsid w:val="00BC39A8"/>
    <w:rsid w:val="00BC3C83"/>
    <w:rsid w:val="00BC4E70"/>
    <w:rsid w:val="00BC5661"/>
    <w:rsid w:val="00BD007D"/>
    <w:rsid w:val="00BD07CC"/>
    <w:rsid w:val="00BD369A"/>
    <w:rsid w:val="00BD5C2C"/>
    <w:rsid w:val="00BD5D92"/>
    <w:rsid w:val="00BE12FF"/>
    <w:rsid w:val="00BE19C7"/>
    <w:rsid w:val="00BE3927"/>
    <w:rsid w:val="00BE4DC4"/>
    <w:rsid w:val="00BE5183"/>
    <w:rsid w:val="00BE55AB"/>
    <w:rsid w:val="00BE580E"/>
    <w:rsid w:val="00BE7B6D"/>
    <w:rsid w:val="00BF0A11"/>
    <w:rsid w:val="00BF0A7A"/>
    <w:rsid w:val="00BF0DCC"/>
    <w:rsid w:val="00BF1F24"/>
    <w:rsid w:val="00BF2447"/>
    <w:rsid w:val="00BF26A7"/>
    <w:rsid w:val="00BF3BB5"/>
    <w:rsid w:val="00C001B4"/>
    <w:rsid w:val="00C01054"/>
    <w:rsid w:val="00C01C14"/>
    <w:rsid w:val="00C026E1"/>
    <w:rsid w:val="00C039A2"/>
    <w:rsid w:val="00C06F3E"/>
    <w:rsid w:val="00C12307"/>
    <w:rsid w:val="00C13AA6"/>
    <w:rsid w:val="00C13C8D"/>
    <w:rsid w:val="00C14315"/>
    <w:rsid w:val="00C1473A"/>
    <w:rsid w:val="00C20AB4"/>
    <w:rsid w:val="00C224A2"/>
    <w:rsid w:val="00C226BA"/>
    <w:rsid w:val="00C2350D"/>
    <w:rsid w:val="00C24982"/>
    <w:rsid w:val="00C2561A"/>
    <w:rsid w:val="00C301E0"/>
    <w:rsid w:val="00C30DDB"/>
    <w:rsid w:val="00C315E7"/>
    <w:rsid w:val="00C32B4B"/>
    <w:rsid w:val="00C33A30"/>
    <w:rsid w:val="00C33EBD"/>
    <w:rsid w:val="00C37022"/>
    <w:rsid w:val="00C377FA"/>
    <w:rsid w:val="00C4160D"/>
    <w:rsid w:val="00C445E0"/>
    <w:rsid w:val="00C446E9"/>
    <w:rsid w:val="00C451A6"/>
    <w:rsid w:val="00C455B7"/>
    <w:rsid w:val="00C459DA"/>
    <w:rsid w:val="00C45C8F"/>
    <w:rsid w:val="00C45CA5"/>
    <w:rsid w:val="00C46186"/>
    <w:rsid w:val="00C47404"/>
    <w:rsid w:val="00C4789F"/>
    <w:rsid w:val="00C50C3C"/>
    <w:rsid w:val="00C558B0"/>
    <w:rsid w:val="00C55BC1"/>
    <w:rsid w:val="00C56BBD"/>
    <w:rsid w:val="00C56FE4"/>
    <w:rsid w:val="00C60FE1"/>
    <w:rsid w:val="00C65650"/>
    <w:rsid w:val="00C67D6A"/>
    <w:rsid w:val="00C70F3B"/>
    <w:rsid w:val="00C71F6B"/>
    <w:rsid w:val="00C7349E"/>
    <w:rsid w:val="00C767BF"/>
    <w:rsid w:val="00C77E44"/>
    <w:rsid w:val="00C803CC"/>
    <w:rsid w:val="00C8185E"/>
    <w:rsid w:val="00C81A22"/>
    <w:rsid w:val="00C8361A"/>
    <w:rsid w:val="00C856FB"/>
    <w:rsid w:val="00C86556"/>
    <w:rsid w:val="00C8752D"/>
    <w:rsid w:val="00C87A94"/>
    <w:rsid w:val="00C90B5C"/>
    <w:rsid w:val="00C912D8"/>
    <w:rsid w:val="00C92A00"/>
    <w:rsid w:val="00C92E73"/>
    <w:rsid w:val="00C943FB"/>
    <w:rsid w:val="00C9527E"/>
    <w:rsid w:val="00C95535"/>
    <w:rsid w:val="00C95690"/>
    <w:rsid w:val="00C95A38"/>
    <w:rsid w:val="00C9605E"/>
    <w:rsid w:val="00C96083"/>
    <w:rsid w:val="00C96EC9"/>
    <w:rsid w:val="00C97BD2"/>
    <w:rsid w:val="00CA066D"/>
    <w:rsid w:val="00CA0CC1"/>
    <w:rsid w:val="00CA2E73"/>
    <w:rsid w:val="00CA3EB0"/>
    <w:rsid w:val="00CA3F7E"/>
    <w:rsid w:val="00CA55AE"/>
    <w:rsid w:val="00CA7D55"/>
    <w:rsid w:val="00CB22DC"/>
    <w:rsid w:val="00CB31FA"/>
    <w:rsid w:val="00CB3900"/>
    <w:rsid w:val="00CB3911"/>
    <w:rsid w:val="00CB4D68"/>
    <w:rsid w:val="00CB4F67"/>
    <w:rsid w:val="00CB6DA1"/>
    <w:rsid w:val="00CC147B"/>
    <w:rsid w:val="00CC28AF"/>
    <w:rsid w:val="00CC5A94"/>
    <w:rsid w:val="00CD0BF5"/>
    <w:rsid w:val="00CD27FA"/>
    <w:rsid w:val="00CD4663"/>
    <w:rsid w:val="00CD4AFD"/>
    <w:rsid w:val="00CD4D2A"/>
    <w:rsid w:val="00CD4E73"/>
    <w:rsid w:val="00CD7CD8"/>
    <w:rsid w:val="00CD7D71"/>
    <w:rsid w:val="00CD7E12"/>
    <w:rsid w:val="00CD7F09"/>
    <w:rsid w:val="00CE08FA"/>
    <w:rsid w:val="00CE4193"/>
    <w:rsid w:val="00CE4301"/>
    <w:rsid w:val="00CF2C4C"/>
    <w:rsid w:val="00CF61C5"/>
    <w:rsid w:val="00CF6416"/>
    <w:rsid w:val="00D01563"/>
    <w:rsid w:val="00D01B81"/>
    <w:rsid w:val="00D01EA3"/>
    <w:rsid w:val="00D11038"/>
    <w:rsid w:val="00D1380B"/>
    <w:rsid w:val="00D13980"/>
    <w:rsid w:val="00D13F1E"/>
    <w:rsid w:val="00D15045"/>
    <w:rsid w:val="00D1576D"/>
    <w:rsid w:val="00D17466"/>
    <w:rsid w:val="00D2126F"/>
    <w:rsid w:val="00D212FD"/>
    <w:rsid w:val="00D219EB"/>
    <w:rsid w:val="00D243F3"/>
    <w:rsid w:val="00D301D2"/>
    <w:rsid w:val="00D30A5B"/>
    <w:rsid w:val="00D317DC"/>
    <w:rsid w:val="00D3187C"/>
    <w:rsid w:val="00D3326D"/>
    <w:rsid w:val="00D35758"/>
    <w:rsid w:val="00D407DD"/>
    <w:rsid w:val="00D41DB9"/>
    <w:rsid w:val="00D420CC"/>
    <w:rsid w:val="00D42603"/>
    <w:rsid w:val="00D42FC2"/>
    <w:rsid w:val="00D447F3"/>
    <w:rsid w:val="00D45A2A"/>
    <w:rsid w:val="00D45E8A"/>
    <w:rsid w:val="00D45FB0"/>
    <w:rsid w:val="00D47D25"/>
    <w:rsid w:val="00D52545"/>
    <w:rsid w:val="00D52A5F"/>
    <w:rsid w:val="00D53442"/>
    <w:rsid w:val="00D537FC"/>
    <w:rsid w:val="00D53887"/>
    <w:rsid w:val="00D548D7"/>
    <w:rsid w:val="00D5732A"/>
    <w:rsid w:val="00D608C3"/>
    <w:rsid w:val="00D62B6F"/>
    <w:rsid w:val="00D62E6F"/>
    <w:rsid w:val="00D63B62"/>
    <w:rsid w:val="00D63FD7"/>
    <w:rsid w:val="00D64108"/>
    <w:rsid w:val="00D6487C"/>
    <w:rsid w:val="00D65722"/>
    <w:rsid w:val="00D66BEC"/>
    <w:rsid w:val="00D70B73"/>
    <w:rsid w:val="00D7474D"/>
    <w:rsid w:val="00D81825"/>
    <w:rsid w:val="00D81FF1"/>
    <w:rsid w:val="00D823FB"/>
    <w:rsid w:val="00D82979"/>
    <w:rsid w:val="00D82CA5"/>
    <w:rsid w:val="00D84412"/>
    <w:rsid w:val="00D9069A"/>
    <w:rsid w:val="00D90EDA"/>
    <w:rsid w:val="00D92368"/>
    <w:rsid w:val="00D92CF4"/>
    <w:rsid w:val="00D96F09"/>
    <w:rsid w:val="00D97DD5"/>
    <w:rsid w:val="00DA115C"/>
    <w:rsid w:val="00DA1546"/>
    <w:rsid w:val="00DA2C77"/>
    <w:rsid w:val="00DA2F48"/>
    <w:rsid w:val="00DA565D"/>
    <w:rsid w:val="00DA6B85"/>
    <w:rsid w:val="00DA6C3A"/>
    <w:rsid w:val="00DB0780"/>
    <w:rsid w:val="00DB0AB1"/>
    <w:rsid w:val="00DB118B"/>
    <w:rsid w:val="00DB14E5"/>
    <w:rsid w:val="00DB4199"/>
    <w:rsid w:val="00DB5C8F"/>
    <w:rsid w:val="00DB6585"/>
    <w:rsid w:val="00DB66F3"/>
    <w:rsid w:val="00DC074D"/>
    <w:rsid w:val="00DC23E5"/>
    <w:rsid w:val="00DC588F"/>
    <w:rsid w:val="00DD0242"/>
    <w:rsid w:val="00DD133E"/>
    <w:rsid w:val="00DD282F"/>
    <w:rsid w:val="00DD2CE9"/>
    <w:rsid w:val="00DD30CC"/>
    <w:rsid w:val="00DD4A49"/>
    <w:rsid w:val="00DD7C22"/>
    <w:rsid w:val="00DE0B2B"/>
    <w:rsid w:val="00DE0CDD"/>
    <w:rsid w:val="00DE1120"/>
    <w:rsid w:val="00DE7EA3"/>
    <w:rsid w:val="00DF1035"/>
    <w:rsid w:val="00DF189F"/>
    <w:rsid w:val="00DF2663"/>
    <w:rsid w:val="00DF2F31"/>
    <w:rsid w:val="00DF5DA9"/>
    <w:rsid w:val="00DF7CC0"/>
    <w:rsid w:val="00E006AD"/>
    <w:rsid w:val="00E00D56"/>
    <w:rsid w:val="00E02090"/>
    <w:rsid w:val="00E022BC"/>
    <w:rsid w:val="00E03D26"/>
    <w:rsid w:val="00E062F4"/>
    <w:rsid w:val="00E07B34"/>
    <w:rsid w:val="00E10FB5"/>
    <w:rsid w:val="00E113E0"/>
    <w:rsid w:val="00E11708"/>
    <w:rsid w:val="00E1381F"/>
    <w:rsid w:val="00E13B8A"/>
    <w:rsid w:val="00E17903"/>
    <w:rsid w:val="00E2022C"/>
    <w:rsid w:val="00E22133"/>
    <w:rsid w:val="00E2363D"/>
    <w:rsid w:val="00E25423"/>
    <w:rsid w:val="00E25442"/>
    <w:rsid w:val="00E27ACD"/>
    <w:rsid w:val="00E31834"/>
    <w:rsid w:val="00E32F9B"/>
    <w:rsid w:val="00E33672"/>
    <w:rsid w:val="00E3750F"/>
    <w:rsid w:val="00E37D03"/>
    <w:rsid w:val="00E40960"/>
    <w:rsid w:val="00E42A73"/>
    <w:rsid w:val="00E45177"/>
    <w:rsid w:val="00E5027D"/>
    <w:rsid w:val="00E510C9"/>
    <w:rsid w:val="00E512DE"/>
    <w:rsid w:val="00E5443C"/>
    <w:rsid w:val="00E54875"/>
    <w:rsid w:val="00E5543B"/>
    <w:rsid w:val="00E5616A"/>
    <w:rsid w:val="00E56782"/>
    <w:rsid w:val="00E572A5"/>
    <w:rsid w:val="00E575EE"/>
    <w:rsid w:val="00E57605"/>
    <w:rsid w:val="00E609C2"/>
    <w:rsid w:val="00E611BD"/>
    <w:rsid w:val="00E612CB"/>
    <w:rsid w:val="00E62805"/>
    <w:rsid w:val="00E64E09"/>
    <w:rsid w:val="00E70652"/>
    <w:rsid w:val="00E710F2"/>
    <w:rsid w:val="00E7233D"/>
    <w:rsid w:val="00E72990"/>
    <w:rsid w:val="00E748F3"/>
    <w:rsid w:val="00E74C11"/>
    <w:rsid w:val="00E772F6"/>
    <w:rsid w:val="00E77347"/>
    <w:rsid w:val="00E8101C"/>
    <w:rsid w:val="00E81353"/>
    <w:rsid w:val="00E83226"/>
    <w:rsid w:val="00E84B91"/>
    <w:rsid w:val="00E85E54"/>
    <w:rsid w:val="00E85EE6"/>
    <w:rsid w:val="00E872A9"/>
    <w:rsid w:val="00E87F69"/>
    <w:rsid w:val="00E91214"/>
    <w:rsid w:val="00E92239"/>
    <w:rsid w:val="00E943B4"/>
    <w:rsid w:val="00E96165"/>
    <w:rsid w:val="00E967E7"/>
    <w:rsid w:val="00E9694D"/>
    <w:rsid w:val="00E9778B"/>
    <w:rsid w:val="00E97BE2"/>
    <w:rsid w:val="00EA2B1F"/>
    <w:rsid w:val="00EA455D"/>
    <w:rsid w:val="00EA77A0"/>
    <w:rsid w:val="00EB0B7D"/>
    <w:rsid w:val="00EB0E1B"/>
    <w:rsid w:val="00EB18C4"/>
    <w:rsid w:val="00EB4956"/>
    <w:rsid w:val="00EB5D23"/>
    <w:rsid w:val="00EB6186"/>
    <w:rsid w:val="00EC0ADD"/>
    <w:rsid w:val="00EC5649"/>
    <w:rsid w:val="00EC6CBF"/>
    <w:rsid w:val="00EC796C"/>
    <w:rsid w:val="00EC7D4A"/>
    <w:rsid w:val="00ED11C6"/>
    <w:rsid w:val="00ED3663"/>
    <w:rsid w:val="00ED3E4D"/>
    <w:rsid w:val="00ED4229"/>
    <w:rsid w:val="00ED4DAC"/>
    <w:rsid w:val="00ED55D2"/>
    <w:rsid w:val="00ED6BC2"/>
    <w:rsid w:val="00EE193D"/>
    <w:rsid w:val="00EE260B"/>
    <w:rsid w:val="00EE38ED"/>
    <w:rsid w:val="00EE5534"/>
    <w:rsid w:val="00EE7393"/>
    <w:rsid w:val="00EE7CC3"/>
    <w:rsid w:val="00EF10A2"/>
    <w:rsid w:val="00EF1C3F"/>
    <w:rsid w:val="00EF2FCC"/>
    <w:rsid w:val="00EF31DF"/>
    <w:rsid w:val="00EF4AFA"/>
    <w:rsid w:val="00EF4B4A"/>
    <w:rsid w:val="00EF574A"/>
    <w:rsid w:val="00EF6433"/>
    <w:rsid w:val="00EF7353"/>
    <w:rsid w:val="00F01DB9"/>
    <w:rsid w:val="00F0212C"/>
    <w:rsid w:val="00F046B6"/>
    <w:rsid w:val="00F064FD"/>
    <w:rsid w:val="00F0765E"/>
    <w:rsid w:val="00F11FA3"/>
    <w:rsid w:val="00F13FD0"/>
    <w:rsid w:val="00F14A47"/>
    <w:rsid w:val="00F1593C"/>
    <w:rsid w:val="00F22D3B"/>
    <w:rsid w:val="00F23F27"/>
    <w:rsid w:val="00F25FB9"/>
    <w:rsid w:val="00F3174A"/>
    <w:rsid w:val="00F32611"/>
    <w:rsid w:val="00F32709"/>
    <w:rsid w:val="00F346F6"/>
    <w:rsid w:val="00F35CCB"/>
    <w:rsid w:val="00F36352"/>
    <w:rsid w:val="00F376ED"/>
    <w:rsid w:val="00F37921"/>
    <w:rsid w:val="00F400F4"/>
    <w:rsid w:val="00F461E7"/>
    <w:rsid w:val="00F46BE7"/>
    <w:rsid w:val="00F47AEC"/>
    <w:rsid w:val="00F47B10"/>
    <w:rsid w:val="00F53E80"/>
    <w:rsid w:val="00F54F5B"/>
    <w:rsid w:val="00F57C91"/>
    <w:rsid w:val="00F61D1F"/>
    <w:rsid w:val="00F62120"/>
    <w:rsid w:val="00F64695"/>
    <w:rsid w:val="00F65521"/>
    <w:rsid w:val="00F66006"/>
    <w:rsid w:val="00F6778F"/>
    <w:rsid w:val="00F67C26"/>
    <w:rsid w:val="00F75927"/>
    <w:rsid w:val="00F76511"/>
    <w:rsid w:val="00F771D9"/>
    <w:rsid w:val="00F80E6D"/>
    <w:rsid w:val="00F81DE1"/>
    <w:rsid w:val="00F83CAA"/>
    <w:rsid w:val="00F87C35"/>
    <w:rsid w:val="00F90378"/>
    <w:rsid w:val="00F9089E"/>
    <w:rsid w:val="00F925F4"/>
    <w:rsid w:val="00F92AA8"/>
    <w:rsid w:val="00F93295"/>
    <w:rsid w:val="00F93791"/>
    <w:rsid w:val="00F93E6F"/>
    <w:rsid w:val="00F94CA9"/>
    <w:rsid w:val="00F94CB8"/>
    <w:rsid w:val="00F94DBD"/>
    <w:rsid w:val="00F95764"/>
    <w:rsid w:val="00F9647B"/>
    <w:rsid w:val="00FA08AF"/>
    <w:rsid w:val="00FA1885"/>
    <w:rsid w:val="00FA1D67"/>
    <w:rsid w:val="00FA55C4"/>
    <w:rsid w:val="00FA76A8"/>
    <w:rsid w:val="00FA7F37"/>
    <w:rsid w:val="00FB1ACC"/>
    <w:rsid w:val="00FB2C08"/>
    <w:rsid w:val="00FB3931"/>
    <w:rsid w:val="00FB3AA2"/>
    <w:rsid w:val="00FB484B"/>
    <w:rsid w:val="00FB67DB"/>
    <w:rsid w:val="00FB77CE"/>
    <w:rsid w:val="00FC0DE1"/>
    <w:rsid w:val="00FC11E3"/>
    <w:rsid w:val="00FC26EE"/>
    <w:rsid w:val="00FC2E75"/>
    <w:rsid w:val="00FC5135"/>
    <w:rsid w:val="00FC696D"/>
    <w:rsid w:val="00FC700A"/>
    <w:rsid w:val="00FD00ED"/>
    <w:rsid w:val="00FD1569"/>
    <w:rsid w:val="00FD4999"/>
    <w:rsid w:val="00FD6F15"/>
    <w:rsid w:val="00FD7CFD"/>
    <w:rsid w:val="00FE0CE6"/>
    <w:rsid w:val="00FE27F4"/>
    <w:rsid w:val="00FE3ECE"/>
    <w:rsid w:val="00FE3FA3"/>
    <w:rsid w:val="00FE4128"/>
    <w:rsid w:val="00FE4A8E"/>
    <w:rsid w:val="00FF37F7"/>
    <w:rsid w:val="00FF479D"/>
    <w:rsid w:val="00FF48E5"/>
    <w:rsid w:val="00FF600B"/>
    <w:rsid w:val="00FF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7"/>
    <o:shapelayout v:ext="edit">
      <o:idmap v:ext="edit" data="1"/>
    </o:shapelayout>
  </w:shapeDefaults>
  <w:decimalSymbol w:val=","/>
  <w:listSeparator w:val=";"/>
  <w15:docId w15:val="{10FE8BE0-1F32-4789-84AD-914D295F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9332FE"/>
    <w:rPr>
      <w:sz w:val="24"/>
      <w:szCs w:val="24"/>
    </w:rPr>
  </w:style>
  <w:style w:type="paragraph" w:styleId="1">
    <w:name w:val="heading 1"/>
    <w:basedOn w:val="a2"/>
    <w:next w:val="a2"/>
    <w:autoRedefine/>
    <w:qFormat/>
    <w:rsid w:val="005F33DE"/>
    <w:pPr>
      <w:pageBreakBefore/>
      <w:numPr>
        <w:numId w:val="25"/>
      </w:numPr>
      <w:ind w:left="924" w:hanging="357"/>
      <w:jc w:val="center"/>
      <w:outlineLvl w:val="0"/>
    </w:pPr>
    <w:rPr>
      <w:b/>
      <w:iCs/>
      <w:caps/>
      <w:sz w:val="28"/>
      <w:szCs w:val="28"/>
    </w:rPr>
  </w:style>
  <w:style w:type="paragraph" w:styleId="2">
    <w:name w:val="heading 2"/>
    <w:basedOn w:val="a2"/>
    <w:next w:val="a3"/>
    <w:link w:val="20"/>
    <w:autoRedefine/>
    <w:qFormat/>
    <w:rsid w:val="005A0AD2"/>
    <w:pPr>
      <w:ind w:left="1287" w:firstLine="0"/>
      <w:outlineLvl w:val="1"/>
    </w:pPr>
    <w:rPr>
      <w:b/>
      <w:iCs/>
      <w:sz w:val="28"/>
      <w:szCs w:val="28"/>
    </w:rPr>
  </w:style>
  <w:style w:type="paragraph" w:styleId="30">
    <w:name w:val="heading 3"/>
    <w:basedOn w:val="2"/>
    <w:next w:val="a3"/>
    <w:link w:val="31"/>
    <w:autoRedefine/>
    <w:qFormat/>
    <w:rsid w:val="0006707C"/>
    <w:pPr>
      <w:spacing w:line="280" w:lineRule="exact"/>
      <w:ind w:left="349"/>
      <w:contextualSpacing/>
      <w:outlineLvl w:val="2"/>
    </w:pPr>
    <w:rPr>
      <w:iCs w:val="0"/>
    </w:rPr>
  </w:style>
  <w:style w:type="paragraph" w:styleId="40">
    <w:name w:val="heading 4"/>
    <w:basedOn w:val="a2"/>
    <w:next w:val="a2"/>
    <w:link w:val="41"/>
    <w:autoRedefine/>
    <w:qFormat/>
    <w:rsid w:val="0040043E"/>
    <w:pPr>
      <w:numPr>
        <w:ilvl w:val="3"/>
        <w:numId w:val="3"/>
      </w:numPr>
      <w:tabs>
        <w:tab w:val="clear" w:pos="2140"/>
      </w:tabs>
      <w:spacing w:before="120" w:after="120"/>
      <w:ind w:left="1276" w:hanging="1058"/>
      <w:contextualSpacing/>
      <w:outlineLvl w:val="3"/>
    </w:pPr>
    <w:rPr>
      <w:rFonts w:ascii="GOST type B" w:hAnsi="GOST type B"/>
      <w:i/>
      <w:iCs/>
      <w:sz w:val="28"/>
      <w:szCs w:val="28"/>
    </w:rPr>
  </w:style>
  <w:style w:type="paragraph" w:styleId="50">
    <w:name w:val="heading 5"/>
    <w:basedOn w:val="4"/>
    <w:next w:val="a2"/>
    <w:qFormat/>
    <w:rsid w:val="0042329A"/>
    <w:pPr>
      <w:numPr>
        <w:ilvl w:val="4"/>
        <w:numId w:val="3"/>
      </w:numPr>
      <w:spacing w:before="240" w:after="120"/>
      <w:outlineLvl w:val="4"/>
    </w:pPr>
    <w:rPr>
      <w:rFonts w:ascii="GOST type B" w:hAnsi="GOST type B"/>
      <w:i/>
      <w:iCs/>
      <w:szCs w:val="20"/>
      <w:lang w:eastAsia="en-US"/>
    </w:rPr>
  </w:style>
  <w:style w:type="paragraph" w:styleId="6">
    <w:name w:val="heading 6"/>
    <w:basedOn w:val="5"/>
    <w:next w:val="a2"/>
    <w:qFormat/>
    <w:rsid w:val="0042329A"/>
    <w:pPr>
      <w:keepNext/>
      <w:numPr>
        <w:ilvl w:val="5"/>
        <w:numId w:val="3"/>
      </w:numPr>
      <w:ind w:right="-250"/>
      <w:outlineLvl w:val="5"/>
    </w:pPr>
    <w:rPr>
      <w:szCs w:val="20"/>
      <w:lang w:eastAsia="en-US"/>
    </w:rPr>
  </w:style>
  <w:style w:type="paragraph" w:styleId="7">
    <w:name w:val="heading 7"/>
    <w:basedOn w:val="a2"/>
    <w:next w:val="a2"/>
    <w:qFormat/>
    <w:rsid w:val="0042329A"/>
    <w:pPr>
      <w:keepNext/>
      <w:numPr>
        <w:ilvl w:val="6"/>
        <w:numId w:val="3"/>
      </w:numPr>
      <w:jc w:val="center"/>
      <w:outlineLvl w:val="6"/>
    </w:pPr>
    <w:rPr>
      <w:szCs w:val="20"/>
      <w:lang w:eastAsia="en-US"/>
    </w:rPr>
  </w:style>
  <w:style w:type="paragraph" w:styleId="8">
    <w:name w:val="heading 8"/>
    <w:basedOn w:val="a2"/>
    <w:next w:val="a2"/>
    <w:qFormat/>
    <w:rsid w:val="0042329A"/>
    <w:pPr>
      <w:keepNext/>
      <w:numPr>
        <w:ilvl w:val="7"/>
        <w:numId w:val="3"/>
      </w:numPr>
      <w:outlineLvl w:val="7"/>
    </w:pPr>
    <w:rPr>
      <w:szCs w:val="20"/>
      <w:lang w:eastAsia="en-US"/>
    </w:rPr>
  </w:style>
  <w:style w:type="paragraph" w:styleId="9">
    <w:name w:val="heading 9"/>
    <w:basedOn w:val="a2"/>
    <w:next w:val="a2"/>
    <w:qFormat/>
    <w:rsid w:val="0042329A"/>
    <w:pPr>
      <w:keepNext/>
      <w:numPr>
        <w:ilvl w:val="8"/>
        <w:numId w:val="3"/>
      </w:numPr>
      <w:outlineLvl w:val="8"/>
    </w:pPr>
    <w:rPr>
      <w:b/>
      <w:szCs w:val="20"/>
      <w:lang w:eastAsia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3">
    <w:name w:val="Основной по ГОСТ"/>
    <w:link w:val="a7"/>
    <w:autoRedefine/>
    <w:uiPriority w:val="99"/>
    <w:rsid w:val="00601A09"/>
    <w:pPr>
      <w:spacing w:line="360" w:lineRule="auto"/>
      <w:ind w:firstLine="425"/>
    </w:pPr>
    <w:rPr>
      <w:iCs/>
      <w:sz w:val="24"/>
      <w:szCs w:val="24"/>
    </w:rPr>
  </w:style>
  <w:style w:type="paragraph" w:styleId="4">
    <w:name w:val="List Number 4"/>
    <w:basedOn w:val="a2"/>
    <w:rsid w:val="009332FE"/>
    <w:pPr>
      <w:numPr>
        <w:numId w:val="1"/>
      </w:numPr>
    </w:pPr>
  </w:style>
  <w:style w:type="paragraph" w:styleId="5">
    <w:name w:val="List Number 5"/>
    <w:basedOn w:val="a2"/>
    <w:rsid w:val="009332FE"/>
    <w:pPr>
      <w:numPr>
        <w:numId w:val="2"/>
      </w:numPr>
    </w:pPr>
  </w:style>
  <w:style w:type="paragraph" w:styleId="a8">
    <w:name w:val="header"/>
    <w:basedOn w:val="a2"/>
    <w:rsid w:val="009332FE"/>
    <w:pPr>
      <w:tabs>
        <w:tab w:val="center" w:pos="4677"/>
        <w:tab w:val="right" w:pos="9355"/>
      </w:tabs>
    </w:pPr>
  </w:style>
  <w:style w:type="paragraph" w:styleId="a9">
    <w:name w:val="footer"/>
    <w:basedOn w:val="a2"/>
    <w:rsid w:val="009332FE"/>
    <w:pPr>
      <w:tabs>
        <w:tab w:val="center" w:pos="4677"/>
        <w:tab w:val="right" w:pos="9355"/>
      </w:tabs>
    </w:pPr>
  </w:style>
  <w:style w:type="paragraph" w:styleId="aa">
    <w:name w:val="Plain Text"/>
    <w:basedOn w:val="a2"/>
    <w:rsid w:val="009332FE"/>
    <w:rPr>
      <w:rFonts w:ascii="Courier New" w:hAnsi="Courier New"/>
      <w:sz w:val="20"/>
      <w:szCs w:val="20"/>
    </w:rPr>
  </w:style>
  <w:style w:type="character" w:styleId="ab">
    <w:name w:val="page number"/>
    <w:basedOn w:val="a4"/>
    <w:rsid w:val="009332FE"/>
  </w:style>
  <w:style w:type="paragraph" w:customStyle="1" w:styleId="3001">
    <w:name w:val="Стиль Заголовок 3 + Слева:  0 см Первая строка:  0 см1"/>
    <w:basedOn w:val="30"/>
    <w:autoRedefine/>
    <w:rsid w:val="00841E6A"/>
    <w:pPr>
      <w:ind w:left="0"/>
    </w:pPr>
    <w:rPr>
      <w:iCs/>
      <w:szCs w:val="20"/>
    </w:rPr>
  </w:style>
  <w:style w:type="paragraph" w:customStyle="1" w:styleId="10">
    <w:name w:val="Назв.1 по ГОСТ"/>
    <w:autoRedefine/>
    <w:uiPriority w:val="99"/>
    <w:rsid w:val="00285AE9"/>
    <w:pPr>
      <w:spacing w:line="360" w:lineRule="exact"/>
      <w:jc w:val="center"/>
    </w:pPr>
    <w:rPr>
      <w:sz w:val="24"/>
      <w:szCs w:val="24"/>
    </w:rPr>
  </w:style>
  <w:style w:type="paragraph" w:customStyle="1" w:styleId="12">
    <w:name w:val="Надпись1 по ГОСТ"/>
    <w:autoRedefine/>
    <w:rsid w:val="0096204D"/>
    <w:pPr>
      <w:jc w:val="center"/>
    </w:pPr>
    <w:rPr>
      <w:iCs/>
      <w:position w:val="4"/>
      <w:sz w:val="18"/>
      <w:szCs w:val="18"/>
    </w:rPr>
  </w:style>
  <w:style w:type="paragraph" w:customStyle="1" w:styleId="ac">
    <w:name w:val="Подпись рисунка"/>
    <w:basedOn w:val="a3"/>
    <w:next w:val="a3"/>
    <w:rsid w:val="009332FE"/>
    <w:pPr>
      <w:ind w:firstLine="0"/>
      <w:jc w:val="center"/>
    </w:pPr>
    <w:rPr>
      <w:iCs w:val="0"/>
    </w:rPr>
  </w:style>
  <w:style w:type="paragraph" w:customStyle="1" w:styleId="ad">
    <w:name w:val="ПодписьТаблицы"/>
    <w:basedOn w:val="a3"/>
    <w:next w:val="a3"/>
    <w:rsid w:val="009332FE"/>
    <w:pPr>
      <w:ind w:firstLine="0"/>
      <w:jc w:val="right"/>
    </w:pPr>
    <w:rPr>
      <w:iCs w:val="0"/>
    </w:rPr>
  </w:style>
  <w:style w:type="paragraph" w:customStyle="1" w:styleId="ae">
    <w:name w:val="Таблица"/>
    <w:basedOn w:val="a2"/>
    <w:uiPriority w:val="99"/>
    <w:rsid w:val="009332FE"/>
    <w:pPr>
      <w:jc w:val="center"/>
    </w:pPr>
    <w:rPr>
      <w:rFonts w:ascii="GOST type B" w:hAnsi="GOST type B"/>
      <w:i/>
      <w:iCs/>
    </w:rPr>
  </w:style>
  <w:style w:type="paragraph" w:styleId="af">
    <w:name w:val="Body Text"/>
    <w:basedOn w:val="a2"/>
    <w:rsid w:val="009332FE"/>
    <w:rPr>
      <w:szCs w:val="20"/>
      <w:lang w:eastAsia="en-US"/>
    </w:rPr>
  </w:style>
  <w:style w:type="paragraph" w:styleId="af0">
    <w:name w:val="Block Text"/>
    <w:basedOn w:val="a2"/>
    <w:rsid w:val="009332FE"/>
    <w:pPr>
      <w:ind w:left="142" w:right="96" w:firstLine="284"/>
    </w:pPr>
    <w:rPr>
      <w:szCs w:val="20"/>
      <w:lang w:eastAsia="en-US"/>
    </w:rPr>
  </w:style>
  <w:style w:type="paragraph" w:styleId="af1">
    <w:name w:val="Document Map"/>
    <w:basedOn w:val="a2"/>
    <w:semiHidden/>
    <w:rsid w:val="009332FE"/>
    <w:pPr>
      <w:shd w:val="clear" w:color="auto" w:fill="000080"/>
    </w:pPr>
    <w:rPr>
      <w:rFonts w:ascii="Tahoma" w:hAnsi="Tahoma" w:cs="Tahoma"/>
      <w:sz w:val="20"/>
      <w:szCs w:val="20"/>
      <w:lang w:eastAsia="en-US"/>
    </w:rPr>
  </w:style>
  <w:style w:type="character" w:styleId="af2">
    <w:name w:val="Hyperlink"/>
    <w:uiPriority w:val="99"/>
    <w:rsid w:val="009332FE"/>
    <w:rPr>
      <w:color w:val="0000FF"/>
      <w:u w:val="single"/>
    </w:rPr>
  </w:style>
  <w:style w:type="character" w:styleId="af3">
    <w:name w:val="FollowedHyperlink"/>
    <w:rsid w:val="009332FE"/>
    <w:rPr>
      <w:color w:val="800080"/>
      <w:u w:val="single"/>
    </w:rPr>
  </w:style>
  <w:style w:type="paragraph" w:styleId="13">
    <w:name w:val="toc 1"/>
    <w:basedOn w:val="a2"/>
    <w:next w:val="a2"/>
    <w:autoRedefine/>
    <w:uiPriority w:val="39"/>
    <w:rsid w:val="008D2EFB"/>
    <w:pPr>
      <w:tabs>
        <w:tab w:val="left" w:pos="480"/>
        <w:tab w:val="right" w:leader="dot" w:pos="9911"/>
      </w:tabs>
      <w:spacing w:line="360" w:lineRule="auto"/>
      <w:ind w:left="1701" w:hanging="1701"/>
    </w:pPr>
    <w:rPr>
      <w:rFonts w:ascii="GOST type B" w:hAnsi="GOST type B"/>
      <w:i/>
    </w:rPr>
  </w:style>
  <w:style w:type="paragraph" w:styleId="21">
    <w:name w:val="toc 2"/>
    <w:basedOn w:val="a2"/>
    <w:next w:val="a2"/>
    <w:autoRedefine/>
    <w:uiPriority w:val="39"/>
    <w:rsid w:val="00A90835"/>
    <w:pPr>
      <w:tabs>
        <w:tab w:val="right" w:leader="dot" w:pos="9911"/>
      </w:tabs>
      <w:ind w:left="240"/>
    </w:pPr>
    <w:rPr>
      <w:b/>
      <w:noProof/>
    </w:rPr>
  </w:style>
  <w:style w:type="paragraph" w:styleId="32">
    <w:name w:val="toc 3"/>
    <w:basedOn w:val="a2"/>
    <w:next w:val="a2"/>
    <w:autoRedefine/>
    <w:uiPriority w:val="39"/>
    <w:rsid w:val="009332FE"/>
    <w:pPr>
      <w:ind w:left="480"/>
    </w:pPr>
  </w:style>
  <w:style w:type="paragraph" w:styleId="42">
    <w:name w:val="toc 4"/>
    <w:basedOn w:val="a2"/>
    <w:next w:val="a2"/>
    <w:autoRedefine/>
    <w:uiPriority w:val="39"/>
    <w:rsid w:val="009332FE"/>
    <w:pPr>
      <w:ind w:left="720"/>
    </w:pPr>
  </w:style>
  <w:style w:type="paragraph" w:styleId="51">
    <w:name w:val="toc 5"/>
    <w:basedOn w:val="a2"/>
    <w:next w:val="a2"/>
    <w:autoRedefine/>
    <w:uiPriority w:val="39"/>
    <w:rsid w:val="009332FE"/>
    <w:pPr>
      <w:ind w:left="960"/>
    </w:pPr>
  </w:style>
  <w:style w:type="paragraph" w:styleId="60">
    <w:name w:val="toc 6"/>
    <w:basedOn w:val="a2"/>
    <w:next w:val="a2"/>
    <w:autoRedefine/>
    <w:uiPriority w:val="39"/>
    <w:rsid w:val="009332FE"/>
    <w:pPr>
      <w:ind w:left="1200"/>
    </w:pPr>
  </w:style>
  <w:style w:type="paragraph" w:styleId="70">
    <w:name w:val="toc 7"/>
    <w:basedOn w:val="a2"/>
    <w:next w:val="a2"/>
    <w:autoRedefine/>
    <w:uiPriority w:val="39"/>
    <w:rsid w:val="009332FE"/>
    <w:pPr>
      <w:ind w:left="1440"/>
    </w:pPr>
  </w:style>
  <w:style w:type="paragraph" w:styleId="80">
    <w:name w:val="toc 8"/>
    <w:basedOn w:val="a2"/>
    <w:next w:val="a2"/>
    <w:link w:val="81"/>
    <w:autoRedefine/>
    <w:uiPriority w:val="39"/>
    <w:rsid w:val="009332FE"/>
    <w:pPr>
      <w:ind w:left="1680"/>
    </w:pPr>
  </w:style>
  <w:style w:type="paragraph" w:styleId="90">
    <w:name w:val="toc 9"/>
    <w:basedOn w:val="a2"/>
    <w:next w:val="a2"/>
    <w:autoRedefine/>
    <w:uiPriority w:val="39"/>
    <w:rsid w:val="009332FE"/>
    <w:pPr>
      <w:ind w:left="1920"/>
    </w:pPr>
  </w:style>
  <w:style w:type="paragraph" w:customStyle="1" w:styleId="af4">
    <w:name w:val="Приложение"/>
    <w:basedOn w:val="1"/>
    <w:autoRedefine/>
    <w:rsid w:val="009332FE"/>
    <w:pPr>
      <w:spacing w:line="240" w:lineRule="atLeast"/>
      <w:ind w:left="0"/>
      <w:jc w:val="right"/>
    </w:pPr>
    <w:rPr>
      <w:b w:val="0"/>
    </w:rPr>
  </w:style>
  <w:style w:type="paragraph" w:styleId="af5">
    <w:name w:val="E-mail Signature"/>
    <w:basedOn w:val="a2"/>
    <w:rsid w:val="009332FE"/>
  </w:style>
  <w:style w:type="table" w:styleId="af6">
    <w:name w:val="Table Grid"/>
    <w:basedOn w:val="a5"/>
    <w:rsid w:val="000E3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Назв.2 по ГОСТ"/>
    <w:basedOn w:val="10"/>
    <w:autoRedefine/>
    <w:rsid w:val="00285AE9"/>
    <w:pPr>
      <w:spacing w:line="480" w:lineRule="exact"/>
    </w:pPr>
    <w:rPr>
      <w:sz w:val="28"/>
      <w:szCs w:val="28"/>
      <w:lang w:val="en-US"/>
    </w:rPr>
  </w:style>
  <w:style w:type="paragraph" w:customStyle="1" w:styleId="23">
    <w:name w:val="Надпись 2 по ГОСТ"/>
    <w:basedOn w:val="12"/>
    <w:autoRedefine/>
    <w:rsid w:val="001C7A04"/>
    <w:rPr>
      <w:rFonts w:ascii="GOST type A" w:hAnsi="GOST type A"/>
    </w:rPr>
  </w:style>
  <w:style w:type="character" w:styleId="af7">
    <w:name w:val="footnote reference"/>
    <w:semiHidden/>
    <w:rsid w:val="00E5616A"/>
    <w:rPr>
      <w:vertAlign w:val="superscript"/>
    </w:rPr>
  </w:style>
  <w:style w:type="paragraph" w:styleId="af8">
    <w:name w:val="footnote text"/>
    <w:basedOn w:val="a2"/>
    <w:link w:val="af9"/>
    <w:uiPriority w:val="99"/>
    <w:qFormat/>
    <w:rsid w:val="00E5616A"/>
    <w:rPr>
      <w:sz w:val="20"/>
      <w:szCs w:val="20"/>
    </w:rPr>
  </w:style>
  <w:style w:type="paragraph" w:styleId="24">
    <w:name w:val="Body Text Indent 2"/>
    <w:basedOn w:val="a2"/>
    <w:rsid w:val="00E5616A"/>
    <w:pPr>
      <w:ind w:left="567" w:hanging="141"/>
    </w:pPr>
    <w:rPr>
      <w:szCs w:val="20"/>
      <w:lang w:eastAsia="en-US"/>
    </w:rPr>
  </w:style>
  <w:style w:type="character" w:customStyle="1" w:styleId="14">
    <w:name w:val="Заголовок 1 Знак"/>
    <w:uiPriority w:val="99"/>
    <w:rsid w:val="00E5616A"/>
    <w:rPr>
      <w:rFonts w:ascii="GOST type B" w:hAnsi="GOST type B" w:cs="Tahoma"/>
      <w:b/>
      <w:i/>
      <w:iCs/>
      <w:caps/>
      <w:sz w:val="32"/>
      <w:szCs w:val="32"/>
      <w:lang w:val="ru-RU" w:eastAsia="ru-RU" w:bidi="ar-SA"/>
    </w:rPr>
  </w:style>
  <w:style w:type="paragraph" w:styleId="25">
    <w:name w:val="Body Text 2"/>
    <w:basedOn w:val="a2"/>
    <w:link w:val="26"/>
    <w:uiPriority w:val="99"/>
    <w:rsid w:val="00E5616A"/>
    <w:pPr>
      <w:spacing w:after="120" w:line="480" w:lineRule="auto"/>
    </w:pPr>
  </w:style>
  <w:style w:type="character" w:customStyle="1" w:styleId="20">
    <w:name w:val="Заголовок 2 Знак"/>
    <w:link w:val="2"/>
    <w:rsid w:val="005A0AD2"/>
    <w:rPr>
      <w:b/>
      <w:iCs/>
      <w:sz w:val="28"/>
      <w:szCs w:val="28"/>
    </w:rPr>
  </w:style>
  <w:style w:type="character" w:customStyle="1" w:styleId="31">
    <w:name w:val="Заголовок 3 Знак"/>
    <w:basedOn w:val="20"/>
    <w:link w:val="30"/>
    <w:rsid w:val="0006707C"/>
    <w:rPr>
      <w:b/>
      <w:iCs w:val="0"/>
      <w:sz w:val="28"/>
      <w:szCs w:val="28"/>
    </w:rPr>
  </w:style>
  <w:style w:type="paragraph" w:styleId="afa">
    <w:name w:val="Balloon Text"/>
    <w:basedOn w:val="a2"/>
    <w:semiHidden/>
    <w:rsid w:val="0047324E"/>
    <w:rPr>
      <w:rFonts w:ascii="Tahoma" w:hAnsi="Tahoma" w:cs="Tahoma"/>
      <w:sz w:val="16"/>
      <w:szCs w:val="16"/>
    </w:rPr>
  </w:style>
  <w:style w:type="paragraph" w:styleId="afb">
    <w:name w:val="TOC Heading"/>
    <w:basedOn w:val="1"/>
    <w:next w:val="a2"/>
    <w:uiPriority w:val="39"/>
    <w:semiHidden/>
    <w:unhideWhenUsed/>
    <w:qFormat/>
    <w:rsid w:val="00B17138"/>
    <w:pPr>
      <w:keepNext/>
      <w:keepLines/>
      <w:spacing w:before="480" w:line="276" w:lineRule="auto"/>
      <w:ind w:left="0"/>
      <w:outlineLvl w:val="9"/>
    </w:pPr>
    <w:rPr>
      <w:rFonts w:ascii="Cambria" w:hAnsi="Cambria"/>
      <w:bCs/>
      <w:i/>
      <w:iCs w:val="0"/>
      <w:caps w:val="0"/>
      <w:color w:val="365F91"/>
    </w:rPr>
  </w:style>
  <w:style w:type="character" w:styleId="afc">
    <w:name w:val="Emphasis"/>
    <w:qFormat/>
    <w:rsid w:val="00B17138"/>
    <w:rPr>
      <w:i/>
      <w:iCs/>
    </w:rPr>
  </w:style>
  <w:style w:type="paragraph" w:styleId="3">
    <w:name w:val="List 3"/>
    <w:basedOn w:val="a2"/>
    <w:rsid w:val="00AB76A7"/>
    <w:pPr>
      <w:keepLines/>
      <w:numPr>
        <w:numId w:val="4"/>
      </w:numPr>
      <w:suppressLineNumbers/>
      <w:tabs>
        <w:tab w:val="left" w:pos="567"/>
      </w:tabs>
      <w:spacing w:line="300" w:lineRule="exact"/>
    </w:pPr>
    <w:rPr>
      <w:rFonts w:ascii="Arial" w:hAnsi="Arial"/>
      <w:sz w:val="22"/>
      <w:szCs w:val="20"/>
    </w:rPr>
  </w:style>
  <w:style w:type="paragraph" w:customStyle="1" w:styleId="a">
    <w:name w:val="Перечисления по ГОСТ"/>
    <w:basedOn w:val="a3"/>
    <w:autoRedefine/>
    <w:qFormat/>
    <w:rsid w:val="00576A84"/>
    <w:pPr>
      <w:numPr>
        <w:numId w:val="5"/>
      </w:numPr>
      <w:spacing w:after="20" w:line="240" w:lineRule="auto"/>
      <w:ind w:left="850" w:hanging="357"/>
      <w:contextualSpacing/>
    </w:pPr>
    <w:rPr>
      <w:color w:val="000000"/>
    </w:rPr>
  </w:style>
  <w:style w:type="character" w:customStyle="1" w:styleId="af9">
    <w:name w:val="Текст сноски Знак"/>
    <w:basedOn w:val="a4"/>
    <w:link w:val="af8"/>
    <w:uiPriority w:val="99"/>
    <w:rsid w:val="006A4212"/>
  </w:style>
  <w:style w:type="character" w:styleId="afd">
    <w:name w:val="Strong"/>
    <w:basedOn w:val="a4"/>
    <w:qFormat/>
    <w:rsid w:val="007C5E48"/>
    <w:rPr>
      <w:b/>
      <w:bCs/>
    </w:rPr>
  </w:style>
  <w:style w:type="paragraph" w:customStyle="1" w:styleId="afe">
    <w:name w:val="Стиль Таблица + Красный По левому краю Междустр.интервал:  миниму..."/>
    <w:basedOn w:val="ae"/>
    <w:autoRedefine/>
    <w:rsid w:val="00A3667A"/>
    <w:pPr>
      <w:spacing w:line="240" w:lineRule="atLeast"/>
      <w:jc w:val="left"/>
    </w:pPr>
    <w:rPr>
      <w:szCs w:val="20"/>
    </w:rPr>
  </w:style>
  <w:style w:type="paragraph" w:customStyle="1" w:styleId="-">
    <w:name w:val="- перечень"/>
    <w:basedOn w:val="a3"/>
    <w:link w:val="-0"/>
    <w:autoRedefine/>
    <w:qFormat/>
    <w:rsid w:val="00240F9A"/>
    <w:pPr>
      <w:numPr>
        <w:numId w:val="6"/>
      </w:numPr>
      <w:spacing w:line="240" w:lineRule="auto"/>
    </w:pPr>
  </w:style>
  <w:style w:type="paragraph" w:customStyle="1" w:styleId="15">
    <w:name w:val="Без № Заголовок 1"/>
    <w:basedOn w:val="1"/>
    <w:autoRedefine/>
    <w:qFormat/>
    <w:rsid w:val="00CB6DA1"/>
    <w:pPr>
      <w:ind w:left="0"/>
    </w:pPr>
  </w:style>
  <w:style w:type="paragraph" w:customStyle="1" w:styleId="130">
    <w:name w:val="Таблица + 13 пт По левому краю Междустр.интервал:  минимум ..."/>
    <w:basedOn w:val="ae"/>
    <w:autoRedefine/>
    <w:rsid w:val="002B76DB"/>
    <w:pPr>
      <w:spacing w:line="240" w:lineRule="atLeast"/>
      <w:jc w:val="left"/>
    </w:pPr>
    <w:rPr>
      <w:sz w:val="26"/>
      <w:szCs w:val="20"/>
    </w:rPr>
  </w:style>
  <w:style w:type="character" w:customStyle="1" w:styleId="GOSTtypeB16">
    <w:name w:val="Стиль Знак сноски + GOST type B 16 пт полужирный все прописные"/>
    <w:basedOn w:val="af7"/>
    <w:rsid w:val="000434B3"/>
    <w:rPr>
      <w:rFonts w:ascii="GOST type B" w:hAnsi="GOST type B"/>
      <w:b/>
      <w:bCs/>
      <w:i/>
      <w:caps/>
      <w:sz w:val="32"/>
      <w:vertAlign w:val="superscript"/>
    </w:rPr>
  </w:style>
  <w:style w:type="paragraph" w:customStyle="1" w:styleId="aff">
    <w:name w:val="Название Таблицы"/>
    <w:basedOn w:val="a3"/>
    <w:autoRedefine/>
    <w:qFormat/>
    <w:rsid w:val="001D1B4A"/>
    <w:pPr>
      <w:ind w:firstLine="284"/>
      <w:jc w:val="left"/>
    </w:pPr>
    <w:rPr>
      <w:i/>
    </w:rPr>
  </w:style>
  <w:style w:type="paragraph" w:customStyle="1" w:styleId="a0">
    <w:name w:val="Порядковый по ГОСТ"/>
    <w:basedOn w:val="a3"/>
    <w:autoRedefine/>
    <w:qFormat/>
    <w:rsid w:val="006E2403"/>
    <w:pPr>
      <w:numPr>
        <w:numId w:val="7"/>
      </w:numPr>
    </w:pPr>
  </w:style>
  <w:style w:type="paragraph" w:customStyle="1" w:styleId="aff0">
    <w:name w:val="Надписи Штампа"/>
    <w:basedOn w:val="12"/>
    <w:autoRedefine/>
    <w:qFormat/>
    <w:rsid w:val="00285AE9"/>
    <w:pPr>
      <w:jc w:val="left"/>
    </w:pPr>
  </w:style>
  <w:style w:type="paragraph" w:styleId="aff1">
    <w:name w:val="caption"/>
    <w:aliases w:val="_сист_Картинка_Подпись"/>
    <w:basedOn w:val="a2"/>
    <w:next w:val="a2"/>
    <w:link w:val="aff2"/>
    <w:unhideWhenUsed/>
    <w:qFormat/>
    <w:rsid w:val="00086624"/>
    <w:pPr>
      <w:spacing w:after="200"/>
    </w:pPr>
    <w:rPr>
      <w:bCs/>
      <w:color w:val="000000"/>
      <w:sz w:val="28"/>
      <w:szCs w:val="18"/>
    </w:rPr>
  </w:style>
  <w:style w:type="paragraph" w:customStyle="1" w:styleId="-1">
    <w:name w:val="Рамка-Титул"/>
    <w:basedOn w:val="a2"/>
    <w:qFormat/>
    <w:rsid w:val="0096204D"/>
    <w:pPr>
      <w:keepNext/>
      <w:keepLines/>
      <w:widowControl w:val="0"/>
      <w:spacing w:after="120"/>
      <w:jc w:val="center"/>
    </w:pPr>
    <w:rPr>
      <w:sz w:val="20"/>
      <w:szCs w:val="20"/>
    </w:rPr>
  </w:style>
  <w:style w:type="character" w:customStyle="1" w:styleId="26">
    <w:name w:val="Основной текст 2 Знак"/>
    <w:basedOn w:val="a4"/>
    <w:link w:val="25"/>
    <w:uiPriority w:val="99"/>
    <w:rsid w:val="0096204D"/>
    <w:rPr>
      <w:sz w:val="24"/>
      <w:szCs w:val="24"/>
    </w:rPr>
  </w:style>
  <w:style w:type="paragraph" w:customStyle="1" w:styleId="5-">
    <w:name w:val="Стиль5-таблица"/>
    <w:basedOn w:val="a2"/>
    <w:link w:val="5-0"/>
    <w:qFormat/>
    <w:rsid w:val="0096204D"/>
    <w:pPr>
      <w:widowControl w:val="0"/>
      <w:tabs>
        <w:tab w:val="left" w:pos="284"/>
      </w:tabs>
      <w:spacing w:line="280" w:lineRule="exact"/>
    </w:pPr>
    <w:rPr>
      <w:snapToGrid w:val="0"/>
      <w:color w:val="000000"/>
      <w:sz w:val="20"/>
      <w:szCs w:val="20"/>
      <w:lang w:eastAsia="en-US"/>
    </w:rPr>
  </w:style>
  <w:style w:type="character" w:customStyle="1" w:styleId="5-0">
    <w:name w:val="Стиль5-таблица Знак"/>
    <w:link w:val="5-"/>
    <w:rsid w:val="0096204D"/>
    <w:rPr>
      <w:snapToGrid w:val="0"/>
      <w:color w:val="000000"/>
      <w:lang w:eastAsia="en-US"/>
    </w:rPr>
  </w:style>
  <w:style w:type="paragraph" w:customStyle="1" w:styleId="aff3">
    <w:name w:val="ТекстТаблицы"/>
    <w:basedOn w:val="a2"/>
    <w:link w:val="aff4"/>
    <w:qFormat/>
    <w:rsid w:val="0096204D"/>
    <w:rPr>
      <w:rFonts w:eastAsia="Calibri"/>
      <w:lang w:eastAsia="en-US"/>
    </w:rPr>
  </w:style>
  <w:style w:type="character" w:customStyle="1" w:styleId="aff4">
    <w:name w:val="ТекстТаблицы Знак"/>
    <w:link w:val="aff3"/>
    <w:rsid w:val="0096204D"/>
    <w:rPr>
      <w:rFonts w:eastAsia="Calibri"/>
      <w:sz w:val="24"/>
      <w:szCs w:val="24"/>
      <w:lang w:eastAsia="en-US"/>
    </w:rPr>
  </w:style>
  <w:style w:type="paragraph" w:customStyle="1" w:styleId="aff5">
    <w:name w:val="ТекстТабл"/>
    <w:basedOn w:val="a2"/>
    <w:link w:val="aff6"/>
    <w:qFormat/>
    <w:rsid w:val="0096204D"/>
    <w:pPr>
      <w:keepLines/>
      <w:widowControl w:val="0"/>
      <w:suppressLineNumbers/>
      <w:tabs>
        <w:tab w:val="left" w:pos="567"/>
      </w:tabs>
    </w:pPr>
    <w:rPr>
      <w:rFonts w:eastAsia="HiddenHorzOCR"/>
      <w:noProof/>
      <w:sz w:val="28"/>
      <w:szCs w:val="20"/>
    </w:rPr>
  </w:style>
  <w:style w:type="character" w:customStyle="1" w:styleId="aff6">
    <w:name w:val="ТекстТабл Знак"/>
    <w:link w:val="aff5"/>
    <w:rsid w:val="0096204D"/>
    <w:rPr>
      <w:rFonts w:eastAsia="HiddenHorzOCR"/>
      <w:noProof/>
      <w:sz w:val="28"/>
    </w:rPr>
  </w:style>
  <w:style w:type="character" w:customStyle="1" w:styleId="aff2">
    <w:name w:val="Название объекта Знак"/>
    <w:aliases w:val="_сист_Картинка_Подпись Знак"/>
    <w:link w:val="aff1"/>
    <w:rsid w:val="00866204"/>
    <w:rPr>
      <w:bCs/>
      <w:color w:val="000000"/>
      <w:sz w:val="28"/>
      <w:szCs w:val="18"/>
    </w:rPr>
  </w:style>
  <w:style w:type="paragraph" w:customStyle="1" w:styleId="aff7">
    <w:name w:val="ТитулТабл"/>
    <w:basedOn w:val="a2"/>
    <w:link w:val="aff8"/>
    <w:qFormat/>
    <w:rsid w:val="00866204"/>
    <w:pPr>
      <w:keepNext/>
      <w:keepLines/>
      <w:widowControl w:val="0"/>
      <w:spacing w:after="60"/>
      <w:jc w:val="center"/>
    </w:pPr>
    <w:rPr>
      <w:szCs w:val="20"/>
    </w:rPr>
  </w:style>
  <w:style w:type="character" w:customStyle="1" w:styleId="aff8">
    <w:name w:val="ТитулТабл Знак"/>
    <w:link w:val="aff7"/>
    <w:rsid w:val="00866204"/>
    <w:rPr>
      <w:sz w:val="24"/>
    </w:rPr>
  </w:style>
  <w:style w:type="paragraph" w:customStyle="1" w:styleId="OSN">
    <w:name w:val="OSN текст"/>
    <w:basedOn w:val="a2"/>
    <w:link w:val="OSN0"/>
    <w:rsid w:val="00841018"/>
    <w:pPr>
      <w:spacing w:line="360" w:lineRule="auto"/>
    </w:pPr>
  </w:style>
  <w:style w:type="paragraph" w:customStyle="1" w:styleId="aff9">
    <w:name w:val="ОСН. ТЕКСТ"/>
    <w:basedOn w:val="OSN"/>
    <w:link w:val="affa"/>
    <w:qFormat/>
    <w:rsid w:val="00841018"/>
  </w:style>
  <w:style w:type="character" w:customStyle="1" w:styleId="OSN0">
    <w:name w:val="OSN текст Знак"/>
    <w:basedOn w:val="a4"/>
    <w:link w:val="OSN"/>
    <w:rsid w:val="00841018"/>
    <w:rPr>
      <w:sz w:val="24"/>
      <w:szCs w:val="24"/>
    </w:rPr>
  </w:style>
  <w:style w:type="paragraph" w:customStyle="1" w:styleId="affb">
    <w:name w:val="Рисунок"/>
    <w:basedOn w:val="aff1"/>
    <w:link w:val="affc"/>
    <w:qFormat/>
    <w:rsid w:val="007B054C"/>
    <w:pPr>
      <w:jc w:val="center"/>
    </w:pPr>
    <w:rPr>
      <w:bCs w:val="0"/>
      <w:iCs/>
      <w:color w:val="auto"/>
      <w:sz w:val="24"/>
      <w:szCs w:val="24"/>
    </w:rPr>
  </w:style>
  <w:style w:type="character" w:customStyle="1" w:styleId="affa">
    <w:name w:val="ОСН. ТЕКСТ Знак"/>
    <w:basedOn w:val="OSN0"/>
    <w:link w:val="aff9"/>
    <w:rsid w:val="00841018"/>
    <w:rPr>
      <w:sz w:val="24"/>
      <w:szCs w:val="24"/>
    </w:rPr>
  </w:style>
  <w:style w:type="paragraph" w:customStyle="1" w:styleId="affd">
    <w:name w:val="Подраздел"/>
    <w:basedOn w:val="2"/>
    <w:link w:val="affe"/>
    <w:qFormat/>
    <w:rsid w:val="00C65650"/>
    <w:pPr>
      <w:spacing w:line="360" w:lineRule="auto"/>
      <w:ind w:left="860" w:hanging="576"/>
    </w:pPr>
    <w:rPr>
      <w:i/>
      <w:sz w:val="24"/>
      <w:szCs w:val="24"/>
    </w:rPr>
  </w:style>
  <w:style w:type="character" w:customStyle="1" w:styleId="affc">
    <w:name w:val="Рисунок Знак"/>
    <w:basedOn w:val="aff2"/>
    <w:link w:val="affb"/>
    <w:rsid w:val="007B054C"/>
    <w:rPr>
      <w:bCs w:val="0"/>
      <w:iCs/>
      <w:color w:val="000000"/>
      <w:sz w:val="24"/>
      <w:szCs w:val="24"/>
    </w:rPr>
  </w:style>
  <w:style w:type="paragraph" w:customStyle="1" w:styleId="afff">
    <w:name w:val="Пункт"/>
    <w:basedOn w:val="30"/>
    <w:link w:val="afff0"/>
    <w:qFormat/>
    <w:rsid w:val="00555A35"/>
    <w:pPr>
      <w:tabs>
        <w:tab w:val="num" w:pos="1855"/>
      </w:tabs>
      <w:spacing w:line="360" w:lineRule="auto"/>
      <w:ind w:left="1855" w:hanging="720"/>
    </w:pPr>
    <w:rPr>
      <w:i/>
      <w:sz w:val="24"/>
      <w:szCs w:val="24"/>
    </w:rPr>
  </w:style>
  <w:style w:type="character" w:customStyle="1" w:styleId="affe">
    <w:name w:val="Подраздел Знак"/>
    <w:basedOn w:val="20"/>
    <w:link w:val="affd"/>
    <w:rsid w:val="00C65650"/>
    <w:rPr>
      <w:rFonts w:ascii="GOST type B" w:hAnsi="GOST type B" w:cs="Tahoma"/>
      <w:b/>
      <w:i/>
      <w:iCs/>
      <w:sz w:val="24"/>
      <w:szCs w:val="24"/>
    </w:rPr>
  </w:style>
  <w:style w:type="paragraph" w:customStyle="1" w:styleId="afff1">
    <w:name w:val="Подпункт"/>
    <w:basedOn w:val="40"/>
    <w:link w:val="afff2"/>
    <w:qFormat/>
    <w:rsid w:val="00232E05"/>
    <w:pPr>
      <w:spacing w:before="0" w:after="0" w:line="360" w:lineRule="auto"/>
      <w:ind w:left="0" w:firstLine="567"/>
    </w:pPr>
    <w:rPr>
      <w:rFonts w:ascii="Times New Roman" w:hAnsi="Times New Roman"/>
      <w:bCs/>
      <w:i w:val="0"/>
      <w:sz w:val="24"/>
      <w:szCs w:val="24"/>
    </w:rPr>
  </w:style>
  <w:style w:type="character" w:customStyle="1" w:styleId="afff0">
    <w:name w:val="Пункт Знак"/>
    <w:basedOn w:val="31"/>
    <w:link w:val="afff"/>
    <w:rsid w:val="00555A35"/>
    <w:rPr>
      <w:rFonts w:ascii="GOST type B" w:hAnsi="GOST type B" w:cs="Tahoma"/>
      <w:b/>
      <w:i/>
      <w:iCs/>
      <w:sz w:val="24"/>
      <w:szCs w:val="24"/>
    </w:rPr>
  </w:style>
  <w:style w:type="paragraph" w:customStyle="1" w:styleId="afff3">
    <w:name w:val="Марк Список"/>
    <w:basedOn w:val="-"/>
    <w:link w:val="afff4"/>
    <w:qFormat/>
    <w:rsid w:val="00230533"/>
  </w:style>
  <w:style w:type="character" w:customStyle="1" w:styleId="41">
    <w:name w:val="Заголовок 4 Знак"/>
    <w:basedOn w:val="a4"/>
    <w:link w:val="40"/>
    <w:rsid w:val="00232E05"/>
    <w:rPr>
      <w:rFonts w:ascii="GOST type B" w:hAnsi="GOST type B"/>
      <w:i/>
      <w:iCs/>
      <w:sz w:val="28"/>
      <w:szCs w:val="28"/>
    </w:rPr>
  </w:style>
  <w:style w:type="character" w:customStyle="1" w:styleId="afff2">
    <w:name w:val="Подпункт Знак"/>
    <w:basedOn w:val="41"/>
    <w:link w:val="afff1"/>
    <w:rsid w:val="00232E05"/>
    <w:rPr>
      <w:rFonts w:ascii="GOST type B" w:hAnsi="GOST type B"/>
      <w:bCs/>
      <w:i w:val="0"/>
      <w:iCs/>
      <w:sz w:val="24"/>
      <w:szCs w:val="24"/>
    </w:rPr>
  </w:style>
  <w:style w:type="character" w:customStyle="1" w:styleId="a7">
    <w:name w:val="Основной по ГОСТ Знак"/>
    <w:basedOn w:val="a4"/>
    <w:link w:val="a3"/>
    <w:uiPriority w:val="99"/>
    <w:rsid w:val="00601A09"/>
    <w:rPr>
      <w:iCs/>
      <w:sz w:val="24"/>
      <w:szCs w:val="24"/>
    </w:rPr>
  </w:style>
  <w:style w:type="character" w:customStyle="1" w:styleId="-0">
    <w:name w:val="- перечень Знак"/>
    <w:basedOn w:val="a7"/>
    <w:link w:val="-"/>
    <w:rsid w:val="00240F9A"/>
    <w:rPr>
      <w:iCs/>
      <w:sz w:val="24"/>
      <w:szCs w:val="24"/>
    </w:rPr>
  </w:style>
  <w:style w:type="character" w:customStyle="1" w:styleId="afff4">
    <w:name w:val="Марк Список Знак"/>
    <w:basedOn w:val="-0"/>
    <w:link w:val="afff3"/>
    <w:rsid w:val="00230533"/>
    <w:rPr>
      <w:iCs/>
      <w:sz w:val="24"/>
      <w:szCs w:val="24"/>
    </w:rPr>
  </w:style>
  <w:style w:type="paragraph" w:styleId="a1">
    <w:name w:val="List Bullet"/>
    <w:basedOn w:val="a2"/>
    <w:link w:val="afff5"/>
    <w:autoRedefine/>
    <w:qFormat/>
    <w:rsid w:val="00E02090"/>
    <w:pPr>
      <w:widowControl w:val="0"/>
      <w:numPr>
        <w:numId w:val="8"/>
      </w:numPr>
      <w:spacing w:line="360" w:lineRule="auto"/>
      <w:ind w:left="0" w:firstLine="284"/>
    </w:pPr>
    <w:rPr>
      <w:szCs w:val="20"/>
    </w:rPr>
  </w:style>
  <w:style w:type="character" w:customStyle="1" w:styleId="afff5">
    <w:name w:val="Маркированный список Знак"/>
    <w:link w:val="a1"/>
    <w:rsid w:val="00E02090"/>
    <w:rPr>
      <w:sz w:val="24"/>
    </w:rPr>
  </w:style>
  <w:style w:type="paragraph" w:customStyle="1" w:styleId="afff6">
    <w:name w:val="Табл.слева"/>
    <w:basedOn w:val="a2"/>
    <w:link w:val="afff7"/>
    <w:uiPriority w:val="5"/>
    <w:qFormat/>
    <w:rsid w:val="00684D8B"/>
    <w:rPr>
      <w:sz w:val="20"/>
      <w:lang w:eastAsia="en-US"/>
    </w:rPr>
  </w:style>
  <w:style w:type="character" w:customStyle="1" w:styleId="afff7">
    <w:name w:val="Табл.слева Знак"/>
    <w:link w:val="afff6"/>
    <w:uiPriority w:val="5"/>
    <w:rsid w:val="00684D8B"/>
    <w:rPr>
      <w:szCs w:val="24"/>
      <w:lang w:eastAsia="en-US"/>
    </w:rPr>
  </w:style>
  <w:style w:type="paragraph" w:customStyle="1" w:styleId="11">
    <w:name w:val="1_ЗАГ_1"/>
    <w:basedOn w:val="a2"/>
    <w:rsid w:val="00684D8B"/>
    <w:pPr>
      <w:numPr>
        <w:numId w:val="9"/>
      </w:numPr>
      <w:spacing w:line="360" w:lineRule="auto"/>
      <w:jc w:val="center"/>
    </w:pPr>
    <w:rPr>
      <w:rFonts w:cs="Arial"/>
      <w:b/>
      <w:sz w:val="22"/>
      <w:szCs w:val="22"/>
      <w:lang w:eastAsia="en-US"/>
    </w:rPr>
  </w:style>
  <w:style w:type="paragraph" w:customStyle="1" w:styleId="110">
    <w:name w:val="Стиль Оглавление 1 + Справа:  1 см"/>
    <w:basedOn w:val="13"/>
    <w:rsid w:val="00684D8B"/>
    <w:pPr>
      <w:tabs>
        <w:tab w:val="clear" w:pos="480"/>
        <w:tab w:val="clear" w:pos="9911"/>
      </w:tabs>
      <w:ind w:left="567" w:right="567" w:firstLine="0"/>
    </w:pPr>
    <w:rPr>
      <w:rFonts w:ascii="Times New Roman" w:hAnsi="Times New Roman" w:cstheme="minorHAnsi"/>
      <w:bCs/>
      <w:i w:val="0"/>
      <w:szCs w:val="20"/>
    </w:rPr>
  </w:style>
  <w:style w:type="paragraph" w:customStyle="1" w:styleId="afff8">
    <w:name w:val="Гост осн текст"/>
    <w:basedOn w:val="af"/>
    <w:rsid w:val="006C1A47"/>
    <w:pPr>
      <w:spacing w:after="200" w:line="252" w:lineRule="auto"/>
      <w:ind w:firstLine="720"/>
    </w:pPr>
    <w:rPr>
      <w:rFonts w:ascii="Cambria" w:hAnsi="Cambria"/>
      <w:sz w:val="22"/>
      <w:lang w:val="en-US" w:bidi="en-US"/>
    </w:rPr>
  </w:style>
  <w:style w:type="paragraph" w:customStyle="1" w:styleId="afff9">
    <w:name w:val="Обычный по центру"/>
    <w:basedOn w:val="a2"/>
    <w:link w:val="afffa"/>
    <w:rsid w:val="00BE5183"/>
    <w:pPr>
      <w:spacing w:line="360" w:lineRule="auto"/>
      <w:jc w:val="center"/>
    </w:pPr>
    <w:rPr>
      <w:szCs w:val="20"/>
    </w:rPr>
  </w:style>
  <w:style w:type="character" w:customStyle="1" w:styleId="afffa">
    <w:name w:val="Обычный по центру Знак"/>
    <w:link w:val="afff9"/>
    <w:rsid w:val="00BE5183"/>
    <w:rPr>
      <w:sz w:val="24"/>
    </w:rPr>
  </w:style>
  <w:style w:type="character" w:customStyle="1" w:styleId="81">
    <w:name w:val="Оглавление 8 Знак"/>
    <w:link w:val="80"/>
    <w:uiPriority w:val="39"/>
    <w:rsid w:val="00007A9C"/>
    <w:rPr>
      <w:sz w:val="24"/>
      <w:szCs w:val="24"/>
    </w:rPr>
  </w:style>
  <w:style w:type="paragraph" w:styleId="33">
    <w:name w:val="Body Text 3"/>
    <w:basedOn w:val="a2"/>
    <w:link w:val="34"/>
    <w:semiHidden/>
    <w:unhideWhenUsed/>
    <w:rsid w:val="00F046B6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4"/>
    <w:link w:val="33"/>
    <w:semiHidden/>
    <w:rsid w:val="00F046B6"/>
    <w:rPr>
      <w:sz w:val="16"/>
      <w:szCs w:val="16"/>
    </w:rPr>
  </w:style>
  <w:style w:type="paragraph" w:styleId="afffb">
    <w:name w:val="Signature"/>
    <w:basedOn w:val="a2"/>
    <w:link w:val="afffc"/>
    <w:rsid w:val="00F046B6"/>
    <w:pPr>
      <w:spacing w:line="360" w:lineRule="auto"/>
      <w:ind w:left="4252"/>
    </w:pPr>
    <w:rPr>
      <w:sz w:val="28"/>
    </w:rPr>
  </w:style>
  <w:style w:type="character" w:customStyle="1" w:styleId="afffc">
    <w:name w:val="Подпись Знак"/>
    <w:basedOn w:val="a4"/>
    <w:link w:val="afffb"/>
    <w:rsid w:val="00F046B6"/>
    <w:rPr>
      <w:sz w:val="28"/>
      <w:szCs w:val="24"/>
    </w:rPr>
  </w:style>
  <w:style w:type="paragraph" w:customStyle="1" w:styleId="35">
    <w:name w:val="заголовок 3"/>
    <w:basedOn w:val="a2"/>
    <w:next w:val="a2"/>
    <w:rsid w:val="00F046B6"/>
    <w:pPr>
      <w:keepNext/>
      <w:widowControl w:val="0"/>
      <w:jc w:val="center"/>
    </w:pPr>
    <w:rPr>
      <w:sz w:val="28"/>
      <w:szCs w:val="20"/>
    </w:rPr>
  </w:style>
  <w:style w:type="paragraph" w:customStyle="1" w:styleId="410">
    <w:name w:val="Заголовок 41"/>
    <w:basedOn w:val="a2"/>
    <w:uiPriority w:val="1"/>
    <w:qFormat/>
    <w:rsid w:val="00F046B6"/>
    <w:pPr>
      <w:widowControl w:val="0"/>
      <w:autoSpaceDE w:val="0"/>
      <w:autoSpaceDN w:val="0"/>
      <w:adjustRightInd w:val="0"/>
      <w:ind w:left="2362"/>
      <w:outlineLvl w:val="3"/>
    </w:pPr>
    <w:rPr>
      <w:b/>
      <w:bCs/>
      <w:sz w:val="32"/>
      <w:szCs w:val="32"/>
    </w:rPr>
  </w:style>
  <w:style w:type="paragraph" w:styleId="afffd">
    <w:name w:val="List Paragraph"/>
    <w:aliases w:val="Нумерованый список,List Paragraph1,Абзац маркированнный,ПАРАГРАФ,Subtle Emphasis,head 5,Светлая сетка - Акцент 31,Нумерованный спиков,Elenco Normale,Use Case List Paragraph,Bullet List,FooterText,numbered,SL_Абзац списка,СТ"/>
    <w:basedOn w:val="a2"/>
    <w:link w:val="afffe"/>
    <w:uiPriority w:val="34"/>
    <w:qFormat/>
    <w:rsid w:val="00F046B6"/>
    <w:pPr>
      <w:ind w:left="720"/>
      <w:contextualSpacing/>
    </w:pPr>
  </w:style>
  <w:style w:type="character" w:customStyle="1" w:styleId="afffe">
    <w:name w:val="Абзац списка Знак"/>
    <w:aliases w:val="Нумерованый список Знак,List Paragraph1 Знак,Абзац маркированнный Знак,ПАРАГРАФ Знак,Subtle Emphasis Знак,head 5 Знак,Светлая сетка - Акцент 31 Знак,Нумерованный спиков Знак,Elenco Normale Знак,Use Case List Paragraph Знак,СТ Знак"/>
    <w:link w:val="afffd"/>
    <w:uiPriority w:val="34"/>
    <w:locked/>
    <w:rsid w:val="00F046B6"/>
    <w:rPr>
      <w:sz w:val="24"/>
      <w:szCs w:val="24"/>
    </w:rPr>
  </w:style>
  <w:style w:type="character" w:customStyle="1" w:styleId="FontStyle205">
    <w:name w:val="Font Style205"/>
    <w:uiPriority w:val="99"/>
    <w:rsid w:val="00316566"/>
    <w:rPr>
      <w:rFonts w:ascii="Arial" w:hAnsi="Arial" w:cs="Arial"/>
      <w:color w:val="000000"/>
      <w:sz w:val="24"/>
      <w:szCs w:val="24"/>
    </w:rPr>
  </w:style>
  <w:style w:type="paragraph" w:styleId="affff">
    <w:name w:val="annotation text"/>
    <w:basedOn w:val="a2"/>
    <w:link w:val="affff0"/>
    <w:semiHidden/>
    <w:rsid w:val="00637F35"/>
    <w:rPr>
      <w:rFonts w:eastAsia="Calibri"/>
      <w:sz w:val="20"/>
      <w:szCs w:val="28"/>
    </w:rPr>
  </w:style>
  <w:style w:type="character" w:customStyle="1" w:styleId="affff0">
    <w:name w:val="Текст примечания Знак"/>
    <w:basedOn w:val="a4"/>
    <w:link w:val="affff"/>
    <w:semiHidden/>
    <w:rsid w:val="00637F35"/>
    <w:rPr>
      <w:rFonts w:eastAsia="Calibri"/>
      <w:szCs w:val="28"/>
    </w:rPr>
  </w:style>
  <w:style w:type="paragraph" w:customStyle="1" w:styleId="Arial06">
    <w:name w:val="Стиль Основной текст + Arial Черный Первая строка:  06 см"/>
    <w:basedOn w:val="af"/>
    <w:link w:val="Arial060"/>
    <w:uiPriority w:val="99"/>
    <w:rsid w:val="00486729"/>
    <w:pPr>
      <w:spacing w:after="120"/>
    </w:pPr>
    <w:rPr>
      <w:rFonts w:eastAsia="Calibri"/>
      <w:sz w:val="20"/>
      <w:szCs w:val="28"/>
      <w:lang w:val="x-none" w:eastAsia="x-none"/>
    </w:rPr>
  </w:style>
  <w:style w:type="character" w:customStyle="1" w:styleId="Arial060">
    <w:name w:val="Стиль Основной текст + Arial Черный Первая строка:  06 см Знак"/>
    <w:link w:val="Arial06"/>
    <w:uiPriority w:val="99"/>
    <w:locked/>
    <w:rsid w:val="00486729"/>
    <w:rPr>
      <w:rFonts w:eastAsia="Calibri"/>
      <w:szCs w:val="28"/>
      <w:lang w:val="x-none" w:eastAsia="x-none"/>
    </w:rPr>
  </w:style>
  <w:style w:type="paragraph" w:customStyle="1" w:styleId="affff1">
    <w:name w:val="!осн"/>
    <w:basedOn w:val="a2"/>
    <w:link w:val="affff2"/>
    <w:qFormat/>
    <w:rsid w:val="00C92A00"/>
    <w:pPr>
      <w:autoSpaceDE w:val="0"/>
      <w:autoSpaceDN w:val="0"/>
      <w:adjustRightInd w:val="0"/>
      <w:spacing w:before="120" w:after="120"/>
      <w:ind w:firstLine="539"/>
    </w:pPr>
    <w:rPr>
      <w:rFonts w:eastAsiaTheme="minorHAnsi" w:cs="Arial"/>
      <w:sz w:val="28"/>
      <w:szCs w:val="28"/>
      <w:lang w:eastAsia="en-US"/>
    </w:rPr>
  </w:style>
  <w:style w:type="character" w:customStyle="1" w:styleId="affff2">
    <w:name w:val="!осн Знак"/>
    <w:link w:val="affff1"/>
    <w:rsid w:val="00C92A00"/>
    <w:rPr>
      <w:rFonts w:eastAsiaTheme="minorHAnsi" w:cs="Arial"/>
      <w:sz w:val="28"/>
      <w:szCs w:val="28"/>
      <w:lang w:eastAsia="en-US"/>
    </w:rPr>
  </w:style>
  <w:style w:type="paragraph" w:customStyle="1" w:styleId="PreformattedText">
    <w:name w:val="Preformatted Text"/>
    <w:basedOn w:val="a2"/>
    <w:qFormat/>
    <w:rsid w:val="005120EE"/>
    <w:pPr>
      <w:widowControl w:val="0"/>
      <w:suppressAutoHyphens/>
    </w:pPr>
    <w:rPr>
      <w:rFonts w:ascii="Liberation Mono" w:eastAsia="Liberation Mono" w:hAnsi="Liberation Mono" w:cs="Liberation Mono"/>
      <w:sz w:val="20"/>
      <w:szCs w:val="20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theme" Target="theme/theme1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docs.cntd.ru/document/871001016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footer" Target="footer3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&#1064;&#1072;&#1073;&#1083;&#1086;&#1085;&#1099;\&#1058;&#1059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1B173-AEC9-4EBC-B621-BB83935AC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ТУ.dot</Template>
  <TotalTime>896</TotalTime>
  <Pages>62</Pages>
  <Words>13933</Words>
  <Characters>79420</Characters>
  <Application>Microsoft Office Word</Application>
  <DocSecurity>0</DocSecurity>
  <Lines>661</Lines>
  <Paragraphs>186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«ТУ»</vt:lpstr>
    </vt:vector>
  </TitlesOfParts>
  <Company/>
  <LinksUpToDate>false</LinksUpToDate>
  <CharactersWithSpaces>93167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«ТУ»</dc:title>
  <dc:creator>Прасолов А.В.</dc:creator>
  <cp:lastModifiedBy>Ерохина Р.А.</cp:lastModifiedBy>
  <cp:revision>316</cp:revision>
  <cp:lastPrinted>2025-04-08T12:37:00Z</cp:lastPrinted>
  <dcterms:created xsi:type="dcterms:W3CDTF">2024-05-16T06:07:00Z</dcterms:created>
  <dcterms:modified xsi:type="dcterms:W3CDTF">2025-04-21T08:23:00Z</dcterms:modified>
</cp:coreProperties>
</file>