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DB4AF5" w14:textId="016449A5" w:rsidR="000B3646" w:rsidRPr="008355F8" w:rsidRDefault="000B3646" w:rsidP="00DB02F0">
      <w:pPr>
        <w:pStyle w:val="Gel1"/>
        <w:spacing w:before="0" w:after="0"/>
      </w:pPr>
    </w:p>
    <w:p w14:paraId="455D02AC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  <w:bookmarkStart w:id="0" w:name="OLE_LINK1"/>
      <w:bookmarkStart w:id="1" w:name="OLE_LINK2"/>
      <w:bookmarkStart w:id="2" w:name="OLE_LINK5"/>
    </w:p>
    <w:p w14:paraId="1C3C53A8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51621F55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3C58EEC6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3ACCF52D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3D145DEE" w14:textId="77777777" w:rsidR="006B4316" w:rsidRPr="008355F8" w:rsidRDefault="006B4316" w:rsidP="00DB02F0">
      <w:pPr>
        <w:rPr>
          <w:lang w:eastAsia="en-US"/>
        </w:rPr>
      </w:pPr>
    </w:p>
    <w:p w14:paraId="63E6919E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1F6D452C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3E037C9B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26D0150F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17C4B69F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5F048C45" w14:textId="77777777" w:rsidR="00C90BD8" w:rsidRPr="008355F8" w:rsidRDefault="00C90BD8" w:rsidP="00DB02F0">
      <w:pPr>
        <w:rPr>
          <w:lang w:eastAsia="en-US"/>
        </w:rPr>
      </w:pPr>
    </w:p>
    <w:p w14:paraId="108F2E56" w14:textId="77777777" w:rsidR="00984DC3" w:rsidRPr="008355F8" w:rsidRDefault="00984DC3" w:rsidP="00DB02F0">
      <w:pPr>
        <w:pStyle w:val="Gel2"/>
        <w:spacing w:before="0" w:after="0" w:line="240" w:lineRule="auto"/>
        <w:rPr>
          <w:rFonts w:cs="Times New Roman"/>
        </w:rPr>
      </w:pPr>
    </w:p>
    <w:p w14:paraId="46C72D5D" w14:textId="55A4211B" w:rsidR="00984DC3" w:rsidRPr="0051088E" w:rsidRDefault="008F79F1" w:rsidP="00DB02F0">
      <w:pPr>
        <w:pStyle w:val="Gel2"/>
        <w:spacing w:before="0" w:after="0" w:line="240" w:lineRule="auto"/>
        <w:rPr>
          <w:rFonts w:cs="Times New Roman"/>
          <w:sz w:val="36"/>
          <w:szCs w:val="36"/>
        </w:rPr>
      </w:pPr>
      <w:bookmarkStart w:id="3" w:name="OLE_LINK3"/>
      <w:bookmarkStart w:id="4" w:name="OLE_LINK4"/>
      <w:bookmarkEnd w:id="0"/>
      <w:bookmarkEnd w:id="1"/>
      <w:bookmarkEnd w:id="2"/>
      <w:r w:rsidRPr="0051088E">
        <w:rPr>
          <w:sz w:val="36"/>
          <w:szCs w:val="36"/>
        </w:rPr>
        <w:t>ОИК «Систел»</w:t>
      </w:r>
      <w:r>
        <w:rPr>
          <w:sz w:val="36"/>
          <w:szCs w:val="36"/>
        </w:rPr>
        <w:t>.</w:t>
      </w:r>
      <w:r w:rsidRPr="0051088E">
        <w:rPr>
          <w:sz w:val="36"/>
          <w:szCs w:val="36"/>
        </w:rPr>
        <w:t xml:space="preserve"> АРМ Диспетчера</w:t>
      </w:r>
    </w:p>
    <w:bookmarkEnd w:id="3"/>
    <w:bookmarkEnd w:id="4"/>
    <w:p w14:paraId="1F7C43DC" w14:textId="5728C114" w:rsidR="00984DC3" w:rsidRPr="0051088E" w:rsidRDefault="003A1EB5" w:rsidP="00DB02F0">
      <w:pPr>
        <w:pStyle w:val="Gel3"/>
        <w:spacing w:before="0" w:after="0"/>
        <w:rPr>
          <w:sz w:val="36"/>
          <w:szCs w:val="36"/>
        </w:rPr>
      </w:pPr>
      <w:r w:rsidRPr="0051088E">
        <w:rPr>
          <w:sz w:val="36"/>
          <w:szCs w:val="36"/>
        </w:rPr>
        <w:t xml:space="preserve">Руководство </w:t>
      </w:r>
      <w:r w:rsidR="00B538D7" w:rsidRPr="0051088E">
        <w:rPr>
          <w:sz w:val="36"/>
          <w:szCs w:val="36"/>
        </w:rPr>
        <w:t>оператора</w:t>
      </w:r>
    </w:p>
    <w:p w14:paraId="6FE8A8E1" w14:textId="1672B31B" w:rsidR="00792A92" w:rsidRDefault="0001470F" w:rsidP="00DB02F0">
      <w:pPr>
        <w:jc w:val="center"/>
      </w:pPr>
      <w:r w:rsidRPr="00961E50">
        <w:rPr>
          <w:lang w:val="en-US"/>
        </w:rPr>
        <w:t>RU</w:t>
      </w:r>
      <w:r w:rsidRPr="00961E50">
        <w:t>.АДМШ.20026-</w:t>
      </w:r>
      <w:r w:rsidR="00CC1F16">
        <w:t>10</w:t>
      </w:r>
      <w:r w:rsidRPr="00961E50">
        <w:t xml:space="preserve"> 34 0</w:t>
      </w:r>
      <w:r w:rsidR="00946806">
        <w:t>1</w:t>
      </w:r>
    </w:p>
    <w:p w14:paraId="6312FD5D" w14:textId="7F42FB16" w:rsidR="00792A92" w:rsidRPr="00E10325" w:rsidRDefault="00792A92" w:rsidP="00DB02F0">
      <w:pPr>
        <w:ind w:firstLine="0"/>
        <w:jc w:val="center"/>
      </w:pPr>
      <w:r w:rsidRPr="00E10325">
        <w:t>Версия 1.19.</w:t>
      </w:r>
      <w:r w:rsidR="00827554" w:rsidRPr="00E10325">
        <w:t>7</w:t>
      </w:r>
    </w:p>
    <w:p w14:paraId="7D4410DB" w14:textId="5C1822CF" w:rsidR="00984DC3" w:rsidRPr="008355F8" w:rsidRDefault="00984DC3" w:rsidP="00DB02F0">
      <w:pPr>
        <w:pStyle w:val="Gel1"/>
        <w:spacing w:before="0" w:after="0"/>
      </w:pPr>
      <w:r w:rsidRPr="00E10325">
        <w:t xml:space="preserve">На </w:t>
      </w:r>
      <w:r w:rsidR="00CC1F16">
        <w:rPr>
          <w:noProof/>
        </w:rPr>
        <w:t>8</w:t>
      </w:r>
      <w:r w:rsidR="000E0C36">
        <w:rPr>
          <w:noProof/>
        </w:rPr>
        <w:t>7</w:t>
      </w:r>
      <w:r w:rsidR="00DB58CA" w:rsidRPr="00E10325">
        <w:t xml:space="preserve"> </w:t>
      </w:r>
      <w:r w:rsidRPr="00E10325">
        <w:t>листах</w:t>
      </w:r>
    </w:p>
    <w:p w14:paraId="37479BC4" w14:textId="5B57807D" w:rsidR="00984DC3" w:rsidRPr="008355F8" w:rsidRDefault="00292B31" w:rsidP="00DB02F0">
      <w:pPr>
        <w:pStyle w:val="Gel1"/>
        <w:spacing w:before="0" w:after="0"/>
      </w:pPr>
      <w:r>
        <w:t xml:space="preserve"> </w:t>
      </w:r>
    </w:p>
    <w:p w14:paraId="512F91EF" w14:textId="77777777" w:rsidR="00984DC3" w:rsidRPr="008355F8" w:rsidRDefault="00984DC3" w:rsidP="00DB02F0">
      <w:pPr>
        <w:pStyle w:val="Gel1"/>
        <w:spacing w:before="0" w:after="0"/>
      </w:pPr>
    </w:p>
    <w:p w14:paraId="28FE4E99" w14:textId="77777777" w:rsidR="00984DC3" w:rsidRPr="008355F8" w:rsidRDefault="00984DC3" w:rsidP="00DB02F0">
      <w:pPr>
        <w:pStyle w:val="Gel1"/>
        <w:spacing w:before="0" w:after="0"/>
      </w:pPr>
    </w:p>
    <w:p w14:paraId="3F1A1614" w14:textId="77777777" w:rsidR="00984DC3" w:rsidRPr="008355F8" w:rsidRDefault="00984DC3" w:rsidP="00DB02F0">
      <w:pPr>
        <w:pStyle w:val="Gel1"/>
        <w:spacing w:before="0" w:after="0"/>
      </w:pPr>
    </w:p>
    <w:p w14:paraId="66CDD694" w14:textId="77777777" w:rsidR="00984DC3" w:rsidRPr="008355F8" w:rsidRDefault="00984DC3" w:rsidP="00DB02F0">
      <w:pPr>
        <w:pStyle w:val="Gel1"/>
        <w:spacing w:before="0" w:after="0"/>
      </w:pPr>
    </w:p>
    <w:p w14:paraId="01ADD964" w14:textId="77777777" w:rsidR="00984DC3" w:rsidRPr="00C13F71" w:rsidRDefault="00984DC3" w:rsidP="00DB02F0">
      <w:pPr>
        <w:pStyle w:val="Gel1"/>
        <w:spacing w:before="0" w:after="0"/>
      </w:pPr>
    </w:p>
    <w:p w14:paraId="05797AD8" w14:textId="77777777" w:rsidR="00984DC3" w:rsidRPr="008355F8" w:rsidRDefault="00984DC3" w:rsidP="00DB02F0">
      <w:pPr>
        <w:pStyle w:val="Gel1"/>
        <w:spacing w:before="0" w:after="0"/>
      </w:pPr>
    </w:p>
    <w:p w14:paraId="206A55B6" w14:textId="77777777" w:rsidR="00984DC3" w:rsidRPr="008355F8" w:rsidRDefault="00984DC3" w:rsidP="00DB02F0">
      <w:pPr>
        <w:pStyle w:val="Gel1"/>
        <w:spacing w:before="0" w:after="0"/>
      </w:pPr>
    </w:p>
    <w:p w14:paraId="2A66FC27" w14:textId="77777777" w:rsidR="00984DC3" w:rsidRPr="008355F8" w:rsidRDefault="00984DC3" w:rsidP="00DB02F0">
      <w:pPr>
        <w:pStyle w:val="Gel1"/>
        <w:spacing w:before="0" w:after="0"/>
      </w:pPr>
    </w:p>
    <w:p w14:paraId="4BE434FA" w14:textId="77777777" w:rsidR="00984DC3" w:rsidRPr="008355F8" w:rsidRDefault="00984DC3" w:rsidP="00DB02F0">
      <w:pPr>
        <w:pStyle w:val="Gel1"/>
        <w:spacing w:before="0" w:after="0"/>
      </w:pPr>
    </w:p>
    <w:p w14:paraId="0CD143FC" w14:textId="77777777" w:rsidR="00984DC3" w:rsidRPr="008355F8" w:rsidRDefault="00984DC3" w:rsidP="00DB02F0">
      <w:pPr>
        <w:pStyle w:val="Gel1"/>
        <w:spacing w:before="0" w:after="0"/>
      </w:pPr>
    </w:p>
    <w:p w14:paraId="5329DE95" w14:textId="77777777" w:rsidR="00984DC3" w:rsidRDefault="00984DC3" w:rsidP="00DB02F0">
      <w:pPr>
        <w:pStyle w:val="Gel1"/>
        <w:spacing w:before="0" w:after="0"/>
      </w:pPr>
    </w:p>
    <w:p w14:paraId="51D58D3A" w14:textId="77777777" w:rsidR="00220AE0" w:rsidRDefault="00220AE0" w:rsidP="00DB02F0">
      <w:pPr>
        <w:pStyle w:val="Gel1"/>
        <w:spacing w:before="0" w:after="0"/>
      </w:pPr>
    </w:p>
    <w:p w14:paraId="0897C077" w14:textId="77777777" w:rsidR="00220AE0" w:rsidRDefault="00220AE0" w:rsidP="00DB02F0">
      <w:pPr>
        <w:pStyle w:val="Gel1"/>
        <w:spacing w:before="0" w:after="0"/>
      </w:pPr>
    </w:p>
    <w:p w14:paraId="40BF5944" w14:textId="77777777" w:rsidR="00220AE0" w:rsidRDefault="00220AE0" w:rsidP="00DB02F0">
      <w:pPr>
        <w:pStyle w:val="Gel1"/>
        <w:spacing w:before="0" w:after="0"/>
      </w:pPr>
    </w:p>
    <w:p w14:paraId="07D05CD9" w14:textId="77777777" w:rsidR="00220AE0" w:rsidRDefault="00220AE0" w:rsidP="00DB02F0">
      <w:pPr>
        <w:pStyle w:val="Gel1"/>
        <w:spacing w:before="0" w:after="0"/>
      </w:pPr>
    </w:p>
    <w:p w14:paraId="5F86ADD2" w14:textId="77777777" w:rsidR="00220AE0" w:rsidRDefault="00220AE0" w:rsidP="00DB02F0">
      <w:pPr>
        <w:pStyle w:val="Gel1"/>
        <w:spacing w:before="0" w:after="0"/>
      </w:pPr>
    </w:p>
    <w:p w14:paraId="4CC74BF2" w14:textId="77777777" w:rsidR="00220AE0" w:rsidRDefault="00220AE0" w:rsidP="00DB02F0">
      <w:pPr>
        <w:pStyle w:val="Gel1"/>
        <w:spacing w:before="0" w:after="0"/>
      </w:pPr>
    </w:p>
    <w:p w14:paraId="14B96A05" w14:textId="77777777" w:rsidR="00220AE0" w:rsidRDefault="00220AE0" w:rsidP="00DB02F0">
      <w:pPr>
        <w:pStyle w:val="Gel1"/>
        <w:spacing w:before="0" w:after="0"/>
      </w:pPr>
    </w:p>
    <w:p w14:paraId="2824F2E5" w14:textId="77777777" w:rsidR="00220AE0" w:rsidRPr="008355F8" w:rsidRDefault="00220AE0" w:rsidP="00DB02F0">
      <w:pPr>
        <w:pStyle w:val="Gel1"/>
        <w:spacing w:before="0" w:after="0"/>
      </w:pPr>
    </w:p>
    <w:p w14:paraId="7C53B41C" w14:textId="77777777" w:rsidR="00A16471" w:rsidRPr="008355F8" w:rsidRDefault="00A16471" w:rsidP="00DB02F0">
      <w:pPr>
        <w:pStyle w:val="Gel1"/>
        <w:spacing w:before="0" w:after="0"/>
      </w:pPr>
    </w:p>
    <w:p w14:paraId="32319F71" w14:textId="77777777" w:rsidR="00A16471" w:rsidRPr="008355F8" w:rsidRDefault="00A16471" w:rsidP="00DB02F0">
      <w:pPr>
        <w:pStyle w:val="Gel1"/>
        <w:spacing w:before="0" w:after="0"/>
      </w:pPr>
    </w:p>
    <w:p w14:paraId="16835100" w14:textId="33428B6F" w:rsidR="00CD32C1" w:rsidRDefault="00792A92" w:rsidP="00DB02F0">
      <w:pPr>
        <w:pStyle w:val="Gel1"/>
        <w:spacing w:before="0" w:after="0"/>
      </w:pPr>
      <w:r>
        <w:t>Москва</w:t>
      </w:r>
      <w:r w:rsidR="00CD32C1">
        <w:t xml:space="preserve"> -</w:t>
      </w:r>
      <w:r w:rsidR="00984DC3" w:rsidRPr="008355F8">
        <w:t xml:space="preserve"> 202</w:t>
      </w:r>
      <w:r w:rsidR="0084799E">
        <w:t>5</w:t>
      </w:r>
      <w:r w:rsidR="00984DC3" w:rsidRPr="008355F8">
        <w:t xml:space="preserve"> г.</w:t>
      </w:r>
    </w:p>
    <w:p w14:paraId="1CCBCC41" w14:textId="77777777" w:rsidR="00CD32C1" w:rsidRDefault="00CD32C1" w:rsidP="00DB02F0">
      <w:r>
        <w:br w:type="page"/>
      </w:r>
    </w:p>
    <w:p w14:paraId="5F38338D" w14:textId="77777777" w:rsidR="00DA74D2" w:rsidRDefault="00DA74D2" w:rsidP="00DB02F0">
      <w:pPr>
        <w:ind w:firstLine="0"/>
        <w:jc w:val="center"/>
        <w:rPr>
          <w:b/>
        </w:rPr>
      </w:pPr>
      <w:bookmarkStart w:id="5" w:name="_Toc517255510"/>
      <w:r w:rsidRPr="00F17685">
        <w:rPr>
          <w:b/>
        </w:rPr>
        <w:lastRenderedPageBreak/>
        <w:t>АННОТАЦИЯ</w:t>
      </w:r>
      <w:bookmarkEnd w:id="5"/>
    </w:p>
    <w:p w14:paraId="72FF8AC0" w14:textId="77777777" w:rsidR="008C2040" w:rsidRPr="00F17685" w:rsidRDefault="008C2040" w:rsidP="00DB02F0">
      <w:pPr>
        <w:ind w:firstLine="0"/>
        <w:jc w:val="center"/>
        <w:rPr>
          <w:b/>
        </w:rPr>
      </w:pPr>
    </w:p>
    <w:p w14:paraId="09CC2EA0" w14:textId="77777777" w:rsidR="006655A5" w:rsidRDefault="00B476AA" w:rsidP="00DB02F0">
      <w:pPr>
        <w:pStyle w:val="affb"/>
        <w:ind w:firstLine="709"/>
      </w:pPr>
      <w:r w:rsidRPr="008355F8">
        <w:t xml:space="preserve">В настоящем документе содержатся сведения о программе </w:t>
      </w:r>
      <w:r w:rsidRPr="00C575C8">
        <w:rPr>
          <w:b/>
        </w:rPr>
        <w:t>«ОИК «С</w:t>
      </w:r>
      <w:r w:rsidR="00674AD7">
        <w:rPr>
          <w:b/>
        </w:rPr>
        <w:t>истел</w:t>
      </w:r>
      <w:r w:rsidRPr="00C575C8">
        <w:rPr>
          <w:b/>
        </w:rPr>
        <w:t>»</w:t>
      </w:r>
      <w:r w:rsidR="00CD32C1">
        <w:rPr>
          <w:b/>
        </w:rPr>
        <w:t>.</w:t>
      </w:r>
      <w:r>
        <w:rPr>
          <w:b/>
        </w:rPr>
        <w:t xml:space="preserve"> АРМ Диспетчера»</w:t>
      </w:r>
      <w:r w:rsidRPr="008355F8">
        <w:t xml:space="preserve"> (далее </w:t>
      </w:r>
      <w:r w:rsidR="00CD32C1">
        <w:t xml:space="preserve">в тексте </w:t>
      </w:r>
      <w:r w:rsidRPr="008355F8">
        <w:t xml:space="preserve">– </w:t>
      </w:r>
      <w:r w:rsidRPr="008355F8">
        <w:rPr>
          <w:b/>
        </w:rPr>
        <w:t>«</w:t>
      </w:r>
      <w:r>
        <w:rPr>
          <w:b/>
        </w:rPr>
        <w:t>АРМ Диспетчера</w:t>
      </w:r>
      <w:r w:rsidRPr="008355F8">
        <w:rPr>
          <w:b/>
        </w:rPr>
        <w:t>»</w:t>
      </w:r>
      <w:r w:rsidRPr="008355F8">
        <w:t>)</w:t>
      </w:r>
      <w:r w:rsidR="006655A5">
        <w:t xml:space="preserve">. </w:t>
      </w:r>
    </w:p>
    <w:p w14:paraId="7B72A6A4" w14:textId="79255A4E" w:rsidR="00D3477D" w:rsidRPr="008355F8" w:rsidRDefault="006655A5" w:rsidP="00DB02F0">
      <w:pPr>
        <w:pStyle w:val="affb"/>
        <w:ind w:firstLine="709"/>
        <w:rPr>
          <w:rFonts w:cs="Times New Roman"/>
        </w:rPr>
      </w:pPr>
      <w:r>
        <w:t>Эта программа</w:t>
      </w:r>
      <w:r w:rsidR="00CD32C1">
        <w:t xml:space="preserve"> является основой </w:t>
      </w:r>
      <w:r w:rsidR="00D3477D" w:rsidRPr="008355F8">
        <w:rPr>
          <w:rFonts w:cs="Times New Roman"/>
        </w:rPr>
        <w:t>программно-аппаратн</w:t>
      </w:r>
      <w:r w:rsidR="00CD32C1">
        <w:rPr>
          <w:rFonts w:cs="Times New Roman"/>
        </w:rPr>
        <w:t>ого</w:t>
      </w:r>
      <w:r w:rsidR="00D3477D" w:rsidRPr="008355F8">
        <w:rPr>
          <w:rFonts w:cs="Times New Roman"/>
        </w:rPr>
        <w:t xml:space="preserve"> комплекс</w:t>
      </w:r>
      <w:r w:rsidR="00CD32C1">
        <w:rPr>
          <w:rFonts w:cs="Times New Roman"/>
        </w:rPr>
        <w:t xml:space="preserve">а </w:t>
      </w:r>
      <w:r>
        <w:rPr>
          <w:rFonts w:cs="Times New Roman"/>
        </w:rPr>
        <w:t>«</w:t>
      </w:r>
      <w:r w:rsidR="00CA49FD">
        <w:rPr>
          <w:rFonts w:cs="Times New Roman"/>
        </w:rPr>
        <w:t>АРМ</w:t>
      </w:r>
      <w:r w:rsidR="00CD32C1">
        <w:rPr>
          <w:rFonts w:cs="Times New Roman"/>
        </w:rPr>
        <w:t xml:space="preserve"> оперативного персонала</w:t>
      </w:r>
      <w:r>
        <w:rPr>
          <w:rFonts w:cs="Times New Roman"/>
        </w:rPr>
        <w:t>»</w:t>
      </w:r>
      <w:r w:rsidR="00CD32C1">
        <w:rPr>
          <w:rFonts w:cs="Times New Roman"/>
        </w:rPr>
        <w:t>, реализ</w:t>
      </w:r>
      <w:r>
        <w:rPr>
          <w:rFonts w:cs="Times New Roman"/>
        </w:rPr>
        <w:t>уемого</w:t>
      </w:r>
      <w:r w:rsidR="00CD32C1">
        <w:rPr>
          <w:rFonts w:cs="Times New Roman"/>
        </w:rPr>
        <w:t xml:space="preserve"> на</w:t>
      </w:r>
      <w:r w:rsidR="00D3477D" w:rsidRPr="008355F8">
        <w:rPr>
          <w:rFonts w:cs="Times New Roman"/>
        </w:rPr>
        <w:t xml:space="preserve"> </w:t>
      </w:r>
      <w:r w:rsidR="00674AD7">
        <w:rPr>
          <w:rFonts w:cs="Times New Roman"/>
        </w:rPr>
        <w:t xml:space="preserve">базе </w:t>
      </w:r>
      <w:r w:rsidR="00D3477D" w:rsidRPr="008355F8">
        <w:rPr>
          <w:rFonts w:cs="Times New Roman"/>
        </w:rPr>
        <w:t>компьютер</w:t>
      </w:r>
      <w:r w:rsidR="00674AD7">
        <w:rPr>
          <w:rFonts w:cs="Times New Roman"/>
        </w:rPr>
        <w:t>а</w:t>
      </w:r>
      <w:r w:rsidR="00CD32C1">
        <w:rPr>
          <w:rFonts w:cs="Times New Roman"/>
        </w:rPr>
        <w:t xml:space="preserve"> общего назначения, функционирующего под управлением операционной системы </w:t>
      </w:r>
      <w:r w:rsidR="00CE699D" w:rsidRPr="00983983">
        <w:rPr>
          <w:lang w:val="en-US"/>
        </w:rPr>
        <w:t>Astra</w:t>
      </w:r>
      <w:r w:rsidR="00CE699D" w:rsidRPr="00B20846">
        <w:t xml:space="preserve"> </w:t>
      </w:r>
      <w:r w:rsidR="00CE699D" w:rsidRPr="00983983">
        <w:rPr>
          <w:lang w:val="en-US"/>
        </w:rPr>
        <w:t>Linux</w:t>
      </w:r>
      <w:r w:rsidR="00CD32C1">
        <w:rPr>
          <w:rFonts w:cs="Times New Roman"/>
        </w:rPr>
        <w:t xml:space="preserve"> (версии 1.7 и </w:t>
      </w:r>
      <w:r w:rsidR="00CA49FD">
        <w:rPr>
          <w:rFonts w:cs="Times New Roman"/>
        </w:rPr>
        <w:t>выше</w:t>
      </w:r>
      <w:r w:rsidR="00CD32C1">
        <w:rPr>
          <w:rFonts w:cs="Times New Roman"/>
        </w:rPr>
        <w:t>)</w:t>
      </w:r>
      <w:r w:rsidR="00D3477D" w:rsidRPr="008355F8">
        <w:rPr>
          <w:rFonts w:cs="Times New Roman"/>
        </w:rPr>
        <w:t>.</w:t>
      </w:r>
    </w:p>
    <w:p w14:paraId="15919D18" w14:textId="3FD2F775" w:rsidR="00AB505A" w:rsidRPr="005237D8" w:rsidRDefault="00AB505A" w:rsidP="00DB02F0">
      <w:pPr>
        <w:pStyle w:val="affb"/>
        <w:ind w:firstLine="709"/>
        <w:rPr>
          <w:rFonts w:cs="Times New Roman"/>
        </w:rPr>
      </w:pPr>
      <w:r w:rsidRPr="005237D8">
        <w:rPr>
          <w:rFonts w:cs="Times New Roman"/>
        </w:rPr>
        <w:t>В настоящем документе определены условия, необходимые для эффективного функционирования программ</w:t>
      </w:r>
      <w:r w:rsidR="00674AD7">
        <w:rPr>
          <w:rFonts w:cs="Times New Roman"/>
        </w:rPr>
        <w:t xml:space="preserve">ы </w:t>
      </w:r>
      <w:r w:rsidR="00674AD7" w:rsidRPr="00BB2D7E">
        <w:rPr>
          <w:rFonts w:cs="Times New Roman"/>
          <w:b/>
        </w:rPr>
        <w:t>«АРМ Диспетчера»</w:t>
      </w:r>
      <w:r w:rsidRPr="005237D8">
        <w:rPr>
          <w:rFonts w:cs="Times New Roman"/>
        </w:rPr>
        <w:t>, а также указана последовательность действий пользователя при запуске, выполнении и завершении работы программы.</w:t>
      </w:r>
    </w:p>
    <w:p w14:paraId="10EAC256" w14:textId="5852CE8C" w:rsidR="008C2040" w:rsidRDefault="003B2A66" w:rsidP="00DB02F0">
      <w:pPr>
        <w:ind w:firstLine="709"/>
        <w:rPr>
          <w:szCs w:val="24"/>
        </w:rPr>
      </w:pPr>
      <w:r>
        <w:rPr>
          <w:szCs w:val="24"/>
        </w:rPr>
        <w:t>Д</w:t>
      </w:r>
      <w:r w:rsidR="008C2040">
        <w:rPr>
          <w:szCs w:val="24"/>
        </w:rPr>
        <w:t xml:space="preserve">окумент предназначен для персонала организации, </w:t>
      </w:r>
      <w:r w:rsidR="00674AD7">
        <w:rPr>
          <w:szCs w:val="24"/>
        </w:rPr>
        <w:t>осуществляющ</w:t>
      </w:r>
      <w:r w:rsidR="00E0245D">
        <w:rPr>
          <w:szCs w:val="24"/>
        </w:rPr>
        <w:t>ей</w:t>
      </w:r>
      <w:r w:rsidR="00674AD7">
        <w:rPr>
          <w:szCs w:val="24"/>
        </w:rPr>
        <w:t xml:space="preserve"> </w:t>
      </w:r>
      <w:r w:rsidR="008C2040">
        <w:rPr>
          <w:szCs w:val="24"/>
        </w:rPr>
        <w:t>эксплуатаци</w:t>
      </w:r>
      <w:r w:rsidR="00E0245D">
        <w:rPr>
          <w:szCs w:val="24"/>
        </w:rPr>
        <w:t>ю</w:t>
      </w:r>
      <w:r w:rsidR="008C2040">
        <w:rPr>
          <w:szCs w:val="24"/>
        </w:rPr>
        <w:t xml:space="preserve"> </w:t>
      </w:r>
      <w:r w:rsidR="00E0245D">
        <w:rPr>
          <w:szCs w:val="24"/>
        </w:rPr>
        <w:t xml:space="preserve">ОИК </w:t>
      </w:r>
      <w:r w:rsidR="008C2040">
        <w:rPr>
          <w:szCs w:val="24"/>
        </w:rPr>
        <w:t>«Систел».</w:t>
      </w:r>
    </w:p>
    <w:p w14:paraId="67991562" w14:textId="1518E84D" w:rsidR="008C2040" w:rsidRPr="00766B63" w:rsidRDefault="008C2040" w:rsidP="00DB02F0">
      <w:pPr>
        <w:ind w:firstLine="709"/>
        <w:rPr>
          <w:szCs w:val="24"/>
        </w:rPr>
        <w:sectPr w:rsidR="008C2040" w:rsidRPr="00766B63" w:rsidSect="00DC7877">
          <w:headerReference w:type="default" r:id="rId8"/>
          <w:pgSz w:w="11907" w:h="16840" w:code="9"/>
          <w:pgMar w:top="851" w:right="708" w:bottom="1134" w:left="1418" w:header="284" w:footer="284" w:gutter="0"/>
          <w:pgNumType w:start="1"/>
          <w:cols w:space="720"/>
          <w:docGrid w:linePitch="381"/>
        </w:sectPr>
      </w:pPr>
      <w:r w:rsidRPr="00766B63">
        <w:rPr>
          <w:szCs w:val="24"/>
        </w:rPr>
        <w:t xml:space="preserve">Оформление программного документа </w:t>
      </w:r>
      <w:r w:rsidR="00BB2D7E">
        <w:rPr>
          <w:szCs w:val="24"/>
        </w:rPr>
        <w:t xml:space="preserve">«ОИК «Систел». АРМ Диспетчера. </w:t>
      </w:r>
      <w:r w:rsidR="00C71989">
        <w:rPr>
          <w:szCs w:val="24"/>
        </w:rPr>
        <w:t>Руководство оператора</w:t>
      </w:r>
      <w:r w:rsidR="00BB2D7E">
        <w:rPr>
          <w:szCs w:val="24"/>
        </w:rPr>
        <w:t xml:space="preserve">» </w:t>
      </w:r>
      <w:r w:rsidRPr="00766B63">
        <w:rPr>
          <w:szCs w:val="24"/>
        </w:rPr>
        <w:t xml:space="preserve">произведено </w:t>
      </w:r>
      <w:r w:rsidR="00674AD7">
        <w:rPr>
          <w:szCs w:val="24"/>
        </w:rPr>
        <w:t>согласно</w:t>
      </w:r>
      <w:r w:rsidRPr="00766B63">
        <w:rPr>
          <w:szCs w:val="24"/>
        </w:rPr>
        <w:t xml:space="preserve"> т</w:t>
      </w:r>
      <w:r w:rsidR="00625D4C">
        <w:rPr>
          <w:szCs w:val="24"/>
        </w:rPr>
        <w:t>ребованиям ЕСПД (ГОСТ 19.101-77</w:t>
      </w:r>
      <w:r w:rsidRPr="00766B63">
        <w:rPr>
          <w:rStyle w:val="a9"/>
          <w:szCs w:val="24"/>
        </w:rPr>
        <w:footnoteReference w:customMarkFollows="1" w:id="1"/>
        <w:t>1)</w:t>
      </w:r>
      <w:r w:rsidRPr="00766B63">
        <w:rPr>
          <w:szCs w:val="24"/>
        </w:rPr>
        <w:t>, ГОСТ 19.103-77</w:t>
      </w:r>
      <w:r w:rsidRPr="00766B63">
        <w:rPr>
          <w:rStyle w:val="a9"/>
          <w:szCs w:val="24"/>
        </w:rPr>
        <w:footnoteReference w:customMarkFollows="1" w:id="2"/>
        <w:t>2)</w:t>
      </w:r>
      <w:r w:rsidRPr="00766B63">
        <w:rPr>
          <w:szCs w:val="24"/>
        </w:rPr>
        <w:t>, ГОСТ 19.104-78*</w:t>
      </w:r>
      <w:r w:rsidRPr="00766B63">
        <w:rPr>
          <w:rStyle w:val="a9"/>
          <w:szCs w:val="24"/>
        </w:rPr>
        <w:footnoteReference w:customMarkFollows="1" w:id="3"/>
        <w:t>3)</w:t>
      </w:r>
      <w:r w:rsidRPr="00766B63">
        <w:rPr>
          <w:szCs w:val="24"/>
        </w:rPr>
        <w:t>, ГОСТ 19.105-78*</w:t>
      </w:r>
      <w:r w:rsidRPr="00766B63">
        <w:rPr>
          <w:rStyle w:val="a9"/>
          <w:szCs w:val="24"/>
        </w:rPr>
        <w:footnoteReference w:customMarkFollows="1" w:id="4"/>
        <w:t>4)</w:t>
      </w:r>
      <w:r w:rsidRPr="00766B63">
        <w:rPr>
          <w:szCs w:val="24"/>
        </w:rPr>
        <w:t>, ГОСТ 19.106-78*</w:t>
      </w:r>
      <w:r w:rsidRPr="00766B63">
        <w:rPr>
          <w:rStyle w:val="a9"/>
          <w:szCs w:val="24"/>
        </w:rPr>
        <w:footnoteReference w:customMarkFollows="1" w:id="5"/>
        <w:t>5)</w:t>
      </w:r>
      <w:r w:rsidR="00625D4C">
        <w:rPr>
          <w:szCs w:val="24"/>
        </w:rPr>
        <w:t>, ГОСТ 19.402-78*</w:t>
      </w:r>
      <w:r w:rsidRPr="00766B63">
        <w:rPr>
          <w:rStyle w:val="a9"/>
          <w:szCs w:val="24"/>
        </w:rPr>
        <w:footnoteReference w:customMarkFollows="1" w:id="6"/>
        <w:t>6)</w:t>
      </w:r>
      <w:r w:rsidRPr="00766B63">
        <w:rPr>
          <w:szCs w:val="24"/>
        </w:rPr>
        <w:t>, ГОСТ 19.604-78*</w:t>
      </w:r>
      <w:r w:rsidRPr="00766B63">
        <w:rPr>
          <w:rStyle w:val="a9"/>
          <w:szCs w:val="24"/>
        </w:rPr>
        <w:footnoteReference w:customMarkFollows="1" w:id="7"/>
        <w:t>7)</w:t>
      </w:r>
      <w:r w:rsidRPr="00766B63">
        <w:rPr>
          <w:szCs w:val="24"/>
        </w:rPr>
        <w:t>).</w:t>
      </w:r>
    </w:p>
    <w:sdt>
      <w:sdtPr>
        <w:rPr>
          <w:rFonts w:ascii="Times New Roman" w:hAnsi="Times New Roman"/>
          <w:b w:val="0"/>
          <w:bCs w:val="0"/>
          <w:color w:val="auto"/>
          <w:sz w:val="24"/>
          <w:szCs w:val="24"/>
          <w:lang w:eastAsia="ru-RU"/>
        </w:rPr>
        <w:id w:val="1190644633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4EC9094A" w14:textId="77777777" w:rsidR="00CE4A52" w:rsidRDefault="00CE4A52" w:rsidP="00DB02F0">
          <w:pPr>
            <w:pStyle w:val="af3"/>
            <w:spacing w:before="0" w:line="240" w:lineRule="auto"/>
            <w:jc w:val="center"/>
            <w:rPr>
              <w:rFonts w:ascii="Times New Roman" w:hAnsi="Times New Roman"/>
              <w:b w:val="0"/>
              <w:bCs w:val="0"/>
              <w:color w:val="auto"/>
              <w:sz w:val="24"/>
              <w:szCs w:val="24"/>
              <w:lang w:eastAsia="ru-RU"/>
            </w:rPr>
          </w:pPr>
        </w:p>
        <w:p w14:paraId="59ED3B64" w14:textId="77777777" w:rsidR="00333480" w:rsidRDefault="00487F38" w:rsidP="00CC1F16">
          <w:pPr>
            <w:pStyle w:val="11"/>
            <w:tabs>
              <w:tab w:val="right" w:leader="dot" w:pos="9770"/>
            </w:tabs>
            <w:spacing w:before="0" w:after="0"/>
            <w:jc w:val="center"/>
            <w:rPr>
              <w:noProof/>
            </w:rPr>
          </w:pPr>
          <w:r w:rsidRPr="008355F8">
            <w:rPr>
              <w:sz w:val="32"/>
              <w:szCs w:val="32"/>
            </w:rPr>
            <w:t>СОДЕРЖАНИЕ</w:t>
          </w:r>
          <w:r w:rsidR="00CE50FB" w:rsidRPr="00852CA2">
            <w:t xml:space="preserve"> </w:t>
          </w:r>
          <w:r w:rsidR="00CC1F16">
            <w:fldChar w:fldCharType="begin"/>
          </w:r>
          <w:r w:rsidR="00CC1F16">
            <w:instrText xml:space="preserve"> TOC \o "1-4" \h \z \u </w:instrText>
          </w:r>
          <w:r w:rsidR="00CC1F16">
            <w:fldChar w:fldCharType="separate"/>
          </w:r>
        </w:p>
        <w:p w14:paraId="7D0C41DE" w14:textId="77777777" w:rsidR="00333480" w:rsidRDefault="00333480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5789718" w:history="1">
            <w:r w:rsidRPr="001F00FA">
              <w:rPr>
                <w:rStyle w:val="aff3"/>
                <w:noProof/>
              </w:rPr>
              <w:t>1 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7D9FB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19" w:history="1">
            <w:r w:rsidRPr="001F00FA">
              <w:rPr>
                <w:rStyle w:val="aff3"/>
                <w:noProof/>
              </w:rPr>
              <w:t>1.1 Общие сведения и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26799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20" w:history="1">
            <w:r w:rsidRPr="001F00FA">
              <w:rPr>
                <w:rStyle w:val="aff3"/>
                <w:noProof/>
              </w:rPr>
              <w:t>1.2 Требования к аппаратно-системному обеспечению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D2442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21" w:history="1">
            <w:r w:rsidRPr="001F00FA">
              <w:rPr>
                <w:rStyle w:val="aff3"/>
                <w:noProof/>
              </w:rPr>
              <w:t>1.3 Требования к квалификации системного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4E35A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22" w:history="1">
            <w:r w:rsidRPr="001F00FA">
              <w:rPr>
                <w:rStyle w:val="aff3"/>
                <w:noProof/>
              </w:rPr>
              <w:t>1.4 Входные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2B256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23" w:history="1">
            <w:r w:rsidRPr="001F00FA">
              <w:rPr>
                <w:rStyle w:val="aff3"/>
                <w:noProof/>
              </w:rPr>
              <w:t>1.5 Гарантии предприятия изготовителя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06162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24" w:history="1">
            <w:r w:rsidRPr="001F00FA">
              <w:rPr>
                <w:rStyle w:val="aff3"/>
                <w:noProof/>
              </w:rPr>
              <w:t>1.6 Состав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4EC22" w14:textId="77777777" w:rsidR="00333480" w:rsidRDefault="00333480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5789725" w:history="1">
            <w:r w:rsidRPr="001F00FA">
              <w:rPr>
                <w:rStyle w:val="aff3"/>
                <w:noProof/>
              </w:rPr>
              <w:t>2 ПРОЦЕДУРЫ ПО ОБСЛУЖИВАНИЮ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38DD2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26" w:history="1">
            <w:r w:rsidRPr="001F00FA">
              <w:rPr>
                <w:rStyle w:val="aff3"/>
                <w:noProof/>
              </w:rPr>
              <w:t>2.1 Регулярные процедуры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49757" w14:textId="77777777" w:rsidR="00333480" w:rsidRDefault="00333480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5789727" w:history="1">
            <w:r w:rsidRPr="001F00FA">
              <w:rPr>
                <w:rStyle w:val="aff3"/>
                <w:noProof/>
              </w:rPr>
              <w:t>3 АДМИНИСТРИРОВАНИЕ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ECDBA" w14:textId="77777777" w:rsidR="00333480" w:rsidRDefault="00333480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5789728" w:history="1">
            <w:r w:rsidRPr="001F00FA">
              <w:rPr>
                <w:rStyle w:val="aff3"/>
                <w:noProof/>
              </w:rPr>
              <w:t>4 УСТАНОВКА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752B4" w14:textId="77777777" w:rsidR="00333480" w:rsidRDefault="00333480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5789729" w:history="1">
            <w:r w:rsidRPr="001F00FA">
              <w:rPr>
                <w:rStyle w:val="aff3"/>
                <w:noProof/>
              </w:rPr>
              <w:t>5 СОСТАВ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CA039" w14:textId="77777777" w:rsidR="00333480" w:rsidRDefault="00333480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5789730" w:history="1">
            <w:r w:rsidRPr="001F00FA">
              <w:rPr>
                <w:rStyle w:val="aff3"/>
                <w:noProof/>
              </w:rPr>
              <w:t>6 ЗАПУСК «АРМ Диспетчера»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BACEE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31" w:history="1">
            <w:r w:rsidRPr="001F00FA">
              <w:rPr>
                <w:rStyle w:val="aff3"/>
                <w:noProof/>
              </w:rPr>
              <w:t>6.1 Запуск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61AD3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32" w:history="1">
            <w:r w:rsidRPr="001F00FA">
              <w:rPr>
                <w:rStyle w:val="aff3"/>
                <w:noProof/>
              </w:rPr>
              <w:t>6.2 Настройка подключения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FEDDD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33" w:history="1">
            <w:r w:rsidRPr="001F00FA">
              <w:rPr>
                <w:rStyle w:val="aff3"/>
                <w:noProof/>
              </w:rPr>
              <w:t>6.3 Авторизация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50FA1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34" w:history="1">
            <w:r w:rsidRPr="001F00FA">
              <w:rPr>
                <w:rStyle w:val="aff3"/>
                <w:noProof/>
              </w:rPr>
              <w:t>6.4 Смена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54CE2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35" w:history="1">
            <w:r w:rsidRPr="001F00FA">
              <w:rPr>
                <w:rStyle w:val="aff3"/>
                <w:noProof/>
              </w:rPr>
              <w:t>6.5 Роли и права доступа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35930" w14:textId="77777777" w:rsidR="00333480" w:rsidRDefault="00333480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5789736" w:history="1">
            <w:r w:rsidRPr="001F00FA">
              <w:rPr>
                <w:rStyle w:val="aff3"/>
                <w:noProof/>
              </w:rPr>
              <w:t>7 ИНТЕРФЕЙС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14D2B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37" w:history="1">
            <w:r w:rsidRPr="001F00FA">
              <w:rPr>
                <w:rStyle w:val="aff3"/>
                <w:noProof/>
              </w:rPr>
              <w:t>7.1 Общий интерфейс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A5672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38" w:history="1">
            <w:r w:rsidRPr="001F00FA">
              <w:rPr>
                <w:rStyle w:val="aff3"/>
                <w:noProof/>
              </w:rPr>
              <w:t>7.2 Область экранных форм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31581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39" w:history="1">
            <w:r w:rsidRPr="001F00FA">
              <w:rPr>
                <w:rStyle w:val="aff3"/>
                <w:noProof/>
              </w:rPr>
              <w:t>7.2.1 Активные графические элементы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CB148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40" w:history="1">
            <w:r w:rsidRPr="001F00FA">
              <w:rPr>
                <w:rStyle w:val="aff3"/>
                <w:noProof/>
              </w:rPr>
              <w:t>7.2.2 Установка цвета фона мнемосхемы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9F291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41" w:history="1">
            <w:r w:rsidRPr="001F00FA">
              <w:rPr>
                <w:rStyle w:val="aff3"/>
                <w:noProof/>
              </w:rPr>
              <w:t>7.3 Панель инструментов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B9597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42" w:history="1">
            <w:r w:rsidRPr="001F00FA">
              <w:rPr>
                <w:rStyle w:val="aff3"/>
                <w:noProof/>
              </w:rPr>
              <w:t>7.3.1 Вкладка «Главная» ленты инструментов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6B7DF" w14:textId="77777777" w:rsidR="00333480" w:rsidRDefault="00333480">
          <w:pPr>
            <w:pStyle w:val="4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5789743" w:history="1">
            <w:r w:rsidRPr="001F00FA">
              <w:rPr>
                <w:rStyle w:val="aff3"/>
                <w:noProof/>
              </w:rPr>
              <w:t>7.3.1.1 Раздел «Файл»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89CB5" w14:textId="77777777" w:rsidR="00333480" w:rsidRDefault="00333480">
          <w:pPr>
            <w:pStyle w:val="4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5789744" w:history="1">
            <w:r w:rsidRPr="001F00FA">
              <w:rPr>
                <w:rStyle w:val="aff3"/>
                <w:noProof/>
              </w:rPr>
              <w:t>7.3.1.2 Раздел «Настройки»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0BC85" w14:textId="77777777" w:rsidR="00333480" w:rsidRDefault="00333480">
          <w:pPr>
            <w:pStyle w:val="4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5789745" w:history="1">
            <w:r w:rsidRPr="001F00FA">
              <w:rPr>
                <w:rStyle w:val="aff3"/>
                <w:noProof/>
              </w:rPr>
              <w:t>7.3.1.3 Раздел «Поиск»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D2264" w14:textId="77777777" w:rsidR="00333480" w:rsidRDefault="00333480">
          <w:pPr>
            <w:pStyle w:val="4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5789746" w:history="1">
            <w:r w:rsidRPr="001F00FA">
              <w:rPr>
                <w:rStyle w:val="aff3"/>
                <w:noProof/>
              </w:rPr>
              <w:t>7.3.1.4 Раздел «Функции»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D3BA2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47" w:history="1">
            <w:r w:rsidRPr="001F00FA">
              <w:rPr>
                <w:rStyle w:val="aff3"/>
                <w:noProof/>
              </w:rPr>
              <w:t>7.3.2 Вкладка «Инструменты» ленты инструментов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57F81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48" w:history="1">
            <w:r w:rsidRPr="001F00FA">
              <w:rPr>
                <w:rStyle w:val="aff3"/>
                <w:noProof/>
              </w:rPr>
              <w:t>7.4 Окно «Структура»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966E9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49" w:history="1">
            <w:r w:rsidRPr="001F00FA">
              <w:rPr>
                <w:rStyle w:val="aff3"/>
                <w:noProof/>
              </w:rPr>
              <w:t>7.4.1 Дерево «Объекты»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DB377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50" w:history="1">
            <w:r w:rsidRPr="001F00FA">
              <w:rPr>
                <w:rStyle w:val="aff3"/>
                <w:noProof/>
              </w:rPr>
              <w:t>7.4.2 Дерево «Сигналы»</w:t>
            </w:r>
            <w:bookmarkStart w:id="6" w:name="_GoBack"/>
            <w:bookmarkEnd w:id="6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AA643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51" w:history="1">
            <w:r w:rsidRPr="001F00FA">
              <w:rPr>
                <w:rStyle w:val="aff3"/>
                <w:noProof/>
              </w:rPr>
              <w:t>7.5 Панель журналов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91D80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52" w:history="1">
            <w:r w:rsidRPr="001F00FA">
              <w:rPr>
                <w:rStyle w:val="aff3"/>
                <w:noProof/>
              </w:rPr>
              <w:t>7.5.1 Журнал «Несквитированые ТС»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D8413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53" w:history="1">
            <w:r w:rsidRPr="001F00FA">
              <w:rPr>
                <w:rStyle w:val="aff3"/>
                <w:noProof/>
              </w:rPr>
              <w:t>7.5.2 Журнал «Несквитированные ТИ»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0BF2B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54" w:history="1">
            <w:r w:rsidRPr="001F00FA">
              <w:rPr>
                <w:rStyle w:val="aff3"/>
                <w:noProof/>
              </w:rPr>
              <w:t>7.5.3 Журнал «Ручное управление»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2AE9D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55" w:history="1">
            <w:r w:rsidRPr="001F00FA">
              <w:rPr>
                <w:rStyle w:val="aff3"/>
                <w:noProof/>
              </w:rPr>
              <w:t>7.5.4 Журнал «Снятые с контроля»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17648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56" w:history="1">
            <w:r w:rsidRPr="001F00FA">
              <w:rPr>
                <w:rStyle w:val="aff3"/>
                <w:noProof/>
              </w:rPr>
              <w:t>7.5.5 Журнал «Выведенные в ремонт»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3794E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57" w:history="1">
            <w:r w:rsidRPr="001F00FA">
              <w:rPr>
                <w:rStyle w:val="aff3"/>
                <w:noProof/>
              </w:rPr>
              <w:t>7.5.6 Журнал «Последние сообщения»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17FC6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58" w:history="1">
            <w:r w:rsidRPr="001F00FA">
              <w:rPr>
                <w:rStyle w:val="aff3"/>
                <w:noProof/>
              </w:rPr>
              <w:t>7.5.7 Журнал тревог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FB1FC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59" w:history="1">
            <w:r w:rsidRPr="001F00FA">
              <w:rPr>
                <w:rStyle w:val="aff3"/>
                <w:noProof/>
              </w:rPr>
              <w:t>7.6 Окно «Управление сигналами»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BEF56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60" w:history="1">
            <w:r w:rsidRPr="001F00FA">
              <w:rPr>
                <w:rStyle w:val="aff3"/>
                <w:noProof/>
              </w:rPr>
              <w:t>7.6.1 Квитировать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96119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61" w:history="1">
            <w:r w:rsidRPr="001F00FA">
              <w:rPr>
                <w:rStyle w:val="aff3"/>
                <w:noProof/>
              </w:rPr>
              <w:t>7.6.2 Команда Телеуправление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EF863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62" w:history="1">
            <w:r w:rsidRPr="001F00FA">
              <w:rPr>
                <w:rStyle w:val="aff3"/>
                <w:noProof/>
              </w:rPr>
              <w:t>7.6.3 Блокировка телеуправления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BEBEB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63" w:history="1">
            <w:r w:rsidRPr="001F00FA">
              <w:rPr>
                <w:rStyle w:val="aff3"/>
                <w:noProof/>
              </w:rPr>
              <w:t>7.6.4 Команды автоматический и ручной ввод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67D3F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64" w:history="1">
            <w:r w:rsidRPr="001F00FA">
              <w:rPr>
                <w:rStyle w:val="aff3"/>
                <w:noProof/>
              </w:rPr>
              <w:t>7.6.5 Команда «Снять с контроля»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FC2C9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65" w:history="1">
            <w:r w:rsidRPr="001F00FA">
              <w:rPr>
                <w:rStyle w:val="aff3"/>
                <w:noProof/>
              </w:rPr>
              <w:t>7.6.6 Команда «Поставить на контроль»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07E3F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66" w:history="1">
            <w:r w:rsidRPr="001F00FA">
              <w:rPr>
                <w:rStyle w:val="aff3"/>
                <w:noProof/>
              </w:rPr>
              <w:t>7.6.7 Команда «Вывести в ремонт»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81FEF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67" w:history="1">
            <w:r w:rsidRPr="001F00FA">
              <w:rPr>
                <w:rStyle w:val="aff3"/>
                <w:noProof/>
              </w:rPr>
              <w:t>7.6.8 Команда «Ввести в работу»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E06FD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68" w:history="1">
            <w:r w:rsidRPr="001F00FA">
              <w:rPr>
                <w:rStyle w:val="aff3"/>
                <w:noProof/>
              </w:rPr>
              <w:t>7.6.9 Команда Опрос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7EF8CB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69" w:history="1">
            <w:r w:rsidRPr="001F00FA">
              <w:rPr>
                <w:rStyle w:val="aff3"/>
                <w:noProof/>
              </w:rPr>
              <w:t>7.6.10 Команда «Архив событий»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B5843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70" w:history="1">
            <w:r w:rsidRPr="001F00FA">
              <w:rPr>
                <w:rStyle w:val="aff3"/>
                <w:noProof/>
              </w:rPr>
              <w:t>7.6.11 Команда График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5FE58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71" w:history="1">
            <w:r w:rsidRPr="001F00FA">
              <w:rPr>
                <w:rStyle w:val="aff3"/>
                <w:noProof/>
              </w:rPr>
              <w:t>7.7 Окно «Слои»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B676A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72" w:history="1">
            <w:r w:rsidRPr="001F00FA">
              <w:rPr>
                <w:rStyle w:val="aff3"/>
                <w:noProof/>
              </w:rPr>
              <w:t>7.8 Окно «Свойства»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B0121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73" w:history="1">
            <w:r w:rsidRPr="001F00FA">
              <w:rPr>
                <w:rStyle w:val="aff3"/>
                <w:noProof/>
              </w:rPr>
              <w:t>7.9 Тревожное окно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754F5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74" w:history="1">
            <w:r w:rsidRPr="001F00FA">
              <w:rPr>
                <w:rStyle w:val="aff3"/>
                <w:noProof/>
              </w:rPr>
              <w:t>7.10 Окно событий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33284" w14:textId="77777777" w:rsidR="00333480" w:rsidRDefault="00333480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5789775" w:history="1">
            <w:r w:rsidRPr="001F00FA">
              <w:rPr>
                <w:rStyle w:val="aff3"/>
                <w:noProof/>
              </w:rPr>
              <w:t>8 ФУНКЦИИ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5C0ED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76" w:history="1">
            <w:r w:rsidRPr="001F00FA">
              <w:rPr>
                <w:rStyle w:val="aff3"/>
                <w:noProof/>
              </w:rPr>
              <w:t>8.1 Управление ручным и автоматическим вводом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72F2C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77" w:history="1">
            <w:r w:rsidRPr="001F00FA">
              <w:rPr>
                <w:rStyle w:val="aff3"/>
                <w:noProof/>
              </w:rPr>
              <w:t>8.1.1 Управление ручным вводом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9741E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78" w:history="1">
            <w:r w:rsidRPr="001F00FA">
              <w:rPr>
                <w:rStyle w:val="aff3"/>
                <w:noProof/>
              </w:rPr>
              <w:t>8.1.2 Управление Автоматическим вводом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86129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79" w:history="1">
            <w:r w:rsidRPr="001F00FA">
              <w:rPr>
                <w:rStyle w:val="aff3"/>
                <w:noProof/>
              </w:rPr>
              <w:t>8.2 Вывод сигнала в ремонт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45FED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80" w:history="1">
            <w:r w:rsidRPr="001F00FA">
              <w:rPr>
                <w:rStyle w:val="aff3"/>
                <w:noProof/>
              </w:rPr>
              <w:t>8.3 Ввод сигнала в работу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0CEA8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81" w:history="1">
            <w:r w:rsidRPr="001F00FA">
              <w:rPr>
                <w:rStyle w:val="aff3"/>
                <w:noProof/>
              </w:rPr>
              <w:t>8.4 Снятие сигнала с контроля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4C86A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82" w:history="1">
            <w:r w:rsidRPr="001F00FA">
              <w:rPr>
                <w:rStyle w:val="aff3"/>
                <w:noProof/>
              </w:rPr>
              <w:t>8.5 Постановка сигнала на контроль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96BFD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83" w:history="1">
            <w:r w:rsidRPr="001F00FA">
              <w:rPr>
                <w:rStyle w:val="aff3"/>
                <w:noProof/>
              </w:rPr>
              <w:t>8.6 Выполнение телеуправления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0AED1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84" w:history="1">
            <w:r w:rsidRPr="001F00FA">
              <w:rPr>
                <w:rStyle w:val="aff3"/>
                <w:noProof/>
              </w:rPr>
              <w:t>8.6.1 Захват телеуправления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F3C9A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85" w:history="1">
            <w:r w:rsidRPr="001F00FA">
              <w:rPr>
                <w:rStyle w:val="aff3"/>
                <w:noProof/>
              </w:rPr>
              <w:t>8.7 Работа с плакатами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4AE05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86" w:history="1">
            <w:r w:rsidRPr="001F00FA">
              <w:rPr>
                <w:rStyle w:val="aff3"/>
                <w:noProof/>
              </w:rPr>
              <w:t>8.7.1 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4DA00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87" w:history="1">
            <w:r w:rsidRPr="001F00FA">
              <w:rPr>
                <w:rStyle w:val="aff3"/>
                <w:noProof/>
              </w:rPr>
              <w:t>8.7.2 Установка плаката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BDFEE" w14:textId="77777777" w:rsidR="00333480" w:rsidRDefault="00333480">
          <w:pPr>
            <w:pStyle w:val="3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iCs w:val="0"/>
              <w:noProof/>
              <w:sz w:val="22"/>
              <w:szCs w:val="22"/>
            </w:rPr>
          </w:pPr>
          <w:hyperlink w:anchor="_Toc195789788" w:history="1">
            <w:r w:rsidRPr="001F00FA">
              <w:rPr>
                <w:rStyle w:val="aff3"/>
                <w:noProof/>
              </w:rPr>
              <w:t>8.7.3 Контекстное меню плаката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A9490" w14:textId="77777777" w:rsidR="00333480" w:rsidRDefault="00333480">
          <w:pPr>
            <w:pStyle w:val="4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5789789" w:history="1">
            <w:r w:rsidRPr="001F00FA">
              <w:rPr>
                <w:rStyle w:val="aff3"/>
                <w:noProof/>
              </w:rPr>
              <w:t>8.7.3.1 «Легенда»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22FC0" w14:textId="77777777" w:rsidR="00333480" w:rsidRDefault="00333480">
          <w:pPr>
            <w:pStyle w:val="4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195789790" w:history="1">
            <w:r w:rsidRPr="001F00FA">
              <w:rPr>
                <w:rStyle w:val="aff3"/>
                <w:noProof/>
              </w:rPr>
              <w:t>8.7.3.2 Удаление плаката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ED7FA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91" w:history="1">
            <w:r w:rsidRPr="001F00FA">
              <w:rPr>
                <w:rStyle w:val="aff3"/>
                <w:noProof/>
              </w:rPr>
              <w:t>8.8 Ячейка КРУ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07BFF" w14:textId="77777777" w:rsidR="00333480" w:rsidRDefault="00333480">
          <w:pPr>
            <w:pStyle w:val="1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195789792" w:history="1">
            <w:r w:rsidRPr="001F00FA">
              <w:rPr>
                <w:rStyle w:val="aff3"/>
                <w:noProof/>
              </w:rPr>
              <w:t>9 Взаимодействие с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1A7F2" w14:textId="77777777" w:rsidR="00333480" w:rsidRDefault="00333480">
          <w:pPr>
            <w:pStyle w:val="21"/>
            <w:tabs>
              <w:tab w:val="right" w:leader="dot" w:pos="9770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</w:rPr>
          </w:pPr>
          <w:hyperlink w:anchor="_Toc195789793" w:history="1">
            <w:r w:rsidRPr="001F00FA">
              <w:rPr>
                <w:rStyle w:val="aff3"/>
                <w:noProof/>
              </w:rPr>
              <w:t>9.1 Чтение схем из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_Toc195789793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7E3F4" w14:textId="4A4B8CFD" w:rsidR="00513DB4" w:rsidRPr="008355F8" w:rsidRDefault="00CC1F16" w:rsidP="00CC1F16">
          <w:pPr>
            <w:pStyle w:val="11"/>
            <w:tabs>
              <w:tab w:val="right" w:leader="dot" w:pos="9770"/>
            </w:tabs>
            <w:spacing w:before="0" w:after="0"/>
          </w:pPr>
          <w:r>
            <w:fldChar w:fldCharType="end"/>
          </w:r>
        </w:p>
      </w:sdtContent>
    </w:sdt>
    <w:p w14:paraId="3F747CA5" w14:textId="68D3F92D" w:rsidR="007C2B9D" w:rsidRDefault="00043C15" w:rsidP="00DB02F0">
      <w:pPr>
        <w:pStyle w:val="1"/>
      </w:pPr>
      <w:bookmarkStart w:id="7" w:name="_Toc126828304"/>
      <w:bookmarkStart w:id="8" w:name="_Toc195789718"/>
      <w:r w:rsidRPr="008355F8">
        <w:lastRenderedPageBreak/>
        <w:t>ОБЩИЕ СВЕДЕНИЯ</w:t>
      </w:r>
      <w:bookmarkEnd w:id="8"/>
      <w:r w:rsidRPr="008355F8">
        <w:t xml:space="preserve"> </w:t>
      </w:r>
      <w:bookmarkEnd w:id="7"/>
    </w:p>
    <w:p w14:paraId="65F3CA6F" w14:textId="77777777" w:rsidR="001441B5" w:rsidRPr="001441B5" w:rsidRDefault="001441B5" w:rsidP="00DB02F0"/>
    <w:p w14:paraId="27D16330" w14:textId="77777777" w:rsidR="007C2B9D" w:rsidRPr="008355F8" w:rsidRDefault="007C2B9D" w:rsidP="00DB02F0">
      <w:pPr>
        <w:pStyle w:val="2"/>
        <w:spacing w:before="0" w:after="0"/>
      </w:pPr>
      <w:bookmarkStart w:id="9" w:name="_Toc320094034"/>
      <w:bookmarkStart w:id="10" w:name="_Toc325533630"/>
      <w:bookmarkStart w:id="11" w:name="_Toc126828305"/>
      <w:bookmarkStart w:id="12" w:name="_Toc102041200"/>
      <w:bookmarkStart w:id="13" w:name="_Toc114562572"/>
      <w:bookmarkStart w:id="14" w:name="_Ref222644123"/>
      <w:bookmarkStart w:id="15" w:name="_Toc195789719"/>
      <w:r w:rsidRPr="008355F8">
        <w:t>Общие сведения и назначение</w:t>
      </w:r>
      <w:bookmarkEnd w:id="9"/>
      <w:bookmarkEnd w:id="10"/>
      <w:bookmarkEnd w:id="11"/>
      <w:bookmarkEnd w:id="15"/>
      <w:r w:rsidRPr="008355F8">
        <w:t xml:space="preserve"> </w:t>
      </w:r>
      <w:bookmarkEnd w:id="12"/>
      <w:bookmarkEnd w:id="13"/>
    </w:p>
    <w:p w14:paraId="54A9E162" w14:textId="77777777" w:rsidR="001441B5" w:rsidRDefault="001441B5" w:rsidP="00DB02F0">
      <w:pPr>
        <w:pStyle w:val="affb"/>
        <w:rPr>
          <w:rFonts w:cs="Times New Roman"/>
        </w:rPr>
      </w:pPr>
    </w:p>
    <w:p w14:paraId="00F5328C" w14:textId="356EEB76" w:rsidR="00916C47" w:rsidRDefault="003B6C52" w:rsidP="00DB02F0">
      <w:pPr>
        <w:pStyle w:val="affb"/>
        <w:rPr>
          <w:rFonts w:cs="Times New Roman"/>
        </w:rPr>
      </w:pPr>
      <w:r w:rsidRPr="008355F8">
        <w:rPr>
          <w:rFonts w:cs="Times New Roman"/>
        </w:rPr>
        <w:t xml:space="preserve"> </w:t>
      </w:r>
      <w:r w:rsidR="00C933AE">
        <w:rPr>
          <w:rFonts w:cs="Times New Roman"/>
        </w:rPr>
        <w:t xml:space="preserve">Программа </w:t>
      </w:r>
      <w:r w:rsidR="00761079" w:rsidRPr="001F1E0F">
        <w:rPr>
          <w:rFonts w:cs="Times New Roman"/>
        </w:rPr>
        <w:t>«</w:t>
      </w:r>
      <w:r w:rsidR="00761079" w:rsidRPr="001F1E0F">
        <w:rPr>
          <w:rFonts w:cs="Times New Roman"/>
          <w:b/>
        </w:rPr>
        <w:t>АРМ Диспетчера»</w:t>
      </w:r>
      <w:r w:rsidR="00D92D05" w:rsidRPr="001F1E0F">
        <w:rPr>
          <w:rFonts w:cs="Times New Roman"/>
        </w:rPr>
        <w:t xml:space="preserve"> </w:t>
      </w:r>
      <w:r w:rsidR="00C933AE">
        <w:rPr>
          <w:rFonts w:cs="Times New Roman"/>
        </w:rPr>
        <w:t xml:space="preserve">используется в составе </w:t>
      </w:r>
      <w:r w:rsidR="00D92D05" w:rsidRPr="001F1E0F">
        <w:rPr>
          <w:rFonts w:cs="Times New Roman"/>
        </w:rPr>
        <w:t xml:space="preserve">автоматизированного рабочего места оперативного персонала </w:t>
      </w:r>
      <w:r w:rsidR="00C933AE">
        <w:rPr>
          <w:rFonts w:cs="Times New Roman"/>
        </w:rPr>
        <w:t>(АРМ ОП)</w:t>
      </w:r>
      <w:r w:rsidR="006655A5">
        <w:rPr>
          <w:rFonts w:cs="Times New Roman"/>
        </w:rPr>
        <w:t>, функционирующего</w:t>
      </w:r>
      <w:r w:rsidR="00C933AE">
        <w:rPr>
          <w:rFonts w:cs="Times New Roman"/>
        </w:rPr>
        <w:t xml:space="preserve"> </w:t>
      </w:r>
      <w:r w:rsidR="00D92D05" w:rsidRPr="001F1E0F">
        <w:rPr>
          <w:rFonts w:cs="Times New Roman"/>
        </w:rPr>
        <w:t>на электрической подстанции</w:t>
      </w:r>
      <w:r w:rsidR="00C933AE">
        <w:rPr>
          <w:rFonts w:cs="Times New Roman"/>
        </w:rPr>
        <w:t xml:space="preserve"> </w:t>
      </w:r>
      <w:r w:rsidR="006655A5">
        <w:rPr>
          <w:rFonts w:cs="Times New Roman"/>
        </w:rPr>
        <w:t xml:space="preserve">в качестве автономного АРМ </w:t>
      </w:r>
      <w:r w:rsidR="00C933AE">
        <w:rPr>
          <w:rFonts w:cs="Times New Roman"/>
        </w:rPr>
        <w:t xml:space="preserve">или </w:t>
      </w:r>
      <w:r w:rsidR="00916C47">
        <w:rPr>
          <w:rFonts w:cs="Times New Roman"/>
        </w:rPr>
        <w:t xml:space="preserve">на </w:t>
      </w:r>
      <w:r w:rsidR="00C933AE">
        <w:rPr>
          <w:rFonts w:cs="Times New Roman"/>
        </w:rPr>
        <w:t>диспетчерском пункте</w:t>
      </w:r>
      <w:r w:rsidR="00916C47">
        <w:rPr>
          <w:rFonts w:cs="Times New Roman"/>
        </w:rPr>
        <w:t xml:space="preserve"> - верхнем уровне системы приема и передачи информации (СППИ) электросетевой компании</w:t>
      </w:r>
      <w:r w:rsidR="006655A5">
        <w:rPr>
          <w:rFonts w:cs="Times New Roman"/>
        </w:rPr>
        <w:t xml:space="preserve"> в качестве компоне</w:t>
      </w:r>
      <w:r w:rsidR="0091058B">
        <w:rPr>
          <w:rFonts w:cs="Times New Roman"/>
        </w:rPr>
        <w:t>н</w:t>
      </w:r>
      <w:r w:rsidR="006655A5">
        <w:rPr>
          <w:rFonts w:cs="Times New Roman"/>
        </w:rPr>
        <w:t>та Оперативного информационного комплекса (ОИК)</w:t>
      </w:r>
      <w:r w:rsidR="00916C47">
        <w:rPr>
          <w:rFonts w:cs="Times New Roman"/>
        </w:rPr>
        <w:t>.</w:t>
      </w:r>
    </w:p>
    <w:p w14:paraId="6DDFCE14" w14:textId="59768551" w:rsidR="00D92D05" w:rsidRPr="001F1E0F" w:rsidRDefault="00761079" w:rsidP="00DB02F0">
      <w:pPr>
        <w:pStyle w:val="affb"/>
        <w:rPr>
          <w:rFonts w:cs="Times New Roman"/>
        </w:rPr>
      </w:pPr>
      <w:r w:rsidRPr="001F1E0F">
        <w:rPr>
          <w:rFonts w:cs="Times New Roman"/>
        </w:rPr>
        <w:t>«</w:t>
      </w:r>
      <w:r w:rsidRPr="001F1E0F">
        <w:rPr>
          <w:rFonts w:cs="Times New Roman"/>
          <w:b/>
        </w:rPr>
        <w:t>АРМ Диспетчера»</w:t>
      </w:r>
      <w:r w:rsidR="00D92D05" w:rsidRPr="001F1E0F">
        <w:rPr>
          <w:rFonts w:cs="Times New Roman"/>
        </w:rPr>
        <w:t xml:space="preserve"> </w:t>
      </w:r>
      <w:r w:rsidR="00916C47">
        <w:rPr>
          <w:rFonts w:cs="Times New Roman"/>
        </w:rPr>
        <w:t xml:space="preserve">представляет </w:t>
      </w:r>
      <w:r w:rsidR="00D92D05" w:rsidRPr="001F1E0F">
        <w:rPr>
          <w:rFonts w:cs="Times New Roman"/>
        </w:rPr>
        <w:t xml:space="preserve">пользователю </w:t>
      </w:r>
      <w:r w:rsidR="00A91F96">
        <w:rPr>
          <w:rFonts w:cs="Times New Roman"/>
        </w:rPr>
        <w:t xml:space="preserve">данные, </w:t>
      </w:r>
      <w:r w:rsidR="00916C47">
        <w:rPr>
          <w:rFonts w:cs="Times New Roman"/>
        </w:rPr>
        <w:t>принимаемые</w:t>
      </w:r>
      <w:r w:rsidR="00A91F96">
        <w:rPr>
          <w:rFonts w:cs="Times New Roman"/>
        </w:rPr>
        <w:t xml:space="preserve"> </w:t>
      </w:r>
      <w:r w:rsidR="006655A5">
        <w:rPr>
          <w:rFonts w:cs="Times New Roman"/>
        </w:rPr>
        <w:t xml:space="preserve">от </w:t>
      </w:r>
      <w:r w:rsidR="00A91F96">
        <w:rPr>
          <w:rFonts w:cs="Times New Roman"/>
        </w:rPr>
        <w:t xml:space="preserve">функционирующей на сервере ССПИ </w:t>
      </w:r>
      <w:r w:rsidR="00916C47">
        <w:rPr>
          <w:rFonts w:cs="Times New Roman"/>
        </w:rPr>
        <w:t>программ</w:t>
      </w:r>
      <w:r w:rsidR="006655A5">
        <w:rPr>
          <w:rFonts w:cs="Times New Roman"/>
        </w:rPr>
        <w:t>ы</w:t>
      </w:r>
      <w:r w:rsidR="00916C47">
        <w:rPr>
          <w:rFonts w:cs="Times New Roman"/>
        </w:rPr>
        <w:t xml:space="preserve"> </w:t>
      </w:r>
      <w:r w:rsidR="0098070D" w:rsidRPr="0098070D">
        <w:rPr>
          <w:rFonts w:cs="Times New Roman"/>
          <w:b/>
        </w:rPr>
        <w:t>«</w:t>
      </w:r>
      <w:r w:rsidR="00916C47" w:rsidRPr="0098070D">
        <w:rPr>
          <w:rFonts w:cs="Times New Roman"/>
          <w:b/>
        </w:rPr>
        <w:t>ОИК «Систел».</w:t>
      </w:r>
      <w:r w:rsidR="00F612FD">
        <w:rPr>
          <w:rFonts w:cs="Times New Roman"/>
          <w:b/>
        </w:rPr>
        <w:t xml:space="preserve"> </w:t>
      </w:r>
      <w:r w:rsidR="00916C47" w:rsidRPr="0098070D">
        <w:rPr>
          <w:rFonts w:cs="Times New Roman"/>
          <w:b/>
        </w:rPr>
        <w:t xml:space="preserve">Сервер </w:t>
      </w:r>
      <w:r w:rsidR="00916C47" w:rsidRPr="0098070D">
        <w:rPr>
          <w:rFonts w:cs="Times New Roman"/>
          <w:b/>
          <w:lang w:val="en-US"/>
        </w:rPr>
        <w:t>SCADA</w:t>
      </w:r>
      <w:r w:rsidR="0098070D" w:rsidRPr="0098070D">
        <w:rPr>
          <w:rFonts w:cs="Times New Roman"/>
          <w:b/>
        </w:rPr>
        <w:t>»</w:t>
      </w:r>
      <w:r w:rsidR="00A91F96">
        <w:rPr>
          <w:rFonts w:cs="Times New Roman"/>
        </w:rPr>
        <w:t xml:space="preserve"> (далее в тексте – </w:t>
      </w:r>
      <w:r w:rsidR="0098070D" w:rsidRPr="0098070D">
        <w:rPr>
          <w:rFonts w:cs="Times New Roman"/>
          <w:b/>
        </w:rPr>
        <w:t>«</w:t>
      </w:r>
      <w:r w:rsidR="00A91F96" w:rsidRPr="0098070D">
        <w:rPr>
          <w:rFonts w:cs="Times New Roman"/>
          <w:b/>
        </w:rPr>
        <w:t xml:space="preserve">Сервер </w:t>
      </w:r>
      <w:r w:rsidR="00A91F96" w:rsidRPr="0098070D">
        <w:rPr>
          <w:rFonts w:cs="Times New Roman"/>
          <w:b/>
          <w:lang w:val="en-US"/>
        </w:rPr>
        <w:t>SCADA</w:t>
      </w:r>
      <w:r w:rsidR="0098070D" w:rsidRPr="0098070D">
        <w:rPr>
          <w:rFonts w:cs="Times New Roman"/>
          <w:b/>
        </w:rPr>
        <w:t>»</w:t>
      </w:r>
      <w:r w:rsidR="00A91F96">
        <w:rPr>
          <w:rFonts w:cs="Times New Roman"/>
        </w:rPr>
        <w:t>)</w:t>
      </w:r>
      <w:r w:rsidR="006655A5">
        <w:rPr>
          <w:rFonts w:cs="Times New Roman"/>
        </w:rPr>
        <w:t>.</w:t>
      </w:r>
      <w:r w:rsidR="00891582">
        <w:rPr>
          <w:rFonts w:cs="Times New Roman"/>
        </w:rPr>
        <w:t xml:space="preserve"> </w:t>
      </w:r>
      <w:r w:rsidR="006655A5">
        <w:rPr>
          <w:rFonts w:cs="Times New Roman"/>
        </w:rPr>
        <w:t>Данные программой представляются</w:t>
      </w:r>
      <w:r w:rsidR="00D92D05" w:rsidRPr="001F1E0F">
        <w:rPr>
          <w:rFonts w:cs="Times New Roman"/>
        </w:rPr>
        <w:t xml:space="preserve"> в виде </w:t>
      </w:r>
      <w:r w:rsidR="00916C47">
        <w:rPr>
          <w:rFonts w:cs="Times New Roman"/>
        </w:rPr>
        <w:t xml:space="preserve">разнообразных </w:t>
      </w:r>
      <w:r w:rsidR="00D92D05" w:rsidRPr="001F1E0F">
        <w:rPr>
          <w:rFonts w:cs="Times New Roman"/>
        </w:rPr>
        <w:t xml:space="preserve">экранных форм, а также </w:t>
      </w:r>
      <w:r w:rsidR="006655A5">
        <w:rPr>
          <w:rFonts w:cs="Times New Roman"/>
        </w:rPr>
        <w:t xml:space="preserve">программа </w:t>
      </w:r>
      <w:r w:rsidR="00916C47">
        <w:rPr>
          <w:rFonts w:cs="Times New Roman"/>
        </w:rPr>
        <w:t xml:space="preserve">реализует человеко-машинный интерфейс, в том числе </w:t>
      </w:r>
      <w:r w:rsidR="006655A5">
        <w:rPr>
          <w:rFonts w:cs="Times New Roman"/>
        </w:rPr>
        <w:t>предусматривающий</w:t>
      </w:r>
      <w:r w:rsidR="00916C47">
        <w:rPr>
          <w:rFonts w:cs="Times New Roman"/>
        </w:rPr>
        <w:t xml:space="preserve"> </w:t>
      </w:r>
      <w:r w:rsidR="00D92D05" w:rsidRPr="001F1E0F">
        <w:rPr>
          <w:rFonts w:cs="Times New Roman"/>
        </w:rPr>
        <w:t>вы</w:t>
      </w:r>
      <w:r w:rsidR="00FA4EFB">
        <w:rPr>
          <w:rFonts w:cs="Times New Roman"/>
        </w:rPr>
        <w:t>дачу команд</w:t>
      </w:r>
      <w:r w:rsidR="00D92D05" w:rsidRPr="001F1E0F">
        <w:rPr>
          <w:rFonts w:cs="Times New Roman"/>
        </w:rPr>
        <w:t xml:space="preserve"> телеуправления (ТУ)</w:t>
      </w:r>
      <w:r w:rsidR="00967C8C" w:rsidRPr="001F1E0F">
        <w:rPr>
          <w:rFonts w:cs="Times New Roman"/>
        </w:rPr>
        <w:t xml:space="preserve"> </w:t>
      </w:r>
      <w:r w:rsidR="00D92D05" w:rsidRPr="001F1E0F">
        <w:rPr>
          <w:rFonts w:cs="Times New Roman"/>
        </w:rPr>
        <w:t>коммутационными аппаратами (КА)</w:t>
      </w:r>
      <w:r w:rsidR="00A91F96">
        <w:rPr>
          <w:rFonts w:cs="Times New Roman"/>
        </w:rPr>
        <w:t>, установку плакатов и ручной ввод данных</w:t>
      </w:r>
      <w:r w:rsidR="00D92D05" w:rsidRPr="001F1E0F">
        <w:rPr>
          <w:rFonts w:cs="Times New Roman"/>
        </w:rPr>
        <w:t>.</w:t>
      </w:r>
    </w:p>
    <w:p w14:paraId="3DF1D086" w14:textId="0A985F58" w:rsidR="00D92D05" w:rsidRPr="001F1E0F" w:rsidRDefault="00FA4EFB" w:rsidP="00DB02F0">
      <w:pPr>
        <w:pStyle w:val="affb"/>
        <w:rPr>
          <w:rFonts w:cs="Times New Roman"/>
        </w:rPr>
      </w:pPr>
      <w:r>
        <w:rPr>
          <w:rFonts w:cs="Times New Roman"/>
        </w:rPr>
        <w:t xml:space="preserve">Компьютеры с установленными программами </w:t>
      </w:r>
      <w:r w:rsidR="00761079" w:rsidRPr="001F1E0F">
        <w:rPr>
          <w:rFonts w:cs="Times New Roman"/>
        </w:rPr>
        <w:t>«</w:t>
      </w:r>
      <w:r w:rsidR="00761079" w:rsidRPr="001F1E0F">
        <w:rPr>
          <w:rFonts w:cs="Times New Roman"/>
          <w:b/>
        </w:rPr>
        <w:t>АРМ Диспетчера»</w:t>
      </w:r>
      <w:r w:rsidR="00D92D05" w:rsidRPr="001F1E0F">
        <w:rPr>
          <w:rFonts w:cs="Times New Roman"/>
        </w:rPr>
        <w:t xml:space="preserve"> </w:t>
      </w:r>
      <w:r>
        <w:rPr>
          <w:rFonts w:cs="Times New Roman"/>
        </w:rPr>
        <w:t>и</w:t>
      </w:r>
      <w:r w:rsidR="00A91F96">
        <w:rPr>
          <w:rFonts w:cs="Times New Roman"/>
        </w:rPr>
        <w:t xml:space="preserve"> </w:t>
      </w:r>
      <w:r w:rsidR="00916C47" w:rsidRPr="00FA4EFB">
        <w:rPr>
          <w:rFonts w:cs="Times New Roman"/>
          <w:b/>
          <w:bCs/>
        </w:rPr>
        <w:t xml:space="preserve">«Сервер </w:t>
      </w:r>
      <w:r w:rsidR="00916C47" w:rsidRPr="00FA4EFB">
        <w:rPr>
          <w:rFonts w:cs="Times New Roman"/>
          <w:b/>
          <w:bCs/>
          <w:lang w:val="en-US"/>
        </w:rPr>
        <w:t>SCADA</w:t>
      </w:r>
      <w:r w:rsidR="00916C47" w:rsidRPr="00FA4EFB">
        <w:rPr>
          <w:rFonts w:cs="Times New Roman"/>
          <w:b/>
          <w:bCs/>
        </w:rPr>
        <w:t>»</w:t>
      </w:r>
      <w:r w:rsidR="00A91F96">
        <w:rPr>
          <w:rFonts w:cs="Times New Roman"/>
        </w:rPr>
        <w:t xml:space="preserve"> </w:t>
      </w:r>
      <w:r>
        <w:rPr>
          <w:rFonts w:cs="Times New Roman"/>
        </w:rPr>
        <w:t xml:space="preserve">функционируют </w:t>
      </w:r>
      <w:r w:rsidR="00D92D05" w:rsidRPr="001F1E0F">
        <w:rPr>
          <w:rFonts w:cs="Times New Roman"/>
        </w:rPr>
        <w:t xml:space="preserve">в </w:t>
      </w:r>
      <w:r>
        <w:rPr>
          <w:rFonts w:cs="Times New Roman"/>
        </w:rPr>
        <w:t xml:space="preserve">составе </w:t>
      </w:r>
      <w:r w:rsidR="00D92D05" w:rsidRPr="001F1E0F">
        <w:rPr>
          <w:rFonts w:cs="Times New Roman"/>
        </w:rPr>
        <w:t>технологическ</w:t>
      </w:r>
      <w:r>
        <w:rPr>
          <w:rFonts w:cs="Times New Roman"/>
        </w:rPr>
        <w:t>ой</w:t>
      </w:r>
      <w:r w:rsidR="00D92D05" w:rsidRPr="001F1E0F">
        <w:rPr>
          <w:rFonts w:cs="Times New Roman"/>
        </w:rPr>
        <w:t xml:space="preserve"> </w:t>
      </w:r>
      <w:r w:rsidR="00916C47">
        <w:rPr>
          <w:rFonts w:cs="Times New Roman"/>
        </w:rPr>
        <w:t>локальн</w:t>
      </w:r>
      <w:r>
        <w:rPr>
          <w:rFonts w:cs="Times New Roman"/>
        </w:rPr>
        <w:t>ой</w:t>
      </w:r>
      <w:r w:rsidR="00916C47">
        <w:rPr>
          <w:rFonts w:cs="Times New Roman"/>
        </w:rPr>
        <w:t xml:space="preserve"> вычислительн</w:t>
      </w:r>
      <w:r>
        <w:rPr>
          <w:rFonts w:cs="Times New Roman"/>
        </w:rPr>
        <w:t>ой</w:t>
      </w:r>
      <w:r w:rsidR="00916C47">
        <w:rPr>
          <w:rFonts w:cs="Times New Roman"/>
        </w:rPr>
        <w:t xml:space="preserve"> сет</w:t>
      </w:r>
      <w:r>
        <w:rPr>
          <w:rFonts w:cs="Times New Roman"/>
        </w:rPr>
        <w:t>и</w:t>
      </w:r>
      <w:r w:rsidR="00916C47">
        <w:rPr>
          <w:rFonts w:cs="Times New Roman"/>
        </w:rPr>
        <w:t xml:space="preserve"> (</w:t>
      </w:r>
      <w:r w:rsidR="00D92D05" w:rsidRPr="001F1E0F">
        <w:rPr>
          <w:rFonts w:cs="Times New Roman"/>
        </w:rPr>
        <w:t>ЛВС</w:t>
      </w:r>
      <w:r w:rsidR="00916C47">
        <w:rPr>
          <w:rFonts w:cs="Times New Roman"/>
        </w:rPr>
        <w:t>)</w:t>
      </w:r>
      <w:r w:rsidR="00D92D05" w:rsidRPr="001F1E0F">
        <w:rPr>
          <w:rFonts w:cs="Times New Roman"/>
        </w:rPr>
        <w:t xml:space="preserve">. Доступ к </w:t>
      </w:r>
      <w:r>
        <w:rPr>
          <w:rFonts w:cs="Times New Roman"/>
        </w:rPr>
        <w:t>ним</w:t>
      </w:r>
      <w:r w:rsidR="00A91F96">
        <w:rPr>
          <w:rFonts w:cs="Times New Roman"/>
        </w:rPr>
        <w:t xml:space="preserve"> </w:t>
      </w:r>
      <w:r w:rsidR="00D92D05" w:rsidRPr="001F1E0F">
        <w:rPr>
          <w:rFonts w:cs="Times New Roman"/>
        </w:rPr>
        <w:t>из корпоративной или другой ЛВС общего пользования может быть реализован через сетевой шлюз с авторизованным входом.</w:t>
      </w:r>
    </w:p>
    <w:p w14:paraId="295E822E" w14:textId="77777777" w:rsidR="00CC1F16" w:rsidRPr="00CC1F16" w:rsidRDefault="006931B4" w:rsidP="00CC1F16">
      <w:pPr>
        <w:ind w:firstLine="709"/>
        <w:rPr>
          <w:noProof/>
          <w:vanish/>
        </w:rPr>
      </w:pPr>
      <w:r w:rsidRPr="001F1E0F">
        <w:t xml:space="preserve">Функциональная схема программы </w:t>
      </w:r>
      <w:r w:rsidR="00761079" w:rsidRPr="001F1E0F">
        <w:t>«</w:t>
      </w:r>
      <w:r w:rsidR="00761079" w:rsidRPr="001F1E0F">
        <w:rPr>
          <w:b/>
        </w:rPr>
        <w:t>АРМ Диспетчера»</w:t>
      </w:r>
      <w:r w:rsidR="0018691E" w:rsidRPr="001F1E0F">
        <w:rPr>
          <w:b/>
        </w:rPr>
        <w:t xml:space="preserve"> </w:t>
      </w:r>
      <w:r w:rsidRPr="001F1E0F">
        <w:t xml:space="preserve">приведена </w:t>
      </w:r>
      <w:r w:rsidR="008D4CFF" w:rsidRPr="001F1E0F">
        <w:t>ниже</w:t>
      </w:r>
      <w:r w:rsidR="00BA5D1D">
        <w:t xml:space="preserve"> (</w:t>
      </w:r>
      <w:r w:rsidRPr="001F1E0F">
        <w:fldChar w:fldCharType="begin"/>
      </w:r>
      <w:r w:rsidRPr="001F1E0F">
        <w:instrText xml:space="preserve"> REF _Ref126826963 \h  \* MERGEFORMAT </w:instrText>
      </w:r>
      <w:r w:rsidRPr="001F1E0F">
        <w:fldChar w:fldCharType="separate"/>
      </w:r>
      <w:r w:rsidR="00CC1F16" w:rsidRPr="00CC1F16">
        <w:rPr>
          <w:vanish/>
        </w:rPr>
        <w:t xml:space="preserve">         </w:t>
      </w:r>
    </w:p>
    <w:p w14:paraId="5F709753" w14:textId="1A50DD3E" w:rsidR="006931B4" w:rsidRDefault="00CC1F16" w:rsidP="00DB02F0">
      <w:pPr>
        <w:ind w:firstLine="709"/>
        <w:rPr>
          <w:sz w:val="24"/>
          <w:szCs w:val="24"/>
        </w:rPr>
      </w:pPr>
      <w:r w:rsidRPr="008355F8">
        <w:t>Рисунок</w:t>
      </w:r>
      <w:r w:rsidRPr="008355F8">
        <w:rPr>
          <w:noProof/>
        </w:rPr>
        <w:t xml:space="preserve"> </w:t>
      </w:r>
      <w:r>
        <w:rPr>
          <w:noProof/>
        </w:rPr>
        <w:t>1</w:t>
      </w:r>
      <w:r>
        <w:t>.</w:t>
      </w:r>
      <w:r>
        <w:rPr>
          <w:noProof/>
        </w:rPr>
        <w:t>1</w:t>
      </w:r>
      <w:r w:rsidR="006931B4" w:rsidRPr="001F1E0F">
        <w:fldChar w:fldCharType="end"/>
      </w:r>
      <w:r w:rsidR="00BA5D1D">
        <w:t>)</w:t>
      </w:r>
      <w:r w:rsidR="006931B4" w:rsidRPr="003034A8">
        <w:rPr>
          <w:sz w:val="24"/>
          <w:szCs w:val="24"/>
        </w:rPr>
        <w:t>.</w:t>
      </w:r>
    </w:p>
    <w:p w14:paraId="2811F08C" w14:textId="77777777" w:rsidR="00E030F8" w:rsidRPr="003034A8" w:rsidRDefault="00E030F8" w:rsidP="00DB02F0">
      <w:pPr>
        <w:ind w:firstLine="709"/>
        <w:rPr>
          <w:sz w:val="24"/>
          <w:szCs w:val="24"/>
        </w:rPr>
      </w:pPr>
    </w:p>
    <w:p w14:paraId="0F6867BA" w14:textId="546936E9" w:rsidR="0009550F" w:rsidRPr="008355F8" w:rsidRDefault="00E030F8" w:rsidP="00DB02F0">
      <w:pPr>
        <w:ind w:firstLine="0"/>
      </w:pPr>
      <w:r w:rsidRPr="008355F8">
        <w:rPr>
          <w:noProof/>
        </w:rPr>
        <mc:AlternateContent>
          <mc:Choice Requires="wpc">
            <w:drawing>
              <wp:inline distT="0" distB="0" distL="0" distR="0" wp14:anchorId="636C7703" wp14:editId="5D77CE3F">
                <wp:extent cx="6219825" cy="3095625"/>
                <wp:effectExtent l="0" t="0" r="9525" b="0"/>
                <wp:docPr id="128" name="Полотно 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93" name="Прямая со стрелкой 193"/>
                        <wps:cNvCnPr>
                          <a:cxnSpLocks noChangeShapeType="1"/>
                        </wps:cNvCnPr>
                        <wps:spPr bwMode="auto">
                          <a:xfrm flipH="1">
                            <a:off x="1556680" y="1108371"/>
                            <a:ext cx="918845" cy="90678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 w="med" len="med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" name="Прямая со стрелкой 194"/>
                        <wps:cNvCnPr>
                          <a:cxnSpLocks noChangeShapeType="1"/>
                          <a:stCxn id="202" idx="3"/>
                        </wps:cNvCnPr>
                        <wps:spPr bwMode="auto">
                          <a:xfrm flipV="1">
                            <a:off x="3862883" y="2037693"/>
                            <a:ext cx="767832" cy="132278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 w="med" len="med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" name="Прямая со стрелкой 195"/>
                        <wps:cNvCnPr>
                          <a:cxnSpLocks noChangeShapeType="1"/>
                          <a:stCxn id="205" idx="1"/>
                          <a:endCxn id="200" idx="4"/>
                        </wps:cNvCnPr>
                        <wps:spPr bwMode="auto">
                          <a:xfrm flipH="1">
                            <a:off x="1541700" y="1591606"/>
                            <a:ext cx="943770" cy="42259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 w="med" len="med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" name="Прямая со стрелкой 196"/>
                        <wps:cNvCnPr>
                          <a:cxnSpLocks noChangeShapeType="1"/>
                          <a:stCxn id="202" idx="1"/>
                        </wps:cNvCnPr>
                        <wps:spPr bwMode="auto">
                          <a:xfrm flipH="1" flipV="1">
                            <a:off x="1556544" y="2020231"/>
                            <a:ext cx="938339" cy="14974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 w="med" len="med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" name="Поле 66"/>
                        <wps:cNvSpPr txBox="1">
                          <a:spLocks noChangeArrowheads="1"/>
                        </wps:cNvSpPr>
                        <wps:spPr bwMode="auto">
                          <a:xfrm>
                            <a:off x="2443775" y="85717"/>
                            <a:ext cx="1441450" cy="5047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38100">
                            <a:solidFill>
                              <a:srgbClr val="E36C0A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8100" dir="2700000" algn="tl" rotWithShape="0">
                                    <a:srgbClr val="000000">
                                      <a:alpha val="39999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E966B74" w14:textId="77777777" w:rsidR="00AE4D1E" w:rsidRPr="0049184C" w:rsidRDefault="00AE4D1E" w:rsidP="00E030F8">
                              <w:pPr>
                                <w:pStyle w:val="afffa"/>
                                <w:spacing w:before="0" w:beforeAutospacing="0" w:after="0" w:afterAutospacing="0"/>
                                <w:jc w:val="center"/>
                              </w:pPr>
                              <w:r w:rsidRPr="0049184C">
                                <w:rPr>
                                  <w:b/>
                                  <w:bCs/>
                                </w:rPr>
                                <w:t>АРМ Диспетчера</w:t>
                              </w:r>
                            </w:p>
                          </w:txbxContent>
                        </wps:txbx>
                        <wps:bodyPr rot="0" vert="horz" wrap="square" lIns="36000" tIns="36000" rIns="36000" bIns="36000" anchor="ctr" anchorCtr="0" upright="1">
                          <a:noAutofit/>
                        </wps:bodyPr>
                      </wps:wsp>
                      <wps:wsp>
                        <wps:cNvPr id="198" name="Поле 66"/>
                        <wps:cNvSpPr txBox="1">
                          <a:spLocks noChangeArrowheads="1"/>
                        </wps:cNvSpPr>
                        <wps:spPr bwMode="auto">
                          <a:xfrm>
                            <a:off x="4820317" y="104775"/>
                            <a:ext cx="1152000" cy="468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548DD4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8100" dir="2700000" algn="tl" rotWithShape="0">
                                    <a:srgbClr val="000000">
                                      <a:alpha val="39999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BA5173B" w14:textId="3641721F" w:rsidR="00AE4D1E" w:rsidRPr="00C7117D" w:rsidRDefault="00AE4D1E" w:rsidP="00C7117D">
                              <w:pPr>
                                <w:pStyle w:val="afffa"/>
                                <w:spacing w:before="0" w:beforeAutospacing="0" w:after="0" w:afterAutospacing="0"/>
                                <w:jc w:val="center"/>
                                <w:rPr>
                                  <w:b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b/>
                                  <w:sz w:val="26"/>
                                  <w:szCs w:val="26"/>
                                </w:rPr>
                                <w:t xml:space="preserve">ПО «Сервер </w:t>
                              </w:r>
                              <w:r w:rsidRPr="008E4409">
                                <w:rPr>
                                  <w:b/>
                                  <w:sz w:val="26"/>
                                  <w:szCs w:val="26"/>
                                  <w:lang w:val="en-US"/>
                                </w:rPr>
                                <w:t>SCADA</w:t>
                              </w:r>
                              <w:r w:rsidRPr="008E4409">
                                <w:rPr>
                                  <w:b/>
                                  <w:sz w:val="26"/>
                                  <w:szCs w:val="26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99" name="Поле 66"/>
                        <wps:cNvSpPr txBox="1">
                          <a:spLocks noChangeArrowheads="1"/>
                        </wps:cNvSpPr>
                        <wps:spPr bwMode="auto">
                          <a:xfrm>
                            <a:off x="2481240" y="975021"/>
                            <a:ext cx="1368000" cy="304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E36C0A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8100" dir="2700000" algn="tl" rotWithShape="0">
                                    <a:srgbClr val="000000">
                                      <a:alpha val="39999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7792753" w14:textId="77777777" w:rsidR="00AE4D1E" w:rsidRPr="007765D3" w:rsidRDefault="00AE4D1E" w:rsidP="00E030F8">
                              <w:pPr>
                                <w:pStyle w:val="afffa"/>
                                <w:spacing w:before="0" w:beforeAutospacing="0" w:after="0" w:afterAutospacing="0"/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 w:rsidRPr="007765D3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Графики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00" name="Блок-схема: магнитный диск 200"/>
                        <wps:cNvSpPr>
                          <a:spLocks noChangeArrowheads="1"/>
                        </wps:cNvSpPr>
                        <wps:spPr bwMode="auto">
                          <a:xfrm>
                            <a:off x="65700" y="1465241"/>
                            <a:ext cx="1476000" cy="1097915"/>
                          </a:xfrm>
                          <a:prstGeom prst="flowChartMagneticDisk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548DD4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8100" dir="2700000" algn="tl" rotWithShape="0">
                                    <a:srgbClr val="000000">
                                      <a:alpha val="39999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DE65C6A" w14:textId="77777777" w:rsidR="00AE4D1E" w:rsidRPr="004A3AF7" w:rsidRDefault="00AE4D1E" w:rsidP="00E030F8">
                              <w:pPr>
                                <w:pStyle w:val="afffa"/>
                                <w:spacing w:before="120" w:beforeAutospacing="0" w:after="160" w:afterAutospacing="0" w:line="256" w:lineRule="auto"/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 w:rsidRPr="004A3AF7">
                                <w:rPr>
                                  <w:sz w:val="26"/>
                                  <w:szCs w:val="26"/>
                                </w:rPr>
                                <w:t>Конфигурационная БД Клиента</w:t>
                              </w:r>
                            </w:p>
                          </w:txbxContent>
                        </wps:txbx>
                        <wps:bodyPr rot="0" vert="horz" wrap="square" lIns="36000" tIns="36000" rIns="36000" bIns="0" anchor="ctr" anchorCtr="0" upright="1">
                          <a:noAutofit/>
                        </wps:bodyPr>
                      </wps:wsp>
                      <wps:wsp>
                        <wps:cNvPr id="201" name="Блок-схема: магнитный диск 201"/>
                        <wps:cNvSpPr>
                          <a:spLocks noChangeArrowheads="1"/>
                        </wps:cNvSpPr>
                        <wps:spPr bwMode="auto">
                          <a:xfrm>
                            <a:off x="4658499" y="1420155"/>
                            <a:ext cx="1561325" cy="1235076"/>
                          </a:xfrm>
                          <a:prstGeom prst="flowChartMagneticDisk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548DD4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8100" dir="2700000" algn="tl" rotWithShape="0">
                                    <a:srgbClr val="000000">
                                      <a:alpha val="39999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974305E" w14:textId="77777777" w:rsidR="00AE4D1E" w:rsidRPr="004A3AF7" w:rsidRDefault="00AE4D1E" w:rsidP="00E030F8">
                              <w:pPr>
                                <w:pStyle w:val="afffa"/>
                                <w:spacing w:before="0" w:beforeAutospacing="0" w:after="0" w:afterAutospacing="0"/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 w:rsidRPr="004A3AF7">
                                <w:rPr>
                                  <w:sz w:val="26"/>
                                  <w:szCs w:val="26"/>
                                </w:rPr>
                                <w:t>Конфигурационная</w:t>
                              </w:r>
                            </w:p>
                            <w:p w14:paraId="54DD9386" w14:textId="6E4B8B49" w:rsidR="00AE4D1E" w:rsidRPr="006655A5" w:rsidRDefault="00AE4D1E" w:rsidP="00E030F8">
                              <w:pPr>
                                <w:pStyle w:val="afffa"/>
                                <w:spacing w:before="0" w:beforeAutospacing="0" w:after="0" w:afterAutospacing="0"/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 w:rsidRPr="004A3AF7">
                                <w:rPr>
                                  <w:sz w:val="26"/>
                                  <w:szCs w:val="26"/>
                                </w:rPr>
                                <w:t xml:space="preserve">и архивная </w:t>
                              </w:r>
                              <w:r>
                                <w:rPr>
                                  <w:sz w:val="26"/>
                                  <w:szCs w:val="26"/>
                                </w:rPr>
                                <w:t>БД</w:t>
                              </w:r>
                            </w:p>
                            <w:p w14:paraId="02A7320F" w14:textId="76425872" w:rsidR="00AE4D1E" w:rsidRPr="006655A5" w:rsidRDefault="00AE4D1E" w:rsidP="00DC247F">
                              <w:pPr>
                                <w:pStyle w:val="afffa"/>
                                <w:spacing w:before="0" w:beforeAutospacing="0" w:after="0" w:afterAutospacing="0"/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sz w:val="26"/>
                                  <w:szCs w:val="26"/>
                                  <w:lang w:val="en-US"/>
                                </w:rPr>
                                <w:t>C</w:t>
                              </w:r>
                              <w:r>
                                <w:rPr>
                                  <w:sz w:val="26"/>
                                  <w:szCs w:val="26"/>
                                </w:rPr>
                                <w:t>ервера</w:t>
                              </w:r>
                              <w:r w:rsidRPr="006655A5">
                                <w:rPr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  <w:r>
                                <w:rPr>
                                  <w:sz w:val="26"/>
                                  <w:szCs w:val="26"/>
                                  <w:lang w:val="en-US"/>
                                </w:rPr>
                                <w:t>SCADA</w:t>
                              </w:r>
                            </w:p>
                          </w:txbxContent>
                        </wps:txbx>
                        <wps:bodyPr rot="0" vert="horz" wrap="square" lIns="36000" tIns="36000" rIns="36000" bIns="0" anchor="ctr" anchorCtr="0" upright="1">
                          <a:noAutofit/>
                        </wps:bodyPr>
                      </wps:wsp>
                      <wps:wsp>
                        <wps:cNvPr id="202" name="Поле 66"/>
                        <wps:cNvSpPr txBox="1">
                          <a:spLocks noChangeArrowheads="1"/>
                        </wps:cNvSpPr>
                        <wps:spPr bwMode="auto">
                          <a:xfrm>
                            <a:off x="2494883" y="1908033"/>
                            <a:ext cx="1368000" cy="5238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E36C0A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8100" dir="2700000" algn="tl" rotWithShape="0">
                                    <a:srgbClr val="000000">
                                      <a:alpha val="39999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3381308" w14:textId="77777777" w:rsidR="00AE4D1E" w:rsidRPr="007765D3" w:rsidRDefault="00AE4D1E" w:rsidP="00E030F8">
                              <w:pPr>
                                <w:pStyle w:val="afffa"/>
                                <w:spacing w:before="0" w:beforeAutospacing="0" w:after="0" w:afterAutospacing="0"/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Д</w:t>
                              </w:r>
                              <w:r w:rsidRPr="007765D3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ействи</w:t>
                              </w:r>
                              <w:r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я</w:t>
                              </w:r>
                              <w:r w:rsidRPr="007765D3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 xml:space="preserve"> диспетчера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03" name="Прямая со стрелкой 203"/>
                        <wps:cNvCnPr>
                          <a:cxnSpLocks noChangeShapeType="1"/>
                        </wps:cNvCnPr>
                        <wps:spPr bwMode="auto">
                          <a:xfrm flipH="1">
                            <a:off x="3905917" y="332401"/>
                            <a:ext cx="914400" cy="127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" name="Прямая со стрелкой 204"/>
                        <wps:cNvCnPr>
                          <a:cxnSpLocks noChangeShapeType="1"/>
                          <a:stCxn id="201" idx="1"/>
                        </wps:cNvCnPr>
                        <wps:spPr bwMode="auto">
                          <a:xfrm flipH="1" flipV="1">
                            <a:off x="3590586" y="590479"/>
                            <a:ext cx="1848576" cy="829676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" name="Поле 66"/>
                        <wps:cNvSpPr txBox="1">
                          <a:spLocks noChangeArrowheads="1"/>
                        </wps:cNvSpPr>
                        <wps:spPr bwMode="auto">
                          <a:xfrm>
                            <a:off x="2485470" y="1363006"/>
                            <a:ext cx="1368000" cy="457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E36C0A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8100" dir="2700000" algn="tl" rotWithShape="0">
                                    <a:srgbClr val="000000">
                                      <a:alpha val="39999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93F12D7" w14:textId="77777777" w:rsidR="00AE4D1E" w:rsidRPr="007765D3" w:rsidRDefault="00AE4D1E" w:rsidP="00E030F8">
                              <w:pPr>
                                <w:pStyle w:val="afffa"/>
                                <w:spacing w:before="0" w:beforeAutospacing="0" w:after="0" w:afterAutospacing="0"/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А</w:t>
                              </w:r>
                              <w:r w:rsidRPr="007765D3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варийны</w:t>
                              </w:r>
                              <w:r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е</w:t>
                              </w:r>
                              <w:r w:rsidRPr="007765D3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 xml:space="preserve"> событи</w:t>
                              </w:r>
                              <w:r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я</w:t>
                              </w:r>
                            </w:p>
                            <w:p w14:paraId="03C2B965" w14:textId="77777777" w:rsidR="00AE4D1E" w:rsidRPr="007765D3" w:rsidRDefault="00AE4D1E" w:rsidP="00E030F8">
                              <w:pPr>
                                <w:pStyle w:val="afffa"/>
                                <w:spacing w:before="0" w:beforeAutospacing="0" w:after="160" w:afterAutospacing="0" w:line="256" w:lineRule="auto"/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 w:rsidRPr="007765D3">
                                <w:rPr>
                                  <w:rFonts w:cs="Arial"/>
                                  <w:sz w:val="26"/>
                                  <w:szCs w:val="26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06" name="Прямая со стрелкой 206"/>
                        <wps:cNvCnPr>
                          <a:cxnSpLocks noChangeShapeType="1"/>
                          <a:endCxn id="201" idx="2"/>
                        </wps:cNvCnPr>
                        <wps:spPr bwMode="auto">
                          <a:xfrm>
                            <a:off x="3856015" y="1154726"/>
                            <a:ext cx="802484" cy="882967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 w="med" len="med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" name="Прямая со стрелкой 207"/>
                        <wps:cNvCnPr>
                          <a:cxnSpLocks noChangeShapeType="1"/>
                          <a:endCxn id="200" idx="1"/>
                        </wps:cNvCnPr>
                        <wps:spPr bwMode="auto">
                          <a:xfrm flipH="1">
                            <a:off x="803700" y="590478"/>
                            <a:ext cx="1863300" cy="874763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8" name="Прямая со стрелкой 208"/>
                        <wps:cNvCnPr>
                          <a:cxnSpLocks noChangeShapeType="1"/>
                          <a:stCxn id="198" idx="2"/>
                        </wps:cNvCnPr>
                        <wps:spPr bwMode="auto">
                          <a:xfrm flipH="1">
                            <a:off x="3856016" y="572775"/>
                            <a:ext cx="1540301" cy="58195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" name="Прямая со стрелкой 209"/>
                        <wps:cNvCnPr>
                          <a:cxnSpLocks noChangeShapeType="1"/>
                          <a:stCxn id="201" idx="2"/>
                        </wps:cNvCnPr>
                        <wps:spPr bwMode="auto">
                          <a:xfrm flipH="1" flipV="1">
                            <a:off x="3856017" y="1602061"/>
                            <a:ext cx="802482" cy="435632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" name="Прямая со стрелкой 213"/>
                        <wps:cNvCnPr>
                          <a:cxnSpLocks noChangeShapeType="1"/>
                          <a:stCxn id="197" idx="2"/>
                          <a:endCxn id="199" idx="0"/>
                        </wps:cNvCnPr>
                        <wps:spPr bwMode="auto">
                          <a:xfrm>
                            <a:off x="3164500" y="590512"/>
                            <a:ext cx="740" cy="384509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Поле 66"/>
                        <wps:cNvSpPr txBox="1">
                          <a:spLocks noChangeArrowheads="1"/>
                        </wps:cNvSpPr>
                        <wps:spPr bwMode="auto">
                          <a:xfrm>
                            <a:off x="2494883" y="2506006"/>
                            <a:ext cx="1368000" cy="5238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rgbClr val="E36C0A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8100" dir="2700000" algn="tl" rotWithShape="0">
                                    <a:srgbClr val="000000">
                                      <a:alpha val="39999"/>
                                    </a:srgbClr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04F11C2" w14:textId="77777777" w:rsidR="00AE4D1E" w:rsidRPr="007765D3" w:rsidRDefault="00AE4D1E" w:rsidP="00E030F8">
                              <w:pPr>
                                <w:pStyle w:val="afffa"/>
                                <w:spacing w:before="0" w:beforeAutospacing="0" w:after="0" w:afterAutospacing="0"/>
                                <w:jc w:val="center"/>
                                <w:rPr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>Последние сообщения</w:t>
                              </w:r>
                              <w:r w:rsidRPr="007765D3">
                                <w:rPr>
                                  <w:b/>
                                  <w:bCs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69" name="Прямая со стрелкой 169"/>
                        <wps:cNvCnPr>
                          <a:cxnSpLocks noChangeShapeType="1"/>
                          <a:endCxn id="201" idx="2"/>
                        </wps:cNvCnPr>
                        <wps:spPr bwMode="auto">
                          <a:xfrm flipV="1">
                            <a:off x="3878843" y="2037693"/>
                            <a:ext cx="779656" cy="741408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 w="med" len="med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0" name="Прямая со стрелкой 210"/>
                        <wps:cNvCnPr>
                          <a:cxnSpLocks noChangeShapeType="1"/>
                          <a:stCxn id="168" idx="1"/>
                          <a:endCxn id="200" idx="4"/>
                        </wps:cNvCnPr>
                        <wps:spPr bwMode="auto">
                          <a:xfrm flipH="1" flipV="1">
                            <a:off x="1541700" y="2014199"/>
                            <a:ext cx="953183" cy="753745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triangle" w="med" len="med"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" name="Прямая со стрелкой 285"/>
                        <wps:cNvCnPr>
                          <a:cxnSpLocks noChangeShapeType="1"/>
                        </wps:cNvCnPr>
                        <wps:spPr bwMode="auto">
                          <a:xfrm flipH="1">
                            <a:off x="3849241" y="572775"/>
                            <a:ext cx="1547259" cy="1018831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974706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36C7703" id="Полотно 128" o:spid="_x0000_s1026" editas="canvas" style="width:489.75pt;height:243.75pt;mso-position-horizontal-relative:char;mso-position-vertical-relative:line" coordsize="62198,3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2198;height:30956;visibility:visible;mso-wrap-style:square">
                  <v:fill o:detectmouseclick="t"/>
                  <v:path o:connecttype="none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193" o:spid="_x0000_s1028" type="#_x0000_t32" style="position:absolute;left:15566;top:11083;width:9189;height:9068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BXxQMQAAADcAAAADwAAAGRycy9kb3ducmV2LnhtbERPS2vCQBC+C/6HZQq9SN2oxdY0GxGL&#10;xUKx1PTgcchOHpidDdlV03/vFgRv8/E9J1n2phFn6lxtWcFkHIEgzq2uuVTwm22eXkE4j6yxsUwK&#10;/sjBMh0OEoy1vfAPnfe+FCGEXYwKKu/bWEqXV2TQjW1LHLjCdgZ9gF0pdYeXEG4aOY2iuTRYc2io&#10;sKV1RflxfzIK/Oj78Pw10+vs5XNXfLxL2WaTQqnHh371BsJT7+/im3urw/zFDP6fCRfI9Ao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FfFAxAAAANwAAAAPAAAAAAAAAAAA&#10;AAAAAKECAABkcnMvZG93bnJldi54bWxQSwUGAAAAAAQABAD5AAAAkgMAAAAA&#10;" strokecolor="#974706" strokeweight="1pt">
                  <v:stroke startarrow="block"/>
                </v:shape>
                <v:shape id="Прямая со стрелкой 194" o:spid="_x0000_s1029" type="#_x0000_t32" style="position:absolute;left:38628;top:20376;width:7679;height:132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/xpNMQAAADcAAAADwAAAGRycy9kb3ducmV2LnhtbERPS2sCMRC+C/6HMIVeimZ9oHVrFLFU&#10;LBRFtwePw2b2gZvJskl1/fdGKHibj+8582VrKnGhxpWWFQz6EQji1OqScwW/yVfvHYTzyBory6Tg&#10;Rg6Wi25njrG2Vz7Q5ehzEULYxaig8L6OpXRpQQZd39bEgctsY9AH2ORSN3gN4aaSwyiaSIMlh4YC&#10;a1oXlJ6Pf0aBf9ufxj8jvU6m37ts8yllnQwypV5f2tUHCE+tf4r/3Vsd5s/G8HgmXCAX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/Gk0xAAAANwAAAAPAAAAAAAAAAAA&#10;AAAAAKECAABkcnMvZG93bnJldi54bWxQSwUGAAAAAAQABAD5AAAAkgMAAAAA&#10;" strokecolor="#974706" strokeweight="1pt">
                  <v:stroke startarrow="block"/>
                </v:shape>
                <v:shape id="Прямая со стрелкой 195" o:spid="_x0000_s1030" type="#_x0000_t32" style="position:absolute;left:15417;top:15916;width:9437;height:422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LDMr8QAAADcAAAADwAAAGRycy9kb3ducmV2LnhtbERPS2vCQBC+F/wPywheSt1otWp0FbG0&#10;tCAtJh48DtnJA7OzIbtq+u+7QqG3+fies9p0phZXal1lWcFoGIEgzqyuuFBwTN+e5iCcR9ZYWyYF&#10;P+Rgs+49rDDW9sYHuia+ECGEXYwKSu+bWEqXlWTQDW1DHLjctgZ9gG0hdYu3EG5qOY6iF2mw4tBQ&#10;YkO7krJzcjEK/OP3abJ/1rt09vmVv79K2aSjXKlBv9suQXjq/L/4z/2hw/zFFO7PhAvk+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0sMyvxAAAANwAAAAPAAAAAAAAAAAA&#10;AAAAAKECAABkcnMvZG93bnJldi54bWxQSwUGAAAAAAQABAD5AAAAkgMAAAAA&#10;" strokecolor="#974706" strokeweight="1pt">
                  <v:stroke startarrow="block"/>
                </v:shape>
                <v:shape id="Прямая со стрелкой 196" o:spid="_x0000_s1031" type="#_x0000_t32" style="position:absolute;left:15565;top:20202;width:9383;height:149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dt348MAAADcAAAADwAAAGRycy9kb3ducmV2LnhtbERPS2vCQBC+C/6HZYTe6qY9SJO6ihSE&#10;IpTS+IDehuw0Sc3Oht01SfPrXaHgbT6+5yzXg2lER87XlhU8zRMQxIXVNZcKDvvt4wsIH5A1NpZJ&#10;wR95WK+mkyVm2vb8RV0eShFD2GeooAqhzaT0RUUG/dy2xJH7sc5giNCVUjvsY7hp5HOSLKTBmmND&#10;hS29VVSc84tRcBrNx+c4squPv9+NNvvU7bZBqYfZsHkFEWgId/G/+13H+ekCbs/EC+TqC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Xbd+PDAAAA3AAAAA8AAAAAAAAAAAAA&#10;AAAAoQIAAGRycy9kb3ducmV2LnhtbFBLBQYAAAAABAAEAPkAAACRAwAAAAA=&#10;" strokecolor="#974706" strokeweight="1pt">
                  <v:stroke start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Поле 66" o:spid="_x0000_s1032" type="#_x0000_t202" style="position:absolute;left:24437;top:857;width:14415;height:50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Syf8MA&#10;AADcAAAADwAAAGRycy9kb3ducmV2LnhtbERPzWoCMRC+F3yHMIIX0aw9tHY1irRoCz2IWx9gSKab&#10;rZvJdhPd9e1NQehtPr7fWa57V4sLtaHyrGA2zUAQa28qLhUcv7aTOYgQkQ3WnknBlQKsV4OHJebG&#10;d3ygSxFLkUI45KjAxtjkUgZtyWGY+oY4cd++dRgTbEtpWuxSuKvlY5Y9SYcVpwaLDb1a0qfi7BR0&#10;9l3X2z39/hS7sYznWTi+fWqlRsN+swARqY//4rv7w6T5L8/w90y6QK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aSyf8MAAADcAAAADwAAAAAAAAAAAAAAAACYAgAAZHJzL2Rv&#10;d25yZXYueG1sUEsFBgAAAAAEAAQA9QAAAIgDAAAAAA==&#10;" strokecolor="#e36c0a" strokeweight="3pt">
                  <v:shadow color="black" opacity="26213f" origin="-.5,-.5" offset=".74836mm,.74836mm"/>
                  <v:textbox inset="1mm,1mm,1mm,1mm">
                    <w:txbxContent>
                      <w:p w14:paraId="4E966B74" w14:textId="77777777" w:rsidR="00AE4D1E" w:rsidRPr="0049184C" w:rsidRDefault="00AE4D1E" w:rsidP="00E030F8">
                        <w:pPr>
                          <w:pStyle w:val="afffa"/>
                          <w:spacing w:before="0" w:beforeAutospacing="0" w:after="0" w:afterAutospacing="0"/>
                          <w:jc w:val="center"/>
                        </w:pPr>
                        <w:r w:rsidRPr="0049184C">
                          <w:rPr>
                            <w:b/>
                            <w:bCs/>
                          </w:rPr>
                          <w:t>АРМ Диспетчера</w:t>
                        </w:r>
                      </w:p>
                    </w:txbxContent>
                  </v:textbox>
                </v:shape>
                <v:shape id="Поле 66" o:spid="_x0000_s1033" type="#_x0000_t202" style="position:absolute;left:48203;top:1047;width:11520;height:46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81TMQA&#10;AADcAAAADwAAAGRycy9kb3ducmV2LnhtbESPQU/DMAyF70j7D5GRuLEUihCUZdMEmoQQl278ANN4&#10;TUXjhCbLyr/HByRutt7ze59Xm9mPqtCUhsAGbpYVKOIu2IF7Ax+H3fUDqJSRLY6BycAPJdisFxcr&#10;bGw4c0tln3slIZwaNOByjo3WqXPkMS1DJBbtGCaPWdap13bCs4T7Ud9W1b32OLA0OIz07Kj72p+8&#10;gfd4rF1sS/09fL5QW+64vB1qY64u5+0TqExz/jf/Xb9awX8UWnlGJtD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vNUzEAAAA3AAAAA8AAAAAAAAAAAAAAAAAmAIAAGRycy9k&#10;b3ducmV2LnhtbFBLBQYAAAAABAAEAPUAAACJAwAAAAA=&#10;" strokecolor="#548dd4" strokeweight="1.5pt">
                  <v:shadow color="black" opacity="26213f" origin="-.5,-.5" offset=".74836mm,.74836mm"/>
                  <v:textbox>
                    <w:txbxContent>
                      <w:p w14:paraId="7BA5173B" w14:textId="3641721F" w:rsidR="00AE4D1E" w:rsidRPr="00C7117D" w:rsidRDefault="00AE4D1E" w:rsidP="00C7117D">
                        <w:pPr>
                          <w:pStyle w:val="afffa"/>
                          <w:spacing w:before="0" w:beforeAutospacing="0" w:after="0" w:afterAutospacing="0"/>
                          <w:jc w:val="center"/>
                          <w:rPr>
                            <w:b/>
                            <w:sz w:val="26"/>
                            <w:szCs w:val="26"/>
                          </w:rPr>
                        </w:pPr>
                        <w:r>
                          <w:rPr>
                            <w:b/>
                            <w:sz w:val="26"/>
                            <w:szCs w:val="26"/>
                          </w:rPr>
                          <w:t xml:space="preserve">ПО «Сервер </w:t>
                        </w:r>
                        <w:r w:rsidRPr="008E4409">
                          <w:rPr>
                            <w:b/>
                            <w:sz w:val="26"/>
                            <w:szCs w:val="26"/>
                            <w:lang w:val="en-US"/>
                          </w:rPr>
                          <w:t>SCADA</w:t>
                        </w:r>
                        <w:r w:rsidRPr="008E4409">
                          <w:rPr>
                            <w:b/>
                            <w:sz w:val="26"/>
                            <w:szCs w:val="26"/>
                          </w:rPr>
                          <w:t>»</w:t>
                        </w:r>
                      </w:p>
                    </w:txbxContent>
                  </v:textbox>
                </v:shape>
                <v:shape id="Поле 66" o:spid="_x0000_s1034" type="#_x0000_t202" style="position:absolute;left:24812;top:9750;width:13680;height:30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aqeMQA&#10;AADcAAAADwAAAGRycy9kb3ducmV2LnhtbESPQYvCMBCF74L/IcyCF1lTZVm021REUDwpq0KvQzO2&#10;ZZtJbWKt/94sCN5meG/e9yZZ9qYWHbWusqxgOolAEOdWV1woOJ82n3MQziNrrC2Tggc5WKbDQYKx&#10;tnf+pe7oCxFC2MWooPS+iaV0eUkG3cQ2xEG72NagD2tbSN3iPYSbWs6i6FsarDgQSmxoXVL+d7yZ&#10;AIkuTfZ12F6rrd7U1323P2TZWKnRR7/6AeGp92/z63qnQ/3FAv6fCRPI9Ak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6GqnjEAAAA3AAAAA8AAAAAAAAAAAAAAAAAmAIAAGRycy9k&#10;b3ducmV2LnhtbFBLBQYAAAAABAAEAPUAAACJAwAAAAA=&#10;" strokecolor="#e36c0a" strokeweight="1.5pt">
                  <v:shadow color="black" opacity="26213f" origin="-.5,-.5" offset=".74836mm,.74836mm"/>
                  <v:textbox>
                    <w:txbxContent>
                      <w:p w14:paraId="07792753" w14:textId="77777777" w:rsidR="00AE4D1E" w:rsidRPr="007765D3" w:rsidRDefault="00AE4D1E" w:rsidP="00E030F8">
                        <w:pPr>
                          <w:pStyle w:val="afffa"/>
                          <w:spacing w:before="0" w:beforeAutospacing="0" w:after="0" w:afterAutospacing="0"/>
                          <w:jc w:val="center"/>
                          <w:rPr>
                            <w:sz w:val="26"/>
                            <w:szCs w:val="26"/>
                          </w:rPr>
                        </w:pPr>
                        <w:r w:rsidRPr="007765D3">
                          <w:rPr>
                            <w:b/>
                            <w:bCs/>
                            <w:sz w:val="26"/>
                            <w:szCs w:val="26"/>
                          </w:rPr>
                          <w:t>Графики</w:t>
                        </w:r>
                      </w:p>
                    </w:txbxContent>
                  </v:textbox>
                </v:shape>
                <v:shapetype id="_x0000_t132" coordsize="21600,21600" o:spt="132" path="m10800,qx,3391l,18209qy10800,21600,21600,18209l21600,3391qy10800,xem,3391nfqy10800,6782,21600,3391e">
                  <v:path o:extrusionok="f" gradientshapeok="t" o:connecttype="custom" o:connectlocs="10800,6782;10800,0;0,10800;10800,21600;21600,10800" o:connectangles="270,270,180,90,0" textboxrect="0,6782,21600,18209"/>
                </v:shapetype>
                <v:shape id="Блок-схема: магнитный диск 200" o:spid="_x0000_s1035" type="#_x0000_t132" style="position:absolute;left:657;top:14652;width:14760;height:1097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VDpMEA&#10;AADcAAAADwAAAGRycy9kb3ducmV2LnhtbESPQWvCQBCF7wX/wzKCt7pRsJToKiIouUltD+1tzI5J&#10;MDsbMqOm/75bKPT4eO99j7faDKE1d+qliexgNs3AEJfRN1w5+HjfP7+CEUX22EYmB98ksFmPnlaY&#10;+/jgN7qftDIJwpKjg1q1y62VsqaAMo0dcfIusQ+oSfaV9T0+Ejy0dp5lLzZgw2mhxo52NZXX0y04&#10;6L4k3j7JHw+6EKtFlOK8LZ2bjIftEozSoP/hv3bhHSQi/J5JR8Cu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JVQ6TBAAAA3AAAAA8AAAAAAAAAAAAAAAAAmAIAAGRycy9kb3du&#10;cmV2LnhtbFBLBQYAAAAABAAEAPUAAACGAwAAAAA=&#10;" strokecolor="#548dd4" strokeweight="1.5pt">
                  <v:shadow color="black" opacity="26213f" origin="-.5,-.5" offset=".74836mm,.74836mm"/>
                  <v:textbox inset="1mm,1mm,1mm,0">
                    <w:txbxContent>
                      <w:p w14:paraId="4DE65C6A" w14:textId="77777777" w:rsidR="00AE4D1E" w:rsidRPr="004A3AF7" w:rsidRDefault="00AE4D1E" w:rsidP="00E030F8">
                        <w:pPr>
                          <w:pStyle w:val="afffa"/>
                          <w:spacing w:before="120" w:beforeAutospacing="0" w:after="160" w:afterAutospacing="0" w:line="256" w:lineRule="auto"/>
                          <w:jc w:val="center"/>
                          <w:rPr>
                            <w:sz w:val="26"/>
                            <w:szCs w:val="26"/>
                          </w:rPr>
                        </w:pPr>
                        <w:r w:rsidRPr="004A3AF7">
                          <w:rPr>
                            <w:sz w:val="26"/>
                            <w:szCs w:val="26"/>
                          </w:rPr>
                          <w:t>Конфигурационная БД Клиента</w:t>
                        </w:r>
                      </w:p>
                    </w:txbxContent>
                  </v:textbox>
                </v:shape>
                <v:shape id="Блок-схема: магнитный диск 201" o:spid="_x0000_s1036" type="#_x0000_t132" style="position:absolute;left:46584;top:14201;width:15614;height:123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nmP8IA&#10;AADcAAAADwAAAGRycy9kb3ducmV2LnhtbESPQWvCQBCF7wX/wzIFb3WjoJToKlKw5FZqe9DbmJ0m&#10;odnZkBk1/nu3IPT4eO99j7faDKE1F+qliexgOsnAEJfRN1w5+P7avbyCEUX22EYmBzcS2KxHTyvM&#10;fbzyJ132WpkEYcnRQa3a5dZKWVNAmcSOOHk/sQ+oSfaV9T1eEzy0dpZlCxuw4bRQY0dvNZW/+3Nw&#10;0B0lng/kP951LlaLKMVpWzo3fh62SzBKg/6HH+3CO5hlU/g7k46AX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GeY/wgAAANwAAAAPAAAAAAAAAAAAAAAAAJgCAABkcnMvZG93&#10;bnJldi54bWxQSwUGAAAAAAQABAD1AAAAhwMAAAAA&#10;" strokecolor="#548dd4" strokeweight="1.5pt">
                  <v:shadow color="black" opacity="26213f" origin="-.5,-.5" offset=".74836mm,.74836mm"/>
                  <v:textbox inset="1mm,1mm,1mm,0">
                    <w:txbxContent>
                      <w:p w14:paraId="1974305E" w14:textId="77777777" w:rsidR="00AE4D1E" w:rsidRPr="004A3AF7" w:rsidRDefault="00AE4D1E" w:rsidP="00E030F8">
                        <w:pPr>
                          <w:pStyle w:val="afffa"/>
                          <w:spacing w:before="0" w:beforeAutospacing="0" w:after="0" w:afterAutospacing="0"/>
                          <w:jc w:val="center"/>
                          <w:rPr>
                            <w:sz w:val="26"/>
                            <w:szCs w:val="26"/>
                          </w:rPr>
                        </w:pPr>
                        <w:r w:rsidRPr="004A3AF7">
                          <w:rPr>
                            <w:sz w:val="26"/>
                            <w:szCs w:val="26"/>
                          </w:rPr>
                          <w:t>Конфигурационная</w:t>
                        </w:r>
                      </w:p>
                      <w:p w14:paraId="54DD9386" w14:textId="6E4B8B49" w:rsidR="00AE4D1E" w:rsidRPr="006655A5" w:rsidRDefault="00AE4D1E" w:rsidP="00E030F8">
                        <w:pPr>
                          <w:pStyle w:val="afffa"/>
                          <w:spacing w:before="0" w:beforeAutospacing="0" w:after="0" w:afterAutospacing="0"/>
                          <w:jc w:val="center"/>
                          <w:rPr>
                            <w:sz w:val="26"/>
                            <w:szCs w:val="26"/>
                          </w:rPr>
                        </w:pPr>
                        <w:r w:rsidRPr="004A3AF7">
                          <w:rPr>
                            <w:sz w:val="26"/>
                            <w:szCs w:val="26"/>
                          </w:rPr>
                          <w:t xml:space="preserve">и архивная </w:t>
                        </w:r>
                        <w:r>
                          <w:rPr>
                            <w:sz w:val="26"/>
                            <w:szCs w:val="26"/>
                          </w:rPr>
                          <w:t>БД</w:t>
                        </w:r>
                      </w:p>
                      <w:p w14:paraId="02A7320F" w14:textId="76425872" w:rsidR="00AE4D1E" w:rsidRPr="006655A5" w:rsidRDefault="00AE4D1E" w:rsidP="00DC247F">
                        <w:pPr>
                          <w:pStyle w:val="afffa"/>
                          <w:spacing w:before="0" w:beforeAutospacing="0" w:after="0" w:afterAutospacing="0"/>
                          <w:jc w:val="center"/>
                          <w:rPr>
                            <w:sz w:val="26"/>
                            <w:szCs w:val="26"/>
                          </w:rPr>
                        </w:pPr>
                        <w:r>
                          <w:rPr>
                            <w:sz w:val="26"/>
                            <w:szCs w:val="26"/>
                            <w:lang w:val="en-US"/>
                          </w:rPr>
                          <w:t>C</w:t>
                        </w:r>
                        <w:r>
                          <w:rPr>
                            <w:sz w:val="26"/>
                            <w:szCs w:val="26"/>
                          </w:rPr>
                          <w:t>ервера</w:t>
                        </w:r>
                        <w:r w:rsidRPr="006655A5">
                          <w:rPr>
                            <w:sz w:val="26"/>
                            <w:szCs w:val="26"/>
                          </w:rPr>
                          <w:t xml:space="preserve"> </w:t>
                        </w:r>
                        <w:r>
                          <w:rPr>
                            <w:sz w:val="26"/>
                            <w:szCs w:val="26"/>
                            <w:lang w:val="en-US"/>
                          </w:rPr>
                          <w:t>SCADA</w:t>
                        </w:r>
                      </w:p>
                    </w:txbxContent>
                  </v:textbox>
                </v:shape>
                <v:shape id="Поле 66" o:spid="_x0000_s1037" type="#_x0000_t202" style="position:absolute;left:24948;top:19080;width:13680;height:5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3M8sMA&#10;AADcAAAADwAAAGRycy9kb3ducmV2LnhtbESPzYrCMBSF98K8Q7jCbGRMLCJDNYoMKLNSRoVuL821&#10;LTY3tYm1vr0RBlwezs/HWax6W4uOWl851jAZKxDEuTMVFxpOx83XNwgfkA3WjknDgzyslh+DBabG&#10;3fmPukMoRBxhn6KGMoQmldLnJVn0Y9cQR+/sWoshyraQpsV7HLe1TJSaSYsVR0KJDf2UlF8ONxsh&#10;6txk0/32Wm3Npr7uut0+y0Zafw779RxEoD68w//tX6MhUQm8zsQjIJ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w3M8sMAAADcAAAADwAAAAAAAAAAAAAAAACYAgAAZHJzL2Rv&#10;d25yZXYueG1sUEsFBgAAAAAEAAQA9QAAAIgDAAAAAA==&#10;" strokecolor="#e36c0a" strokeweight="1.5pt">
                  <v:shadow color="black" opacity="26213f" origin="-.5,-.5" offset=".74836mm,.74836mm"/>
                  <v:textbox>
                    <w:txbxContent>
                      <w:p w14:paraId="63381308" w14:textId="77777777" w:rsidR="00AE4D1E" w:rsidRPr="007765D3" w:rsidRDefault="00AE4D1E" w:rsidP="00E030F8">
                        <w:pPr>
                          <w:pStyle w:val="afffa"/>
                          <w:spacing w:before="0" w:beforeAutospacing="0" w:after="0" w:afterAutospacing="0"/>
                          <w:jc w:val="center"/>
                          <w:rPr>
                            <w:sz w:val="26"/>
                            <w:szCs w:val="26"/>
                          </w:rPr>
                        </w:pPr>
                        <w:r>
                          <w:rPr>
                            <w:b/>
                            <w:bCs/>
                            <w:sz w:val="26"/>
                            <w:szCs w:val="26"/>
                          </w:rPr>
                          <w:t>Д</w:t>
                        </w:r>
                        <w:r w:rsidRPr="007765D3">
                          <w:rPr>
                            <w:b/>
                            <w:bCs/>
                            <w:sz w:val="26"/>
                            <w:szCs w:val="26"/>
                          </w:rPr>
                          <w:t>ействи</w:t>
                        </w:r>
                        <w:r>
                          <w:rPr>
                            <w:b/>
                            <w:bCs/>
                            <w:sz w:val="26"/>
                            <w:szCs w:val="26"/>
                          </w:rPr>
                          <w:t>я</w:t>
                        </w:r>
                        <w:r w:rsidRPr="007765D3">
                          <w:rPr>
                            <w:b/>
                            <w:bCs/>
                            <w:sz w:val="26"/>
                            <w:szCs w:val="26"/>
                          </w:rPr>
                          <w:t xml:space="preserve"> диспетчера </w:t>
                        </w:r>
                      </w:p>
                    </w:txbxContent>
                  </v:textbox>
                </v:shape>
                <v:shape id="Прямая со стрелкой 203" o:spid="_x0000_s1038" type="#_x0000_t32" style="position:absolute;left:39059;top:3324;width:9144;height:1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aKwBsMAAADcAAAADwAAAGRycy9kb3ducmV2LnhtbESPQWvCQBSE7wX/w/KE3upGW0Siq9ii&#10;oEdToddH9pkEs29j9kXjv3cLgsdhZr5hFqve1epKbag8GxiPElDEubcVFwaOv9uPGaggyBZrz2Tg&#10;TgFWy8HbAlPrb3ygayaFihAOKRooRZpU65CX5DCMfEMcvZNvHUqUbaFti7cId7WeJMlUO6w4LpTY&#10;0E9J+TnrnIHpeL/N/rrZpa+/Nnzs5Czfh40x78N+PQcl1Msr/GzvrIFJ8gn/Z+IR0Ms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2isAbDAAAA3AAAAA8AAAAAAAAAAAAA&#10;AAAAoQIAAGRycy9kb3ducmV2LnhtbFBLBQYAAAAABAAEAPkAAACRAwAAAAA=&#10;" strokecolor="#974706" strokeweight="1pt">
                  <v:stroke startarrow="block" endarrow="block"/>
                </v:shape>
                <v:shape id="Прямая со стрелкой 204" o:spid="_x0000_s1039" type="#_x0000_t32" style="position:absolute;left:35905;top:5904;width:18486;height:8297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QOKJcQAAADcAAAADwAAAGRycy9kb3ducmV2LnhtbESPQYvCMBSE7wv+h/AEb2uiiEo1iogV&#10;Wfai68Hjs3m21ealNFG7/34jCHscZuYbZr5sbSUe1PjSsYZBX4EgzpwpOddw/Ek/pyB8QDZYOSYN&#10;v+Rhueh8zDEx7sl7ehxCLiKEfYIaihDqREqfFWTR911NHL2LayyGKJtcmgafEW4rOVRqLC2WHBcK&#10;rGldUHY73K2Gk0q/8LJpx6Pr4Jjutt+TUJdnrXvddjUDEagN/+F3e2c0DNUIXmfiEZCL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9A4olxAAAANwAAAAPAAAAAAAAAAAA&#10;AAAAAKECAABkcnMvZG93bnJldi54bWxQSwUGAAAAAAQABAD5AAAAkgMAAAAA&#10;" strokecolor="#974706" strokeweight="1pt">
                  <v:stroke startarrow="block" endarrow="block"/>
                </v:shape>
                <v:shape id="Поле 66" o:spid="_x0000_s1040" type="#_x0000_t202" style="position:absolute;left:24854;top:13630;width:13680;height:45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RUhsUA&#10;AADcAAAADwAAAGRycy9kb3ducmV2LnhtbESPS2vCQBSF90L/w3AL3YjOVNoiMaOUQqQrpVrI9pK5&#10;eWDmTpKZxvTfdwqCy8N5fJx0N9lWjDT4xrGG56UCQVw403Cl4fucLdYgfEA22DomDb/kYbd9mKWY&#10;GHflLxpPoRJxhH2CGuoQukRKX9Rk0S9dRxy90g0WQ5RDJc2A1zhuW7lS6k1abDgSauzoo6bicvqx&#10;EaLKLn857vtmb7K2P4yHY57PtX56nN43IAJN4R6+tT+NhpV6hf8z8QjI7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5FSGxQAAANwAAAAPAAAAAAAAAAAAAAAAAJgCAABkcnMv&#10;ZG93bnJldi54bWxQSwUGAAAAAAQABAD1AAAAigMAAAAA&#10;" strokecolor="#e36c0a" strokeweight="1.5pt">
                  <v:shadow color="black" opacity="26213f" origin="-.5,-.5" offset=".74836mm,.74836mm"/>
                  <v:textbox>
                    <w:txbxContent>
                      <w:p w14:paraId="793F12D7" w14:textId="77777777" w:rsidR="00AE4D1E" w:rsidRPr="007765D3" w:rsidRDefault="00AE4D1E" w:rsidP="00E030F8">
                        <w:pPr>
                          <w:pStyle w:val="afffa"/>
                          <w:spacing w:before="0" w:beforeAutospacing="0" w:after="0" w:afterAutospacing="0"/>
                          <w:jc w:val="center"/>
                          <w:rPr>
                            <w:sz w:val="26"/>
                            <w:szCs w:val="26"/>
                          </w:rPr>
                        </w:pPr>
                        <w:r>
                          <w:rPr>
                            <w:b/>
                            <w:bCs/>
                            <w:sz w:val="26"/>
                            <w:szCs w:val="26"/>
                          </w:rPr>
                          <w:t>А</w:t>
                        </w:r>
                        <w:r w:rsidRPr="007765D3">
                          <w:rPr>
                            <w:b/>
                            <w:bCs/>
                            <w:sz w:val="26"/>
                            <w:szCs w:val="26"/>
                          </w:rPr>
                          <w:t>варийны</w:t>
                        </w:r>
                        <w:r>
                          <w:rPr>
                            <w:b/>
                            <w:bCs/>
                            <w:sz w:val="26"/>
                            <w:szCs w:val="26"/>
                          </w:rPr>
                          <w:t>е</w:t>
                        </w:r>
                        <w:r w:rsidRPr="007765D3">
                          <w:rPr>
                            <w:b/>
                            <w:bCs/>
                            <w:sz w:val="26"/>
                            <w:szCs w:val="26"/>
                          </w:rPr>
                          <w:t xml:space="preserve"> событи</w:t>
                        </w:r>
                        <w:r>
                          <w:rPr>
                            <w:b/>
                            <w:bCs/>
                            <w:sz w:val="26"/>
                            <w:szCs w:val="26"/>
                          </w:rPr>
                          <w:t>я</w:t>
                        </w:r>
                      </w:p>
                      <w:p w14:paraId="03C2B965" w14:textId="77777777" w:rsidR="00AE4D1E" w:rsidRPr="007765D3" w:rsidRDefault="00AE4D1E" w:rsidP="00E030F8">
                        <w:pPr>
                          <w:pStyle w:val="afffa"/>
                          <w:spacing w:before="0" w:beforeAutospacing="0" w:after="160" w:afterAutospacing="0" w:line="256" w:lineRule="auto"/>
                          <w:jc w:val="center"/>
                          <w:rPr>
                            <w:sz w:val="26"/>
                            <w:szCs w:val="26"/>
                          </w:rPr>
                        </w:pPr>
                        <w:r w:rsidRPr="007765D3">
                          <w:rPr>
                            <w:rFonts w:cs="Arial"/>
                            <w:sz w:val="26"/>
                            <w:szCs w:val="26"/>
                          </w:rPr>
                          <w:t> </w:t>
                        </w:r>
                      </w:p>
                    </w:txbxContent>
                  </v:textbox>
                </v:shape>
                <v:shape id="Прямая со стрелкой 206" o:spid="_x0000_s1041" type="#_x0000_t32" style="position:absolute;left:38560;top:11547;width:8024;height:882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QkRPMIAAADcAAAADwAAAGRycy9kb3ducmV2LnhtbESPzYoCMRCE7wu+Q2jB25qoi8poFBEE&#10;D85Bdx+gmfT84KQzJNEZ394sLOyxqKqvqO1+sK14kg+NYw2zqQJBXDjTcKXh5/v0uQYRIrLB1jFp&#10;eFGA/W70scXMuJ6v9LzFSiQIhww11DF2mZShqMlimLqOOHml8xZjkr6SxmOf4LaVc6WW0mLDaaHG&#10;jo41Fffbw2q49nluyi6oVb/C0izyr4v1TuvJeDhsQEQa4n/4r302GuZqCb9n0hGQuz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QkRPMIAAADcAAAADwAAAAAAAAAAAAAA&#10;AAChAgAAZHJzL2Rvd25yZXYueG1sUEsFBgAAAAAEAAQA+QAAAJADAAAAAA==&#10;" strokecolor="#974706" strokeweight="1pt">
                  <v:stroke startarrow="block"/>
                </v:shape>
                <v:shape id="Прямая со стрелкой 207" o:spid="_x0000_s1042" type="#_x0000_t32" style="position:absolute;left:8037;top:5904;width:18633;height:8748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pm2BcMAAADcAAAADwAAAGRycy9kb3ducmV2LnhtbESPQWvCQBSE7wX/w/KE3upGKSrRVVQU&#10;7NFU6PWRfSbB7NuYfdH477uFgsdhZr5hluve1epObag8GxiPElDEubcVFwbO34ePOaggyBZrz2Tg&#10;SQHWq8HbElPrH3yieyaFihAOKRooRZpU65CX5DCMfEMcvYtvHUqUbaFti48Id7WeJMlUO6w4LpTY&#10;0K6k/Jp1zsB0/HXIfrr5ra8/93zu5Crb096Y92G/WYAS6uUV/m8frYFJMoO/M/EI6N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KZtgXDAAAA3AAAAA8AAAAAAAAAAAAA&#10;AAAAoQIAAGRycy9kb3ducmV2LnhtbFBLBQYAAAAABAAEAPkAAACRAwAAAAA=&#10;" strokecolor="#974706" strokeweight="1pt">
                  <v:stroke startarrow="block" endarrow="block"/>
                </v:shape>
                <v:shape id="Прямая со стрелкой 208" o:spid="_x0000_s1043" type="#_x0000_t32" style="position:absolute;left:38560;top:5727;width:15403;height:582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8Sc3MEAAADcAAAADwAAAGRycy9kb3ducmV2LnhtbERPz2vCMBS+C/4P4Q1202QOxlaNpSii&#10;7CDM7bDjo3kmpc1LaaLt/vvlMNjx4/u9KSffiTsNsQms4WmpQBDXwTRsNXx9HhavIGJCNtgFJg0/&#10;FKHczmcbLEwY+YPul2RFDuFYoAaXUl9IGWtHHuMy9MSZu4bBY8pwsNIMOOZw38mVUi/SY8O5wWFP&#10;O0d1e7l5Ddie8ezotB/lu317Hr/byh6V1o8PU7UGkWhK/+I/98loWKm8Np/JR0Buf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LxJzcwQAAANwAAAAPAAAAAAAAAAAAAAAA&#10;AKECAABkcnMvZG93bnJldi54bWxQSwUGAAAAAAQABAD5AAAAjwMAAAAA&#10;" strokecolor="#974706" strokeweight="1pt">
                  <v:stroke endarrow="block"/>
                </v:shape>
                <v:shape id="Прямая со стрелкой 209" o:spid="_x0000_s1044" type="#_x0000_t32" style="position:absolute;left:38560;top:16020;width:8024;height:4356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GzV5MQAAADcAAAADwAAAGRycy9kb3ducmV2LnhtbESPQWsCMRSE74L/ITyhN80qonXdKNJi&#10;6aUHbS+9vW6e2V03L0sSdfvvTUHocZiZb5hi29tWXMmH2rGC6SQDQVw6XbNR8PW5Hz+DCBFZY+uY&#10;FPxSgO1mOCgw1+7GB7oeoxEJwiFHBVWMXS5lKCuyGCauI07eyXmLMUlvpPZ4S3DbylmWLaTFmtNC&#10;hR29VFSejxer4BvrSzj58No0q/iznH+YN7k0Sj2N+t0aRKQ+/ocf7XetYJat4O9MOgJycw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MbNXkxAAAANwAAAAPAAAAAAAAAAAA&#10;AAAAAKECAABkcnMvZG93bnJldi54bWxQSwUGAAAAAAQABAD5AAAAkgMAAAAA&#10;" strokecolor="#974706" strokeweight="1pt">
                  <v:stroke endarrow="block"/>
                </v:shape>
                <v:shape id="Прямая со стрелкой 213" o:spid="_x0000_s1045" type="#_x0000_t32" style="position:absolute;left:31645;top:5905;width:7;height:384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MNR2MUAAADcAAAADwAAAGRycy9kb3ducmV2LnhtbESP0WoCMRRE3wX/IVzBF6lZrZayGkUK&#10;QqFCWe0HXDbX3eDmZt2kmu3XN4WCj8PMnGHW22gbcaPOG8cKZtMMBHHptOFKwddp//QKwgdkjY1j&#10;UtCTh+1mOFhjrt2dC7odQyUShH2OCuoQ2lxKX9Zk0U9dS5y8s+sshiS7SuoO7wluGznPshdp0XBa&#10;qLGlt5rKy/HbKjj0B2M+ysli+XOmazGJxWfvo1LjUdytQASK4RH+b79rBfPZM/ydSUdAb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MNR2MUAAADcAAAADwAAAAAAAAAA&#10;AAAAAAChAgAAZHJzL2Rvd25yZXYueG1sUEsFBgAAAAAEAAQA+QAAAJMDAAAAAA==&#10;" strokecolor="#974706" strokeweight="1pt">
                  <v:stroke endarrow="block"/>
                </v:shape>
                <v:shape id="Поле 66" o:spid="_x0000_s1046" type="#_x0000_t202" style="position:absolute;left:24948;top:25060;width:13680;height:52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9/xMMA&#10;AADcAAAADwAAAGRycy9kb3ducmV2LnhtbESPTYvCQAyG78L+hyELXmSdKiLSdRQRlD0pfkCvoRPb&#10;YidTO7O1++83B8FbQt6PJ8t172rVURsqzwYm4wQUce5txYWB62X3tQAVIrLF2jMZ+KMA69XHYImp&#10;9U8+UXeOhZIQDikaKGNsUq1DXpLDMPYNsdxuvnUYZW0LbVt8Srir9TRJ5tphxdJQYkPbkvL7+ddJ&#10;SXJrstlx/6j2dlc/Dt3hmGUjY4af/eYbVKQ+vsUv948V/LnQyjMygV7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B9/xMMAAADcAAAADwAAAAAAAAAAAAAAAACYAgAAZHJzL2Rv&#10;d25yZXYueG1sUEsFBgAAAAAEAAQA9QAAAIgDAAAAAA==&#10;" strokecolor="#e36c0a" strokeweight="1.5pt">
                  <v:shadow color="black" opacity="26213f" origin="-.5,-.5" offset=".74836mm,.74836mm"/>
                  <v:textbox>
                    <w:txbxContent>
                      <w:p w14:paraId="604F11C2" w14:textId="77777777" w:rsidR="00AE4D1E" w:rsidRPr="007765D3" w:rsidRDefault="00AE4D1E" w:rsidP="00E030F8">
                        <w:pPr>
                          <w:pStyle w:val="afffa"/>
                          <w:spacing w:before="0" w:beforeAutospacing="0" w:after="0" w:afterAutospacing="0"/>
                          <w:jc w:val="center"/>
                          <w:rPr>
                            <w:sz w:val="26"/>
                            <w:szCs w:val="26"/>
                          </w:rPr>
                        </w:pPr>
                        <w:r>
                          <w:rPr>
                            <w:b/>
                            <w:bCs/>
                            <w:sz w:val="26"/>
                            <w:szCs w:val="26"/>
                          </w:rPr>
                          <w:t>Последние сообщения</w:t>
                        </w:r>
                        <w:r w:rsidRPr="007765D3">
                          <w:rPr>
                            <w:b/>
                            <w:bCs/>
                            <w:sz w:val="26"/>
                            <w:szCs w:val="26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Прямая со стрелкой 169" o:spid="_x0000_s1047" type="#_x0000_t32" style="position:absolute;left:38788;top:20376;width:7796;height:741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Ci2jcQAAADcAAAADwAAAGRycy9kb3ducmV2LnhtbERPS2sCMRC+C/6HMIVeRLNW0bo1SrFU&#10;Koii24PHYTP7wM1k2aS6/ntTELzNx/ec+bI1lbhQ40rLCoaDCARxanXJuYLf5Lv/DsJ5ZI2VZVJw&#10;IwfLRbczx1jbKx/ocvS5CCHsYlRQeF/HUrq0IINuYGviwGW2MegDbHKpG7yGcFPJtyiaSIMlh4YC&#10;a1oVlJ6Pf0aB7+1P4+1Ir5LpZpetv6Ssk2Gm1OtL+/kBwlPrn+KH+0eH+ZMZ/D8TLp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KLaNxAAAANwAAAAPAAAAAAAAAAAA&#10;AAAAAKECAABkcnMvZG93bnJldi54bWxQSwUGAAAAAAQABAD5AAAAkgMAAAAA&#10;" strokecolor="#974706" strokeweight="1pt">
                  <v:stroke startarrow="block"/>
                </v:shape>
                <v:shape id="Прямая со стрелкой 210" o:spid="_x0000_s1048" type="#_x0000_t32" style="position:absolute;left:15417;top:20141;width:9531;height:7538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4goKsEAAADcAAAADwAAAGRycy9kb3ducmV2LnhtbERPy4rCMBTdD/gP4Qqzm6a6GJxqFBEE&#10;EQbxCe4uzbWtNjclyWjt15uFMMvDeU9mranFnZyvLCsYJCkI4tzqigsFh/3yawTCB2SNtWVS8CQP&#10;s2nvY4KZtg/e0n0XChFD2GeooAyhyaT0eUkGfWIb4shdrDMYInSF1A4fMdzUcpim39JgxbGhxIYW&#10;JeW33Z9RcOrM76br2FXH67nWZv/j1sug1Ge/nY9BBGrDv/jtXmkFw0GcH8/EIyCn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jiCgqwQAAANwAAAAPAAAAAAAAAAAAAAAA&#10;AKECAABkcnMvZG93bnJldi54bWxQSwUGAAAAAAQABAD5AAAAjwMAAAAA&#10;" strokecolor="#974706" strokeweight="1pt">
                  <v:stroke startarrow="block"/>
                </v:shape>
                <v:shape id="Прямая со стрелкой 285" o:spid="_x0000_s1049" type="#_x0000_t32" style="position:absolute;left:38492;top:5727;width:15473;height:1018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BYwGMQAAADcAAAADwAAAGRycy9kb3ducmV2LnhtbESPT2sCMRTE7wW/Q3iCt5pVadHVKGIR&#10;pQfBPwePj80zWXbzsmxSd/vtm0Khx2FmfsOsNr2rxZPaUHpWMBlnIIgLr0s2Cm7X/escRIjIGmvP&#10;pOCbAmzWg5cV5tp3fKbnJRqRIBxyVGBjbHIpQ2HJYRj7hjh5D986jEm2RuoWuwR3tZxm2bt0WHJa&#10;sNjQzlJRXb6cAqxOeLJ0/Ojkp1nMunu1NYdMqdGw3y5BROrjf/ivfdQKpvM3+D2TjoBc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IFjAYxAAAANwAAAAPAAAAAAAAAAAA&#10;AAAAAKECAABkcnMvZG93bnJldi54bWxQSwUGAAAAAAQABAD5AAAAkgMAAAAA&#10;" strokecolor="#974706" strokeweight="1pt">
                  <v:stroke endarrow="block"/>
                </v:shape>
                <w10:anchorlock/>
              </v:group>
            </w:pict>
          </mc:Fallback>
        </mc:AlternateContent>
      </w:r>
    </w:p>
    <w:p w14:paraId="17F32612" w14:textId="3338E21E" w:rsidR="00EF4812" w:rsidRPr="008355F8" w:rsidRDefault="00AE6C3E" w:rsidP="00DB02F0">
      <w:pPr>
        <w:ind w:left="-1134" w:firstLine="0"/>
        <w:jc w:val="center"/>
      </w:pPr>
      <w:bookmarkStart w:id="16" w:name="_Ref126826963"/>
      <w:r w:rsidRPr="008355F8">
        <w:t xml:space="preserve">         </w:t>
      </w:r>
    </w:p>
    <w:p w14:paraId="342ECF8C" w14:textId="17E4610D" w:rsidR="008F696F" w:rsidRPr="008355F8" w:rsidRDefault="00F77C78" w:rsidP="00DB02F0">
      <w:pPr>
        <w:jc w:val="center"/>
      </w:pPr>
      <w:r w:rsidRPr="008355F8">
        <w:t xml:space="preserve">Рисунок </w:t>
      </w:r>
      <w:fldSimple w:instr=" STYLEREF 1 \s ">
        <w:r w:rsidR="00CC1F16">
          <w:rPr>
            <w:noProof/>
          </w:rPr>
          <w:t>1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</w:t>
        </w:r>
      </w:fldSimple>
      <w:bookmarkEnd w:id="16"/>
      <w:r w:rsidRPr="008355F8">
        <w:t xml:space="preserve"> – </w:t>
      </w:r>
      <w:r w:rsidR="00826BE2" w:rsidRPr="008355F8">
        <w:t>Функциональная схема программы</w:t>
      </w:r>
      <w:r w:rsidR="000B4A2D" w:rsidRPr="008355F8" w:rsidDel="000B4A2D">
        <w:t xml:space="preserve"> </w:t>
      </w:r>
    </w:p>
    <w:p w14:paraId="344D2527" w14:textId="77777777" w:rsidR="006931B4" w:rsidRPr="008355F8" w:rsidRDefault="006931B4" w:rsidP="00DB02F0"/>
    <w:p w14:paraId="53D9BB6B" w14:textId="0ECE3447" w:rsidR="006931B4" w:rsidRPr="001F1E0F" w:rsidRDefault="006931B4" w:rsidP="00DB02F0">
      <w:r w:rsidRPr="001F1E0F">
        <w:t xml:space="preserve">В процессе работы </w:t>
      </w:r>
      <w:r w:rsidR="00FA4EFB">
        <w:t xml:space="preserve">ССПИ </w:t>
      </w:r>
      <w:r w:rsidRPr="001F1E0F">
        <w:t xml:space="preserve">программа </w:t>
      </w:r>
      <w:r w:rsidR="00761079" w:rsidRPr="001F1E0F">
        <w:t>«</w:t>
      </w:r>
      <w:r w:rsidR="00761079" w:rsidRPr="001F1E0F">
        <w:rPr>
          <w:b/>
        </w:rPr>
        <w:t>АРМ Диспетчера»</w:t>
      </w:r>
      <w:r w:rsidRPr="001F1E0F">
        <w:t xml:space="preserve"> </w:t>
      </w:r>
      <w:r w:rsidR="00FA4EFB" w:rsidRPr="001F1E0F">
        <w:t xml:space="preserve">в режиме реального времени </w:t>
      </w:r>
      <w:r w:rsidRPr="001F1E0F">
        <w:t xml:space="preserve">получает данные от </w:t>
      </w:r>
      <w:r w:rsidR="00FA4EFB">
        <w:t xml:space="preserve">программы </w:t>
      </w:r>
      <w:r w:rsidR="0064566E" w:rsidRPr="001F1E0F">
        <w:rPr>
          <w:b/>
        </w:rPr>
        <w:t xml:space="preserve">«Сервер </w:t>
      </w:r>
      <w:r w:rsidR="0064566E" w:rsidRPr="001F1E0F">
        <w:rPr>
          <w:b/>
          <w:lang w:val="en-US"/>
        </w:rPr>
        <w:t>SCADA</w:t>
      </w:r>
      <w:r w:rsidR="0064566E" w:rsidRPr="001F1E0F">
        <w:rPr>
          <w:b/>
        </w:rPr>
        <w:t>»</w:t>
      </w:r>
      <w:r w:rsidR="00FE1521" w:rsidRPr="001F1E0F">
        <w:t xml:space="preserve"> </w:t>
      </w:r>
      <w:r w:rsidRPr="001F1E0F">
        <w:t xml:space="preserve">по </w:t>
      </w:r>
      <w:r w:rsidRPr="001F1E0F">
        <w:lastRenderedPageBreak/>
        <w:t>протоколу TCP/IP</w:t>
      </w:r>
      <w:r w:rsidR="00B20846">
        <w:t>, осуществляет их визуализацию</w:t>
      </w:r>
      <w:r w:rsidR="00FA4EFB">
        <w:t xml:space="preserve"> и</w:t>
      </w:r>
      <w:r w:rsidRPr="001F1E0F">
        <w:t xml:space="preserve"> формирует графические, текстовые</w:t>
      </w:r>
      <w:r w:rsidR="00FA4EFB">
        <w:t xml:space="preserve"> и</w:t>
      </w:r>
      <w:r w:rsidRPr="001F1E0F">
        <w:t xml:space="preserve"> звуковые сообщения:</w:t>
      </w:r>
      <w:r w:rsidR="00761079" w:rsidRPr="001F1E0F">
        <w:t xml:space="preserve"> </w:t>
      </w:r>
    </w:p>
    <w:p w14:paraId="62F7E796" w14:textId="40166DB2" w:rsidR="006931B4" w:rsidRPr="001F1E0F" w:rsidRDefault="006931B4" w:rsidP="00DB02F0">
      <w:pPr>
        <w:pStyle w:val="aff"/>
        <w:numPr>
          <w:ilvl w:val="0"/>
          <w:numId w:val="10"/>
        </w:numPr>
      </w:pPr>
      <w:r w:rsidRPr="001F1E0F">
        <w:t>о событиях, связанных с выходом значений контролируемых параметров из допустимого диапазона и со срабатыванием аварийно</w:t>
      </w:r>
      <w:r w:rsidR="00782627">
        <w:t xml:space="preserve">й и </w:t>
      </w:r>
      <w:r w:rsidRPr="001F1E0F">
        <w:t>предупредительной сигнализаци</w:t>
      </w:r>
      <w:r w:rsidR="00782627">
        <w:t>и</w:t>
      </w:r>
      <w:r w:rsidRPr="001F1E0F">
        <w:t>;</w:t>
      </w:r>
    </w:p>
    <w:p w14:paraId="5B7C5F06" w14:textId="77777777" w:rsidR="006931B4" w:rsidRPr="001F1E0F" w:rsidRDefault="006931B4" w:rsidP="00DB02F0">
      <w:pPr>
        <w:pStyle w:val="aff"/>
        <w:numPr>
          <w:ilvl w:val="0"/>
          <w:numId w:val="10"/>
        </w:numPr>
      </w:pPr>
      <w:r w:rsidRPr="001F1E0F">
        <w:t xml:space="preserve">с выдачей команд телеуправления и контролем их исполнения; </w:t>
      </w:r>
    </w:p>
    <w:p w14:paraId="4D565AD8" w14:textId="40379081" w:rsidR="006931B4" w:rsidRDefault="006931B4" w:rsidP="00DB02F0">
      <w:pPr>
        <w:pStyle w:val="aff"/>
        <w:numPr>
          <w:ilvl w:val="0"/>
          <w:numId w:val="10"/>
        </w:numPr>
      </w:pPr>
      <w:r w:rsidRPr="001F1E0F">
        <w:t>о</w:t>
      </w:r>
      <w:r w:rsidR="00782627">
        <w:t>б отказе (</w:t>
      </w:r>
      <w:r w:rsidRPr="001F1E0F">
        <w:t>пропадании</w:t>
      </w:r>
      <w:r w:rsidR="00782627">
        <w:t>)</w:t>
      </w:r>
      <w:r w:rsidRPr="001F1E0F">
        <w:t xml:space="preserve"> каналов связи. </w:t>
      </w:r>
    </w:p>
    <w:p w14:paraId="04E7FF5E" w14:textId="40F24847" w:rsidR="006931B4" w:rsidRPr="001F1E0F" w:rsidRDefault="00B20846" w:rsidP="00DB02F0">
      <w:r>
        <w:t>При этом</w:t>
      </w:r>
      <w:r w:rsidR="006655A5">
        <w:t xml:space="preserve"> программа</w:t>
      </w:r>
      <w:r>
        <w:t xml:space="preserve"> </w:t>
      </w:r>
      <w:r w:rsidR="00DC2C35" w:rsidRPr="001F1E0F">
        <w:t>«</w:t>
      </w:r>
      <w:r w:rsidR="00DC2C35" w:rsidRPr="001F1E0F">
        <w:rPr>
          <w:b/>
        </w:rPr>
        <w:t>АРМ Диспетчера»</w:t>
      </w:r>
      <w:r w:rsidR="006931B4" w:rsidRPr="001F1E0F">
        <w:t xml:space="preserve"> обеспечивает:</w:t>
      </w:r>
    </w:p>
    <w:p w14:paraId="533C6608" w14:textId="0B77559C" w:rsidR="006931B4" w:rsidRPr="001F1E0F" w:rsidRDefault="006931B4" w:rsidP="00DB02F0">
      <w:pPr>
        <w:pStyle w:val="aff"/>
        <w:numPr>
          <w:ilvl w:val="0"/>
          <w:numId w:val="11"/>
        </w:numPr>
      </w:pPr>
      <w:r w:rsidRPr="001F1E0F">
        <w:t>навигацию пользователя по мнемосхеме сети, быстрый поиск объектов электрической сети</w:t>
      </w:r>
      <w:r w:rsidR="00B20846">
        <w:t xml:space="preserve"> и соответствующих им данных реального времени</w:t>
      </w:r>
      <w:r w:rsidRPr="001F1E0F">
        <w:t xml:space="preserve"> на мнемосхеме</w:t>
      </w:r>
      <w:r w:rsidR="00B20846">
        <w:t xml:space="preserve"> сети и мнемосхемах объектов сети</w:t>
      </w:r>
      <w:r w:rsidRPr="001F1E0F">
        <w:t xml:space="preserve">; </w:t>
      </w:r>
    </w:p>
    <w:p w14:paraId="5A9DC1B0" w14:textId="2511312A" w:rsidR="00B20846" w:rsidRDefault="006931B4" w:rsidP="00DB02F0">
      <w:pPr>
        <w:pStyle w:val="aff"/>
        <w:numPr>
          <w:ilvl w:val="0"/>
          <w:numId w:val="11"/>
        </w:numPr>
      </w:pPr>
      <w:r w:rsidRPr="001F1E0F">
        <w:t>выдачу команд телеуправления,</w:t>
      </w:r>
      <w:r w:rsidR="00B20846">
        <w:t xml:space="preserve"> ручной ввод значений ТС и ТИ, установку плакатов и диспетчерских пометок;</w:t>
      </w:r>
    </w:p>
    <w:p w14:paraId="6D112567" w14:textId="6CBF7AC5" w:rsidR="009E2337" w:rsidRPr="001F1E0F" w:rsidRDefault="00B20846" w:rsidP="00DB02F0">
      <w:pPr>
        <w:pStyle w:val="aff"/>
        <w:numPr>
          <w:ilvl w:val="0"/>
          <w:numId w:val="11"/>
        </w:numPr>
      </w:pPr>
      <w:r>
        <w:t xml:space="preserve">представление </w:t>
      </w:r>
      <w:r w:rsidR="006931B4" w:rsidRPr="001F1E0F">
        <w:t>паспортных данных по оборудованию</w:t>
      </w:r>
      <w:r>
        <w:t xml:space="preserve"> по запросам пользователя</w:t>
      </w:r>
      <w:r w:rsidR="006931B4" w:rsidRPr="001F1E0F">
        <w:t xml:space="preserve">; </w:t>
      </w:r>
    </w:p>
    <w:p w14:paraId="4F23132D" w14:textId="319B5255" w:rsidR="006931B4" w:rsidRDefault="006931B4" w:rsidP="00DB02F0">
      <w:pPr>
        <w:pStyle w:val="aff"/>
        <w:numPr>
          <w:ilvl w:val="0"/>
          <w:numId w:val="11"/>
        </w:numPr>
      </w:pPr>
      <w:r w:rsidRPr="001F1E0F">
        <w:t>вывод на печать экранных графических форм, нормативной и справочной информации.</w:t>
      </w:r>
    </w:p>
    <w:p w14:paraId="0FA39020" w14:textId="6EC81525" w:rsidR="006931B4" w:rsidRPr="001F1E0F" w:rsidRDefault="00DC2C35" w:rsidP="00DB02F0">
      <w:r w:rsidRPr="001F1E0F">
        <w:t>«</w:t>
      </w:r>
      <w:r w:rsidRPr="001F1E0F">
        <w:rPr>
          <w:b/>
        </w:rPr>
        <w:t>АРМ Диспетчера»</w:t>
      </w:r>
      <w:r w:rsidR="00D54B97" w:rsidRPr="001F1E0F">
        <w:t xml:space="preserve"> </w:t>
      </w:r>
      <w:r w:rsidR="006931B4" w:rsidRPr="001F1E0F">
        <w:t>представляет собой программу, состоящую из набора компонент</w:t>
      </w:r>
      <w:r w:rsidR="00BC5EAF">
        <w:t>ов: исполняемых файлов</w:t>
      </w:r>
      <w:r w:rsidR="006931B4" w:rsidRPr="001F1E0F">
        <w:t xml:space="preserve">, конфигурационных файлов и баз данных.  </w:t>
      </w:r>
    </w:p>
    <w:p w14:paraId="687551D4" w14:textId="77777777" w:rsidR="00590FD4" w:rsidRPr="001F1E0F" w:rsidRDefault="00590FD4" w:rsidP="00DB02F0">
      <w:pPr>
        <w:pStyle w:val="affb"/>
        <w:rPr>
          <w:rFonts w:cs="Times New Roman"/>
        </w:rPr>
      </w:pPr>
    </w:p>
    <w:p w14:paraId="0AA7F1F8" w14:textId="206457C1" w:rsidR="007C2B9D" w:rsidRPr="008355F8" w:rsidRDefault="007C2B9D" w:rsidP="00DB02F0">
      <w:pPr>
        <w:pStyle w:val="2"/>
        <w:spacing w:before="0" w:after="0"/>
      </w:pPr>
      <w:bookmarkStart w:id="17" w:name="_Toc122424125"/>
      <w:bookmarkStart w:id="18" w:name="_Toc122424126"/>
      <w:bookmarkStart w:id="19" w:name="_Toc126054382"/>
      <w:bookmarkStart w:id="20" w:name="_Toc126055486"/>
      <w:bookmarkStart w:id="21" w:name="_Ref388859861"/>
      <w:bookmarkStart w:id="22" w:name="_Toc102041202"/>
      <w:bookmarkStart w:id="23" w:name="_Toc114562575"/>
      <w:bookmarkStart w:id="24" w:name="_Toc126828308"/>
      <w:bookmarkStart w:id="25" w:name="_Toc195789720"/>
      <w:bookmarkEnd w:id="17"/>
      <w:bookmarkEnd w:id="18"/>
      <w:bookmarkEnd w:id="19"/>
      <w:bookmarkEnd w:id="20"/>
      <w:r w:rsidRPr="008355F8">
        <w:t>Требования к аппаратно-системному о</w:t>
      </w:r>
      <w:r w:rsidR="00DB449E" w:rsidRPr="008355F8">
        <w:t>беспечению</w:t>
      </w:r>
      <w:bookmarkEnd w:id="21"/>
      <w:bookmarkEnd w:id="22"/>
      <w:bookmarkEnd w:id="23"/>
      <w:bookmarkEnd w:id="24"/>
      <w:bookmarkEnd w:id="25"/>
    </w:p>
    <w:p w14:paraId="0C01FFD9" w14:textId="77777777" w:rsidR="00FD77BE" w:rsidRPr="008355F8" w:rsidRDefault="00FD77BE" w:rsidP="00DB02F0">
      <w:pPr>
        <w:pStyle w:val="af9"/>
        <w:keepNext/>
        <w:spacing w:before="0"/>
        <w:ind w:firstLine="0"/>
      </w:pPr>
      <w:bookmarkStart w:id="26" w:name="_Ref356912008"/>
    </w:p>
    <w:p w14:paraId="3726896D" w14:textId="65B3EA1C" w:rsidR="005E338F" w:rsidRDefault="00B20846" w:rsidP="00DB02F0">
      <w:pPr>
        <w:pStyle w:val="affb"/>
        <w:rPr>
          <w:rFonts w:cs="Times New Roman"/>
        </w:rPr>
      </w:pPr>
      <w:r>
        <w:rPr>
          <w:rFonts w:cs="Times New Roman"/>
        </w:rPr>
        <w:t xml:space="preserve">Программа </w:t>
      </w:r>
      <w:r w:rsidR="00DC2C35" w:rsidRPr="008355F8">
        <w:rPr>
          <w:rFonts w:cs="Times New Roman"/>
        </w:rPr>
        <w:t>«</w:t>
      </w:r>
      <w:r w:rsidR="00DC2C35">
        <w:rPr>
          <w:rFonts w:cs="Times New Roman"/>
          <w:b/>
        </w:rPr>
        <w:t>АРМ Диспетчера</w:t>
      </w:r>
      <w:r w:rsidR="00DC2C35" w:rsidRPr="008355F8">
        <w:rPr>
          <w:rFonts w:cs="Times New Roman"/>
          <w:b/>
        </w:rPr>
        <w:t>»</w:t>
      </w:r>
      <w:r w:rsidR="005E338F" w:rsidRPr="008355F8">
        <w:rPr>
          <w:rFonts w:cs="Times New Roman"/>
        </w:rPr>
        <w:t xml:space="preserve"> предназначен</w:t>
      </w:r>
      <w:r>
        <w:rPr>
          <w:rFonts w:cs="Times New Roman"/>
        </w:rPr>
        <w:t>а</w:t>
      </w:r>
      <w:r w:rsidR="005E338F" w:rsidRPr="008355F8">
        <w:rPr>
          <w:rFonts w:cs="Times New Roman"/>
        </w:rPr>
        <w:t xml:space="preserve"> для круглосуточной работы в режиме реального времени.</w:t>
      </w:r>
    </w:p>
    <w:p w14:paraId="6F2E981D" w14:textId="77777777" w:rsidR="00C31DAA" w:rsidRDefault="00C31DAA" w:rsidP="00DB02F0">
      <w:pPr>
        <w:pStyle w:val="affb"/>
        <w:rPr>
          <w:rFonts w:cs="Times New Roman"/>
        </w:rPr>
      </w:pPr>
    </w:p>
    <w:p w14:paraId="67FA7B6D" w14:textId="7122A0C5" w:rsidR="007C2B9D" w:rsidRPr="008355F8" w:rsidRDefault="007C2B9D" w:rsidP="00DB02F0">
      <w:pPr>
        <w:pStyle w:val="af9"/>
        <w:keepNext/>
        <w:spacing w:before="0"/>
        <w:ind w:firstLine="0"/>
      </w:pPr>
      <w:r w:rsidRPr="008355F8">
        <w:t xml:space="preserve">Таблица </w:t>
      </w:r>
      <w:r w:rsidR="009B3C8D">
        <w:rPr>
          <w:noProof/>
        </w:rPr>
        <w:fldChar w:fldCharType="begin"/>
      </w:r>
      <w:r w:rsidR="009B3C8D">
        <w:rPr>
          <w:noProof/>
        </w:rPr>
        <w:instrText xml:space="preserve"> STYLEREF 1 \s </w:instrText>
      </w:r>
      <w:r w:rsidR="009B3C8D">
        <w:rPr>
          <w:noProof/>
        </w:rPr>
        <w:fldChar w:fldCharType="separate"/>
      </w:r>
      <w:r w:rsidR="00CC1F16">
        <w:rPr>
          <w:noProof/>
        </w:rPr>
        <w:t>1</w:t>
      </w:r>
      <w:r w:rsidR="009B3C8D">
        <w:rPr>
          <w:noProof/>
        </w:rPr>
        <w:fldChar w:fldCharType="end"/>
      </w:r>
      <w:r w:rsidR="00E6011E">
        <w:t>.</w:t>
      </w:r>
      <w:r w:rsidR="009B3C8D">
        <w:rPr>
          <w:noProof/>
        </w:rPr>
        <w:fldChar w:fldCharType="begin"/>
      </w:r>
      <w:r w:rsidR="009B3C8D">
        <w:rPr>
          <w:noProof/>
        </w:rPr>
        <w:instrText xml:space="preserve"> SEQ Таблица \* ARABIC \s 1 </w:instrText>
      </w:r>
      <w:r w:rsidR="009B3C8D">
        <w:rPr>
          <w:noProof/>
        </w:rPr>
        <w:fldChar w:fldCharType="separate"/>
      </w:r>
      <w:r w:rsidR="00CC1F16">
        <w:rPr>
          <w:noProof/>
        </w:rPr>
        <w:t>1</w:t>
      </w:r>
      <w:r w:rsidR="009B3C8D">
        <w:rPr>
          <w:noProof/>
        </w:rPr>
        <w:fldChar w:fldCharType="end"/>
      </w:r>
      <w:r w:rsidR="00C83CF3" w:rsidRPr="008355F8">
        <w:t xml:space="preserve"> -</w:t>
      </w:r>
      <w:r w:rsidRPr="008355F8">
        <w:t xml:space="preserve"> </w:t>
      </w:r>
      <w:r w:rsidR="00576418" w:rsidRPr="008355F8">
        <w:t>Т</w:t>
      </w:r>
      <w:r w:rsidRPr="008355F8">
        <w:t xml:space="preserve">ребования </w:t>
      </w:r>
      <w:r w:rsidR="00311027" w:rsidRPr="008355F8">
        <w:t>к аппаратно</w:t>
      </w:r>
      <w:r w:rsidR="006655A5">
        <w:t>му</w:t>
      </w:r>
      <w:r w:rsidR="00311027" w:rsidRPr="008355F8">
        <w:t xml:space="preserve"> обеспечению </w:t>
      </w:r>
    </w:p>
    <w:tbl>
      <w:tblPr>
        <w:tblpPr w:leftFromText="180" w:rightFromText="180" w:vertAnchor="text" w:tblpX="90" w:tblpY="1"/>
        <w:tblOverlap w:val="never"/>
        <w:tblW w:w="826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2"/>
        <w:gridCol w:w="700"/>
        <w:gridCol w:w="3119"/>
        <w:gridCol w:w="4438"/>
      </w:tblGrid>
      <w:tr w:rsidR="008B5D0D" w:rsidRPr="008355F8" w14:paraId="2ADEA82E" w14:textId="77777777" w:rsidTr="00426569">
        <w:trPr>
          <w:trHeight w:val="593"/>
          <w:tblHeader/>
        </w:trPr>
        <w:tc>
          <w:tcPr>
            <w:tcW w:w="712" w:type="dxa"/>
            <w:gridSpan w:val="2"/>
            <w:shd w:val="clear" w:color="auto" w:fill="auto"/>
            <w:tcMar>
              <w:left w:w="93" w:type="dxa"/>
            </w:tcMar>
            <w:vAlign w:val="center"/>
          </w:tcPr>
          <w:p w14:paraId="1CCA3676" w14:textId="77777777" w:rsidR="008B5D0D" w:rsidRPr="00DB2845" w:rsidRDefault="008B5D0D" w:rsidP="00DB02F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b/>
              </w:rPr>
            </w:pPr>
            <w:r w:rsidRPr="00DB2845">
              <w:rPr>
                <w:b/>
              </w:rPr>
              <w:t>№ п/п</w:t>
            </w:r>
          </w:p>
        </w:tc>
        <w:tc>
          <w:tcPr>
            <w:tcW w:w="3119" w:type="dxa"/>
            <w:shd w:val="clear" w:color="auto" w:fill="auto"/>
            <w:tcMar>
              <w:left w:w="93" w:type="dxa"/>
            </w:tcMar>
            <w:vAlign w:val="center"/>
          </w:tcPr>
          <w:p w14:paraId="14980DE8" w14:textId="77777777" w:rsidR="008B5D0D" w:rsidRPr="00DB2845" w:rsidRDefault="008B5D0D" w:rsidP="00DB02F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b/>
              </w:rPr>
            </w:pPr>
            <w:r w:rsidRPr="00DB2845">
              <w:rPr>
                <w:b/>
              </w:rPr>
              <w:t>Параметр</w:t>
            </w:r>
          </w:p>
        </w:tc>
        <w:tc>
          <w:tcPr>
            <w:tcW w:w="4438" w:type="dxa"/>
            <w:shd w:val="clear" w:color="auto" w:fill="auto"/>
            <w:tcMar>
              <w:left w:w="93" w:type="dxa"/>
            </w:tcMar>
            <w:vAlign w:val="center"/>
          </w:tcPr>
          <w:p w14:paraId="285A4A3C" w14:textId="77777777" w:rsidR="008B5D0D" w:rsidRPr="00DB2845" w:rsidRDefault="008B5D0D" w:rsidP="00DB02F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b/>
              </w:rPr>
            </w:pPr>
            <w:r w:rsidRPr="00DB2845">
              <w:rPr>
                <w:b/>
              </w:rPr>
              <w:t>Значение</w:t>
            </w:r>
          </w:p>
        </w:tc>
      </w:tr>
      <w:tr w:rsidR="0020436B" w:rsidRPr="008355F8" w14:paraId="2233B52E" w14:textId="77777777" w:rsidTr="00426569">
        <w:tblPrEx>
          <w:tbl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  <w:insideH w:val="single" w:sz="8" w:space="0" w:color="000000"/>
            <w:insideV w:val="single" w:sz="8" w:space="0" w:color="000000"/>
          </w:tblBorders>
          <w:tblLook w:val="0600" w:firstRow="0" w:lastRow="0" w:firstColumn="0" w:lastColumn="0" w:noHBand="1" w:noVBand="1"/>
        </w:tblPrEx>
        <w:trPr>
          <w:gridBefore w:val="1"/>
          <w:wBefore w:w="12" w:type="dxa"/>
          <w:trHeight w:val="721"/>
        </w:trPr>
        <w:tc>
          <w:tcPr>
            <w:tcW w:w="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E6B205" w14:textId="77777777" w:rsidR="0020436B" w:rsidRPr="008355F8" w:rsidRDefault="0020436B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</w:pPr>
            <w:r w:rsidRPr="008355F8">
              <w:t>1.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484455" w14:textId="7E01AA32" w:rsidR="0020436B" w:rsidRPr="008355F8" w:rsidRDefault="0020436B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</w:pPr>
            <w:r w:rsidRPr="00983983">
              <w:t>Процессор</w:t>
            </w:r>
          </w:p>
        </w:tc>
        <w:tc>
          <w:tcPr>
            <w:tcW w:w="4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7BB08" w14:textId="16C88B31" w:rsidR="0020436B" w:rsidRPr="00983983" w:rsidRDefault="0020436B" w:rsidP="00DB02F0">
            <w:pPr>
              <w:ind w:firstLine="0"/>
            </w:pPr>
            <w:r w:rsidRPr="00983983">
              <w:t>Тактовая частота</w:t>
            </w:r>
            <w:r w:rsidRPr="003277BA">
              <w:t xml:space="preserve"> </w:t>
            </w:r>
            <w:r>
              <w:t>процессора</w:t>
            </w:r>
            <w:r w:rsidRPr="00983983">
              <w:t xml:space="preserve"> – не менее </w:t>
            </w:r>
            <w:r w:rsidR="00B20846">
              <w:t>2,5</w:t>
            </w:r>
            <w:r w:rsidRPr="00983983">
              <w:t xml:space="preserve"> ГГц;</w:t>
            </w:r>
          </w:p>
          <w:p w14:paraId="48989FB5" w14:textId="787F24BA" w:rsidR="0020436B" w:rsidRPr="008355F8" w:rsidRDefault="0020436B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</w:pPr>
            <w:r w:rsidRPr="00983983">
              <w:t xml:space="preserve">Число </w:t>
            </w:r>
            <w:r>
              <w:t>ядер – 8</w:t>
            </w:r>
            <w:r w:rsidRPr="00983983">
              <w:t xml:space="preserve"> и более</w:t>
            </w:r>
          </w:p>
        </w:tc>
      </w:tr>
      <w:tr w:rsidR="0020436B" w:rsidRPr="008355F8" w14:paraId="60C35382" w14:textId="77777777" w:rsidTr="00426569">
        <w:tblPrEx>
          <w:tbl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  <w:insideH w:val="single" w:sz="8" w:space="0" w:color="000000"/>
            <w:insideV w:val="single" w:sz="8" w:space="0" w:color="000000"/>
          </w:tblBorders>
          <w:tblLook w:val="0600" w:firstRow="0" w:lastRow="0" w:firstColumn="0" w:lastColumn="0" w:noHBand="1" w:noVBand="1"/>
        </w:tblPrEx>
        <w:trPr>
          <w:gridBefore w:val="1"/>
          <w:wBefore w:w="12" w:type="dxa"/>
        </w:trPr>
        <w:tc>
          <w:tcPr>
            <w:tcW w:w="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A68B3" w14:textId="77777777" w:rsidR="0020436B" w:rsidRPr="008355F8" w:rsidRDefault="0020436B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</w:pPr>
            <w:r w:rsidRPr="008355F8">
              <w:t>2.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F5D56" w14:textId="605F3AD9" w:rsidR="0020436B" w:rsidRPr="008355F8" w:rsidRDefault="0020436B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</w:pPr>
            <w:r w:rsidRPr="00983983">
              <w:t>Оперативная память</w:t>
            </w:r>
          </w:p>
        </w:tc>
        <w:tc>
          <w:tcPr>
            <w:tcW w:w="4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CA2ED" w14:textId="7534E7C4" w:rsidR="0020436B" w:rsidRPr="008355F8" w:rsidRDefault="0020436B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</w:pPr>
            <w:r>
              <w:t>Объем ОЗУ – 32</w:t>
            </w:r>
            <w:r w:rsidRPr="00983983">
              <w:t xml:space="preserve"> Гб и более</w:t>
            </w:r>
          </w:p>
        </w:tc>
      </w:tr>
      <w:tr w:rsidR="0020436B" w:rsidRPr="008355F8" w14:paraId="2BB871A1" w14:textId="77777777" w:rsidTr="00426569">
        <w:tblPrEx>
          <w:tbl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  <w:insideH w:val="single" w:sz="8" w:space="0" w:color="000000"/>
            <w:insideV w:val="single" w:sz="8" w:space="0" w:color="000000"/>
          </w:tblBorders>
          <w:tblLook w:val="0600" w:firstRow="0" w:lastRow="0" w:firstColumn="0" w:lastColumn="0" w:noHBand="1" w:noVBand="1"/>
        </w:tblPrEx>
        <w:trPr>
          <w:gridBefore w:val="1"/>
          <w:wBefore w:w="12" w:type="dxa"/>
          <w:trHeight w:val="32"/>
        </w:trPr>
        <w:tc>
          <w:tcPr>
            <w:tcW w:w="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79458" w14:textId="77777777" w:rsidR="0020436B" w:rsidRPr="008355F8" w:rsidRDefault="0020436B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</w:pPr>
            <w:r w:rsidRPr="008355F8">
              <w:t>3.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2BFF2" w14:textId="2FC3BF92" w:rsidR="0020436B" w:rsidRPr="008355F8" w:rsidRDefault="0020436B" w:rsidP="00DB02F0">
            <w:pPr>
              <w:widowControl w:val="0"/>
              <w:ind w:firstLine="0"/>
            </w:pPr>
            <w:r w:rsidRPr="00983983">
              <w:t>Объем жесткого диска</w:t>
            </w:r>
          </w:p>
        </w:tc>
        <w:tc>
          <w:tcPr>
            <w:tcW w:w="4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A87CC" w14:textId="206A5CF6" w:rsidR="0020436B" w:rsidRPr="008355F8" w:rsidRDefault="0020436B" w:rsidP="00DB02F0">
            <w:pPr>
              <w:widowControl w:val="0"/>
              <w:ind w:firstLine="0"/>
            </w:pPr>
            <w:r>
              <w:t>От 4</w:t>
            </w:r>
            <w:r w:rsidRPr="00983983">
              <w:t xml:space="preserve"> Тб (два диска)</w:t>
            </w:r>
          </w:p>
        </w:tc>
      </w:tr>
      <w:tr w:rsidR="0020436B" w:rsidRPr="008355F8" w14:paraId="098BFB94" w14:textId="77777777" w:rsidTr="00426569">
        <w:tblPrEx>
          <w:tbl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  <w:insideH w:val="single" w:sz="8" w:space="0" w:color="000000"/>
            <w:insideV w:val="single" w:sz="8" w:space="0" w:color="000000"/>
          </w:tblBorders>
          <w:tblLook w:val="0600" w:firstRow="0" w:lastRow="0" w:firstColumn="0" w:lastColumn="0" w:noHBand="1" w:noVBand="1"/>
        </w:tblPrEx>
        <w:trPr>
          <w:gridBefore w:val="1"/>
          <w:wBefore w:w="12" w:type="dxa"/>
          <w:trHeight w:val="36"/>
        </w:trPr>
        <w:tc>
          <w:tcPr>
            <w:tcW w:w="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9CB03" w14:textId="3B984378" w:rsidR="0020436B" w:rsidRPr="008355F8" w:rsidRDefault="0020436B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</w:pPr>
            <w:r>
              <w:t>4</w:t>
            </w:r>
            <w:r w:rsidRPr="008355F8">
              <w:t>.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DF6CC" w14:textId="76E28648" w:rsidR="0020436B" w:rsidRPr="008355F8" w:rsidRDefault="0020436B" w:rsidP="00DB02F0">
            <w:pPr>
              <w:widowControl w:val="0"/>
              <w:ind w:firstLine="0"/>
            </w:pPr>
            <w:r w:rsidRPr="00983983">
              <w:t>Количество портов Ethernet</w:t>
            </w:r>
          </w:p>
        </w:tc>
        <w:tc>
          <w:tcPr>
            <w:tcW w:w="4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1DF9B" w14:textId="088FDE3D" w:rsidR="0020436B" w:rsidRPr="008355F8" w:rsidRDefault="0020436B" w:rsidP="00DB02F0">
            <w:pPr>
              <w:widowControl w:val="0"/>
              <w:ind w:firstLine="0"/>
            </w:pPr>
            <w:r w:rsidRPr="00983983">
              <w:t>2</w:t>
            </w:r>
          </w:p>
        </w:tc>
      </w:tr>
      <w:tr w:rsidR="006655A5" w:rsidRPr="008355F8" w14:paraId="3F8D6BC8" w14:textId="77777777" w:rsidTr="00426569">
        <w:tblPrEx>
          <w:tbl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  <w:insideH w:val="single" w:sz="8" w:space="0" w:color="000000"/>
            <w:insideV w:val="single" w:sz="8" w:space="0" w:color="000000"/>
          </w:tblBorders>
          <w:tblLook w:val="0600" w:firstRow="0" w:lastRow="0" w:firstColumn="0" w:lastColumn="0" w:noHBand="1" w:noVBand="1"/>
        </w:tblPrEx>
        <w:trPr>
          <w:gridBefore w:val="1"/>
          <w:wBefore w:w="12" w:type="dxa"/>
          <w:trHeight w:val="36"/>
        </w:trPr>
        <w:tc>
          <w:tcPr>
            <w:tcW w:w="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48894" w14:textId="2F6CA057" w:rsidR="006655A5" w:rsidRDefault="006655A5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</w:pPr>
            <w:r>
              <w:t>5.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8577A" w14:textId="14FAF3A1" w:rsidR="006655A5" w:rsidRPr="00983983" w:rsidRDefault="006655A5" w:rsidP="00DB02F0">
            <w:pPr>
              <w:widowControl w:val="0"/>
              <w:ind w:hanging="10"/>
            </w:pPr>
            <w:r>
              <w:t>Графический адаптер</w:t>
            </w:r>
          </w:p>
        </w:tc>
        <w:tc>
          <w:tcPr>
            <w:tcW w:w="4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0C89F" w14:textId="77777777" w:rsidR="006655A5" w:rsidRPr="00983983" w:rsidRDefault="006655A5" w:rsidP="00DB02F0">
            <w:pPr>
              <w:widowControl w:val="0"/>
              <w:ind w:firstLine="0"/>
            </w:pPr>
          </w:p>
        </w:tc>
      </w:tr>
    </w:tbl>
    <w:p w14:paraId="7945E659" w14:textId="6608223E" w:rsidR="00265826" w:rsidRDefault="006655A5" w:rsidP="00DB02F0">
      <w:pPr>
        <w:ind w:firstLine="0"/>
      </w:pPr>
      <w:r>
        <w:br w:type="textWrapping" w:clear="all"/>
      </w:r>
    </w:p>
    <w:p w14:paraId="77465DF9" w14:textId="77777777" w:rsidR="00D17724" w:rsidRDefault="00D17724" w:rsidP="00DB02F0">
      <w:pPr>
        <w:ind w:firstLine="0"/>
      </w:pPr>
    </w:p>
    <w:p w14:paraId="618FFFE2" w14:textId="77777777" w:rsidR="00D17724" w:rsidRDefault="00D17724" w:rsidP="00DB02F0">
      <w:pPr>
        <w:ind w:firstLine="0"/>
      </w:pPr>
    </w:p>
    <w:p w14:paraId="6C5866A1" w14:textId="77777777" w:rsidR="00D17724" w:rsidRDefault="00D17724" w:rsidP="00DB02F0">
      <w:pPr>
        <w:ind w:firstLine="0"/>
      </w:pPr>
    </w:p>
    <w:p w14:paraId="16660D0D" w14:textId="77777777" w:rsidR="00D17724" w:rsidRDefault="00D17724" w:rsidP="00DB02F0">
      <w:pPr>
        <w:ind w:firstLine="0"/>
      </w:pPr>
    </w:p>
    <w:p w14:paraId="640F6830" w14:textId="77777777" w:rsidR="00D17724" w:rsidRDefault="00D17724" w:rsidP="00DB02F0">
      <w:pPr>
        <w:ind w:firstLine="0"/>
      </w:pPr>
    </w:p>
    <w:p w14:paraId="5717AA1A" w14:textId="040F0B0F" w:rsidR="007C2B9D" w:rsidRPr="008355F8" w:rsidRDefault="007C2B9D" w:rsidP="00DB02F0">
      <w:pPr>
        <w:ind w:firstLine="0"/>
      </w:pPr>
      <w:r w:rsidRPr="008355F8">
        <w:lastRenderedPageBreak/>
        <w:t xml:space="preserve">Таблица </w:t>
      </w:r>
      <w:bookmarkStart w:id="27" w:name="Таблица3"/>
      <w:r w:rsidR="00E6011E">
        <w:fldChar w:fldCharType="begin"/>
      </w:r>
      <w:r w:rsidR="00E6011E">
        <w:instrText xml:space="preserve"> STYLEREF 1 \s </w:instrText>
      </w:r>
      <w:r w:rsidR="00E6011E">
        <w:fldChar w:fldCharType="separate"/>
      </w:r>
      <w:r w:rsidR="00CC1F16">
        <w:rPr>
          <w:noProof/>
        </w:rPr>
        <w:t>1</w:t>
      </w:r>
      <w:r w:rsidR="00E6011E">
        <w:fldChar w:fldCharType="end"/>
      </w:r>
      <w:r w:rsidR="00E6011E">
        <w:t>.</w:t>
      </w:r>
      <w:r w:rsidR="009B3C8D">
        <w:rPr>
          <w:noProof/>
        </w:rPr>
        <w:fldChar w:fldCharType="begin"/>
      </w:r>
      <w:r w:rsidR="009B3C8D">
        <w:rPr>
          <w:noProof/>
        </w:rPr>
        <w:instrText xml:space="preserve"> SEQ Таблица \* ARABIC \s 1 </w:instrText>
      </w:r>
      <w:r w:rsidR="009B3C8D">
        <w:rPr>
          <w:noProof/>
        </w:rPr>
        <w:fldChar w:fldCharType="separate"/>
      </w:r>
      <w:r w:rsidR="00CC1F16">
        <w:rPr>
          <w:noProof/>
        </w:rPr>
        <w:t>2</w:t>
      </w:r>
      <w:r w:rsidR="009B3C8D">
        <w:rPr>
          <w:noProof/>
        </w:rPr>
        <w:fldChar w:fldCharType="end"/>
      </w:r>
      <w:bookmarkEnd w:id="27"/>
      <w:r w:rsidR="00C83CF3" w:rsidRPr="008355F8">
        <w:t xml:space="preserve"> -</w:t>
      </w:r>
      <w:r w:rsidRPr="008355F8">
        <w:t xml:space="preserve"> Требования к </w:t>
      </w:r>
      <w:r w:rsidR="008B5D0D" w:rsidRPr="008355F8">
        <w:t>программному</w:t>
      </w:r>
      <w:r w:rsidRPr="008355F8">
        <w:t xml:space="preserve"> обеспечению</w:t>
      </w:r>
    </w:p>
    <w:tbl>
      <w:tblPr>
        <w:tblW w:w="8269" w:type="dxa"/>
        <w:tblInd w:w="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12"/>
        <w:gridCol w:w="700"/>
        <w:gridCol w:w="3119"/>
        <w:gridCol w:w="4438"/>
      </w:tblGrid>
      <w:tr w:rsidR="008B5D0D" w:rsidRPr="008355F8" w14:paraId="24C5FEF4" w14:textId="77777777" w:rsidTr="00426569">
        <w:trPr>
          <w:trHeight w:val="412"/>
          <w:tblHeader/>
        </w:trPr>
        <w:tc>
          <w:tcPr>
            <w:tcW w:w="712" w:type="dxa"/>
            <w:gridSpan w:val="2"/>
            <w:shd w:val="clear" w:color="auto" w:fill="auto"/>
            <w:tcMar>
              <w:left w:w="93" w:type="dxa"/>
            </w:tcMar>
            <w:vAlign w:val="center"/>
          </w:tcPr>
          <w:p w14:paraId="4996466E" w14:textId="77777777" w:rsidR="008B5D0D" w:rsidRPr="008355F8" w:rsidRDefault="008B5D0D" w:rsidP="00DB02F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b/>
              </w:rPr>
            </w:pPr>
            <w:r w:rsidRPr="008355F8">
              <w:rPr>
                <w:b/>
              </w:rPr>
              <w:t>№ п/п</w:t>
            </w:r>
          </w:p>
        </w:tc>
        <w:tc>
          <w:tcPr>
            <w:tcW w:w="3119" w:type="dxa"/>
            <w:shd w:val="clear" w:color="auto" w:fill="auto"/>
            <w:tcMar>
              <w:left w:w="93" w:type="dxa"/>
            </w:tcMar>
            <w:vAlign w:val="center"/>
          </w:tcPr>
          <w:p w14:paraId="2518BACF" w14:textId="77777777" w:rsidR="008B5D0D" w:rsidRPr="008355F8" w:rsidRDefault="008B5D0D" w:rsidP="00DB02F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b/>
              </w:rPr>
            </w:pPr>
            <w:r w:rsidRPr="008355F8">
              <w:rPr>
                <w:b/>
              </w:rPr>
              <w:t>Параметр</w:t>
            </w:r>
          </w:p>
        </w:tc>
        <w:tc>
          <w:tcPr>
            <w:tcW w:w="4438" w:type="dxa"/>
            <w:shd w:val="clear" w:color="auto" w:fill="auto"/>
            <w:tcMar>
              <w:left w:w="93" w:type="dxa"/>
            </w:tcMar>
            <w:vAlign w:val="center"/>
          </w:tcPr>
          <w:p w14:paraId="40C370AA" w14:textId="77777777" w:rsidR="008B5D0D" w:rsidRPr="008355F8" w:rsidRDefault="008B5D0D" w:rsidP="00DB02F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  <w:rPr>
                <w:b/>
              </w:rPr>
            </w:pPr>
            <w:r w:rsidRPr="008355F8">
              <w:rPr>
                <w:b/>
              </w:rPr>
              <w:t>Значение</w:t>
            </w:r>
          </w:p>
        </w:tc>
      </w:tr>
      <w:tr w:rsidR="009057F1" w:rsidRPr="008355F8" w14:paraId="4E1BA4BB" w14:textId="77777777" w:rsidTr="00426569">
        <w:tblPrEx>
          <w:tbl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  <w:insideH w:val="single" w:sz="8" w:space="0" w:color="000000"/>
            <w:insideV w:val="single" w:sz="8" w:space="0" w:color="000000"/>
          </w:tblBorders>
          <w:tblLook w:val="0600" w:firstRow="0" w:lastRow="0" w:firstColumn="0" w:lastColumn="0" w:noHBand="1" w:noVBand="1"/>
        </w:tblPrEx>
        <w:trPr>
          <w:gridBefore w:val="1"/>
          <w:wBefore w:w="12" w:type="dxa"/>
          <w:trHeight w:val="26"/>
        </w:trPr>
        <w:tc>
          <w:tcPr>
            <w:tcW w:w="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29E45" w14:textId="77777777" w:rsidR="009057F1" w:rsidRPr="008355F8" w:rsidRDefault="009057F1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</w:pPr>
            <w:r w:rsidRPr="008355F8">
              <w:t>1.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EAFC8" w14:textId="43A39D50" w:rsidR="009057F1" w:rsidRPr="008355F8" w:rsidRDefault="009057F1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</w:pPr>
            <w:r w:rsidRPr="00983983">
              <w:t>Операционная система</w:t>
            </w:r>
          </w:p>
        </w:tc>
        <w:tc>
          <w:tcPr>
            <w:tcW w:w="4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A6905" w14:textId="2374E443" w:rsidR="009057F1" w:rsidRPr="00B20846" w:rsidRDefault="009057F1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</w:pPr>
            <w:r w:rsidRPr="00983983">
              <w:rPr>
                <w:lang w:val="en-US"/>
              </w:rPr>
              <w:t>Astra</w:t>
            </w:r>
            <w:r w:rsidRPr="00B20846">
              <w:t xml:space="preserve"> </w:t>
            </w:r>
            <w:r w:rsidRPr="00983983">
              <w:rPr>
                <w:lang w:val="en-US"/>
              </w:rPr>
              <w:t>Linux</w:t>
            </w:r>
            <w:r w:rsidR="00B20846">
              <w:t>, версия 1.7 и выше</w:t>
            </w:r>
          </w:p>
        </w:tc>
      </w:tr>
      <w:tr w:rsidR="009057F1" w:rsidRPr="008355F8" w14:paraId="024D7830" w14:textId="77777777" w:rsidTr="00426569">
        <w:tblPrEx>
          <w:tbl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  <w:insideH w:val="single" w:sz="8" w:space="0" w:color="000000"/>
            <w:insideV w:val="single" w:sz="8" w:space="0" w:color="000000"/>
          </w:tblBorders>
          <w:tblLook w:val="0600" w:firstRow="0" w:lastRow="0" w:firstColumn="0" w:lastColumn="0" w:noHBand="1" w:noVBand="1"/>
        </w:tblPrEx>
        <w:trPr>
          <w:gridBefore w:val="1"/>
          <w:wBefore w:w="12" w:type="dxa"/>
          <w:trHeight w:val="360"/>
        </w:trPr>
        <w:tc>
          <w:tcPr>
            <w:tcW w:w="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B7174" w14:textId="77777777" w:rsidR="009057F1" w:rsidRPr="008355F8" w:rsidRDefault="009057F1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  <w:jc w:val="center"/>
            </w:pPr>
            <w:r w:rsidRPr="008355F8">
              <w:t>2.</w:t>
            </w:r>
          </w:p>
        </w:tc>
        <w:tc>
          <w:tcPr>
            <w:tcW w:w="311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C289D" w14:textId="287C1E81" w:rsidR="009057F1" w:rsidRPr="008355F8" w:rsidRDefault="009057F1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</w:pPr>
            <w:r w:rsidRPr="00983983">
              <w:t>СУБД</w:t>
            </w:r>
          </w:p>
        </w:tc>
        <w:tc>
          <w:tcPr>
            <w:tcW w:w="443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ECEBA" w14:textId="1E5C4C70" w:rsidR="009057F1" w:rsidRPr="008355F8" w:rsidRDefault="009057F1" w:rsidP="00DB02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firstLine="0"/>
            </w:pPr>
            <w:r>
              <w:rPr>
                <w:lang w:val="en-US"/>
              </w:rPr>
              <w:t>Postgres</w:t>
            </w:r>
            <w:r w:rsidRPr="003277BA">
              <w:t xml:space="preserve"> </w:t>
            </w:r>
            <w:r>
              <w:rPr>
                <w:lang w:val="en-US"/>
              </w:rPr>
              <w:t>Pro</w:t>
            </w:r>
            <w:r>
              <w:t xml:space="preserve">, </w:t>
            </w:r>
            <w:r w:rsidRPr="00983983">
              <w:t>PostgreSQL 13.8 или более поздние версии</w:t>
            </w:r>
          </w:p>
        </w:tc>
      </w:tr>
    </w:tbl>
    <w:p w14:paraId="64844963" w14:textId="77777777" w:rsidR="00B35562" w:rsidRDefault="00B35562" w:rsidP="00DB02F0">
      <w:pPr>
        <w:pStyle w:val="affb"/>
        <w:rPr>
          <w:rFonts w:cs="Times New Roman"/>
        </w:rPr>
      </w:pPr>
      <w:bookmarkStart w:id="28" w:name="_Toc114562576"/>
    </w:p>
    <w:p w14:paraId="75828745" w14:textId="26036484" w:rsidR="00AB6CB3" w:rsidRPr="003727D2" w:rsidRDefault="00AB6CB3" w:rsidP="00DB02F0">
      <w:pPr>
        <w:pStyle w:val="affb"/>
        <w:rPr>
          <w:rFonts w:cs="Times New Roman"/>
        </w:rPr>
      </w:pPr>
      <w:r w:rsidRPr="001E7FC3">
        <w:rPr>
          <w:rFonts w:cs="Times New Roman"/>
        </w:rPr>
        <w:t xml:space="preserve">При проектировании автоматизированной системы, в состав которой входит </w:t>
      </w:r>
      <w:r w:rsidR="00DC1BF9" w:rsidRPr="001E7FC3">
        <w:rPr>
          <w:rFonts w:cs="Times New Roman"/>
        </w:rPr>
        <w:t>АРМ</w:t>
      </w:r>
      <w:r w:rsidR="003727D2" w:rsidRPr="001E7FC3">
        <w:rPr>
          <w:rFonts w:cs="Times New Roman"/>
        </w:rPr>
        <w:t xml:space="preserve"> ОП</w:t>
      </w:r>
      <w:r w:rsidRPr="001E7FC3">
        <w:rPr>
          <w:rFonts w:cs="Times New Roman"/>
        </w:rPr>
        <w:t>, необходимо предусмотреть автономное (в части электроснабжения) функционирование и безаварийное з</w:t>
      </w:r>
      <w:r w:rsidR="00013092">
        <w:rPr>
          <w:rFonts w:cs="Times New Roman"/>
        </w:rPr>
        <w:t>а</w:t>
      </w:r>
      <w:r w:rsidRPr="001E7FC3">
        <w:rPr>
          <w:rFonts w:cs="Times New Roman"/>
        </w:rPr>
        <w:t>вершение работы вычислительных средств АРМ</w:t>
      </w:r>
      <w:r w:rsidR="00253930">
        <w:rPr>
          <w:rFonts w:cs="Times New Roman"/>
        </w:rPr>
        <w:t>,</w:t>
      </w:r>
      <w:r w:rsidRPr="001E7FC3">
        <w:rPr>
          <w:rFonts w:cs="Times New Roman"/>
        </w:rPr>
        <w:t xml:space="preserve"> при отключении</w:t>
      </w:r>
      <w:r w:rsidRPr="003727D2">
        <w:rPr>
          <w:rFonts w:cs="Times New Roman"/>
        </w:rPr>
        <w:t xml:space="preserve"> основного и резервного электропитания комплекса в течение 2-х часов.</w:t>
      </w:r>
    </w:p>
    <w:p w14:paraId="22D58787" w14:textId="77777777" w:rsidR="00AB6CB3" w:rsidRPr="008355F8" w:rsidRDefault="00AB6CB3" w:rsidP="00DB02F0"/>
    <w:p w14:paraId="01B26BC6" w14:textId="0D619472" w:rsidR="00756FA5" w:rsidRPr="008355F8" w:rsidRDefault="00AF04EC" w:rsidP="00DB02F0">
      <w:pPr>
        <w:pStyle w:val="2"/>
        <w:spacing w:before="0" w:after="0"/>
      </w:pPr>
      <w:bookmarkStart w:id="29" w:name="_Toc126828309"/>
      <w:bookmarkStart w:id="30" w:name="_Toc195789721"/>
      <w:r w:rsidRPr="008355F8">
        <w:t>Требования к квалификации системного программиста</w:t>
      </w:r>
      <w:bookmarkEnd w:id="28"/>
      <w:bookmarkEnd w:id="29"/>
      <w:bookmarkEnd w:id="30"/>
      <w:r w:rsidR="00756FA5" w:rsidRPr="008355F8">
        <w:t xml:space="preserve"> </w:t>
      </w:r>
    </w:p>
    <w:p w14:paraId="3CE7BC0A" w14:textId="77777777" w:rsidR="007E111C" w:rsidRPr="008355F8" w:rsidRDefault="007E111C" w:rsidP="00DB02F0">
      <w:bookmarkStart w:id="31" w:name="_Toc126828310"/>
    </w:p>
    <w:p w14:paraId="494CF511" w14:textId="21DB6E39" w:rsidR="00AF04EC" w:rsidRPr="008355F8" w:rsidRDefault="00815B52" w:rsidP="00DB02F0">
      <w:r w:rsidRPr="008355F8">
        <w:t>Системным программистом</w:t>
      </w:r>
      <w:r w:rsidR="00BE0B3F" w:rsidRPr="008355F8">
        <w:t>,</w:t>
      </w:r>
      <w:r w:rsidRPr="008355F8">
        <w:t xml:space="preserve"> в контексте данного руководства</w:t>
      </w:r>
      <w:r w:rsidR="00BE0B3F" w:rsidRPr="008355F8">
        <w:t>,</w:t>
      </w:r>
      <w:r w:rsidRPr="008355F8">
        <w:t xml:space="preserve"> является</w:t>
      </w:r>
      <w:r w:rsidR="0056045C" w:rsidRPr="008355F8">
        <w:t xml:space="preserve"> п</w:t>
      </w:r>
      <w:r w:rsidR="00AF04EC" w:rsidRPr="008355F8">
        <w:t>ользователь</w:t>
      </w:r>
      <w:r w:rsidR="0080592E" w:rsidRPr="008355F8">
        <w:t xml:space="preserve"> </w:t>
      </w:r>
      <w:r w:rsidR="00AF04EC" w:rsidRPr="008355F8">
        <w:t>с правами системного администратора</w:t>
      </w:r>
      <w:r w:rsidRPr="008355F8">
        <w:t>, который</w:t>
      </w:r>
      <w:r w:rsidR="00AF04EC" w:rsidRPr="008355F8">
        <w:t xml:space="preserve"> должен иметь опыт </w:t>
      </w:r>
      <w:r w:rsidR="0056045C" w:rsidRPr="008355F8">
        <w:t>п</w:t>
      </w:r>
      <w:r w:rsidR="00AF04EC" w:rsidRPr="008355F8">
        <w:t xml:space="preserve">рофессиональной работы с </w:t>
      </w:r>
      <w:r w:rsidR="003727D2">
        <w:t xml:space="preserve">операционной системой </w:t>
      </w:r>
      <w:r w:rsidR="00DE7746">
        <w:rPr>
          <w:lang w:val="en-US"/>
        </w:rPr>
        <w:t>Astra</w:t>
      </w:r>
      <w:r w:rsidR="00DE7746" w:rsidRPr="00CE709E">
        <w:t xml:space="preserve"> </w:t>
      </w:r>
      <w:r w:rsidR="00DE7746">
        <w:rPr>
          <w:lang w:val="en-US"/>
        </w:rPr>
        <w:t>Linux</w:t>
      </w:r>
      <w:r w:rsidR="00AF04EC" w:rsidRPr="008355F8">
        <w:t>.</w:t>
      </w:r>
      <w:bookmarkEnd w:id="31"/>
    </w:p>
    <w:p w14:paraId="1E25D509" w14:textId="77777777" w:rsidR="00215B67" w:rsidRPr="008355F8" w:rsidRDefault="00215B67" w:rsidP="00DB02F0"/>
    <w:p w14:paraId="7BDD88B5" w14:textId="65EFF012" w:rsidR="00215B67" w:rsidRPr="008355F8" w:rsidRDefault="00215B67" w:rsidP="00253D52">
      <w:pPr>
        <w:pStyle w:val="2"/>
        <w:numPr>
          <w:ilvl w:val="1"/>
          <w:numId w:val="33"/>
        </w:numPr>
        <w:spacing w:before="0" w:after="0"/>
      </w:pPr>
      <w:bookmarkStart w:id="32" w:name="_Toc195789722"/>
      <w:r w:rsidRPr="008355F8">
        <w:t>Входные данные</w:t>
      </w:r>
      <w:bookmarkEnd w:id="32"/>
    </w:p>
    <w:p w14:paraId="2728D4AB" w14:textId="77777777" w:rsidR="00215B67" w:rsidRPr="008355F8" w:rsidRDefault="00215B67" w:rsidP="00DB02F0"/>
    <w:p w14:paraId="74739AED" w14:textId="335566C4" w:rsidR="00215B67" w:rsidRPr="008355F8" w:rsidRDefault="00F329DE" w:rsidP="00DB02F0">
      <w:pPr>
        <w:pStyle w:val="affb"/>
        <w:rPr>
          <w:rFonts w:cs="Times New Roman"/>
        </w:rPr>
      </w:pPr>
      <w:r w:rsidRPr="008355F8">
        <w:rPr>
          <w:rFonts w:cs="Times New Roman"/>
        </w:rPr>
        <w:t xml:space="preserve">Источником данных для </w:t>
      </w:r>
      <w:r w:rsidR="003727D2">
        <w:rPr>
          <w:rFonts w:cs="Times New Roman"/>
        </w:rPr>
        <w:t xml:space="preserve">программы </w:t>
      </w:r>
      <w:r w:rsidR="00C63F7E" w:rsidRPr="008355F8">
        <w:rPr>
          <w:rFonts w:cs="Times New Roman"/>
        </w:rPr>
        <w:t>«</w:t>
      </w:r>
      <w:r w:rsidR="00C63F7E">
        <w:rPr>
          <w:rFonts w:cs="Times New Roman"/>
          <w:b/>
        </w:rPr>
        <w:t>АРМ Диспетчера</w:t>
      </w:r>
      <w:r w:rsidR="00C63F7E" w:rsidRPr="008355F8">
        <w:rPr>
          <w:rFonts w:cs="Times New Roman"/>
          <w:b/>
        </w:rPr>
        <w:t>»</w:t>
      </w:r>
      <w:r w:rsidRPr="008355F8">
        <w:rPr>
          <w:rFonts w:cs="Times New Roman"/>
        </w:rPr>
        <w:t xml:space="preserve"> </w:t>
      </w:r>
      <w:r w:rsidR="003727D2">
        <w:rPr>
          <w:rFonts w:cs="Times New Roman"/>
        </w:rPr>
        <w:t xml:space="preserve">являются данные, получаемые от программы </w:t>
      </w:r>
      <w:r w:rsidR="003727D2" w:rsidRPr="00711009">
        <w:rPr>
          <w:rFonts w:cs="Times New Roman"/>
          <w:b/>
        </w:rPr>
        <w:t xml:space="preserve">«Сервер </w:t>
      </w:r>
      <w:r w:rsidR="003727D2" w:rsidRPr="00711009">
        <w:rPr>
          <w:rFonts w:cs="Times New Roman"/>
          <w:b/>
          <w:lang w:val="en-US"/>
        </w:rPr>
        <w:t>SCADA</w:t>
      </w:r>
      <w:r w:rsidR="003727D2" w:rsidRPr="00711009">
        <w:rPr>
          <w:rFonts w:cs="Times New Roman"/>
          <w:b/>
        </w:rPr>
        <w:t>»</w:t>
      </w:r>
      <w:r w:rsidR="003727D2">
        <w:rPr>
          <w:rFonts w:cs="Times New Roman"/>
        </w:rPr>
        <w:t>, которые о</w:t>
      </w:r>
      <w:r w:rsidR="00F067A0">
        <w:rPr>
          <w:rFonts w:cs="Times New Roman"/>
        </w:rPr>
        <w:t>на, в свою очередь, получает</w:t>
      </w:r>
      <w:r w:rsidR="006655A5">
        <w:rPr>
          <w:rFonts w:cs="Times New Roman"/>
        </w:rPr>
        <w:t xml:space="preserve"> </w:t>
      </w:r>
      <w:r w:rsidRPr="008355F8">
        <w:rPr>
          <w:rFonts w:cs="Times New Roman"/>
        </w:rPr>
        <w:t xml:space="preserve">по протоколу согласно ГОСТ Р МЭК 60870-5-104, в частности </w:t>
      </w:r>
      <w:r w:rsidR="003727D2">
        <w:rPr>
          <w:rFonts w:cs="Times New Roman"/>
        </w:rPr>
        <w:t xml:space="preserve">от </w:t>
      </w:r>
      <w:r w:rsidRPr="008355F8">
        <w:rPr>
          <w:rFonts w:cs="Times New Roman"/>
        </w:rPr>
        <w:t xml:space="preserve">устройств </w:t>
      </w:r>
      <w:r w:rsidR="006655A5">
        <w:rPr>
          <w:rFonts w:cs="Times New Roman"/>
        </w:rPr>
        <w:t xml:space="preserve">телемеханики </w:t>
      </w:r>
      <w:r w:rsidRPr="008355F8">
        <w:rPr>
          <w:rFonts w:cs="Times New Roman"/>
        </w:rPr>
        <w:t>серии МТК</w:t>
      </w:r>
      <w:r w:rsidR="003727D2">
        <w:rPr>
          <w:rFonts w:cs="Times New Roman"/>
        </w:rPr>
        <w:t xml:space="preserve">, производимых </w:t>
      </w:r>
      <w:r w:rsidRPr="008355F8">
        <w:rPr>
          <w:rFonts w:cs="Times New Roman"/>
        </w:rPr>
        <w:t xml:space="preserve">ООО </w:t>
      </w:r>
      <w:r w:rsidR="00FC25FF" w:rsidRPr="008355F8">
        <w:rPr>
          <w:rFonts w:cs="Times New Roman"/>
        </w:rPr>
        <w:t>«</w:t>
      </w:r>
      <w:r w:rsidRPr="008355F8">
        <w:rPr>
          <w:rFonts w:cs="Times New Roman"/>
        </w:rPr>
        <w:t>СИСТЕЛ</w:t>
      </w:r>
      <w:r w:rsidR="00FC25FF" w:rsidRPr="008355F8">
        <w:rPr>
          <w:rFonts w:cs="Times New Roman"/>
        </w:rPr>
        <w:t>»</w:t>
      </w:r>
      <w:r w:rsidRPr="008355F8">
        <w:rPr>
          <w:rFonts w:cs="Times New Roman"/>
        </w:rPr>
        <w:t>, функционирующи</w:t>
      </w:r>
      <w:r w:rsidR="003727D2">
        <w:rPr>
          <w:rFonts w:cs="Times New Roman"/>
        </w:rPr>
        <w:t>х</w:t>
      </w:r>
      <w:r w:rsidRPr="008355F8">
        <w:rPr>
          <w:rFonts w:cs="Times New Roman"/>
        </w:rPr>
        <w:t xml:space="preserve"> в составе ССПИ подстанции. </w:t>
      </w:r>
    </w:p>
    <w:p w14:paraId="50B22A9F" w14:textId="77777777" w:rsidR="00215B67" w:rsidRPr="008355F8" w:rsidRDefault="00215B67" w:rsidP="00DB02F0"/>
    <w:p w14:paraId="5E1A046E" w14:textId="25F250D4" w:rsidR="00215B67" w:rsidRPr="008355F8" w:rsidRDefault="00215B67" w:rsidP="00DB02F0">
      <w:pPr>
        <w:pStyle w:val="2"/>
        <w:spacing w:before="0" w:after="0"/>
      </w:pPr>
      <w:bookmarkStart w:id="33" w:name="_Toc195789723"/>
      <w:r w:rsidRPr="008355F8">
        <w:t>Гарантии предприятия изготовителя</w:t>
      </w:r>
      <w:bookmarkEnd w:id="33"/>
      <w:r w:rsidRPr="008355F8">
        <w:t xml:space="preserve"> </w:t>
      </w:r>
    </w:p>
    <w:p w14:paraId="120F2A79" w14:textId="77777777" w:rsidR="00F329DE" w:rsidRPr="008355F8" w:rsidRDefault="00F329DE" w:rsidP="00DB02F0">
      <w:pPr>
        <w:pStyle w:val="affb"/>
        <w:rPr>
          <w:rFonts w:cs="Times New Roman"/>
        </w:rPr>
      </w:pPr>
    </w:p>
    <w:p w14:paraId="44A4CFFF" w14:textId="4730F117" w:rsidR="00F329DE" w:rsidRPr="00996F88" w:rsidRDefault="00F329DE" w:rsidP="00DB02F0">
      <w:pPr>
        <w:pStyle w:val="affb"/>
        <w:rPr>
          <w:rFonts w:cs="Times New Roman"/>
        </w:rPr>
      </w:pPr>
      <w:r w:rsidRPr="008355F8">
        <w:rPr>
          <w:rFonts w:cs="Times New Roman"/>
        </w:rPr>
        <w:t>Гарантия на поставляемое</w:t>
      </w:r>
      <w:r w:rsidR="007C262C" w:rsidRPr="008355F8">
        <w:rPr>
          <w:rFonts w:cs="Times New Roman"/>
        </w:rPr>
        <w:t xml:space="preserve"> </w:t>
      </w:r>
      <w:r w:rsidR="000A3680">
        <w:rPr>
          <w:rFonts w:cs="Times New Roman"/>
        </w:rPr>
        <w:t xml:space="preserve">ПО </w:t>
      </w:r>
      <w:r w:rsidR="00C63F7E" w:rsidRPr="008355F8">
        <w:rPr>
          <w:rFonts w:cs="Times New Roman"/>
        </w:rPr>
        <w:t>«</w:t>
      </w:r>
      <w:r w:rsidR="00C63F7E">
        <w:rPr>
          <w:rFonts w:cs="Times New Roman"/>
          <w:b/>
        </w:rPr>
        <w:t>АРМ Диспетчера</w:t>
      </w:r>
      <w:r w:rsidR="00C63F7E" w:rsidRPr="008355F8">
        <w:rPr>
          <w:rFonts w:cs="Times New Roman"/>
          <w:b/>
        </w:rPr>
        <w:t>»</w:t>
      </w:r>
      <w:r w:rsidRPr="008355F8">
        <w:rPr>
          <w:rFonts w:cs="Times New Roman"/>
        </w:rPr>
        <w:t xml:space="preserve"> составляет не менее 36 месяцев. Гарантийный срок </w:t>
      </w:r>
      <w:r w:rsidR="007C262C" w:rsidRPr="008355F8">
        <w:rPr>
          <w:rFonts w:cs="Times New Roman"/>
        </w:rPr>
        <w:t xml:space="preserve">исчисляется со дня ввода </w:t>
      </w:r>
      <w:r w:rsidR="003727D2">
        <w:rPr>
          <w:rFonts w:cs="Times New Roman"/>
        </w:rPr>
        <w:t xml:space="preserve">программы </w:t>
      </w:r>
      <w:r w:rsidR="00C63F7E" w:rsidRPr="008355F8">
        <w:rPr>
          <w:rFonts w:cs="Times New Roman"/>
        </w:rPr>
        <w:t>«</w:t>
      </w:r>
      <w:r w:rsidR="00C63F7E">
        <w:rPr>
          <w:rFonts w:cs="Times New Roman"/>
          <w:b/>
        </w:rPr>
        <w:t>АРМ Диспетчера</w:t>
      </w:r>
      <w:r w:rsidR="00C63F7E" w:rsidRPr="008355F8">
        <w:rPr>
          <w:rFonts w:cs="Times New Roman"/>
          <w:b/>
        </w:rPr>
        <w:t>»</w:t>
      </w:r>
      <w:r w:rsidRPr="008355F8">
        <w:rPr>
          <w:rFonts w:cs="Times New Roman"/>
        </w:rPr>
        <w:t xml:space="preserve"> в </w:t>
      </w:r>
      <w:r w:rsidR="003727D2" w:rsidRPr="00996F88">
        <w:rPr>
          <w:rFonts w:cs="Times New Roman"/>
        </w:rPr>
        <w:t>составе АРМ ОП в эксплуатацию</w:t>
      </w:r>
      <w:r w:rsidRPr="00996F88">
        <w:rPr>
          <w:rFonts w:cs="Times New Roman"/>
        </w:rPr>
        <w:t>.</w:t>
      </w:r>
    </w:p>
    <w:p w14:paraId="01CC34B8" w14:textId="7CFAE8C0" w:rsidR="00F329DE" w:rsidRPr="008355F8" w:rsidRDefault="00F329DE" w:rsidP="00DB02F0">
      <w:pPr>
        <w:pStyle w:val="affb"/>
        <w:rPr>
          <w:rFonts w:cs="Times New Roman"/>
        </w:rPr>
      </w:pPr>
      <w:r w:rsidRPr="00996F88">
        <w:rPr>
          <w:rFonts w:cs="Times New Roman"/>
        </w:rPr>
        <w:t>Предприятие-изготовитель обеспечивает послегарантийное</w:t>
      </w:r>
      <w:r w:rsidRPr="008355F8">
        <w:rPr>
          <w:rFonts w:cs="Times New Roman"/>
        </w:rPr>
        <w:t xml:space="preserve"> обслуживание (в виде консультаций) </w:t>
      </w:r>
      <w:r w:rsidR="00650DCC">
        <w:rPr>
          <w:rFonts w:cs="Times New Roman"/>
        </w:rPr>
        <w:t xml:space="preserve">программы </w:t>
      </w:r>
      <w:r w:rsidR="00C63F7E" w:rsidRPr="00650DCC">
        <w:rPr>
          <w:rFonts w:cs="Times New Roman"/>
          <w:b/>
          <w:bCs/>
        </w:rPr>
        <w:t>«АРМ Диспетчера»</w:t>
      </w:r>
      <w:r w:rsidRPr="008355F8">
        <w:rPr>
          <w:rFonts w:cs="Times New Roman"/>
        </w:rPr>
        <w:t xml:space="preserve"> в течение пяти лет.</w:t>
      </w:r>
    </w:p>
    <w:p w14:paraId="2C6A893F" w14:textId="77777777" w:rsidR="00215B67" w:rsidRPr="008355F8" w:rsidRDefault="00215B67" w:rsidP="00DB02F0"/>
    <w:p w14:paraId="0B321F77" w14:textId="2BC6584A" w:rsidR="0008300C" w:rsidRPr="008355F8" w:rsidRDefault="00E52777" w:rsidP="00253D52">
      <w:pPr>
        <w:pStyle w:val="2"/>
        <w:numPr>
          <w:ilvl w:val="1"/>
          <w:numId w:val="34"/>
        </w:numPr>
        <w:spacing w:before="0" w:after="0"/>
      </w:pPr>
      <w:bookmarkStart w:id="34" w:name="_Toc195789724"/>
      <w:r w:rsidRPr="008355F8">
        <w:t>Состав программы</w:t>
      </w:r>
      <w:bookmarkEnd w:id="34"/>
    </w:p>
    <w:p w14:paraId="08AF9D5F" w14:textId="77777777" w:rsidR="006A3AA8" w:rsidRPr="008355F8" w:rsidRDefault="006A3AA8" w:rsidP="00DB02F0"/>
    <w:p w14:paraId="414BFD63" w14:textId="6857414E" w:rsidR="00AA350E" w:rsidRPr="00B35176" w:rsidRDefault="00AA350E" w:rsidP="00DB02F0">
      <w:pPr>
        <w:pStyle w:val="affb"/>
        <w:ind w:firstLine="709"/>
        <w:rPr>
          <w:rStyle w:val="FontStyle205"/>
          <w:rFonts w:ascii="Times New Roman" w:hAnsi="Times New Roman" w:cs="Times New Roman"/>
          <w:sz w:val="28"/>
          <w:szCs w:val="28"/>
        </w:rPr>
      </w:pPr>
      <w:r w:rsidRPr="00B35176">
        <w:rPr>
          <w:rFonts w:cs="Times New Roman"/>
        </w:rPr>
        <w:t xml:space="preserve">ПО </w:t>
      </w:r>
      <w:r w:rsidR="00063D83" w:rsidRPr="00B35176">
        <w:rPr>
          <w:rFonts w:cs="Times New Roman"/>
        </w:rPr>
        <w:t>«</w:t>
      </w:r>
      <w:r w:rsidR="00063D83" w:rsidRPr="00B35176">
        <w:rPr>
          <w:rFonts w:cs="Times New Roman"/>
          <w:b/>
        </w:rPr>
        <w:t>АРМ Диспетчера»</w:t>
      </w:r>
      <w:r w:rsidRPr="00B35176">
        <w:rPr>
          <w:rFonts w:cs="Times New Roman"/>
        </w:rPr>
        <w:t xml:space="preserve"> работает под управлением операционной системы (ОС) Astra Linux </w:t>
      </w:r>
      <w:r w:rsidRPr="00B35176">
        <w:rPr>
          <w:rStyle w:val="FontStyle205"/>
          <w:rFonts w:ascii="Times New Roman" w:hAnsi="Times New Roman" w:cs="Times New Roman"/>
          <w:sz w:val="28"/>
          <w:szCs w:val="28"/>
        </w:rPr>
        <w:t>(64 бита)</w:t>
      </w:r>
      <w:r w:rsidR="00407EB9" w:rsidRPr="00B35176">
        <w:rPr>
          <w:rStyle w:val="FontStyle205"/>
          <w:rFonts w:ascii="Times New Roman" w:hAnsi="Times New Roman" w:cs="Times New Roman"/>
          <w:sz w:val="28"/>
          <w:szCs w:val="28"/>
        </w:rPr>
        <w:t>.</w:t>
      </w:r>
      <w:r w:rsidRPr="00B35176">
        <w:rPr>
          <w:rStyle w:val="FontStyle205"/>
          <w:rFonts w:ascii="Times New Roman" w:hAnsi="Times New Roman" w:cs="Times New Roman"/>
          <w:sz w:val="28"/>
          <w:szCs w:val="28"/>
        </w:rPr>
        <w:t xml:space="preserve"> </w:t>
      </w:r>
    </w:p>
    <w:p w14:paraId="16223BFC" w14:textId="247C436A" w:rsidR="00AA350E" w:rsidRPr="00B35176" w:rsidRDefault="00650DCC" w:rsidP="00DB02F0">
      <w:pPr>
        <w:pStyle w:val="affb"/>
        <w:ind w:firstLine="709"/>
        <w:rPr>
          <w:rFonts w:cs="Times New Roman"/>
        </w:rPr>
      </w:pPr>
      <w:r w:rsidRPr="00B35176">
        <w:rPr>
          <w:rFonts w:cs="Times New Roman"/>
        </w:rPr>
        <w:t xml:space="preserve">Также для работы программы </w:t>
      </w:r>
      <w:r w:rsidR="00AA350E" w:rsidRPr="00B35176">
        <w:rPr>
          <w:rFonts w:cs="Times New Roman"/>
        </w:rPr>
        <w:t>используется СУБД</w:t>
      </w:r>
      <w:r w:rsidR="006655A5">
        <w:rPr>
          <w:rFonts w:cs="Times New Roman"/>
        </w:rPr>
        <w:t xml:space="preserve"> </w:t>
      </w:r>
      <w:r w:rsidR="0009315B" w:rsidRPr="00B35176">
        <w:rPr>
          <w:rFonts w:cs="Times New Roman"/>
        </w:rPr>
        <w:t>Postgres Pro (рекомендуемая) или PostgreSQL</w:t>
      </w:r>
      <w:r w:rsidRPr="00B35176">
        <w:rPr>
          <w:rFonts w:cs="Times New Roman"/>
        </w:rPr>
        <w:t>, которая используется для хранения конфигурационной и нормативно-справочной информации</w:t>
      </w:r>
      <w:r w:rsidR="00AA350E" w:rsidRPr="00B35176">
        <w:rPr>
          <w:rFonts w:cs="Times New Roman"/>
        </w:rPr>
        <w:t>.</w:t>
      </w:r>
    </w:p>
    <w:p w14:paraId="3A640199" w14:textId="47964F22" w:rsidR="00AA350E" w:rsidRPr="00B35176" w:rsidRDefault="000E51F5" w:rsidP="00DB02F0">
      <w:pPr>
        <w:ind w:firstLine="709"/>
      </w:pPr>
      <w:r w:rsidRPr="00B35176">
        <w:t>Д</w:t>
      </w:r>
      <w:r w:rsidR="00650DCC" w:rsidRPr="00B35176">
        <w:t>ополнительного ПО д</w:t>
      </w:r>
      <w:r w:rsidR="00AA350E" w:rsidRPr="00B35176">
        <w:t xml:space="preserve">ля работы </w:t>
      </w:r>
      <w:r w:rsidR="00063D83" w:rsidRPr="00B35176">
        <w:t>«</w:t>
      </w:r>
      <w:r w:rsidR="00063D83" w:rsidRPr="00B35176">
        <w:rPr>
          <w:b/>
        </w:rPr>
        <w:t>АРМ Диспетчера»</w:t>
      </w:r>
      <w:r w:rsidR="00AA350E" w:rsidRPr="00B35176">
        <w:t xml:space="preserve"> не требуется.</w:t>
      </w:r>
    </w:p>
    <w:p w14:paraId="299E1643" w14:textId="78C2F32B" w:rsidR="00AA350E" w:rsidRPr="00B35176" w:rsidRDefault="00AA350E" w:rsidP="00DB02F0">
      <w:pPr>
        <w:ind w:firstLine="709"/>
      </w:pPr>
      <w:r w:rsidRPr="00B35176">
        <w:lastRenderedPageBreak/>
        <w:t xml:space="preserve">По желанию эксплуатирующей организации </w:t>
      </w:r>
      <w:r w:rsidR="00650DCC" w:rsidRPr="00B35176">
        <w:t xml:space="preserve">на компьютере АРМ ОП </w:t>
      </w:r>
      <w:r w:rsidRPr="00B35176">
        <w:t>может быть установлено антивирусное ПО.</w:t>
      </w:r>
    </w:p>
    <w:p w14:paraId="30C8CD5A" w14:textId="77777777" w:rsidR="00AA350E" w:rsidRPr="00B35176" w:rsidRDefault="00AA350E" w:rsidP="00DB02F0">
      <w:pPr>
        <w:ind w:firstLine="709"/>
      </w:pPr>
      <w:r w:rsidRPr="00B35176">
        <w:t>Антивирусная защита осуществляется в следующих режимах:</w:t>
      </w:r>
    </w:p>
    <w:p w14:paraId="227AB456" w14:textId="77777777" w:rsidR="00AA350E" w:rsidRPr="00B35176" w:rsidRDefault="00AA350E" w:rsidP="00DB02F0">
      <w:pPr>
        <w:pStyle w:val="a0"/>
      </w:pPr>
      <w:r w:rsidRPr="00B35176">
        <w:t xml:space="preserve">проверка в режиме реального времени (постоянная проверка); </w:t>
      </w:r>
    </w:p>
    <w:p w14:paraId="58651B63" w14:textId="368C9C82" w:rsidR="00AA350E" w:rsidRPr="00FC2C68" w:rsidRDefault="00AA350E" w:rsidP="00DB02F0">
      <w:pPr>
        <w:pStyle w:val="a0"/>
      </w:pPr>
      <w:r w:rsidRPr="00B35176">
        <w:t xml:space="preserve">проверка по требованию – </w:t>
      </w:r>
      <w:r w:rsidR="00650DCC" w:rsidRPr="00B35176">
        <w:t xml:space="preserve">при этом </w:t>
      </w:r>
      <w:r w:rsidRPr="00B35176">
        <w:t>пользователь</w:t>
      </w:r>
      <w:r w:rsidRPr="00FC2C68">
        <w:t xml:space="preserve"> лично указывает файлы, каталоги или области диска для проверки и время проверки</w:t>
      </w:r>
      <w:r w:rsidR="00650DCC">
        <w:t xml:space="preserve"> программы на наличие вирусов</w:t>
      </w:r>
      <w:r w:rsidRPr="00FC2C68">
        <w:t>;</w:t>
      </w:r>
    </w:p>
    <w:p w14:paraId="39D87E21" w14:textId="77777777" w:rsidR="00AA350E" w:rsidRPr="00FC2C68" w:rsidRDefault="00AA350E" w:rsidP="00DB02F0">
      <w:pPr>
        <w:pStyle w:val="a0"/>
      </w:pPr>
      <w:r w:rsidRPr="00FC2C68">
        <w:t xml:space="preserve">проверка всех внешних носителей информации, таких как дискеты, компакт диски, flash-накопители каждый раз перед чтением информации с них; </w:t>
      </w:r>
    </w:p>
    <w:p w14:paraId="416B97AC" w14:textId="145539CD" w:rsidR="00AA350E" w:rsidRPr="00FC2C68" w:rsidRDefault="00AA350E" w:rsidP="00DB02F0">
      <w:pPr>
        <w:pStyle w:val="a0"/>
      </w:pPr>
      <w:r w:rsidRPr="00FC2C68">
        <w:t xml:space="preserve">полная проверка </w:t>
      </w:r>
      <w:r w:rsidR="00D67774">
        <w:t>программного обеспечения АРМ ОП</w:t>
      </w:r>
      <w:r w:rsidRPr="00FC2C68">
        <w:t xml:space="preserve">, в том числе в защищенном режиме работы ОС. </w:t>
      </w:r>
    </w:p>
    <w:p w14:paraId="6AD5E9AB" w14:textId="77777777" w:rsidR="00AF1593" w:rsidRPr="00FC2C68" w:rsidRDefault="00AF1593" w:rsidP="00DB02F0">
      <w:pPr>
        <w:ind w:left="567" w:firstLine="0"/>
      </w:pPr>
    </w:p>
    <w:p w14:paraId="5F53F7C5" w14:textId="3169BF86" w:rsidR="001D17FD" w:rsidRPr="00407868" w:rsidRDefault="00103189" w:rsidP="00DB02F0">
      <w:pPr>
        <w:ind w:firstLine="709"/>
      </w:pPr>
      <w:r w:rsidRPr="00407868">
        <w:t>Исполн</w:t>
      </w:r>
      <w:r w:rsidR="00D67774">
        <w:t>яемая</w:t>
      </w:r>
      <w:r w:rsidR="00E34F14" w:rsidRPr="00407868">
        <w:t xml:space="preserve"> часть </w:t>
      </w:r>
      <w:r w:rsidR="00063D83" w:rsidRPr="008355F8">
        <w:t>«</w:t>
      </w:r>
      <w:r w:rsidR="00063D83">
        <w:rPr>
          <w:b/>
        </w:rPr>
        <w:t>АРМ Диспетчера</w:t>
      </w:r>
      <w:r w:rsidR="00063D83" w:rsidRPr="008355F8">
        <w:rPr>
          <w:b/>
        </w:rPr>
        <w:t>»</w:t>
      </w:r>
      <w:r w:rsidR="00E34F14" w:rsidRPr="00407868">
        <w:t xml:space="preserve"> </w:t>
      </w:r>
      <w:r w:rsidR="00D67774">
        <w:t>находится в</w:t>
      </w:r>
      <w:r w:rsidR="00E34F14" w:rsidRPr="00407868">
        <w:t xml:space="preserve"> </w:t>
      </w:r>
      <w:r w:rsidRPr="00407868">
        <w:t>папк</w:t>
      </w:r>
      <w:r w:rsidR="00D67774">
        <w:t>е</w:t>
      </w:r>
      <w:r w:rsidRPr="00407868">
        <w:t xml:space="preserve"> </w:t>
      </w:r>
      <w:r w:rsidRPr="004E4E27">
        <w:rPr>
          <w:b/>
        </w:rPr>
        <w:t>gredRun</w:t>
      </w:r>
      <w:r w:rsidR="00063D83">
        <w:rPr>
          <w:b/>
        </w:rPr>
        <w:t xml:space="preserve">, </w:t>
      </w:r>
      <w:r w:rsidR="006655A5">
        <w:rPr>
          <w:b/>
        </w:rPr>
        <w:t xml:space="preserve">в </w:t>
      </w:r>
      <w:r w:rsidR="00063D83" w:rsidRPr="00063D83">
        <w:t xml:space="preserve">которая </w:t>
      </w:r>
      <w:r w:rsidR="006655A5">
        <w:t>находятся</w:t>
      </w:r>
      <w:r w:rsidR="00063D83">
        <w:t>:</w:t>
      </w:r>
    </w:p>
    <w:p w14:paraId="47CCD5B9" w14:textId="6AED490B" w:rsidR="00103189" w:rsidRPr="009851B0" w:rsidRDefault="00103189" w:rsidP="00DB02F0">
      <w:pPr>
        <w:pStyle w:val="a0"/>
      </w:pPr>
      <w:r w:rsidRPr="009851B0">
        <w:t xml:space="preserve">исполняемый файл </w:t>
      </w:r>
      <w:r w:rsidR="00E34F14" w:rsidRPr="004E4E27">
        <w:rPr>
          <w:b/>
        </w:rPr>
        <w:t>exec</w:t>
      </w:r>
      <w:r w:rsidR="00E34F14" w:rsidRPr="009851B0">
        <w:t>.</w:t>
      </w:r>
      <w:r w:rsidR="00E34F14" w:rsidRPr="004E4E27">
        <w:rPr>
          <w:b/>
        </w:rPr>
        <w:t>sh</w:t>
      </w:r>
      <w:r w:rsidRPr="009851B0">
        <w:t>;</w:t>
      </w:r>
    </w:p>
    <w:p w14:paraId="182FF4DF" w14:textId="4DCD2E19" w:rsidR="00103189" w:rsidRPr="009851B0" w:rsidRDefault="00103189" w:rsidP="00DB02F0">
      <w:pPr>
        <w:pStyle w:val="a0"/>
      </w:pPr>
      <w:r w:rsidRPr="009851B0">
        <w:t xml:space="preserve">конфигурационный файл </w:t>
      </w:r>
      <w:r w:rsidRPr="004E4E27">
        <w:rPr>
          <w:b/>
        </w:rPr>
        <w:t>gred.cfg</w:t>
      </w:r>
      <w:r w:rsidRPr="009851B0">
        <w:t xml:space="preserve">, </w:t>
      </w:r>
      <w:r w:rsidR="006655A5">
        <w:t>содержащий значения параметров</w:t>
      </w:r>
      <w:r w:rsidR="00D67774">
        <w:t xml:space="preserve"> </w:t>
      </w:r>
      <w:r w:rsidRPr="009851B0">
        <w:t xml:space="preserve">доступ к </w:t>
      </w:r>
      <w:r w:rsidR="00D67774">
        <w:t xml:space="preserve">программе </w:t>
      </w:r>
      <w:r w:rsidR="00D67774" w:rsidRPr="00190084">
        <w:rPr>
          <w:b/>
        </w:rPr>
        <w:t>«С</w:t>
      </w:r>
      <w:r w:rsidRPr="00190084">
        <w:rPr>
          <w:b/>
        </w:rPr>
        <w:t>ервер</w:t>
      </w:r>
      <w:r w:rsidR="00D67774" w:rsidRPr="00190084">
        <w:rPr>
          <w:b/>
        </w:rPr>
        <w:t xml:space="preserve"> </w:t>
      </w:r>
      <w:r w:rsidR="00D67774" w:rsidRPr="00190084">
        <w:rPr>
          <w:b/>
          <w:lang w:val="en-US"/>
        </w:rPr>
        <w:t>SCADA</w:t>
      </w:r>
      <w:r w:rsidR="00D67774" w:rsidRPr="00190084">
        <w:rPr>
          <w:b/>
        </w:rPr>
        <w:t>»</w:t>
      </w:r>
      <w:r w:rsidRPr="00190084">
        <w:rPr>
          <w:b/>
        </w:rPr>
        <w:t xml:space="preserve"> </w:t>
      </w:r>
      <w:r w:rsidRPr="009851B0">
        <w:t xml:space="preserve">и </w:t>
      </w:r>
      <w:r w:rsidR="00D67774">
        <w:t>СУ</w:t>
      </w:r>
      <w:r w:rsidRPr="009851B0">
        <w:t>БД;</w:t>
      </w:r>
    </w:p>
    <w:p w14:paraId="4C09236F" w14:textId="62B31948" w:rsidR="00393166" w:rsidRPr="009851B0" w:rsidRDefault="00393166" w:rsidP="00DB02F0">
      <w:pPr>
        <w:pStyle w:val="a0"/>
      </w:pPr>
      <w:r w:rsidRPr="009851B0">
        <w:t xml:space="preserve">файл </w:t>
      </w:r>
      <w:r w:rsidRPr="004E4E27">
        <w:rPr>
          <w:b/>
        </w:rPr>
        <w:t>gred.log</w:t>
      </w:r>
      <w:r w:rsidR="00D67774">
        <w:rPr>
          <w:b/>
        </w:rPr>
        <w:t>,</w:t>
      </w:r>
      <w:r w:rsidRPr="009851B0">
        <w:t xml:space="preserve"> </w:t>
      </w:r>
      <w:r w:rsidR="00F34400" w:rsidRPr="009851B0">
        <w:t>с</w:t>
      </w:r>
      <w:r w:rsidR="00D67774">
        <w:t>одержащий</w:t>
      </w:r>
      <w:r w:rsidR="00F34400" w:rsidRPr="009851B0">
        <w:t xml:space="preserve"> информаци</w:t>
      </w:r>
      <w:r w:rsidR="00D67774">
        <w:t>ю</w:t>
      </w:r>
      <w:r w:rsidR="00F34400" w:rsidRPr="009851B0">
        <w:t xml:space="preserve"> о запуске </w:t>
      </w:r>
      <w:r w:rsidR="00D67774">
        <w:t xml:space="preserve">и работе </w:t>
      </w:r>
      <w:r w:rsidR="00F34400" w:rsidRPr="009851B0">
        <w:t>программы</w:t>
      </w:r>
      <w:r w:rsidR="003A7B14" w:rsidRPr="009851B0">
        <w:t>;</w:t>
      </w:r>
    </w:p>
    <w:p w14:paraId="48A29318" w14:textId="070BCF75" w:rsidR="00103189" w:rsidRPr="009851B0" w:rsidRDefault="00103189" w:rsidP="00DB02F0">
      <w:pPr>
        <w:pStyle w:val="a0"/>
      </w:pPr>
      <w:r w:rsidRPr="009851B0">
        <w:t xml:space="preserve">папка </w:t>
      </w:r>
      <w:r w:rsidRPr="004E4E27">
        <w:rPr>
          <w:b/>
        </w:rPr>
        <w:t>posters</w:t>
      </w:r>
      <w:r w:rsidRPr="009851B0">
        <w:t xml:space="preserve"> с плакатами и диспетчерскими пометками.</w:t>
      </w:r>
    </w:p>
    <w:p w14:paraId="0D095418" w14:textId="28FDB208" w:rsidR="007F1DB0" w:rsidRDefault="00103189" w:rsidP="00DB02F0">
      <w:pPr>
        <w:ind w:firstLine="709"/>
      </w:pPr>
      <w:r w:rsidRPr="009851B0">
        <w:t xml:space="preserve">Программа </w:t>
      </w:r>
      <w:r w:rsidR="00961CB5" w:rsidRPr="008355F8">
        <w:t>«</w:t>
      </w:r>
      <w:r w:rsidR="00961CB5">
        <w:rPr>
          <w:b/>
        </w:rPr>
        <w:t>АРМ Диспетчера</w:t>
      </w:r>
      <w:r w:rsidR="00961CB5" w:rsidRPr="008355F8">
        <w:rPr>
          <w:b/>
        </w:rPr>
        <w:t>»</w:t>
      </w:r>
      <w:r w:rsidR="00D67774">
        <w:rPr>
          <w:b/>
        </w:rPr>
        <w:t xml:space="preserve"> </w:t>
      </w:r>
      <w:r w:rsidR="00A96417">
        <w:t>в процессе работы обеспечивает</w:t>
      </w:r>
      <w:r w:rsidR="003D3496">
        <w:t>:</w:t>
      </w:r>
    </w:p>
    <w:p w14:paraId="6E70EB2D" w14:textId="02718215" w:rsidR="00103189" w:rsidRPr="009851B0" w:rsidRDefault="00D67774" w:rsidP="00253D52">
      <w:pPr>
        <w:pStyle w:val="aff"/>
        <w:numPr>
          <w:ilvl w:val="0"/>
          <w:numId w:val="38"/>
        </w:numPr>
      </w:pPr>
      <w:r>
        <w:t xml:space="preserve">формирование </w:t>
      </w:r>
      <w:r w:rsidR="007D2ADA">
        <w:t>ж</w:t>
      </w:r>
      <w:r w:rsidR="00961CB5">
        <w:t>урнал</w:t>
      </w:r>
      <w:r>
        <w:t>ов</w:t>
      </w:r>
      <w:r w:rsidR="005063CC">
        <w:t xml:space="preserve"> </w:t>
      </w:r>
      <w:r w:rsidR="0040053B">
        <w:t>событи</w:t>
      </w:r>
      <w:r>
        <w:t>й</w:t>
      </w:r>
      <w:r w:rsidR="005063CC">
        <w:t>,</w:t>
      </w:r>
      <w:r w:rsidR="0040053B">
        <w:t xml:space="preserve"> действи</w:t>
      </w:r>
      <w:r>
        <w:t>й</w:t>
      </w:r>
      <w:r w:rsidR="0040053B">
        <w:t xml:space="preserve"> диспетчера и последних сообщени</w:t>
      </w:r>
      <w:r>
        <w:t>й</w:t>
      </w:r>
      <w:r w:rsidR="00103189" w:rsidRPr="009851B0">
        <w:t>;</w:t>
      </w:r>
    </w:p>
    <w:p w14:paraId="7CFB0618" w14:textId="6EEB6041" w:rsidR="00103189" w:rsidRDefault="00103189" w:rsidP="00253D52">
      <w:pPr>
        <w:pStyle w:val="aff"/>
        <w:numPr>
          <w:ilvl w:val="0"/>
          <w:numId w:val="38"/>
        </w:numPr>
      </w:pPr>
      <w:r w:rsidRPr="009851B0">
        <w:t>построени</w:t>
      </w:r>
      <w:r w:rsidR="00D67774">
        <w:t>е</w:t>
      </w:r>
      <w:r w:rsidRPr="009851B0">
        <w:t xml:space="preserve"> графиков архивных значени</w:t>
      </w:r>
      <w:r w:rsidR="004E3E1A">
        <w:t>й телеизмерений и телесигналов (</w:t>
      </w:r>
      <w:r w:rsidRPr="009851B0">
        <w:t>позволяет строить до 30</w:t>
      </w:r>
      <w:r w:rsidR="00D67774">
        <w:t>-ти</w:t>
      </w:r>
      <w:r w:rsidRPr="009851B0">
        <w:t xml:space="preserve"> графиков одновременно</w:t>
      </w:r>
      <w:r w:rsidR="004E3E1A">
        <w:t>)</w:t>
      </w:r>
      <w:r w:rsidR="003D3496">
        <w:t>;</w:t>
      </w:r>
    </w:p>
    <w:p w14:paraId="536E4B40" w14:textId="77777777" w:rsidR="006655A5" w:rsidRDefault="00D67774" w:rsidP="00253D52">
      <w:pPr>
        <w:pStyle w:val="aff"/>
        <w:numPr>
          <w:ilvl w:val="0"/>
          <w:numId w:val="38"/>
        </w:numPr>
      </w:pPr>
      <w:r>
        <w:t xml:space="preserve">формирование </w:t>
      </w:r>
      <w:r w:rsidR="003D3496">
        <w:t>дерев</w:t>
      </w:r>
      <w:r>
        <w:t>а</w:t>
      </w:r>
      <w:r w:rsidR="003D3496">
        <w:t xml:space="preserve"> объектов, </w:t>
      </w:r>
      <w:r>
        <w:t xml:space="preserve">входящих </w:t>
      </w:r>
      <w:r w:rsidR="00A96417">
        <w:t>в состав сети,</w:t>
      </w:r>
      <w:r w:rsidR="003D3496">
        <w:t xml:space="preserve"> для </w:t>
      </w:r>
      <w:r w:rsidR="00A96417">
        <w:t>быстрого доступа к информации по</w:t>
      </w:r>
      <w:r w:rsidR="003D3496">
        <w:t xml:space="preserve"> объект</w:t>
      </w:r>
      <w:r w:rsidR="00A96417">
        <w:t>ам</w:t>
      </w:r>
      <w:r w:rsidR="007F1DB0">
        <w:t>;</w:t>
      </w:r>
    </w:p>
    <w:p w14:paraId="22387A65" w14:textId="51E3B661" w:rsidR="003D3496" w:rsidRDefault="00464CA3" w:rsidP="00253D52">
      <w:pPr>
        <w:pStyle w:val="aff"/>
        <w:numPr>
          <w:ilvl w:val="0"/>
          <w:numId w:val="38"/>
        </w:numPr>
      </w:pPr>
      <w:r>
        <w:t xml:space="preserve">ручной ввод значений </w:t>
      </w:r>
      <w:r w:rsidR="006655A5">
        <w:t>ТИ и ТС, команд ТУ;</w:t>
      </w:r>
      <w:r w:rsidR="003D3496">
        <w:t xml:space="preserve"> </w:t>
      </w:r>
    </w:p>
    <w:p w14:paraId="6BBC3AE6" w14:textId="13530562" w:rsidR="003D3496" w:rsidRDefault="00A96417" w:rsidP="00253D52">
      <w:pPr>
        <w:pStyle w:val="aff"/>
        <w:numPr>
          <w:ilvl w:val="0"/>
          <w:numId w:val="38"/>
        </w:numPr>
      </w:pPr>
      <w:r>
        <w:t xml:space="preserve">формирование </w:t>
      </w:r>
      <w:r w:rsidR="003D3496">
        <w:t>дерев</w:t>
      </w:r>
      <w:r>
        <w:t>а</w:t>
      </w:r>
      <w:r w:rsidR="003D3496">
        <w:t xml:space="preserve"> сигналов</w:t>
      </w:r>
      <w:r>
        <w:t xml:space="preserve"> для быстрого доступа к информации по конкретному сигналу;</w:t>
      </w:r>
      <w:r w:rsidR="003D3496">
        <w:t xml:space="preserve"> </w:t>
      </w:r>
    </w:p>
    <w:p w14:paraId="702A46E5" w14:textId="73B1206F" w:rsidR="003D3496" w:rsidRDefault="00A96417" w:rsidP="00253D52">
      <w:pPr>
        <w:pStyle w:val="aff"/>
        <w:numPr>
          <w:ilvl w:val="0"/>
          <w:numId w:val="38"/>
        </w:numPr>
      </w:pPr>
      <w:r>
        <w:t xml:space="preserve">возможность </w:t>
      </w:r>
      <w:r w:rsidR="003D3496">
        <w:t xml:space="preserve">включения/отключения слоев </w:t>
      </w:r>
      <w:r>
        <w:t>на</w:t>
      </w:r>
      <w:r w:rsidR="003D3496">
        <w:t xml:space="preserve"> </w:t>
      </w:r>
      <w:r>
        <w:t>мнемо</w:t>
      </w:r>
      <w:r w:rsidR="003D3496">
        <w:t>схем</w:t>
      </w:r>
      <w:r>
        <w:t>ах</w:t>
      </w:r>
      <w:r w:rsidR="007F1DB0">
        <w:t>;</w:t>
      </w:r>
    </w:p>
    <w:p w14:paraId="5B8CC3DF" w14:textId="05C07E8B" w:rsidR="00E31787" w:rsidRDefault="00A96417" w:rsidP="00253D52">
      <w:pPr>
        <w:pStyle w:val="aff"/>
        <w:numPr>
          <w:ilvl w:val="0"/>
          <w:numId w:val="38"/>
        </w:numPr>
      </w:pPr>
      <w:r>
        <w:t xml:space="preserve">возможность </w:t>
      </w:r>
      <w:r w:rsidR="00577E94">
        <w:t>установк</w:t>
      </w:r>
      <w:r>
        <w:t>и</w:t>
      </w:r>
      <w:r w:rsidR="00577E94" w:rsidRPr="008355F8">
        <w:t xml:space="preserve"> плакатов и диспетчерских пометок</w:t>
      </w:r>
      <w:r w:rsidR="007F1DB0">
        <w:t>.</w:t>
      </w:r>
    </w:p>
    <w:p w14:paraId="54F1219E" w14:textId="369D9C4B" w:rsidR="00103189" w:rsidRPr="008355F8" w:rsidRDefault="00103189" w:rsidP="00113C79">
      <w:pPr>
        <w:ind w:firstLine="709"/>
      </w:pPr>
      <w:r w:rsidRPr="00C65E4F">
        <w:t xml:space="preserve">Поставка </w:t>
      </w:r>
      <w:r w:rsidR="00E9600E">
        <w:t xml:space="preserve">пользователю </w:t>
      </w:r>
      <w:r w:rsidR="00C65E4F" w:rsidRPr="00C65E4F">
        <w:t>«</w:t>
      </w:r>
      <w:r w:rsidR="00C65E4F" w:rsidRPr="00C65E4F">
        <w:rPr>
          <w:b/>
        </w:rPr>
        <w:t>АРМ Диспетчера»</w:t>
      </w:r>
      <w:r w:rsidRPr="00C65E4F">
        <w:t xml:space="preserve"> включает все нужные</w:t>
      </w:r>
      <w:r w:rsidRPr="009851B0">
        <w:t xml:space="preserve"> папки и файлы данных.</w:t>
      </w:r>
      <w:r w:rsidR="00E23C92">
        <w:t xml:space="preserve"> </w:t>
      </w:r>
      <w:r w:rsidRPr="008355F8">
        <w:t xml:space="preserve">В процессе работы </w:t>
      </w:r>
      <w:r w:rsidR="00E23C92">
        <w:t>программа</w:t>
      </w:r>
      <w:r w:rsidR="00464CA3">
        <w:t xml:space="preserve"> использует</w:t>
      </w:r>
      <w:r w:rsidR="00E9600E">
        <w:t xml:space="preserve"> </w:t>
      </w:r>
      <w:r w:rsidR="0005509D">
        <w:t>данные</w:t>
      </w:r>
      <w:r w:rsidR="00E9600E">
        <w:t xml:space="preserve"> из</w:t>
      </w:r>
      <w:r w:rsidRPr="008355F8">
        <w:t xml:space="preserve"> конфигурационных БД </w:t>
      </w:r>
      <w:r w:rsidR="00E9600E">
        <w:t xml:space="preserve">программ </w:t>
      </w:r>
      <w:r w:rsidR="00E9600E" w:rsidRPr="0005509D">
        <w:rPr>
          <w:b/>
        </w:rPr>
        <w:t>«АРМ Диспетчера»</w:t>
      </w:r>
      <w:r w:rsidR="00E9600E">
        <w:t xml:space="preserve"> и</w:t>
      </w:r>
      <w:r w:rsidR="007523BA">
        <w:t xml:space="preserve"> </w:t>
      </w:r>
      <w:r w:rsidR="00E9600E" w:rsidRPr="001626F1">
        <w:rPr>
          <w:b/>
        </w:rPr>
        <w:t>«</w:t>
      </w:r>
      <w:r w:rsidRPr="001626F1">
        <w:rPr>
          <w:b/>
        </w:rPr>
        <w:t>Серве</w:t>
      </w:r>
      <w:r w:rsidR="00E9600E" w:rsidRPr="001626F1">
        <w:rPr>
          <w:b/>
        </w:rPr>
        <w:t xml:space="preserve">р </w:t>
      </w:r>
      <w:r w:rsidR="00E9600E" w:rsidRPr="001626F1">
        <w:rPr>
          <w:b/>
          <w:lang w:val="en-US"/>
        </w:rPr>
        <w:t>SCADA</w:t>
      </w:r>
      <w:r w:rsidR="00E9600E" w:rsidRPr="001626F1">
        <w:rPr>
          <w:b/>
        </w:rPr>
        <w:t>»</w:t>
      </w:r>
      <w:r w:rsidR="00C70316" w:rsidRPr="001626F1">
        <w:rPr>
          <w:b/>
        </w:rPr>
        <w:t xml:space="preserve"> </w:t>
      </w:r>
      <w:r w:rsidR="00C70316">
        <w:t xml:space="preserve">для </w:t>
      </w:r>
      <w:r w:rsidR="006655A5">
        <w:t xml:space="preserve">их </w:t>
      </w:r>
      <w:r w:rsidR="00C70316">
        <w:t>«настройки» на объект внедрения</w:t>
      </w:r>
      <w:r w:rsidRPr="008355F8">
        <w:t xml:space="preserve">, </w:t>
      </w:r>
      <w:r w:rsidR="006655A5">
        <w:t>а также</w:t>
      </w:r>
      <w:r w:rsidR="006655A5" w:rsidRPr="008355F8">
        <w:t xml:space="preserve"> </w:t>
      </w:r>
      <w:r w:rsidRPr="008355F8">
        <w:t>данные</w:t>
      </w:r>
      <w:r w:rsidR="00E9600E">
        <w:t xml:space="preserve"> о состоянии и режиме сети</w:t>
      </w:r>
      <w:r w:rsidRPr="008355F8">
        <w:t xml:space="preserve">, получаемые </w:t>
      </w:r>
      <w:r w:rsidR="00E9600E">
        <w:t>в реальном времени</w:t>
      </w:r>
      <w:r w:rsidR="00E9600E" w:rsidRPr="008355F8">
        <w:t xml:space="preserve"> </w:t>
      </w:r>
      <w:r w:rsidRPr="008355F8">
        <w:t xml:space="preserve">от </w:t>
      </w:r>
      <w:r w:rsidR="00E9600E">
        <w:t xml:space="preserve">программы </w:t>
      </w:r>
      <w:r w:rsidR="00D749FA">
        <w:t>«</w:t>
      </w:r>
      <w:r w:rsidR="00D749FA" w:rsidRPr="00C575C8">
        <w:rPr>
          <w:b/>
        </w:rPr>
        <w:t xml:space="preserve">Сервер </w:t>
      </w:r>
      <w:r w:rsidR="00D749FA" w:rsidRPr="00C575C8">
        <w:rPr>
          <w:b/>
          <w:lang w:val="en-US"/>
        </w:rPr>
        <w:t>SCADA</w:t>
      </w:r>
      <w:r w:rsidR="00D749FA">
        <w:rPr>
          <w:b/>
        </w:rPr>
        <w:t>»</w:t>
      </w:r>
      <w:r w:rsidRPr="008355F8">
        <w:t>:</w:t>
      </w:r>
    </w:p>
    <w:p w14:paraId="41A39B8A" w14:textId="59D09D30" w:rsidR="00103189" w:rsidRPr="008355F8" w:rsidRDefault="00103189" w:rsidP="00253D52">
      <w:pPr>
        <w:pStyle w:val="aff"/>
        <w:numPr>
          <w:ilvl w:val="0"/>
          <w:numId w:val="44"/>
        </w:numPr>
      </w:pPr>
      <w:r w:rsidRPr="008355F8">
        <w:t>идентификаци</w:t>
      </w:r>
      <w:r w:rsidR="006655A5">
        <w:t>онные</w:t>
      </w:r>
      <w:r w:rsidRPr="008355F8">
        <w:t xml:space="preserve"> </w:t>
      </w:r>
      <w:r w:rsidR="006655A5" w:rsidRPr="008355F8">
        <w:t xml:space="preserve">параметры </w:t>
      </w:r>
      <w:r w:rsidRPr="008355F8">
        <w:t>пользователей;</w:t>
      </w:r>
    </w:p>
    <w:p w14:paraId="013162FF" w14:textId="7D857F24" w:rsidR="0079686D" w:rsidRPr="004375A7" w:rsidRDefault="006655A5" w:rsidP="00253D52">
      <w:pPr>
        <w:pStyle w:val="aff"/>
        <w:numPr>
          <w:ilvl w:val="0"/>
          <w:numId w:val="44"/>
        </w:numPr>
      </w:pPr>
      <w:r w:rsidRPr="004375A7">
        <w:t xml:space="preserve">конфигурационные </w:t>
      </w:r>
      <w:r w:rsidR="00103189" w:rsidRPr="004375A7">
        <w:t xml:space="preserve">параметры </w:t>
      </w:r>
      <w:r w:rsidRPr="004375A7">
        <w:t>пр</w:t>
      </w:r>
      <w:r w:rsidR="00E9600E" w:rsidRPr="004375A7">
        <w:t>ограммы</w:t>
      </w:r>
      <w:r w:rsidR="00103189" w:rsidRPr="004375A7">
        <w:t>;</w:t>
      </w:r>
    </w:p>
    <w:p w14:paraId="39AAE7DA" w14:textId="5FC401CA" w:rsidR="00103189" w:rsidRPr="004375A7" w:rsidRDefault="006655A5" w:rsidP="00253D52">
      <w:pPr>
        <w:pStyle w:val="aff"/>
        <w:numPr>
          <w:ilvl w:val="0"/>
          <w:numId w:val="44"/>
        </w:numPr>
      </w:pPr>
      <w:r w:rsidRPr="004375A7">
        <w:t>характеристики</w:t>
      </w:r>
      <w:r w:rsidR="00103189" w:rsidRPr="004375A7">
        <w:t xml:space="preserve"> дискретных и аналоговых сигналов</w:t>
      </w:r>
      <w:r w:rsidR="00C70316" w:rsidRPr="004375A7">
        <w:t xml:space="preserve">, включая </w:t>
      </w:r>
      <w:r w:rsidR="00103189" w:rsidRPr="004375A7">
        <w:t xml:space="preserve">описание привязки сигналов к </w:t>
      </w:r>
      <w:r w:rsidR="00C70316" w:rsidRPr="004375A7">
        <w:t xml:space="preserve">активным </w:t>
      </w:r>
      <w:r w:rsidR="00103189" w:rsidRPr="004375A7">
        <w:t xml:space="preserve">элементам графических форм (мнемосхем), значения нормального состояния дискретных сигналов, аварийных и предупредительных граничных значений </w:t>
      </w:r>
      <w:r w:rsidR="00C70316" w:rsidRPr="004375A7">
        <w:t>телеизмерений</w:t>
      </w:r>
      <w:r w:rsidR="00103189" w:rsidRPr="004375A7">
        <w:t>;</w:t>
      </w:r>
    </w:p>
    <w:p w14:paraId="6B605246" w14:textId="77777777" w:rsidR="004375A7" w:rsidRPr="004375A7" w:rsidRDefault="00103189" w:rsidP="00253D52">
      <w:pPr>
        <w:pStyle w:val="aff"/>
        <w:numPr>
          <w:ilvl w:val="0"/>
          <w:numId w:val="44"/>
        </w:numPr>
      </w:pPr>
      <w:r w:rsidRPr="004375A7">
        <w:t xml:space="preserve">паспортные данные </w:t>
      </w:r>
      <w:r w:rsidR="00C70316" w:rsidRPr="004375A7">
        <w:t xml:space="preserve">по </w:t>
      </w:r>
      <w:r w:rsidRPr="004375A7">
        <w:t>оборудовани</w:t>
      </w:r>
      <w:r w:rsidR="00C70316" w:rsidRPr="004375A7">
        <w:t>ю</w:t>
      </w:r>
      <w:r w:rsidRPr="004375A7">
        <w:t>;</w:t>
      </w:r>
    </w:p>
    <w:p w14:paraId="5E40033A" w14:textId="694124DD" w:rsidR="00103189" w:rsidRPr="004375A7" w:rsidRDefault="00103189" w:rsidP="00253D52">
      <w:pPr>
        <w:pStyle w:val="aff"/>
        <w:numPr>
          <w:ilvl w:val="0"/>
          <w:numId w:val="44"/>
        </w:numPr>
      </w:pPr>
      <w:r w:rsidRPr="004375A7">
        <w:t>нормативная и справочная информация.</w:t>
      </w:r>
    </w:p>
    <w:p w14:paraId="0183ABE1" w14:textId="188B0881" w:rsidR="007C2B9D" w:rsidRPr="008355F8" w:rsidRDefault="00C004DB" w:rsidP="00DB02F0">
      <w:pPr>
        <w:pStyle w:val="1"/>
      </w:pPr>
      <w:bookmarkStart w:id="35" w:name="_Toc195789725"/>
      <w:bookmarkEnd w:id="14"/>
      <w:bookmarkEnd w:id="26"/>
      <w:r w:rsidRPr="008355F8">
        <w:lastRenderedPageBreak/>
        <w:t>ПРОЦЕДУРЫ ПО ОБСЛУЖИВАНИЮ</w:t>
      </w:r>
      <w:bookmarkEnd w:id="35"/>
      <w:r w:rsidRPr="008355F8">
        <w:t xml:space="preserve"> </w:t>
      </w:r>
    </w:p>
    <w:p w14:paraId="7ECA01CA" w14:textId="77777777" w:rsidR="00F17078" w:rsidRPr="008355F8" w:rsidRDefault="00F17078" w:rsidP="00DB02F0"/>
    <w:p w14:paraId="1DD5ED07" w14:textId="15147712" w:rsidR="00D26A78" w:rsidRPr="008355F8" w:rsidRDefault="00D26A78" w:rsidP="00DB02F0">
      <w:pPr>
        <w:pStyle w:val="2"/>
        <w:spacing w:before="0" w:after="0"/>
      </w:pPr>
      <w:bookmarkStart w:id="36" w:name="_Toc195789726"/>
      <w:r w:rsidRPr="008355F8">
        <w:t>Регулярные процедуры</w:t>
      </w:r>
      <w:bookmarkEnd w:id="36"/>
    </w:p>
    <w:p w14:paraId="32F2E9A7" w14:textId="77777777" w:rsidR="00D26A78" w:rsidRPr="008355F8" w:rsidRDefault="00D26A78" w:rsidP="00DB02F0"/>
    <w:p w14:paraId="15318E1F" w14:textId="7F05D48C" w:rsidR="00D26A78" w:rsidRPr="008355F8" w:rsidRDefault="00D26A78" w:rsidP="00DB02F0">
      <w:r w:rsidRPr="000D1896">
        <w:t xml:space="preserve">В процессе штатной работы </w:t>
      </w:r>
      <w:r w:rsidR="00C70316" w:rsidRPr="000D1896">
        <w:t xml:space="preserve">АРМ ОП </w:t>
      </w:r>
      <w:r w:rsidRPr="000D1896">
        <w:t xml:space="preserve">в составе </w:t>
      </w:r>
      <w:r w:rsidR="00C70316" w:rsidRPr="000D1896">
        <w:t xml:space="preserve">ССПИ и </w:t>
      </w:r>
      <w:r w:rsidRPr="000D1896">
        <w:t>автоматизированн</w:t>
      </w:r>
      <w:r w:rsidR="006655A5">
        <w:t>ых</w:t>
      </w:r>
      <w:r w:rsidRPr="000D1896">
        <w:t xml:space="preserve"> систем диспетчерского/технологического управления</w:t>
      </w:r>
      <w:r w:rsidR="00C70316" w:rsidRPr="000D1896">
        <w:t xml:space="preserve"> (АСДУ/АСТУ) </w:t>
      </w:r>
      <w:r w:rsidRPr="000D1896">
        <w:t>необходимо проводить мониторинг работы программы. Если загрузк</w:t>
      </w:r>
      <w:r w:rsidR="00C70316" w:rsidRPr="000D1896">
        <w:t>а</w:t>
      </w:r>
      <w:r w:rsidRPr="000D1896">
        <w:t xml:space="preserve"> процессоров </w:t>
      </w:r>
      <w:r w:rsidR="00C70316" w:rsidRPr="000D1896">
        <w:t>АРМ ОП составляет</w:t>
      </w:r>
      <w:r w:rsidRPr="000D1896">
        <w:t xml:space="preserve"> </w:t>
      </w:r>
      <w:r w:rsidR="00C70316" w:rsidRPr="000D1896">
        <w:t xml:space="preserve">свыше </w:t>
      </w:r>
      <w:r w:rsidRPr="000D1896">
        <w:t xml:space="preserve">70% </w:t>
      </w:r>
      <w:r w:rsidR="00C70316" w:rsidRPr="000D1896">
        <w:t xml:space="preserve">максимальной загрузки </w:t>
      </w:r>
      <w:r w:rsidRPr="000D1896">
        <w:t>в течение 1 (одной) минуты и потреблени</w:t>
      </w:r>
      <w:r w:rsidR="00A56B0A" w:rsidRPr="000D1896">
        <w:t>е</w:t>
      </w:r>
      <w:r w:rsidRPr="000D1896">
        <w:t xml:space="preserve"> оперативной памяти превышает 8</w:t>
      </w:r>
      <w:r w:rsidR="00A56B0A" w:rsidRPr="000D1896">
        <w:t>0%</w:t>
      </w:r>
      <w:r w:rsidR="006655A5">
        <w:t xml:space="preserve"> от номинала</w:t>
      </w:r>
      <w:r w:rsidR="00C70316" w:rsidRPr="000D1896">
        <w:t>,</w:t>
      </w:r>
      <w:r w:rsidRPr="000D1896">
        <w:t xml:space="preserve"> то это</w:t>
      </w:r>
      <w:r w:rsidR="00A56B0A" w:rsidRPr="000D1896">
        <w:t xml:space="preserve"> обстоятельство</w:t>
      </w:r>
      <w:r w:rsidRPr="000D1896">
        <w:t xml:space="preserve"> является основанием для</w:t>
      </w:r>
      <w:r w:rsidRPr="008355F8">
        <w:t xml:space="preserve"> анализа корректности конфигурационной БД</w:t>
      </w:r>
      <w:r w:rsidR="00A56B0A">
        <w:t xml:space="preserve"> программы </w:t>
      </w:r>
      <w:r w:rsidR="00A56B0A" w:rsidRPr="00460CB3">
        <w:rPr>
          <w:b/>
        </w:rPr>
        <w:t>«АРМ Диспетчера»</w:t>
      </w:r>
      <w:r w:rsidRPr="008355F8">
        <w:t xml:space="preserve">. </w:t>
      </w:r>
      <w:r w:rsidR="00C70316">
        <w:t>Е</w:t>
      </w:r>
      <w:r w:rsidRPr="008355F8">
        <w:t xml:space="preserve">сли </w:t>
      </w:r>
      <w:r w:rsidR="00C70316">
        <w:t xml:space="preserve">же </w:t>
      </w:r>
      <w:r w:rsidRPr="008355F8">
        <w:t>такая проблема является систематической, то это может быть основанием для увеличения ресурсов вычислительных средств</w:t>
      </w:r>
      <w:r w:rsidR="00DC6911" w:rsidRPr="008355F8">
        <w:t>.</w:t>
      </w:r>
    </w:p>
    <w:p w14:paraId="2926006C" w14:textId="77777777" w:rsidR="00D26A78" w:rsidRPr="008355F8" w:rsidRDefault="00D26A78" w:rsidP="00DB02F0"/>
    <w:p w14:paraId="31EAFBD0" w14:textId="77777777" w:rsidR="00D26A78" w:rsidRPr="008355F8" w:rsidRDefault="00D26A78" w:rsidP="00DB02F0"/>
    <w:p w14:paraId="06EC5ABC" w14:textId="77777777" w:rsidR="00DB4EF3" w:rsidRPr="008355F8" w:rsidRDefault="00DB4EF3" w:rsidP="00DB02F0"/>
    <w:p w14:paraId="34618449" w14:textId="77777777" w:rsidR="00DB4EF3" w:rsidRPr="008355F8" w:rsidRDefault="00DB4EF3" w:rsidP="00DB02F0"/>
    <w:p w14:paraId="2651D11E" w14:textId="77777777" w:rsidR="00DD522B" w:rsidRPr="008355F8" w:rsidRDefault="00DD522B" w:rsidP="00DB02F0">
      <w:pPr>
        <w:jc w:val="center"/>
      </w:pPr>
    </w:p>
    <w:p w14:paraId="2DBF9FE7" w14:textId="0C38E570" w:rsidR="00261755" w:rsidRPr="008355F8" w:rsidRDefault="00C004DB" w:rsidP="00DB02F0">
      <w:pPr>
        <w:pStyle w:val="1"/>
      </w:pPr>
      <w:bookmarkStart w:id="37" w:name="_Toc195789727"/>
      <w:r w:rsidRPr="008355F8">
        <w:lastRenderedPageBreak/>
        <w:t>АДМИНИСТРИРОВАНИЕ</w:t>
      </w:r>
      <w:bookmarkEnd w:id="37"/>
      <w:r w:rsidRPr="008355F8">
        <w:t xml:space="preserve"> </w:t>
      </w:r>
    </w:p>
    <w:p w14:paraId="7437ECC3" w14:textId="77777777" w:rsidR="00E866B8" w:rsidRPr="008355F8" w:rsidRDefault="00E866B8" w:rsidP="00DB02F0"/>
    <w:p w14:paraId="2C3FBAD5" w14:textId="4E864225" w:rsidR="00126FDC" w:rsidRPr="008355F8" w:rsidRDefault="00130A7D" w:rsidP="00DB02F0">
      <w:r w:rsidRPr="008355F8">
        <w:t xml:space="preserve">В процессе работы </w:t>
      </w:r>
      <w:r w:rsidR="00A56B0A">
        <w:t xml:space="preserve">программа </w:t>
      </w:r>
      <w:r w:rsidR="00F3041D" w:rsidRPr="008355F8">
        <w:t>«</w:t>
      </w:r>
      <w:r w:rsidR="00F3041D">
        <w:rPr>
          <w:b/>
        </w:rPr>
        <w:t>АРМ Диспетчера</w:t>
      </w:r>
      <w:r w:rsidR="00F3041D" w:rsidRPr="008355F8">
        <w:rPr>
          <w:b/>
        </w:rPr>
        <w:t>»</w:t>
      </w:r>
      <w:r w:rsidRPr="008355F8">
        <w:t xml:space="preserve"> </w:t>
      </w:r>
      <w:r w:rsidR="00126FDC" w:rsidRPr="008355F8">
        <w:t xml:space="preserve">взаимодействует с </w:t>
      </w:r>
      <w:r w:rsidRPr="008355F8">
        <w:t>программ</w:t>
      </w:r>
      <w:r w:rsidR="00A56B0A">
        <w:t>ой</w:t>
      </w:r>
      <w:r w:rsidRPr="008355F8">
        <w:t xml:space="preserve"> </w:t>
      </w:r>
      <w:r w:rsidR="00D749FA">
        <w:t>«</w:t>
      </w:r>
      <w:r w:rsidR="00D749FA" w:rsidRPr="00C575C8">
        <w:rPr>
          <w:b/>
        </w:rPr>
        <w:t xml:space="preserve">Сервер </w:t>
      </w:r>
      <w:r w:rsidR="00D749FA" w:rsidRPr="00C575C8">
        <w:rPr>
          <w:b/>
          <w:lang w:val="en-US"/>
        </w:rPr>
        <w:t>SCADA</w:t>
      </w:r>
      <w:r w:rsidR="00D749FA">
        <w:rPr>
          <w:b/>
        </w:rPr>
        <w:t xml:space="preserve">» </w:t>
      </w:r>
      <w:r w:rsidR="00126FDC" w:rsidRPr="00775AF3">
        <w:t xml:space="preserve">и </w:t>
      </w:r>
      <w:r w:rsidR="006655A5">
        <w:t xml:space="preserve">с </w:t>
      </w:r>
      <w:r w:rsidR="00D02200" w:rsidRPr="00775AF3">
        <w:t>СУБД</w:t>
      </w:r>
      <w:r w:rsidR="006655A5">
        <w:t>, совместимыми с</w:t>
      </w:r>
      <w:r w:rsidR="00D02200" w:rsidRPr="00775AF3">
        <w:t xml:space="preserve"> </w:t>
      </w:r>
      <w:r w:rsidR="00C83CF3" w:rsidRPr="00775AF3">
        <w:rPr>
          <w:lang w:val="en-US"/>
        </w:rPr>
        <w:t>PostgreSQL</w:t>
      </w:r>
      <w:r w:rsidR="00126FDC" w:rsidRPr="00775AF3">
        <w:t>,</w:t>
      </w:r>
      <w:r w:rsidR="00126FDC" w:rsidRPr="008355F8">
        <w:t xml:space="preserve"> использует файлы, </w:t>
      </w:r>
      <w:r w:rsidR="00126FDC" w:rsidRPr="008355F8">
        <w:rPr>
          <w:rStyle w:val="FontStyle208"/>
          <w:rFonts w:ascii="Times New Roman" w:hAnsi="Times New Roman" w:cs="Times New Roman"/>
          <w:i w:val="0"/>
          <w:iCs w:val="0"/>
          <w:sz w:val="28"/>
          <w:szCs w:val="28"/>
        </w:rPr>
        <w:t xml:space="preserve">содержащие </w:t>
      </w:r>
      <w:r w:rsidR="00126FDC" w:rsidRPr="008355F8">
        <w:rPr>
          <w:rStyle w:val="FontStyle205"/>
          <w:rFonts w:ascii="Times New Roman" w:hAnsi="Times New Roman" w:cs="Times New Roman"/>
          <w:sz w:val="28"/>
          <w:szCs w:val="28"/>
        </w:rPr>
        <w:t xml:space="preserve">графические </w:t>
      </w:r>
      <w:r w:rsidR="00E3541C" w:rsidRPr="008355F8">
        <w:rPr>
          <w:rStyle w:val="FontStyle205"/>
          <w:rFonts w:ascii="Times New Roman" w:hAnsi="Times New Roman" w:cs="Times New Roman"/>
          <w:sz w:val="28"/>
          <w:szCs w:val="28"/>
        </w:rPr>
        <w:t xml:space="preserve">экранные </w:t>
      </w:r>
      <w:r w:rsidR="00126FDC" w:rsidRPr="008355F8">
        <w:rPr>
          <w:rStyle w:val="FontStyle205"/>
          <w:rFonts w:ascii="Times New Roman" w:hAnsi="Times New Roman" w:cs="Times New Roman"/>
          <w:sz w:val="28"/>
          <w:szCs w:val="28"/>
        </w:rPr>
        <w:t>формы</w:t>
      </w:r>
      <w:r w:rsidR="00E3541C" w:rsidRPr="008355F8">
        <w:rPr>
          <w:rStyle w:val="FontStyle205"/>
          <w:rFonts w:ascii="Times New Roman" w:hAnsi="Times New Roman" w:cs="Times New Roman"/>
          <w:sz w:val="28"/>
          <w:szCs w:val="28"/>
        </w:rPr>
        <w:t>,</w:t>
      </w:r>
      <w:r w:rsidR="00126FDC" w:rsidRPr="008355F8">
        <w:rPr>
          <w:rStyle w:val="FontStyle205"/>
          <w:rFonts w:ascii="Times New Roman" w:hAnsi="Times New Roman" w:cs="Times New Roman"/>
          <w:sz w:val="28"/>
          <w:szCs w:val="28"/>
        </w:rPr>
        <w:t xml:space="preserve"> </w:t>
      </w:r>
      <w:r w:rsidR="00126FDC" w:rsidRPr="008355F8">
        <w:rPr>
          <w:rStyle w:val="FontStyle208"/>
          <w:rFonts w:ascii="Times New Roman" w:hAnsi="Times New Roman" w:cs="Times New Roman"/>
          <w:i w:val="0"/>
          <w:iCs w:val="0"/>
          <w:sz w:val="28"/>
          <w:szCs w:val="28"/>
        </w:rPr>
        <w:t xml:space="preserve">и звуковые </w:t>
      </w:r>
      <w:r w:rsidR="00E3541C" w:rsidRPr="008355F8">
        <w:rPr>
          <w:rStyle w:val="FontStyle208"/>
          <w:rFonts w:ascii="Times New Roman" w:hAnsi="Times New Roman" w:cs="Times New Roman"/>
          <w:i w:val="0"/>
          <w:iCs w:val="0"/>
          <w:sz w:val="28"/>
          <w:szCs w:val="28"/>
        </w:rPr>
        <w:t>файлы, воспроизводимые при возникновении событий, формируемы</w:t>
      </w:r>
      <w:r w:rsidR="005F45EE" w:rsidRPr="008355F8">
        <w:rPr>
          <w:rStyle w:val="FontStyle208"/>
          <w:rFonts w:ascii="Times New Roman" w:hAnsi="Times New Roman" w:cs="Times New Roman"/>
          <w:i w:val="0"/>
          <w:iCs w:val="0"/>
          <w:sz w:val="28"/>
          <w:szCs w:val="28"/>
        </w:rPr>
        <w:t>х</w:t>
      </w:r>
      <w:r w:rsidR="00E3541C" w:rsidRPr="008355F8">
        <w:rPr>
          <w:rStyle w:val="FontStyle208"/>
          <w:rFonts w:ascii="Times New Roman" w:hAnsi="Times New Roman" w:cs="Times New Roman"/>
          <w:i w:val="0"/>
          <w:iCs w:val="0"/>
          <w:sz w:val="28"/>
          <w:szCs w:val="28"/>
        </w:rPr>
        <w:t xml:space="preserve"> программой</w:t>
      </w:r>
      <w:r w:rsidR="00126FDC" w:rsidRPr="008355F8">
        <w:rPr>
          <w:rStyle w:val="FontStyle208"/>
          <w:rFonts w:ascii="Times New Roman" w:hAnsi="Times New Roman" w:cs="Times New Roman"/>
          <w:i w:val="0"/>
          <w:iCs w:val="0"/>
          <w:sz w:val="28"/>
          <w:szCs w:val="28"/>
        </w:rPr>
        <w:t>.</w:t>
      </w:r>
    </w:p>
    <w:p w14:paraId="752A74FB" w14:textId="18704598" w:rsidR="00E6327A" w:rsidRPr="008355F8" w:rsidRDefault="00C06F6D" w:rsidP="00DB02F0">
      <w:r w:rsidRPr="008355F8">
        <w:t>Д</w:t>
      </w:r>
      <w:r w:rsidR="00F25443" w:rsidRPr="008355F8">
        <w:t>о начала работы</w:t>
      </w:r>
      <w:r w:rsidR="00BA29EC" w:rsidRPr="008355F8">
        <w:t xml:space="preserve"> с программой</w:t>
      </w:r>
      <w:r w:rsidR="00E3541C" w:rsidRPr="008355F8">
        <w:t xml:space="preserve"> </w:t>
      </w:r>
      <w:r w:rsidRPr="008355F8">
        <w:t>необходим</w:t>
      </w:r>
      <w:r w:rsidR="008445D7" w:rsidRPr="008355F8">
        <w:t>о</w:t>
      </w:r>
      <w:r w:rsidRPr="008355F8">
        <w:t xml:space="preserve"> </w:t>
      </w:r>
      <w:r w:rsidR="00A56B0A">
        <w:t>убедиться, что</w:t>
      </w:r>
      <w:r w:rsidR="008445D7" w:rsidRPr="008355F8">
        <w:t xml:space="preserve"> </w:t>
      </w:r>
      <w:r w:rsidR="003E0E84" w:rsidRPr="008355F8">
        <w:t>конфигурац</w:t>
      </w:r>
      <w:r w:rsidR="00F2275D" w:rsidRPr="008355F8">
        <w:t>ио</w:t>
      </w:r>
      <w:r w:rsidR="003E0E84" w:rsidRPr="008355F8">
        <w:t>н</w:t>
      </w:r>
      <w:r w:rsidR="00F2275D" w:rsidRPr="008355F8">
        <w:t xml:space="preserve">ные </w:t>
      </w:r>
      <w:r w:rsidR="00A56B0A">
        <w:t xml:space="preserve">файлы программ </w:t>
      </w:r>
      <w:r w:rsidR="00A56B0A" w:rsidRPr="008B7B43">
        <w:rPr>
          <w:b/>
        </w:rPr>
        <w:t>«АРМ Диспетчера»</w:t>
      </w:r>
      <w:r w:rsidR="00A56B0A">
        <w:t xml:space="preserve"> и </w:t>
      </w:r>
      <w:r w:rsidR="00A56B0A" w:rsidRPr="008B7B43">
        <w:rPr>
          <w:b/>
        </w:rPr>
        <w:t xml:space="preserve">«Сервер </w:t>
      </w:r>
      <w:r w:rsidR="00A56B0A" w:rsidRPr="008B7B43">
        <w:rPr>
          <w:b/>
          <w:lang w:val="en-US"/>
        </w:rPr>
        <w:t>SCADA</w:t>
      </w:r>
      <w:r w:rsidR="00A56B0A" w:rsidRPr="008B7B43">
        <w:rPr>
          <w:b/>
        </w:rPr>
        <w:t>»</w:t>
      </w:r>
      <w:r w:rsidR="00A56B0A">
        <w:t xml:space="preserve"> подготовлены</w:t>
      </w:r>
      <w:r w:rsidR="00E3541C" w:rsidRPr="008355F8">
        <w:t>.</w:t>
      </w:r>
      <w:r w:rsidR="005140A5">
        <w:t xml:space="preserve"> </w:t>
      </w:r>
    </w:p>
    <w:p w14:paraId="1B8E1554" w14:textId="77777777" w:rsidR="000432C1" w:rsidRPr="008355F8" w:rsidRDefault="000432C1" w:rsidP="00DB02F0"/>
    <w:p w14:paraId="60A53A8F" w14:textId="27EA49CF" w:rsidR="00A139DC" w:rsidRPr="008355F8" w:rsidRDefault="00C004DB" w:rsidP="00DB02F0">
      <w:pPr>
        <w:pStyle w:val="1"/>
      </w:pPr>
      <w:bookmarkStart w:id="38" w:name="_Toc195789728"/>
      <w:r w:rsidRPr="008355F8">
        <w:lastRenderedPageBreak/>
        <w:t>УСТАНОВКА ПРОГРАММЫ</w:t>
      </w:r>
      <w:bookmarkEnd w:id="38"/>
    </w:p>
    <w:p w14:paraId="51814022" w14:textId="77777777" w:rsidR="00CD0E41" w:rsidRPr="008355F8" w:rsidRDefault="00CD0E41" w:rsidP="00DB02F0"/>
    <w:p w14:paraId="24E5F441" w14:textId="62C93D4F" w:rsidR="001D2C7D" w:rsidRPr="008355F8" w:rsidRDefault="001D2C7D" w:rsidP="00DB02F0">
      <w:r w:rsidRPr="008355F8">
        <w:t xml:space="preserve">Программа </w:t>
      </w:r>
      <w:r w:rsidR="0016610F" w:rsidRPr="008355F8">
        <w:t>«</w:t>
      </w:r>
      <w:r w:rsidR="0016610F">
        <w:rPr>
          <w:b/>
        </w:rPr>
        <w:t>АРМ Диспетчера</w:t>
      </w:r>
      <w:r w:rsidR="0016610F" w:rsidRPr="008355F8">
        <w:rPr>
          <w:b/>
        </w:rPr>
        <w:t>»</w:t>
      </w:r>
      <w:r w:rsidR="004B11AE" w:rsidRPr="008355F8">
        <w:t xml:space="preserve"> является порт</w:t>
      </w:r>
      <w:r w:rsidR="009B5ACE">
        <w:t>ативной</w:t>
      </w:r>
      <w:r w:rsidR="004B11AE" w:rsidRPr="008355F8">
        <w:t xml:space="preserve"> и</w:t>
      </w:r>
      <w:r w:rsidRPr="008355F8">
        <w:t xml:space="preserve"> поставляется в виде архива с </w:t>
      </w:r>
      <w:r w:rsidR="00A56B0A">
        <w:t xml:space="preserve">нужными </w:t>
      </w:r>
      <w:r w:rsidRPr="008355F8">
        <w:t>файлами (</w:t>
      </w:r>
      <w:r w:rsidRPr="008355F8">
        <w:rPr>
          <w:color w:val="000000"/>
          <w:shd w:val="clear" w:color="auto" w:fill="FFFFFF"/>
        </w:rPr>
        <w:t>gredRun.tar.gz).</w:t>
      </w:r>
    </w:p>
    <w:p w14:paraId="5C65257E" w14:textId="6B9EB901" w:rsidR="00087A30" w:rsidRPr="008355F8" w:rsidRDefault="00CD0E41" w:rsidP="00DB02F0">
      <w:r w:rsidRPr="008355F8">
        <w:t xml:space="preserve">Для того чтобы установить программу </w:t>
      </w:r>
      <w:r w:rsidR="0016610F" w:rsidRPr="008355F8">
        <w:t>«</w:t>
      </w:r>
      <w:r w:rsidR="0016610F">
        <w:rPr>
          <w:b/>
        </w:rPr>
        <w:t>АРМ Диспетчера</w:t>
      </w:r>
      <w:r w:rsidR="0016610F" w:rsidRPr="008355F8">
        <w:rPr>
          <w:b/>
        </w:rPr>
        <w:t>»</w:t>
      </w:r>
      <w:r w:rsidRPr="008355F8">
        <w:t xml:space="preserve"> нужно </w:t>
      </w:r>
      <w:r w:rsidR="00087A30" w:rsidRPr="008355F8">
        <w:t>выполнить следующие шаги:</w:t>
      </w:r>
    </w:p>
    <w:p w14:paraId="3ACCDF74" w14:textId="7A17D865" w:rsidR="00A139DC" w:rsidRPr="008355F8" w:rsidRDefault="00CD0E41" w:rsidP="00DB02F0">
      <w:pPr>
        <w:pStyle w:val="aff"/>
        <w:numPr>
          <w:ilvl w:val="0"/>
          <w:numId w:val="8"/>
        </w:numPr>
      </w:pPr>
      <w:r w:rsidRPr="008355F8">
        <w:t>распаковать архив</w:t>
      </w:r>
      <w:r w:rsidR="00A56B0A">
        <w:t xml:space="preserve"> </w:t>
      </w:r>
      <w:r w:rsidR="00A56B0A" w:rsidRPr="006D3D00">
        <w:rPr>
          <w:b/>
          <w:color w:val="000000"/>
          <w:shd w:val="clear" w:color="auto" w:fill="FFFFFF"/>
        </w:rPr>
        <w:t>gredRun.tar.gz</w:t>
      </w:r>
      <w:r w:rsidR="00A56B0A">
        <w:t>;</w:t>
      </w:r>
      <w:r w:rsidRPr="008355F8">
        <w:t xml:space="preserve"> </w:t>
      </w:r>
    </w:p>
    <w:p w14:paraId="056C3355" w14:textId="2895A87A" w:rsidR="00BD023D" w:rsidRPr="008355F8" w:rsidRDefault="002C3907" w:rsidP="00DB02F0">
      <w:pPr>
        <w:pStyle w:val="aff"/>
        <w:numPr>
          <w:ilvl w:val="0"/>
          <w:numId w:val="8"/>
        </w:numPr>
      </w:pPr>
      <w:r w:rsidRPr="008355F8">
        <w:t>в</w:t>
      </w:r>
      <w:r w:rsidR="00BD023D" w:rsidRPr="008355F8">
        <w:t xml:space="preserve"> файловом менеджере </w:t>
      </w:r>
      <w:r w:rsidR="007407AB" w:rsidRPr="008355F8">
        <w:t xml:space="preserve">щелчком </w:t>
      </w:r>
      <w:r w:rsidR="00BD023D" w:rsidRPr="008355F8">
        <w:t>правой кнопкой мыши</w:t>
      </w:r>
      <w:r w:rsidR="00E110E7" w:rsidRPr="008355F8">
        <w:t xml:space="preserve"> по архиву вызвать контекстное </w:t>
      </w:r>
      <w:r w:rsidR="007407AB" w:rsidRPr="008355F8">
        <w:t>м</w:t>
      </w:r>
      <w:r w:rsidR="00276005" w:rsidRPr="008355F8">
        <w:t>е</w:t>
      </w:r>
      <w:r w:rsidR="007407AB" w:rsidRPr="008355F8">
        <w:t>ню</w:t>
      </w:r>
      <w:r w:rsidR="007950D1" w:rsidRPr="008355F8">
        <w:t xml:space="preserve"> (</w:t>
      </w:r>
      <w:r w:rsidR="007950D1" w:rsidRPr="008355F8">
        <w:fldChar w:fldCharType="begin"/>
      </w:r>
      <w:r w:rsidR="007950D1" w:rsidRPr="008355F8">
        <w:instrText xml:space="preserve"> REF _Ref164852746 \h </w:instrText>
      </w:r>
      <w:r w:rsidR="00EF5B82" w:rsidRPr="008355F8">
        <w:instrText xml:space="preserve"> \* MERGEFORMAT </w:instrText>
      </w:r>
      <w:r w:rsidR="007950D1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4</w:t>
      </w:r>
      <w:r w:rsidR="00CC1F16">
        <w:t>.</w:t>
      </w:r>
      <w:r w:rsidR="00CC1F16">
        <w:rPr>
          <w:noProof/>
        </w:rPr>
        <w:t>1</w:t>
      </w:r>
      <w:r w:rsidR="007950D1" w:rsidRPr="008355F8">
        <w:fldChar w:fldCharType="end"/>
      </w:r>
      <w:r w:rsidR="007950D1" w:rsidRPr="008355F8">
        <w:t>)</w:t>
      </w:r>
      <w:r w:rsidR="00BD023D" w:rsidRPr="008355F8">
        <w:t xml:space="preserve">, </w:t>
      </w:r>
      <w:r w:rsidR="00A56B0A">
        <w:t>в котором</w:t>
      </w:r>
      <w:r w:rsidR="00276005" w:rsidRPr="008355F8">
        <w:t xml:space="preserve"> </w:t>
      </w:r>
      <w:r w:rsidR="00BD023D" w:rsidRPr="008355F8">
        <w:t>выбира</w:t>
      </w:r>
      <w:r w:rsidR="00276005" w:rsidRPr="008355F8">
        <w:t xml:space="preserve">ть пункт </w:t>
      </w:r>
      <w:r w:rsidR="00FD79B0" w:rsidRPr="008355F8">
        <w:rPr>
          <w:b/>
        </w:rPr>
        <w:t>«</w:t>
      </w:r>
      <w:r w:rsidR="00276005" w:rsidRPr="008355F8">
        <w:rPr>
          <w:b/>
        </w:rPr>
        <w:t>Распаковать</w:t>
      </w:r>
      <w:r w:rsidR="00FD79B0" w:rsidRPr="008355F8">
        <w:rPr>
          <w:b/>
        </w:rPr>
        <w:t>»</w:t>
      </w:r>
      <w:r w:rsidR="00276005" w:rsidRPr="008355F8">
        <w:t>, далее выбрать</w:t>
      </w:r>
      <w:r w:rsidR="00A56B0A">
        <w:t xml:space="preserve"> пункт</w:t>
      </w:r>
      <w:r w:rsidR="00BD023D" w:rsidRPr="008355F8">
        <w:t xml:space="preserve"> </w:t>
      </w:r>
      <w:r w:rsidR="00FD79B0" w:rsidRPr="008355F8">
        <w:rPr>
          <w:b/>
        </w:rPr>
        <w:t>«</w:t>
      </w:r>
      <w:r w:rsidR="00BD023D" w:rsidRPr="008355F8">
        <w:rPr>
          <w:b/>
        </w:rPr>
        <w:t>Распаковать в эту папку</w:t>
      </w:r>
      <w:r w:rsidR="00FD79B0" w:rsidRPr="008355F8">
        <w:rPr>
          <w:b/>
        </w:rPr>
        <w:t>»</w:t>
      </w:r>
      <w:r w:rsidR="0057353D" w:rsidRPr="008355F8">
        <w:t>.</w:t>
      </w:r>
    </w:p>
    <w:p w14:paraId="22F9EE38" w14:textId="77777777" w:rsidR="00BD023D" w:rsidRPr="008355F8" w:rsidRDefault="00BD023D" w:rsidP="00DB02F0"/>
    <w:p w14:paraId="6F47F058" w14:textId="10DF84D1" w:rsidR="003A3D85" w:rsidRPr="008355F8" w:rsidRDefault="00C0762D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0248E86A" wp14:editId="2FBEAC9A">
            <wp:extent cx="5667375" cy="2346720"/>
            <wp:effectExtent l="0" t="0" r="0" b="0"/>
            <wp:docPr id="54" name="Рисунок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945" cy="234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E186D" w14:textId="0BEC4D77" w:rsidR="007407AB" w:rsidRPr="008355F8" w:rsidRDefault="003A3D85" w:rsidP="00DB02F0">
      <w:pPr>
        <w:pStyle w:val="af9"/>
        <w:spacing w:before="0"/>
        <w:jc w:val="center"/>
      </w:pPr>
      <w:bookmarkStart w:id="39" w:name="_Ref164852746"/>
      <w:r w:rsidRPr="008355F8">
        <w:t xml:space="preserve">Рисунок </w:t>
      </w:r>
      <w:fldSimple w:instr=" STYLEREF 1 \s ">
        <w:r w:rsidR="00CC1F16">
          <w:rPr>
            <w:noProof/>
          </w:rPr>
          <w:t>4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</w:t>
        </w:r>
      </w:fldSimple>
      <w:bookmarkEnd w:id="39"/>
      <w:r w:rsidR="007950D1" w:rsidRPr="008355F8">
        <w:t xml:space="preserve"> – Распаковка архива</w:t>
      </w:r>
    </w:p>
    <w:p w14:paraId="589EBCDE" w14:textId="77777777" w:rsidR="00A77312" w:rsidRPr="008355F8" w:rsidRDefault="00A77312" w:rsidP="00DB02F0"/>
    <w:p w14:paraId="1D646187" w14:textId="197F9FE7" w:rsidR="00DB0C9D" w:rsidRPr="008355F8" w:rsidRDefault="00313932" w:rsidP="00DB02F0">
      <w:r w:rsidRPr="008355F8">
        <w:t xml:space="preserve">Папка </w:t>
      </w:r>
      <w:r w:rsidR="00A56B0A">
        <w:t xml:space="preserve">после распаковки архива будет </w:t>
      </w:r>
      <w:r w:rsidRPr="008355F8">
        <w:t>содерж</w:t>
      </w:r>
      <w:r w:rsidR="00A56B0A">
        <w:t>ать</w:t>
      </w:r>
      <w:r w:rsidRPr="008355F8">
        <w:t xml:space="preserve"> в</w:t>
      </w:r>
      <w:r w:rsidR="00EB6F42" w:rsidRPr="008355F8">
        <w:t xml:space="preserve">се необходимые для работы </w:t>
      </w:r>
      <w:r w:rsidR="00A56B0A">
        <w:t xml:space="preserve">программы </w:t>
      </w:r>
      <w:r w:rsidR="00EB6F42" w:rsidRPr="008355F8">
        <w:t>файлы</w:t>
      </w:r>
      <w:r w:rsidR="00A56B0A">
        <w:t>.</w:t>
      </w:r>
      <w:r w:rsidRPr="008355F8">
        <w:t xml:space="preserve"> </w:t>
      </w:r>
      <w:r w:rsidR="00A56B0A">
        <w:t>Чтобы</w:t>
      </w:r>
      <w:r w:rsidR="00DB0C9D" w:rsidRPr="008355F8">
        <w:t xml:space="preserve"> запус</w:t>
      </w:r>
      <w:r w:rsidR="00A56B0A">
        <w:t>тить</w:t>
      </w:r>
      <w:r w:rsidR="00DB0C9D" w:rsidRPr="008355F8">
        <w:t xml:space="preserve"> программ</w:t>
      </w:r>
      <w:r w:rsidR="00A56B0A">
        <w:t>у</w:t>
      </w:r>
      <w:r w:rsidR="00DB0C9D" w:rsidRPr="008355F8">
        <w:t xml:space="preserve"> </w:t>
      </w:r>
      <w:r w:rsidR="00871B72" w:rsidRPr="002A0892">
        <w:rPr>
          <w:b/>
        </w:rPr>
        <w:t>«АРМ Диспетчера»</w:t>
      </w:r>
      <w:r w:rsidR="00871B72">
        <w:t xml:space="preserve"> </w:t>
      </w:r>
      <w:r w:rsidR="00A56B0A">
        <w:t xml:space="preserve">следует </w:t>
      </w:r>
      <w:r w:rsidR="00DB0C9D" w:rsidRPr="008355F8">
        <w:t>использ</w:t>
      </w:r>
      <w:r w:rsidR="00A56B0A">
        <w:t>овать</w:t>
      </w:r>
      <w:r w:rsidR="00DB0C9D" w:rsidRPr="008355F8">
        <w:t xml:space="preserve"> файл </w:t>
      </w:r>
      <w:r w:rsidR="00BD36DD" w:rsidRPr="00C9080B">
        <w:rPr>
          <w:b/>
        </w:rPr>
        <w:t>exe</w:t>
      </w:r>
      <w:r w:rsidR="00BD36DD" w:rsidRPr="00C9080B">
        <w:rPr>
          <w:b/>
          <w:lang w:val="en-US"/>
        </w:rPr>
        <w:t>c</w:t>
      </w:r>
      <w:r w:rsidR="00BD36DD" w:rsidRPr="00C9080B">
        <w:rPr>
          <w:b/>
        </w:rPr>
        <w:t>.</w:t>
      </w:r>
      <w:r w:rsidR="00BD36DD" w:rsidRPr="00C9080B">
        <w:rPr>
          <w:b/>
          <w:lang w:val="en-US"/>
        </w:rPr>
        <w:t>sh</w:t>
      </w:r>
      <w:r w:rsidRPr="008355F8">
        <w:t xml:space="preserve"> (</w:t>
      </w:r>
      <w:r w:rsidRPr="008355F8">
        <w:fldChar w:fldCharType="begin"/>
      </w:r>
      <w:r w:rsidRPr="008355F8">
        <w:instrText xml:space="preserve"> REF _Ref164852783 \h </w:instrText>
      </w:r>
      <w:r w:rsidR="00EF5B82" w:rsidRPr="008355F8">
        <w:instrText xml:space="preserve"> \* MERGEFORMAT </w:instrText>
      </w:r>
      <w:r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4</w:t>
      </w:r>
      <w:r w:rsidR="00CC1F16">
        <w:t>.</w:t>
      </w:r>
      <w:r w:rsidR="00CC1F16">
        <w:rPr>
          <w:noProof/>
        </w:rPr>
        <w:t>2</w:t>
      </w:r>
      <w:r w:rsidRPr="008355F8">
        <w:fldChar w:fldCharType="end"/>
      </w:r>
      <w:r w:rsidRPr="008355F8">
        <w:t>)</w:t>
      </w:r>
      <w:r w:rsidR="00BD36DD" w:rsidRPr="008355F8">
        <w:t>.</w:t>
      </w:r>
    </w:p>
    <w:p w14:paraId="52CE1863" w14:textId="77777777" w:rsidR="00E108C6" w:rsidRPr="008355F8" w:rsidRDefault="00E108C6" w:rsidP="00DB02F0"/>
    <w:p w14:paraId="096F9B27" w14:textId="77777777" w:rsidR="007950D1" w:rsidRPr="008355F8" w:rsidRDefault="00E108C6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08243273" wp14:editId="63D961C0">
            <wp:extent cx="4514850" cy="314839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5372" cy="314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FCB3" w14:textId="5031E8A9" w:rsidR="00A56B0A" w:rsidRDefault="007950D1" w:rsidP="00DB02F0">
      <w:pPr>
        <w:pStyle w:val="af9"/>
        <w:spacing w:before="0"/>
        <w:jc w:val="center"/>
      </w:pPr>
      <w:bookmarkStart w:id="40" w:name="_Ref164852783"/>
      <w:r w:rsidRPr="008355F8">
        <w:t xml:space="preserve">Рисунок </w:t>
      </w:r>
      <w:fldSimple w:instr=" STYLEREF 1 \s ">
        <w:r w:rsidR="00CC1F16">
          <w:rPr>
            <w:noProof/>
          </w:rPr>
          <w:t>4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2</w:t>
        </w:r>
      </w:fldSimple>
      <w:bookmarkEnd w:id="40"/>
      <w:r w:rsidR="00313932" w:rsidRPr="008355F8">
        <w:t xml:space="preserve"> </w:t>
      </w:r>
      <w:r w:rsidR="00463593" w:rsidRPr="008355F8">
        <w:t>–</w:t>
      </w:r>
      <w:r w:rsidR="00313932" w:rsidRPr="008355F8">
        <w:t xml:space="preserve"> </w:t>
      </w:r>
      <w:r w:rsidR="00463593" w:rsidRPr="008355F8">
        <w:t>Распакованны</w:t>
      </w:r>
      <w:r w:rsidR="00A56B0A">
        <w:t>е</w:t>
      </w:r>
      <w:r w:rsidR="00463593" w:rsidRPr="008355F8">
        <w:t xml:space="preserve"> файл</w:t>
      </w:r>
      <w:r w:rsidR="00A56B0A">
        <w:t>ы</w:t>
      </w:r>
      <w:r w:rsidR="00463593" w:rsidRPr="008355F8">
        <w:t xml:space="preserve"> программы</w:t>
      </w:r>
    </w:p>
    <w:p w14:paraId="2979EC6E" w14:textId="054BFDCE" w:rsidR="00CD0E41" w:rsidRPr="008355F8" w:rsidRDefault="00A56B0A" w:rsidP="00DB02F0">
      <w:r>
        <w:br w:type="page"/>
      </w:r>
    </w:p>
    <w:p w14:paraId="6AEB510B" w14:textId="4D415D79" w:rsidR="000432C1" w:rsidRPr="008355F8" w:rsidRDefault="00C004DB" w:rsidP="00DB02F0">
      <w:pPr>
        <w:pStyle w:val="1"/>
      </w:pPr>
      <w:bookmarkStart w:id="41" w:name="_Toc195789729"/>
      <w:r w:rsidRPr="008355F8">
        <w:lastRenderedPageBreak/>
        <w:t>СОСТАВ ПРОГРАММЫ</w:t>
      </w:r>
      <w:bookmarkEnd w:id="41"/>
    </w:p>
    <w:p w14:paraId="6091112C" w14:textId="77777777" w:rsidR="000432C1" w:rsidRPr="008355F8" w:rsidRDefault="000432C1" w:rsidP="00DB02F0"/>
    <w:p w14:paraId="47DA5319" w14:textId="06B18E11" w:rsidR="008154F8" w:rsidRPr="008355F8" w:rsidRDefault="000432C1" w:rsidP="00DB02F0">
      <w:r w:rsidRPr="008355F8">
        <w:t xml:space="preserve">В состав программы </w:t>
      </w:r>
      <w:r w:rsidR="0016610F" w:rsidRPr="008355F8">
        <w:t>«</w:t>
      </w:r>
      <w:r w:rsidR="0016610F">
        <w:rPr>
          <w:b/>
        </w:rPr>
        <w:t>АРМ Диспетчера</w:t>
      </w:r>
      <w:r w:rsidR="0016610F" w:rsidRPr="008355F8">
        <w:rPr>
          <w:b/>
        </w:rPr>
        <w:t>»</w:t>
      </w:r>
      <w:r w:rsidRPr="008355F8">
        <w:t xml:space="preserve"> входят: исполняемый файл </w:t>
      </w:r>
      <w:r w:rsidRPr="00C9080B">
        <w:rPr>
          <w:b/>
        </w:rPr>
        <w:t>exe</w:t>
      </w:r>
      <w:r w:rsidRPr="00C9080B">
        <w:rPr>
          <w:b/>
          <w:lang w:val="en-US"/>
        </w:rPr>
        <w:t>c</w:t>
      </w:r>
      <w:r w:rsidRPr="00C9080B">
        <w:rPr>
          <w:b/>
        </w:rPr>
        <w:t>.</w:t>
      </w:r>
      <w:r w:rsidRPr="00C9080B">
        <w:rPr>
          <w:b/>
          <w:lang w:val="en-US"/>
        </w:rPr>
        <w:t>sh</w:t>
      </w:r>
      <w:r w:rsidRPr="008355F8">
        <w:t>, кон</w:t>
      </w:r>
      <w:r w:rsidR="00733D19">
        <w:t>фигурационные файлы, лог-файлы</w:t>
      </w:r>
      <w:r w:rsidRPr="008355F8">
        <w:t xml:space="preserve">, </w:t>
      </w:r>
      <w:r w:rsidR="00CC7BBC" w:rsidRPr="008355F8">
        <w:t xml:space="preserve">файлы </w:t>
      </w:r>
      <w:r w:rsidRPr="002E71EA">
        <w:rPr>
          <w:bCs/>
        </w:rPr>
        <w:t>json</w:t>
      </w:r>
      <w:r w:rsidR="00CC7BBC" w:rsidRPr="008355F8">
        <w:t xml:space="preserve"> </w:t>
      </w:r>
      <w:r w:rsidRPr="008355F8">
        <w:t>для хранения структурированных данных, файлы плакатов.</w:t>
      </w:r>
    </w:p>
    <w:p w14:paraId="6DFEFE1E" w14:textId="375391C9" w:rsidR="000432C1" w:rsidRPr="008355F8" w:rsidRDefault="000432C1" w:rsidP="00DB02F0">
      <w:pPr>
        <w:pStyle w:val="af9"/>
        <w:spacing w:before="0"/>
        <w:jc w:val="center"/>
      </w:pPr>
    </w:p>
    <w:p w14:paraId="12231392" w14:textId="77777777" w:rsidR="008154F8" w:rsidRPr="008355F8" w:rsidRDefault="008154F8" w:rsidP="00DB02F0"/>
    <w:p w14:paraId="34D50345" w14:textId="77777777" w:rsidR="000432C1" w:rsidRPr="008355F8" w:rsidRDefault="000432C1" w:rsidP="00DB02F0"/>
    <w:p w14:paraId="177682AE" w14:textId="4E860BF8" w:rsidR="00847EE8" w:rsidRDefault="00E177E8" w:rsidP="00DB02F0">
      <w:pPr>
        <w:pStyle w:val="1"/>
      </w:pPr>
      <w:r w:rsidRPr="006E76D1">
        <w:lastRenderedPageBreak/>
        <w:t xml:space="preserve"> </w:t>
      </w:r>
      <w:bookmarkStart w:id="42" w:name="_Toc195789730"/>
      <w:r w:rsidR="00C004DB" w:rsidRPr="008355F8">
        <w:t xml:space="preserve">ЗАПУСК </w:t>
      </w:r>
      <w:r w:rsidR="00871B72">
        <w:t>«АРМ Диспетчера»</w:t>
      </w:r>
      <w:bookmarkEnd w:id="42"/>
    </w:p>
    <w:p w14:paraId="4965972B" w14:textId="77777777" w:rsidR="003B32B3" w:rsidRPr="003B32B3" w:rsidRDefault="003B32B3" w:rsidP="00DB02F0"/>
    <w:p w14:paraId="1B7AFA09" w14:textId="0786070F" w:rsidR="008A1C83" w:rsidRPr="008355F8" w:rsidRDefault="00E05CFF" w:rsidP="00DB02F0">
      <w:pPr>
        <w:pStyle w:val="2"/>
        <w:spacing w:before="0" w:after="0"/>
      </w:pPr>
      <w:bookmarkStart w:id="43" w:name="_Toc179814830"/>
      <w:bookmarkStart w:id="44" w:name="_Toc195789731"/>
      <w:bookmarkEnd w:id="43"/>
      <w:r w:rsidRPr="008355F8">
        <w:t xml:space="preserve">Запуск </w:t>
      </w:r>
      <w:r w:rsidR="00871B72">
        <w:t>программы</w:t>
      </w:r>
      <w:bookmarkEnd w:id="44"/>
    </w:p>
    <w:p w14:paraId="37EE3B4C" w14:textId="77777777" w:rsidR="003B32B3" w:rsidRDefault="003B32B3" w:rsidP="00DB02F0">
      <w:pPr>
        <w:ind w:firstLine="709"/>
      </w:pPr>
    </w:p>
    <w:p w14:paraId="7A07EB5B" w14:textId="0D0A2809" w:rsidR="00D33B55" w:rsidRPr="002E71EA" w:rsidRDefault="00D33B55" w:rsidP="00DB02F0">
      <w:pPr>
        <w:ind w:firstLine="709"/>
        <w:rPr>
          <w:bCs/>
        </w:rPr>
      </w:pPr>
      <w:r w:rsidRPr="008355F8">
        <w:t xml:space="preserve">Перед запуском </w:t>
      </w:r>
      <w:r w:rsidR="0016610F" w:rsidRPr="008355F8">
        <w:t>«</w:t>
      </w:r>
      <w:r w:rsidR="0016610F">
        <w:rPr>
          <w:b/>
        </w:rPr>
        <w:t>АРМ Диспетчера</w:t>
      </w:r>
      <w:r w:rsidR="0016610F" w:rsidRPr="008355F8">
        <w:rPr>
          <w:b/>
        </w:rPr>
        <w:t>»</w:t>
      </w:r>
      <w:r w:rsidRPr="008355F8">
        <w:t xml:space="preserve"> необходимо убедиться, что </w:t>
      </w:r>
      <w:r w:rsidR="007D43FF">
        <w:t xml:space="preserve">программа </w:t>
      </w:r>
      <w:r w:rsidR="00D749FA">
        <w:t>«</w:t>
      </w:r>
      <w:r w:rsidR="00D749FA" w:rsidRPr="00C575C8">
        <w:rPr>
          <w:b/>
        </w:rPr>
        <w:t xml:space="preserve">Сервер </w:t>
      </w:r>
      <w:r w:rsidR="00D749FA" w:rsidRPr="00C575C8">
        <w:rPr>
          <w:b/>
          <w:lang w:val="en-US"/>
        </w:rPr>
        <w:t>SCADA</w:t>
      </w:r>
      <w:r w:rsidR="00D749FA">
        <w:rPr>
          <w:b/>
        </w:rPr>
        <w:t>»</w:t>
      </w:r>
      <w:r w:rsidR="002E71EA">
        <w:rPr>
          <w:b/>
        </w:rPr>
        <w:t xml:space="preserve"> </w:t>
      </w:r>
      <w:r w:rsidR="002E71EA" w:rsidRPr="002E71EA">
        <w:rPr>
          <w:bCs/>
        </w:rPr>
        <w:t>запущена</w:t>
      </w:r>
      <w:r w:rsidRPr="002E71EA">
        <w:rPr>
          <w:bCs/>
        </w:rPr>
        <w:t>.</w:t>
      </w:r>
    </w:p>
    <w:p w14:paraId="1CDCF2AE" w14:textId="77F008CA" w:rsidR="00D33B55" w:rsidRPr="008355F8" w:rsidRDefault="00D33B55" w:rsidP="00DB02F0">
      <w:pPr>
        <w:ind w:firstLine="709"/>
      </w:pPr>
      <w:r w:rsidRPr="008355F8">
        <w:rPr>
          <w:b/>
        </w:rPr>
        <w:t>Внимание!</w:t>
      </w:r>
      <w:r w:rsidRPr="008355F8">
        <w:t xml:space="preserve"> Программа </w:t>
      </w:r>
      <w:r w:rsidR="00D749FA">
        <w:t>«</w:t>
      </w:r>
      <w:r w:rsidR="00D749FA" w:rsidRPr="00C575C8">
        <w:rPr>
          <w:b/>
        </w:rPr>
        <w:t xml:space="preserve">Сервер </w:t>
      </w:r>
      <w:r w:rsidR="00D749FA" w:rsidRPr="00C575C8">
        <w:rPr>
          <w:b/>
          <w:lang w:val="en-US"/>
        </w:rPr>
        <w:t>SCADA</w:t>
      </w:r>
      <w:r w:rsidR="00D749FA">
        <w:rPr>
          <w:b/>
        </w:rPr>
        <w:t xml:space="preserve">» </w:t>
      </w:r>
      <w:r w:rsidRPr="008355F8">
        <w:t xml:space="preserve">должна работать </w:t>
      </w:r>
      <w:r w:rsidR="002E71EA">
        <w:t xml:space="preserve">на сервере ССПИ </w:t>
      </w:r>
      <w:r w:rsidRPr="008355F8">
        <w:t>постоянно</w:t>
      </w:r>
      <w:r w:rsidR="002E71EA">
        <w:t>.</w:t>
      </w:r>
      <w:r w:rsidRPr="008355F8">
        <w:t xml:space="preserve"> </w:t>
      </w:r>
    </w:p>
    <w:p w14:paraId="77782383" w14:textId="1CC8D1C8" w:rsidR="00953782" w:rsidRDefault="00953782" w:rsidP="00DB02F0">
      <w:pPr>
        <w:ind w:firstLine="709"/>
      </w:pPr>
      <w:r>
        <w:t xml:space="preserve">Перед запуском программы </w:t>
      </w:r>
      <w:r w:rsidR="002E71EA" w:rsidRPr="00E74E76">
        <w:rPr>
          <w:b/>
        </w:rPr>
        <w:t>«АРМ Диспетчера»</w:t>
      </w:r>
      <w:r w:rsidR="002E71EA">
        <w:t xml:space="preserve"> </w:t>
      </w:r>
      <w:r>
        <w:t>необходимо</w:t>
      </w:r>
      <w:r w:rsidR="007018C8" w:rsidRPr="007018C8">
        <w:t xml:space="preserve"> </w:t>
      </w:r>
      <w:r w:rsidR="007018C8">
        <w:t>в</w:t>
      </w:r>
      <w:r>
        <w:t xml:space="preserve"> свойствах файла </w:t>
      </w:r>
      <w:r w:rsidRPr="008355F8">
        <w:rPr>
          <w:b/>
          <w:lang w:val="en-US"/>
        </w:rPr>
        <w:t>exec</w:t>
      </w:r>
      <w:r w:rsidRPr="008355F8">
        <w:rPr>
          <w:b/>
        </w:rPr>
        <w:t>.</w:t>
      </w:r>
      <w:r w:rsidRPr="008355F8">
        <w:rPr>
          <w:b/>
          <w:lang w:val="en-US"/>
        </w:rPr>
        <w:t>sh</w:t>
      </w:r>
      <w:r w:rsidR="007018C8" w:rsidRPr="007018C8">
        <w:t>,</w:t>
      </w:r>
      <w:r w:rsidR="007018C8">
        <w:rPr>
          <w:b/>
        </w:rPr>
        <w:t xml:space="preserve"> </w:t>
      </w:r>
      <w:r w:rsidR="007018C8" w:rsidRPr="007018C8">
        <w:t>во вкладке</w:t>
      </w:r>
      <w:r w:rsidR="007018C8">
        <w:rPr>
          <w:b/>
        </w:rPr>
        <w:t xml:space="preserve"> «Дискреционные атрибуты»</w:t>
      </w:r>
      <w:r w:rsidR="00AA317A">
        <w:rPr>
          <w:b/>
        </w:rPr>
        <w:t xml:space="preserve"> </w:t>
      </w:r>
      <w:r w:rsidRPr="00953782">
        <w:t>установить флаги</w:t>
      </w:r>
      <w:r w:rsidR="00AA317A">
        <w:t xml:space="preserve"> для </w:t>
      </w:r>
      <w:r w:rsidR="00AA317A" w:rsidRPr="005F7213">
        <w:t>параметров «Пользователь», «Группа», «Остальные» (</w:t>
      </w:r>
      <w:r w:rsidR="00527F51" w:rsidRPr="005F7213">
        <w:fldChar w:fldCharType="begin"/>
      </w:r>
      <w:r w:rsidR="00527F51" w:rsidRPr="005F7213">
        <w:instrText xml:space="preserve"> REF _Ref185927737 \h </w:instrText>
      </w:r>
      <w:r w:rsidR="005F7213" w:rsidRPr="005F7213">
        <w:instrText xml:space="preserve"> \* MERGEFORMAT </w:instrText>
      </w:r>
      <w:r w:rsidR="00527F51" w:rsidRPr="005F7213">
        <w:fldChar w:fldCharType="separate"/>
      </w:r>
      <w:r w:rsidR="00CC1F16">
        <w:t xml:space="preserve">Рисунок </w:t>
      </w:r>
      <w:r w:rsidR="00CC1F16">
        <w:rPr>
          <w:noProof/>
        </w:rPr>
        <w:t>6</w:t>
      </w:r>
      <w:r w:rsidR="00CC1F16">
        <w:t>.</w:t>
      </w:r>
      <w:r w:rsidR="00CC1F16">
        <w:rPr>
          <w:noProof/>
        </w:rPr>
        <w:t>1</w:t>
      </w:r>
      <w:r w:rsidR="00527F51" w:rsidRPr="005F7213">
        <w:fldChar w:fldCharType="end"/>
      </w:r>
      <w:r w:rsidR="00AA317A" w:rsidRPr="005F7213">
        <w:t>).</w:t>
      </w:r>
      <w:r w:rsidR="007A36B4" w:rsidRPr="005F7213">
        <w:t xml:space="preserve"> </w:t>
      </w:r>
      <w:r w:rsidR="002E71EA" w:rsidRPr="005F7213">
        <w:t>Далее н</w:t>
      </w:r>
      <w:r w:rsidR="003E5113" w:rsidRPr="005F7213">
        <w:t xml:space="preserve">ажать </w:t>
      </w:r>
      <w:r w:rsidR="002E71EA" w:rsidRPr="005F7213">
        <w:t xml:space="preserve">на </w:t>
      </w:r>
      <w:r w:rsidR="003E5113" w:rsidRPr="005F7213">
        <w:t xml:space="preserve">кнопку «Да». </w:t>
      </w:r>
    </w:p>
    <w:p w14:paraId="50263177" w14:textId="77777777" w:rsidR="00307972" w:rsidRPr="005F7213" w:rsidRDefault="00307972" w:rsidP="00DB02F0">
      <w:pPr>
        <w:ind w:firstLine="709"/>
      </w:pPr>
    </w:p>
    <w:p w14:paraId="2F81BD2A" w14:textId="77777777" w:rsidR="00F979B2" w:rsidRDefault="00D82D65" w:rsidP="00DB02F0">
      <w:pPr>
        <w:keepNext/>
        <w:jc w:val="center"/>
      </w:pPr>
      <w:r>
        <w:rPr>
          <w:noProof/>
        </w:rPr>
        <w:drawing>
          <wp:inline distT="0" distB="0" distL="0" distR="0" wp14:anchorId="70E20CDC" wp14:editId="6FFCDF90">
            <wp:extent cx="3648075" cy="6381329"/>
            <wp:effectExtent l="0" t="0" r="0" b="635"/>
            <wp:docPr id="47" name="Рисунок 47" descr="C:\Users\rimma\YandexDisk\Скриншоты\2024-12-24_10-13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imma\YandexDisk\Скриншоты\2024-12-24_10-13-1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323" cy="6392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E37DC" w14:textId="2F878504" w:rsidR="003B32B3" w:rsidRPr="00CC64C4" w:rsidRDefault="00F979B2" w:rsidP="00DB02F0">
      <w:pPr>
        <w:pStyle w:val="af9"/>
        <w:spacing w:before="0"/>
        <w:jc w:val="center"/>
      </w:pPr>
      <w:bookmarkStart w:id="45" w:name="_Ref185927737"/>
      <w:r>
        <w:t xml:space="preserve">Рисунок </w:t>
      </w:r>
      <w:fldSimple w:instr=" STYLEREF 1 \s ">
        <w:r w:rsidR="00CC1F16">
          <w:rPr>
            <w:noProof/>
          </w:rPr>
          <w:t>6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</w:t>
        </w:r>
      </w:fldSimple>
      <w:bookmarkEnd w:id="45"/>
      <w:r>
        <w:t xml:space="preserve"> – </w:t>
      </w:r>
      <w:r w:rsidR="00C7427A">
        <w:t xml:space="preserve">Свойства файла </w:t>
      </w:r>
      <w:r w:rsidR="00C7427A" w:rsidRPr="00606480">
        <w:rPr>
          <w:lang w:val="en-US"/>
        </w:rPr>
        <w:t>exec</w:t>
      </w:r>
      <w:r w:rsidR="00C7427A" w:rsidRPr="00606480">
        <w:t>.</w:t>
      </w:r>
      <w:r w:rsidR="00C7427A" w:rsidRPr="00606480">
        <w:rPr>
          <w:lang w:val="en-US"/>
        </w:rPr>
        <w:t>sh</w:t>
      </w:r>
    </w:p>
    <w:p w14:paraId="32172408" w14:textId="77777777" w:rsidR="009A2B92" w:rsidRPr="00CC64C4" w:rsidRDefault="009A2B92" w:rsidP="00DB02F0"/>
    <w:p w14:paraId="46FF188C" w14:textId="20FCA543" w:rsidR="00D55263" w:rsidRDefault="00D55263" w:rsidP="00DB02F0">
      <w:pPr>
        <w:ind w:firstLine="709"/>
      </w:pPr>
      <w:r>
        <w:lastRenderedPageBreak/>
        <w:t xml:space="preserve">Те же флаги </w:t>
      </w:r>
      <w:r w:rsidR="007859D8">
        <w:t xml:space="preserve">нужно </w:t>
      </w:r>
      <w:r>
        <w:t xml:space="preserve">поставить </w:t>
      </w:r>
      <w:r w:rsidR="007859D8">
        <w:t xml:space="preserve">и </w:t>
      </w:r>
      <w:r>
        <w:t>в свойствах файла</w:t>
      </w:r>
      <w:r w:rsidRPr="009002C2">
        <w:t xml:space="preserve"> </w:t>
      </w:r>
      <w:r>
        <w:rPr>
          <w:b/>
          <w:lang w:val="en-US"/>
        </w:rPr>
        <w:t>gredRun</w:t>
      </w:r>
      <w:r w:rsidR="00015255" w:rsidRPr="00015255">
        <w:t xml:space="preserve"> (</w:t>
      </w:r>
      <w:r w:rsidR="003102C6">
        <w:fldChar w:fldCharType="begin"/>
      </w:r>
      <w:r w:rsidR="003102C6">
        <w:instrText xml:space="preserve"> REF _Ref185928351 \h </w:instrText>
      </w:r>
      <w:r w:rsidR="003102C6">
        <w:fldChar w:fldCharType="separate"/>
      </w:r>
      <w:r w:rsidR="00CC1F16">
        <w:t xml:space="preserve">Рисунок </w:t>
      </w:r>
      <w:r w:rsidR="00CC1F16">
        <w:rPr>
          <w:noProof/>
        </w:rPr>
        <w:t>6</w:t>
      </w:r>
      <w:r w:rsidR="00CC1F16">
        <w:t>.</w:t>
      </w:r>
      <w:r w:rsidR="00CC1F16">
        <w:rPr>
          <w:noProof/>
        </w:rPr>
        <w:t>2</w:t>
      </w:r>
      <w:r w:rsidR="003102C6">
        <w:fldChar w:fldCharType="end"/>
      </w:r>
      <w:r w:rsidR="00015255" w:rsidRPr="00015255">
        <w:t>)</w:t>
      </w:r>
      <w:r w:rsidRPr="00015255">
        <w:t>.</w:t>
      </w:r>
    </w:p>
    <w:p w14:paraId="73A385F1" w14:textId="77777777" w:rsidR="00D55263" w:rsidRDefault="00D55263" w:rsidP="00DB02F0"/>
    <w:p w14:paraId="56CE0F29" w14:textId="77777777" w:rsidR="00015255" w:rsidRDefault="00794730" w:rsidP="00DB02F0">
      <w:pPr>
        <w:keepNext/>
        <w:jc w:val="center"/>
      </w:pPr>
      <w:r w:rsidRPr="00794730">
        <w:rPr>
          <w:noProof/>
        </w:rPr>
        <w:drawing>
          <wp:inline distT="0" distB="0" distL="0" distR="0" wp14:anchorId="1972C3B7" wp14:editId="5C16F714">
            <wp:extent cx="4032086" cy="5895975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5034" cy="590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D8E5" w14:textId="0175CDCE" w:rsidR="00D55263" w:rsidRPr="00924D67" w:rsidRDefault="00015255" w:rsidP="00DB02F0">
      <w:pPr>
        <w:pStyle w:val="af9"/>
        <w:spacing w:before="0"/>
        <w:jc w:val="center"/>
      </w:pPr>
      <w:bookmarkStart w:id="46" w:name="_Ref185928351"/>
      <w:r>
        <w:t xml:space="preserve">Рисунок </w:t>
      </w:r>
      <w:fldSimple w:instr=" STYLEREF 1 \s ">
        <w:r w:rsidR="00CC1F16">
          <w:rPr>
            <w:noProof/>
          </w:rPr>
          <w:t>6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2</w:t>
        </w:r>
      </w:fldSimple>
      <w:bookmarkEnd w:id="46"/>
      <w:r>
        <w:t xml:space="preserve"> – </w:t>
      </w:r>
      <w:r w:rsidR="001C4300">
        <w:t xml:space="preserve">Свойства файла </w:t>
      </w:r>
      <w:r w:rsidR="001C4300" w:rsidRPr="00A84354">
        <w:rPr>
          <w:lang w:val="en-US"/>
        </w:rPr>
        <w:t>gredRun</w:t>
      </w:r>
    </w:p>
    <w:p w14:paraId="77CBA6D6" w14:textId="77777777" w:rsidR="007859D8" w:rsidRPr="00924D67" w:rsidRDefault="007859D8" w:rsidP="00DB02F0"/>
    <w:p w14:paraId="750A13B7" w14:textId="5214CD54" w:rsidR="007859D8" w:rsidRDefault="0010157A" w:rsidP="00DB02F0">
      <w:pPr>
        <w:ind w:firstLine="709"/>
      </w:pPr>
      <w:r w:rsidRPr="00A07B92">
        <w:t xml:space="preserve">Ввести </w:t>
      </w:r>
      <w:r w:rsidR="007859D8" w:rsidRPr="00A07B92">
        <w:t xml:space="preserve">в файл </w:t>
      </w:r>
      <w:r w:rsidR="007859D8" w:rsidRPr="00C9080B">
        <w:rPr>
          <w:b/>
          <w:lang w:val="en-US"/>
        </w:rPr>
        <w:t>gred</w:t>
      </w:r>
      <w:r w:rsidR="007859D8" w:rsidRPr="00C9080B">
        <w:rPr>
          <w:b/>
        </w:rPr>
        <w:t>.</w:t>
      </w:r>
      <w:r w:rsidR="007859D8" w:rsidRPr="00C9080B">
        <w:rPr>
          <w:b/>
          <w:lang w:val="en-US"/>
        </w:rPr>
        <w:t>cfg</w:t>
      </w:r>
      <w:r w:rsidR="007859D8">
        <w:t xml:space="preserve"> </w:t>
      </w:r>
      <w:r w:rsidR="00EC05C6">
        <w:t>информацию, обеспечивающую</w:t>
      </w:r>
      <w:r w:rsidRPr="00A07B92">
        <w:t xml:space="preserve"> подключени</w:t>
      </w:r>
      <w:r w:rsidR="00EC05C6">
        <w:t>е</w:t>
      </w:r>
      <w:r w:rsidR="007859D8">
        <w:t xml:space="preserve"> </w:t>
      </w:r>
      <w:r w:rsidR="00EC05C6">
        <w:t xml:space="preserve">программы </w:t>
      </w:r>
      <w:r w:rsidR="00EC05C6" w:rsidRPr="00AE4FEE">
        <w:rPr>
          <w:b/>
        </w:rPr>
        <w:t>«АРМ Диспетчера»</w:t>
      </w:r>
      <w:r w:rsidR="00EC05C6">
        <w:t xml:space="preserve"> </w:t>
      </w:r>
      <w:r w:rsidR="007859D8">
        <w:t xml:space="preserve">к программе </w:t>
      </w:r>
      <w:r w:rsidR="007859D8" w:rsidRPr="004209FF">
        <w:rPr>
          <w:b/>
        </w:rPr>
        <w:t xml:space="preserve">«Сервер </w:t>
      </w:r>
      <w:r w:rsidR="007859D8" w:rsidRPr="004209FF">
        <w:rPr>
          <w:b/>
          <w:lang w:val="en-US"/>
        </w:rPr>
        <w:t>SCADA</w:t>
      </w:r>
      <w:r w:rsidR="007859D8" w:rsidRPr="004209FF">
        <w:rPr>
          <w:b/>
        </w:rPr>
        <w:t>»</w:t>
      </w:r>
      <w:r w:rsidR="007859D8">
        <w:t xml:space="preserve">, смотри </w:t>
      </w:r>
      <w:r w:rsidR="00F91A1F">
        <w:fldChar w:fldCharType="begin"/>
      </w:r>
      <w:r w:rsidR="00F91A1F">
        <w:instrText xml:space="preserve"> REF _Ref186204458 \h </w:instrText>
      </w:r>
      <w:r w:rsidR="00F91A1F">
        <w:fldChar w:fldCharType="separate"/>
      </w:r>
      <w:r w:rsidR="00CC1F16">
        <w:t xml:space="preserve">Рисунок </w:t>
      </w:r>
      <w:r w:rsidR="00CC1F16">
        <w:rPr>
          <w:noProof/>
        </w:rPr>
        <w:t>6</w:t>
      </w:r>
      <w:r w:rsidR="00CC1F16">
        <w:t>.</w:t>
      </w:r>
      <w:r w:rsidR="00CC1F16">
        <w:rPr>
          <w:noProof/>
        </w:rPr>
        <w:t>3</w:t>
      </w:r>
      <w:r w:rsidR="00F91A1F">
        <w:fldChar w:fldCharType="end"/>
      </w:r>
      <w:r w:rsidR="005A311E">
        <w:t>)</w:t>
      </w:r>
      <w:r w:rsidR="00A07B92" w:rsidRPr="00A07B92">
        <w:t>.</w:t>
      </w:r>
    </w:p>
    <w:p w14:paraId="18BACED1" w14:textId="1688D620" w:rsidR="00A07B92" w:rsidRPr="00A07B92" w:rsidRDefault="00A07B92" w:rsidP="00DB02F0">
      <w:pPr>
        <w:ind w:firstLine="709"/>
      </w:pPr>
      <w:r w:rsidRPr="00A07B92">
        <w:t xml:space="preserve">В файле </w:t>
      </w:r>
      <w:r w:rsidRPr="00C9080B">
        <w:rPr>
          <w:b/>
          <w:lang w:val="en-US"/>
        </w:rPr>
        <w:t>gred</w:t>
      </w:r>
      <w:r w:rsidRPr="00C9080B">
        <w:rPr>
          <w:b/>
        </w:rPr>
        <w:t>.</w:t>
      </w:r>
      <w:r w:rsidRPr="00C9080B">
        <w:rPr>
          <w:b/>
          <w:lang w:val="en-US"/>
        </w:rPr>
        <w:t>cfg</w:t>
      </w:r>
      <w:r w:rsidRPr="00A07B92">
        <w:t xml:space="preserve"> должен присутствовать раздел:</w:t>
      </w:r>
    </w:p>
    <w:p w14:paraId="519CF0C1" w14:textId="77777777" w:rsidR="00A07B92" w:rsidRPr="008F79F1" w:rsidRDefault="00A07B92" w:rsidP="00DB02F0">
      <w:pPr>
        <w:ind w:firstLine="709"/>
        <w:rPr>
          <w:lang w:val="en-US"/>
        </w:rPr>
      </w:pPr>
      <w:r w:rsidRPr="008F79F1">
        <w:rPr>
          <w:lang w:val="en-US"/>
        </w:rPr>
        <w:t>[</w:t>
      </w:r>
      <w:r w:rsidRPr="00A07B92">
        <w:rPr>
          <w:lang w:val="en-US"/>
        </w:rPr>
        <w:t>ISS</w:t>
      </w:r>
      <w:r w:rsidRPr="008F79F1">
        <w:rPr>
          <w:lang w:val="en-US"/>
        </w:rPr>
        <w:t>]</w:t>
      </w:r>
    </w:p>
    <w:p w14:paraId="0CCD0B3C" w14:textId="77777777" w:rsidR="00A07B92" w:rsidRPr="00CD32C1" w:rsidRDefault="00A07B92" w:rsidP="00DB02F0">
      <w:pPr>
        <w:ind w:firstLine="709"/>
        <w:rPr>
          <w:lang w:val="en-US"/>
        </w:rPr>
      </w:pPr>
      <w:r w:rsidRPr="00A07B92">
        <w:rPr>
          <w:lang w:val="en-US"/>
        </w:rPr>
        <w:t>ip</w:t>
      </w:r>
      <w:r w:rsidRPr="00CD32C1">
        <w:rPr>
          <w:lang w:val="en-US"/>
        </w:rPr>
        <w:t xml:space="preserve"> = 172.16.50…</w:t>
      </w:r>
    </w:p>
    <w:p w14:paraId="3134BE96" w14:textId="77777777" w:rsidR="00A07B92" w:rsidRPr="00CD32C1" w:rsidRDefault="00A07B92" w:rsidP="00DB02F0">
      <w:pPr>
        <w:ind w:firstLine="709"/>
        <w:rPr>
          <w:lang w:val="en-US"/>
        </w:rPr>
      </w:pPr>
      <w:r w:rsidRPr="00A07B92">
        <w:rPr>
          <w:lang w:val="en-US"/>
        </w:rPr>
        <w:t>port</w:t>
      </w:r>
      <w:r w:rsidRPr="00CD32C1">
        <w:rPr>
          <w:lang w:val="en-US"/>
        </w:rPr>
        <w:t xml:space="preserve"> = 8870</w:t>
      </w:r>
    </w:p>
    <w:p w14:paraId="4F804666" w14:textId="77777777" w:rsidR="00A07B92" w:rsidRPr="00A07B92" w:rsidRDefault="00A07B92" w:rsidP="00DB02F0">
      <w:pPr>
        <w:ind w:firstLine="709"/>
        <w:rPr>
          <w:lang w:val="en-US"/>
        </w:rPr>
      </w:pPr>
      <w:r w:rsidRPr="00A07B92">
        <w:rPr>
          <w:lang w:val="en-US"/>
        </w:rPr>
        <w:t>ipslave = 172.16.50…</w:t>
      </w:r>
    </w:p>
    <w:p w14:paraId="0719A2F5" w14:textId="77777777" w:rsidR="00A07B92" w:rsidRPr="00A07B92" w:rsidRDefault="00A07B92" w:rsidP="00DB02F0">
      <w:pPr>
        <w:ind w:firstLine="709"/>
        <w:rPr>
          <w:lang w:val="en-US"/>
        </w:rPr>
      </w:pPr>
      <w:r w:rsidRPr="00A07B92">
        <w:rPr>
          <w:lang w:val="en-US"/>
        </w:rPr>
        <w:t>portslave = 8870</w:t>
      </w:r>
    </w:p>
    <w:p w14:paraId="7D8D33B1" w14:textId="77777777" w:rsidR="00A07B92" w:rsidRPr="00770709" w:rsidRDefault="00A07B92" w:rsidP="00DB02F0">
      <w:pPr>
        <w:ind w:firstLine="709"/>
      </w:pPr>
      <w:r w:rsidRPr="00C607D3">
        <w:rPr>
          <w:lang w:val="en-US"/>
        </w:rPr>
        <w:t>mode</w:t>
      </w:r>
      <w:r w:rsidRPr="00770709">
        <w:t xml:space="preserve"> = </w:t>
      </w:r>
      <w:r w:rsidRPr="00C607D3">
        <w:rPr>
          <w:lang w:val="en-US"/>
        </w:rPr>
        <w:t>zerver</w:t>
      </w:r>
    </w:p>
    <w:p w14:paraId="2D051153" w14:textId="77777777" w:rsidR="00A07B92" w:rsidRPr="00770709" w:rsidRDefault="00A07B92" w:rsidP="00DB02F0">
      <w:pPr>
        <w:ind w:firstLine="709"/>
      </w:pPr>
    </w:p>
    <w:p w14:paraId="0AB2704E" w14:textId="556CCABD" w:rsidR="00A84364" w:rsidRPr="008F79F1" w:rsidRDefault="00A84364" w:rsidP="00DB02F0">
      <w:pPr>
        <w:ind w:firstLine="709"/>
      </w:pPr>
      <w:r>
        <w:t>Параметры</w:t>
      </w:r>
      <w:r w:rsidRPr="008F79F1">
        <w:t xml:space="preserve"> </w:t>
      </w:r>
      <w:r>
        <w:t>раздела</w:t>
      </w:r>
      <w:r w:rsidRPr="008F79F1">
        <w:t xml:space="preserve"> [</w:t>
      </w:r>
      <w:r w:rsidRPr="00A07B92">
        <w:rPr>
          <w:lang w:val="en-US"/>
        </w:rPr>
        <w:t>ISS</w:t>
      </w:r>
      <w:r w:rsidRPr="008F79F1">
        <w:t>]:</w:t>
      </w:r>
    </w:p>
    <w:p w14:paraId="36767917" w14:textId="60E8D8BB" w:rsidR="00A07B92" w:rsidRPr="002A7F1E" w:rsidRDefault="00A07B92" w:rsidP="00DB02F0">
      <w:pPr>
        <w:pStyle w:val="a0"/>
      </w:pPr>
      <w:r w:rsidRPr="00194147">
        <w:rPr>
          <w:b/>
        </w:rPr>
        <w:t>ip</w:t>
      </w:r>
      <w:r w:rsidR="000F4217">
        <w:t xml:space="preserve"> -</w:t>
      </w:r>
      <w:r w:rsidRPr="00A07B92">
        <w:t xml:space="preserve"> </w:t>
      </w:r>
      <w:r w:rsidRPr="00194147">
        <w:rPr>
          <w:lang w:val="en-US"/>
        </w:rPr>
        <w:t>IP</w:t>
      </w:r>
      <w:r w:rsidRPr="00A07B92">
        <w:t xml:space="preserve">-адрес мастер-сервера МЗИ. В нашем случае совпадает с </w:t>
      </w:r>
      <w:r w:rsidRPr="00194147">
        <w:rPr>
          <w:lang w:val="en-US"/>
        </w:rPr>
        <w:t>IP</w:t>
      </w:r>
      <w:r w:rsidRPr="00A07B92">
        <w:t xml:space="preserve"> </w:t>
      </w:r>
      <w:r w:rsidRPr="00194147">
        <w:rPr>
          <w:lang w:val="en-US"/>
        </w:rPr>
        <w:t>zerver</w:t>
      </w:r>
      <w:r w:rsidRPr="00A07B92">
        <w:t>-мастер</w:t>
      </w:r>
      <w:r w:rsidR="002A7F1E">
        <w:t>;</w:t>
      </w:r>
    </w:p>
    <w:p w14:paraId="7A103C52" w14:textId="32C59D51" w:rsidR="00A07B92" w:rsidRPr="00A07B92" w:rsidRDefault="00A07B92" w:rsidP="00DB02F0">
      <w:pPr>
        <w:pStyle w:val="a0"/>
      </w:pPr>
      <w:r w:rsidRPr="00E10B7D">
        <w:rPr>
          <w:b/>
          <w:lang w:val="en-US"/>
        </w:rPr>
        <w:lastRenderedPageBreak/>
        <w:t>port</w:t>
      </w:r>
      <w:r w:rsidR="000F4217">
        <w:t xml:space="preserve"> -</w:t>
      </w:r>
      <w:r w:rsidRPr="00A07B92">
        <w:t xml:space="preserve"> порт МЗИ мастера</w:t>
      </w:r>
      <w:r w:rsidR="002A7F1E">
        <w:t>;</w:t>
      </w:r>
    </w:p>
    <w:p w14:paraId="5BE7153E" w14:textId="626B00E9" w:rsidR="00A07B92" w:rsidRPr="00A07B92" w:rsidRDefault="00A07B92" w:rsidP="00DB02F0">
      <w:pPr>
        <w:pStyle w:val="a0"/>
      </w:pPr>
      <w:r w:rsidRPr="00E10B7D">
        <w:rPr>
          <w:b/>
          <w:lang w:val="en-US"/>
        </w:rPr>
        <w:t>ipslave</w:t>
      </w:r>
      <w:r w:rsidR="000F4217">
        <w:t xml:space="preserve"> -</w:t>
      </w:r>
      <w:r w:rsidRPr="00A07B92">
        <w:t xml:space="preserve"> </w:t>
      </w:r>
      <w:r w:rsidRPr="00E10B7D">
        <w:rPr>
          <w:lang w:val="en-US"/>
        </w:rPr>
        <w:t>IP</w:t>
      </w:r>
      <w:r w:rsidRPr="00A07B92">
        <w:t xml:space="preserve">-адрес слейв-сервера МЗИ, если </w:t>
      </w:r>
      <w:r w:rsidR="007859D8">
        <w:t xml:space="preserve">он </w:t>
      </w:r>
      <w:r w:rsidRPr="00A07B92">
        <w:t xml:space="preserve">есть.  В нашем случае совпадает с </w:t>
      </w:r>
      <w:r w:rsidRPr="00E10B7D">
        <w:rPr>
          <w:lang w:val="en-US"/>
        </w:rPr>
        <w:t>IP</w:t>
      </w:r>
      <w:r w:rsidRPr="00A07B92">
        <w:t xml:space="preserve"> </w:t>
      </w:r>
      <w:r w:rsidRPr="00E10B7D">
        <w:rPr>
          <w:lang w:val="en-US"/>
        </w:rPr>
        <w:t>zerver</w:t>
      </w:r>
      <w:r w:rsidRPr="00A07B92">
        <w:t>-слейв</w:t>
      </w:r>
      <w:r w:rsidR="002A7F1E">
        <w:t>;</w:t>
      </w:r>
    </w:p>
    <w:p w14:paraId="4B26C450" w14:textId="2AB60B08" w:rsidR="00A07B92" w:rsidRPr="00A07B92" w:rsidRDefault="00A07B92" w:rsidP="00DB02F0">
      <w:pPr>
        <w:pStyle w:val="a0"/>
      </w:pPr>
      <w:r w:rsidRPr="00E10B7D">
        <w:rPr>
          <w:b/>
          <w:lang w:val="en-US"/>
        </w:rPr>
        <w:t>portslave</w:t>
      </w:r>
      <w:r w:rsidR="000F4217">
        <w:t xml:space="preserve"> -</w:t>
      </w:r>
      <w:r w:rsidRPr="00A07B92">
        <w:t xml:space="preserve"> порт МЗИ-слейва, если </w:t>
      </w:r>
      <w:r w:rsidR="007859D8">
        <w:t xml:space="preserve">он </w:t>
      </w:r>
      <w:r w:rsidRPr="00A07B92">
        <w:t>есть</w:t>
      </w:r>
      <w:r w:rsidR="002A7F1E">
        <w:t>;</w:t>
      </w:r>
    </w:p>
    <w:p w14:paraId="29461445" w14:textId="4070FA62" w:rsidR="00A07B92" w:rsidRDefault="00A07B92" w:rsidP="00DB02F0">
      <w:pPr>
        <w:pStyle w:val="a0"/>
      </w:pPr>
      <w:r w:rsidRPr="00E10B7D">
        <w:rPr>
          <w:b/>
          <w:lang w:val="en-US"/>
        </w:rPr>
        <w:t>mode</w:t>
      </w:r>
      <w:r w:rsidR="000F4217">
        <w:t xml:space="preserve"> -</w:t>
      </w:r>
      <w:r w:rsidRPr="00A07B92">
        <w:t xml:space="preserve"> режим работы МЗИ: установить значение </w:t>
      </w:r>
      <w:r w:rsidRPr="00E10B7D">
        <w:rPr>
          <w:lang w:val="en-US"/>
        </w:rPr>
        <w:t>zerver</w:t>
      </w:r>
      <w:r w:rsidR="002A7F1E">
        <w:t>.</w:t>
      </w:r>
    </w:p>
    <w:p w14:paraId="06CC5069" w14:textId="77777777" w:rsidR="009F32F7" w:rsidRDefault="009F32F7" w:rsidP="00DB02F0"/>
    <w:p w14:paraId="1DB5A54E" w14:textId="77777777" w:rsidR="00261790" w:rsidRDefault="009C54AF" w:rsidP="00DB02F0">
      <w:pPr>
        <w:keepNext/>
        <w:jc w:val="center"/>
      </w:pPr>
      <w:r w:rsidRPr="009C54AF">
        <w:rPr>
          <w:noProof/>
        </w:rPr>
        <w:drawing>
          <wp:inline distT="0" distB="0" distL="0" distR="0" wp14:anchorId="72CF4229" wp14:editId="37F20C2F">
            <wp:extent cx="4648200" cy="4138119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0661" cy="414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4353" w14:textId="5C8E10EE" w:rsidR="009C54AF" w:rsidRDefault="00261790" w:rsidP="00DB02F0">
      <w:pPr>
        <w:pStyle w:val="af9"/>
        <w:spacing w:before="0"/>
        <w:jc w:val="center"/>
      </w:pPr>
      <w:bookmarkStart w:id="47" w:name="_Ref186204458"/>
      <w:r>
        <w:t xml:space="preserve">Рисунок </w:t>
      </w:r>
      <w:fldSimple w:instr=" STYLEREF 1 \s ">
        <w:r w:rsidR="00CC1F16">
          <w:rPr>
            <w:noProof/>
          </w:rPr>
          <w:t>6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3</w:t>
        </w:r>
      </w:fldSimple>
      <w:bookmarkEnd w:id="47"/>
      <w:r>
        <w:t xml:space="preserve"> – </w:t>
      </w:r>
      <w:r w:rsidR="00F91A1F">
        <w:t>Ф</w:t>
      </w:r>
      <w:r w:rsidR="00F91A1F" w:rsidRPr="00A07B92">
        <w:t xml:space="preserve">айл </w:t>
      </w:r>
      <w:r w:rsidR="00F91A1F" w:rsidRPr="00A07B92">
        <w:rPr>
          <w:lang w:val="en-US"/>
        </w:rPr>
        <w:t>gred</w:t>
      </w:r>
      <w:r w:rsidR="00F91A1F" w:rsidRPr="00A07B92">
        <w:t>.</w:t>
      </w:r>
      <w:r w:rsidR="00F91A1F" w:rsidRPr="00A07B92">
        <w:rPr>
          <w:lang w:val="en-US"/>
        </w:rPr>
        <w:t>cfg</w:t>
      </w:r>
    </w:p>
    <w:p w14:paraId="75D46C04" w14:textId="77777777" w:rsidR="009C54AF" w:rsidRDefault="009C54AF" w:rsidP="00DB02F0"/>
    <w:p w14:paraId="10DC1E44" w14:textId="3080D497" w:rsidR="006072FC" w:rsidRPr="008355F8" w:rsidRDefault="007859D8" w:rsidP="0037492F">
      <w:pPr>
        <w:ind w:firstLine="709"/>
      </w:pPr>
      <w:r>
        <w:t>Запуск программы</w:t>
      </w:r>
      <w:r w:rsidR="00C742AB" w:rsidRPr="008355F8">
        <w:t xml:space="preserve"> </w:t>
      </w:r>
      <w:r w:rsidR="0016610F" w:rsidRPr="008355F8">
        <w:t>«</w:t>
      </w:r>
      <w:r w:rsidR="0016610F">
        <w:rPr>
          <w:b/>
        </w:rPr>
        <w:t>АРМ Диспетчера</w:t>
      </w:r>
      <w:r w:rsidR="0016610F" w:rsidRPr="008355F8">
        <w:rPr>
          <w:b/>
        </w:rPr>
        <w:t>»</w:t>
      </w:r>
      <w:r w:rsidR="00C742AB" w:rsidRPr="008355F8">
        <w:t xml:space="preserve"> </w:t>
      </w:r>
      <w:r>
        <w:t>осуществляется</w:t>
      </w:r>
      <w:r w:rsidR="00C742AB" w:rsidRPr="008355F8">
        <w:t xml:space="preserve"> </w:t>
      </w:r>
      <w:r w:rsidR="00091191" w:rsidRPr="008355F8">
        <w:t>д</w:t>
      </w:r>
      <w:r w:rsidR="00C742AB" w:rsidRPr="008355F8">
        <w:t xml:space="preserve">войным кликом мыши по исполняемому файлу программы </w:t>
      </w:r>
      <w:r w:rsidR="00C742AB" w:rsidRPr="008355F8">
        <w:rPr>
          <w:b/>
        </w:rPr>
        <w:t>exe</w:t>
      </w:r>
      <w:r w:rsidR="00C742AB" w:rsidRPr="008355F8">
        <w:rPr>
          <w:b/>
          <w:lang w:val="en-US"/>
        </w:rPr>
        <w:t>c</w:t>
      </w:r>
      <w:r w:rsidR="00C742AB" w:rsidRPr="008355F8">
        <w:rPr>
          <w:b/>
        </w:rPr>
        <w:t>.</w:t>
      </w:r>
      <w:r w:rsidR="00C742AB" w:rsidRPr="008355F8">
        <w:rPr>
          <w:b/>
          <w:lang w:val="en-US"/>
        </w:rPr>
        <w:t>sh</w:t>
      </w:r>
      <w:r w:rsidR="00752BEA">
        <w:rPr>
          <w:b/>
        </w:rPr>
        <w:t xml:space="preserve"> </w:t>
      </w:r>
      <w:r w:rsidR="00EE4FD4" w:rsidRPr="008355F8">
        <w:t xml:space="preserve">или </w:t>
      </w:r>
      <w:r w:rsidR="002B26BE" w:rsidRPr="008355F8">
        <w:t>через терминал</w:t>
      </w:r>
      <w:r w:rsidR="00453705" w:rsidRPr="008355F8">
        <w:t xml:space="preserve"> (</w:t>
      </w:r>
      <w:r w:rsidR="00453705" w:rsidRPr="008355F8">
        <w:fldChar w:fldCharType="begin"/>
      </w:r>
      <w:r w:rsidR="00453705" w:rsidRPr="008355F8">
        <w:instrText xml:space="preserve"> REF _Ref179810978 \h  \* MERGEFORMAT </w:instrText>
      </w:r>
      <w:r w:rsidR="00453705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6</w:t>
      </w:r>
      <w:r w:rsidR="00CC1F16">
        <w:t>.</w:t>
      </w:r>
      <w:r w:rsidR="00CC1F16">
        <w:rPr>
          <w:noProof/>
        </w:rPr>
        <w:t>4</w:t>
      </w:r>
      <w:r w:rsidR="00453705" w:rsidRPr="008355F8">
        <w:fldChar w:fldCharType="end"/>
      </w:r>
      <w:r w:rsidR="00453705" w:rsidRPr="008355F8">
        <w:t>)</w:t>
      </w:r>
      <w:r w:rsidR="00EE4FD4" w:rsidRPr="008355F8">
        <w:t xml:space="preserve"> с помощью команды </w:t>
      </w:r>
      <w:r w:rsidR="00EE4FD4" w:rsidRPr="008355F8">
        <w:rPr>
          <w:b/>
        </w:rPr>
        <w:t>./</w:t>
      </w:r>
      <w:r w:rsidR="00EE4FD4" w:rsidRPr="008355F8">
        <w:rPr>
          <w:b/>
          <w:lang w:val="en-US"/>
        </w:rPr>
        <w:t>exec</w:t>
      </w:r>
      <w:r w:rsidR="00EE4FD4" w:rsidRPr="008355F8">
        <w:rPr>
          <w:b/>
        </w:rPr>
        <w:t>.</w:t>
      </w:r>
      <w:r w:rsidR="00EE4FD4" w:rsidRPr="008355F8">
        <w:rPr>
          <w:b/>
          <w:lang w:val="en-US"/>
        </w:rPr>
        <w:t>sh</w:t>
      </w:r>
      <w:r w:rsidR="00161EE0" w:rsidRPr="008355F8">
        <w:t>.</w:t>
      </w:r>
    </w:p>
    <w:p w14:paraId="7B697F08" w14:textId="77777777" w:rsidR="006072FC" w:rsidRPr="008355F8" w:rsidRDefault="006072FC" w:rsidP="00DB02F0"/>
    <w:p w14:paraId="79399F4B" w14:textId="0DF47672" w:rsidR="006A39FF" w:rsidRPr="008355F8" w:rsidRDefault="00773EDD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7670AEAE" wp14:editId="027BA44A">
            <wp:extent cx="2924175" cy="1852263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0995" cy="186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FA64" w14:textId="55ACA9A9" w:rsidR="006A39FF" w:rsidRPr="008355F8" w:rsidRDefault="006A39FF" w:rsidP="00DB02F0">
      <w:pPr>
        <w:pStyle w:val="af9"/>
        <w:spacing w:before="0"/>
        <w:jc w:val="center"/>
      </w:pPr>
      <w:bookmarkStart w:id="48" w:name="_Ref179810978"/>
      <w:r w:rsidRPr="008355F8">
        <w:t xml:space="preserve">Рисунок </w:t>
      </w:r>
      <w:fldSimple w:instr=" STYLEREF 1 \s ">
        <w:r w:rsidR="00CC1F16">
          <w:rPr>
            <w:noProof/>
          </w:rPr>
          <w:t>6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4</w:t>
        </w:r>
      </w:fldSimple>
      <w:bookmarkEnd w:id="48"/>
      <w:r w:rsidR="00B460B7" w:rsidRPr="008355F8">
        <w:t xml:space="preserve"> – Запуск программы </w:t>
      </w:r>
      <w:r w:rsidR="002B26BE" w:rsidRPr="008355F8">
        <w:t>через терминал</w:t>
      </w:r>
    </w:p>
    <w:p w14:paraId="577ACBC1" w14:textId="77777777" w:rsidR="006A39FF" w:rsidRPr="008355F8" w:rsidRDefault="006A39FF" w:rsidP="00DB02F0"/>
    <w:p w14:paraId="414B99DF" w14:textId="6BCEAD12" w:rsidR="00E05CFF" w:rsidRDefault="00B106EC" w:rsidP="0037492F">
      <w:pPr>
        <w:ind w:firstLine="709"/>
      </w:pPr>
      <w:r w:rsidRPr="008355F8">
        <w:t>В</w:t>
      </w:r>
      <w:r w:rsidR="000D1E5B" w:rsidRPr="008355F8">
        <w:t xml:space="preserve"> терминале будет </w:t>
      </w:r>
      <w:r w:rsidRPr="008355F8">
        <w:t>запущен</w:t>
      </w:r>
      <w:r w:rsidR="000D1E5B" w:rsidRPr="008355F8">
        <w:t xml:space="preserve"> скрипт</w:t>
      </w:r>
      <w:r w:rsidR="007859D8">
        <w:t>,</w:t>
      </w:r>
      <w:r w:rsidR="000D1E5B" w:rsidRPr="008355F8">
        <w:t xml:space="preserve"> необходи</w:t>
      </w:r>
      <w:r w:rsidRPr="008355F8">
        <w:t xml:space="preserve">мый для </w:t>
      </w:r>
      <w:r w:rsidR="007859D8">
        <w:t>запуска</w:t>
      </w:r>
      <w:r w:rsidR="00A129CB" w:rsidRPr="008355F8">
        <w:t xml:space="preserve"> программы</w:t>
      </w:r>
      <w:r w:rsidR="007859D8">
        <w:t>,</w:t>
      </w:r>
      <w:r w:rsidR="00A129CB" w:rsidRPr="008355F8">
        <w:t xml:space="preserve"> и п</w:t>
      </w:r>
      <w:r w:rsidR="000D1E5B" w:rsidRPr="008355F8">
        <w:t>оявится окно авторизации</w:t>
      </w:r>
      <w:r w:rsidR="00A129CB" w:rsidRPr="008355F8">
        <w:t xml:space="preserve">. </w:t>
      </w:r>
    </w:p>
    <w:p w14:paraId="41256791" w14:textId="77777777" w:rsidR="00591016" w:rsidRPr="008355F8" w:rsidRDefault="00591016" w:rsidP="00DB02F0"/>
    <w:p w14:paraId="68304BB9" w14:textId="77777777" w:rsidR="00DD1D4F" w:rsidRPr="008355F8" w:rsidRDefault="00DD1D4F" w:rsidP="00DB02F0">
      <w:pPr>
        <w:pStyle w:val="2"/>
        <w:spacing w:before="0" w:after="0"/>
      </w:pPr>
      <w:bookmarkStart w:id="49" w:name="_Toc195789732"/>
      <w:r w:rsidRPr="008355F8">
        <w:lastRenderedPageBreak/>
        <w:t>Настройка подключения программы</w:t>
      </w:r>
      <w:bookmarkEnd w:id="49"/>
    </w:p>
    <w:p w14:paraId="7F824639" w14:textId="77777777" w:rsidR="00912405" w:rsidRDefault="00912405" w:rsidP="00DB02F0">
      <w:pPr>
        <w:ind w:firstLine="709"/>
      </w:pPr>
    </w:p>
    <w:p w14:paraId="64253AC5" w14:textId="497A9C5F" w:rsidR="003A73A3" w:rsidRPr="008355F8" w:rsidRDefault="00DD1D4F" w:rsidP="00DB02F0">
      <w:pPr>
        <w:ind w:firstLine="709"/>
      </w:pPr>
      <w:r w:rsidRPr="008355F8">
        <w:t>После запуска программы</w:t>
      </w:r>
      <w:r w:rsidR="003A73A3" w:rsidRPr="008355F8">
        <w:t xml:space="preserve"> появится окно авторизации (</w:t>
      </w:r>
      <w:r w:rsidR="00FF2B13" w:rsidRPr="008355F8">
        <w:fldChar w:fldCharType="begin"/>
      </w:r>
      <w:r w:rsidR="00FF2B13" w:rsidRPr="008355F8">
        <w:instrText xml:space="preserve"> REF _Ref185326505 \h </w:instrText>
      </w:r>
      <w:r w:rsidR="002E64B5" w:rsidRPr="008355F8">
        <w:instrText xml:space="preserve"> \* MERGEFORMAT </w:instrText>
      </w:r>
      <w:r w:rsidR="00FF2B13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6</w:t>
      </w:r>
      <w:r w:rsidR="00CC1F16">
        <w:t>.</w:t>
      </w:r>
      <w:r w:rsidR="00CC1F16">
        <w:rPr>
          <w:noProof/>
        </w:rPr>
        <w:t>5</w:t>
      </w:r>
      <w:r w:rsidR="00FF2B13" w:rsidRPr="008355F8">
        <w:fldChar w:fldCharType="end"/>
      </w:r>
      <w:r w:rsidR="003A73A3" w:rsidRPr="008355F8">
        <w:t xml:space="preserve">). </w:t>
      </w:r>
    </w:p>
    <w:p w14:paraId="05F1F0B9" w14:textId="77777777" w:rsidR="0097221A" w:rsidRPr="008355F8" w:rsidRDefault="0097221A" w:rsidP="00DB02F0"/>
    <w:p w14:paraId="014FF795" w14:textId="2DC7CF3E" w:rsidR="003A73A3" w:rsidRPr="008355F8" w:rsidRDefault="006D3A1E" w:rsidP="00DB02F0">
      <w:pPr>
        <w:keepNext/>
        <w:jc w:val="center"/>
      </w:pPr>
      <w:r w:rsidRPr="006D3A1E">
        <w:rPr>
          <w:noProof/>
        </w:rPr>
        <w:drawing>
          <wp:inline distT="0" distB="0" distL="0" distR="0" wp14:anchorId="65664E12" wp14:editId="20CDEC7F">
            <wp:extent cx="3924300" cy="38862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E2C9" w14:textId="015EDF28" w:rsidR="003A73A3" w:rsidRPr="008355F8" w:rsidRDefault="003A73A3" w:rsidP="00DB02F0">
      <w:pPr>
        <w:pStyle w:val="af9"/>
        <w:spacing w:before="0"/>
        <w:jc w:val="center"/>
      </w:pPr>
      <w:bookmarkStart w:id="50" w:name="_Ref185326505"/>
      <w:r w:rsidRPr="008355F8">
        <w:t xml:space="preserve">Рисунок </w:t>
      </w:r>
      <w:fldSimple w:instr=" STYLEREF 1 \s ">
        <w:r w:rsidR="00CC1F16">
          <w:rPr>
            <w:noProof/>
          </w:rPr>
          <w:t>6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5</w:t>
        </w:r>
      </w:fldSimple>
      <w:bookmarkEnd w:id="50"/>
      <w:r w:rsidRPr="008355F8">
        <w:t xml:space="preserve"> </w:t>
      </w:r>
      <w:r w:rsidR="0027013D" w:rsidRPr="008355F8">
        <w:t>–</w:t>
      </w:r>
      <w:r w:rsidRPr="008355F8">
        <w:t xml:space="preserve"> </w:t>
      </w:r>
      <w:r w:rsidR="00FF2B13" w:rsidRPr="008355F8">
        <w:t>Окно авто</w:t>
      </w:r>
      <w:r w:rsidR="00860C85" w:rsidRPr="008355F8">
        <w:t>р</w:t>
      </w:r>
      <w:r w:rsidR="00FF2B13" w:rsidRPr="008355F8">
        <w:t>изации</w:t>
      </w:r>
    </w:p>
    <w:p w14:paraId="7221B0AD" w14:textId="77777777" w:rsidR="003A73A3" w:rsidRPr="008355F8" w:rsidRDefault="003A73A3" w:rsidP="0037492F">
      <w:pPr>
        <w:ind w:firstLine="709"/>
      </w:pPr>
    </w:p>
    <w:p w14:paraId="2B4E781F" w14:textId="45C014CC" w:rsidR="00DD1D4F" w:rsidRPr="008355F8" w:rsidRDefault="003A73A3" w:rsidP="0037492F">
      <w:pPr>
        <w:ind w:firstLine="709"/>
      </w:pPr>
      <w:r w:rsidRPr="008355F8">
        <w:t xml:space="preserve">Сначала потребуется </w:t>
      </w:r>
      <w:r w:rsidR="00DD1D4F" w:rsidRPr="008355F8">
        <w:t>настро</w:t>
      </w:r>
      <w:r w:rsidR="00BF64A3">
        <w:t>ить</w:t>
      </w:r>
      <w:r w:rsidR="00DD1D4F" w:rsidRPr="008355F8">
        <w:t xml:space="preserve"> подключени</w:t>
      </w:r>
      <w:r w:rsidR="00F70C39">
        <w:t xml:space="preserve">е программы </w:t>
      </w:r>
      <w:r w:rsidR="00F70C39" w:rsidRPr="00BF64A3">
        <w:rPr>
          <w:b/>
        </w:rPr>
        <w:t>«АР</w:t>
      </w:r>
      <w:r w:rsidR="009B3D9D" w:rsidRPr="00BF64A3">
        <w:rPr>
          <w:b/>
        </w:rPr>
        <w:t>М Диспетчера»</w:t>
      </w:r>
      <w:r w:rsidR="009B3D9D">
        <w:t xml:space="preserve"> </w:t>
      </w:r>
      <w:r w:rsidR="00DD1D4F" w:rsidRPr="008355F8">
        <w:t xml:space="preserve">к СУБД. </w:t>
      </w:r>
    </w:p>
    <w:p w14:paraId="1FD5E647" w14:textId="747E0D63" w:rsidR="00DD1D4F" w:rsidRPr="008355F8" w:rsidRDefault="00EC05C6" w:rsidP="0037492F">
      <w:pPr>
        <w:ind w:firstLine="709"/>
        <w:rPr>
          <w:rStyle w:val="FontStyle205"/>
          <w:rFonts w:ascii="Times New Roman" w:hAnsi="Times New Roman" w:cs="Times New Roman"/>
          <w:sz w:val="28"/>
          <w:szCs w:val="28"/>
        </w:rPr>
      </w:pPr>
      <w:r>
        <w:t>По нажатию на к</w:t>
      </w:r>
      <w:r w:rsidR="00DD1D4F" w:rsidRPr="008355F8">
        <w:t>нопк</w:t>
      </w:r>
      <w:r>
        <w:t>у</w:t>
      </w:r>
      <w:r w:rsidR="00DD1D4F" w:rsidRPr="008355F8">
        <w:t xml:space="preserve"> </w:t>
      </w:r>
      <w:r w:rsidR="00DD1D4F" w:rsidRPr="008355F8">
        <w:rPr>
          <w:b/>
        </w:rPr>
        <w:t>«Настройки»</w:t>
      </w:r>
      <w:r w:rsidR="00DD1D4F" w:rsidRPr="008355F8">
        <w:t xml:space="preserve"> откр</w:t>
      </w:r>
      <w:r>
        <w:t>оется</w:t>
      </w:r>
      <w:r w:rsidR="00DD1D4F" w:rsidRPr="008355F8">
        <w:t xml:space="preserve"> окн</w:t>
      </w:r>
      <w:r w:rsidR="009B3D9D">
        <w:t>а</w:t>
      </w:r>
      <w:r w:rsidR="00DD1D4F" w:rsidRPr="008355F8">
        <w:t xml:space="preserve"> для настройки сетевой конфигурации </w:t>
      </w:r>
      <w:r w:rsidR="009B3D9D">
        <w:t>ССПИ</w:t>
      </w:r>
      <w:r w:rsidR="00DD1D4F" w:rsidRPr="008355F8">
        <w:t xml:space="preserve"> (</w:t>
      </w:r>
      <w:r w:rsidR="00DD1D4F" w:rsidRPr="008355F8">
        <w:fldChar w:fldCharType="begin"/>
      </w:r>
      <w:r w:rsidR="00DD1D4F" w:rsidRPr="008355F8">
        <w:instrText xml:space="preserve"> REF _Ref164853150 \h  \* MERGEFORMAT </w:instrText>
      </w:r>
      <w:r w:rsidR="00DD1D4F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6</w:t>
      </w:r>
      <w:r w:rsidR="00CC1F16">
        <w:t>.</w:t>
      </w:r>
      <w:r w:rsidR="00CC1F16">
        <w:rPr>
          <w:noProof/>
        </w:rPr>
        <w:t>6</w:t>
      </w:r>
      <w:r w:rsidR="00DD1D4F" w:rsidRPr="008355F8">
        <w:fldChar w:fldCharType="end"/>
      </w:r>
      <w:r w:rsidR="00DD1D4F" w:rsidRPr="008355F8">
        <w:t xml:space="preserve">). С его помощью </w:t>
      </w:r>
      <w:r w:rsidR="001C124B">
        <w:t>вводятся</w:t>
      </w:r>
      <w:r w:rsidR="00DD1D4F" w:rsidRPr="008355F8">
        <w:t xml:space="preserve"> </w:t>
      </w:r>
      <w:r w:rsidR="001C124B">
        <w:t xml:space="preserve">значения </w:t>
      </w:r>
      <w:r w:rsidR="00DD1D4F" w:rsidRPr="008355F8">
        <w:t>параметр</w:t>
      </w:r>
      <w:r w:rsidR="001C124B">
        <w:t>ов, необходимые для обеспечения</w:t>
      </w:r>
      <w:r w:rsidR="00DD1D4F" w:rsidRPr="008355F8">
        <w:t xml:space="preserve"> доступа клиентских приложений к </w:t>
      </w:r>
      <w:r w:rsidR="00DD1D4F" w:rsidRPr="008355F8">
        <w:rPr>
          <w:rStyle w:val="FontStyle205"/>
          <w:rFonts w:ascii="Times New Roman" w:hAnsi="Times New Roman" w:cs="Times New Roman"/>
          <w:sz w:val="28"/>
          <w:szCs w:val="28"/>
        </w:rPr>
        <w:t>серверным компонентам:</w:t>
      </w:r>
    </w:p>
    <w:p w14:paraId="6BF0051C" w14:textId="2F8DDE24" w:rsidR="00DD1D4F" w:rsidRPr="008355F8" w:rsidRDefault="00745BB5" w:rsidP="00DB02F0">
      <w:pPr>
        <w:pStyle w:val="a0"/>
      </w:pPr>
      <w:r w:rsidRPr="00745BB5">
        <w:t>ПО</w:t>
      </w:r>
      <w:r>
        <w:t xml:space="preserve"> </w:t>
      </w:r>
      <w:r w:rsidR="00D749FA" w:rsidRPr="00F70C39">
        <w:t xml:space="preserve">«Сервер </w:t>
      </w:r>
      <w:r w:rsidR="00D749FA" w:rsidRPr="00F70C39">
        <w:rPr>
          <w:lang w:val="en-US"/>
        </w:rPr>
        <w:t>SCADA</w:t>
      </w:r>
      <w:r w:rsidR="00D749FA" w:rsidRPr="00F70C39">
        <w:t>»</w:t>
      </w:r>
      <w:r w:rsidR="009B3D9D">
        <w:t>;</w:t>
      </w:r>
    </w:p>
    <w:p w14:paraId="720102C6" w14:textId="2E995F74" w:rsidR="00DD1D4F" w:rsidRPr="008355F8" w:rsidRDefault="00DD1D4F" w:rsidP="00DB02F0">
      <w:pPr>
        <w:pStyle w:val="a0"/>
      </w:pPr>
      <w:r w:rsidRPr="008355F8">
        <w:t>СУБД.</w:t>
      </w:r>
    </w:p>
    <w:p w14:paraId="2BD44CA8" w14:textId="77777777" w:rsidR="00DD1D4F" w:rsidRPr="008355F8" w:rsidRDefault="00DD1D4F" w:rsidP="00DB02F0"/>
    <w:p w14:paraId="0A8DA413" w14:textId="20852C56" w:rsidR="00DD1D4F" w:rsidRPr="008355F8" w:rsidRDefault="007B4141" w:rsidP="00DB02F0">
      <w:pPr>
        <w:keepNext/>
        <w:jc w:val="center"/>
      </w:pPr>
      <w:r w:rsidRPr="007B4141">
        <w:rPr>
          <w:noProof/>
        </w:rPr>
        <w:lastRenderedPageBreak/>
        <w:drawing>
          <wp:inline distT="0" distB="0" distL="0" distR="0" wp14:anchorId="3002AE85" wp14:editId="2FDD96CF">
            <wp:extent cx="4019550" cy="3948617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6480" cy="395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C149C" w14:textId="267A00E4" w:rsidR="00DD1D4F" w:rsidRPr="008355F8" w:rsidRDefault="00DD1D4F" w:rsidP="00DB02F0">
      <w:pPr>
        <w:pStyle w:val="af9"/>
        <w:spacing w:before="0"/>
        <w:jc w:val="center"/>
      </w:pPr>
      <w:bookmarkStart w:id="51" w:name="_Ref164853150"/>
      <w:r w:rsidRPr="008355F8">
        <w:t xml:space="preserve">Рисунок </w:t>
      </w:r>
      <w:fldSimple w:instr=" STYLEREF 1 \s ">
        <w:r w:rsidR="00CC1F16">
          <w:rPr>
            <w:noProof/>
          </w:rPr>
          <w:t>6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6</w:t>
        </w:r>
      </w:fldSimple>
      <w:bookmarkEnd w:id="51"/>
      <w:r w:rsidRPr="008355F8">
        <w:t xml:space="preserve"> – Настройки сетевой конфигурации комплекса</w:t>
      </w:r>
    </w:p>
    <w:p w14:paraId="740FAF36" w14:textId="77777777" w:rsidR="00DD1D4F" w:rsidRPr="008355F8" w:rsidRDefault="00DD1D4F" w:rsidP="00DB02F0"/>
    <w:p w14:paraId="18C1A547" w14:textId="77777777" w:rsidR="00DD1D4F" w:rsidRPr="008355F8" w:rsidRDefault="00DD1D4F" w:rsidP="0037492F">
      <w:pPr>
        <w:tabs>
          <w:tab w:val="left" w:pos="851"/>
        </w:tabs>
        <w:ind w:firstLine="709"/>
      </w:pPr>
      <w:r w:rsidRPr="008355F8">
        <w:t>В поле «</w:t>
      </w:r>
      <w:r w:rsidRPr="008355F8">
        <w:rPr>
          <w:b/>
        </w:rPr>
        <w:t xml:space="preserve">Имя» </w:t>
      </w:r>
      <w:r w:rsidRPr="008355F8">
        <w:t xml:space="preserve">должно быть указано имя используемой БД. </w:t>
      </w:r>
    </w:p>
    <w:p w14:paraId="57EE559B" w14:textId="77777777" w:rsidR="00DD1D4F" w:rsidRPr="008355F8" w:rsidRDefault="00DD1D4F" w:rsidP="0037492F">
      <w:pPr>
        <w:ind w:firstLine="709"/>
      </w:pPr>
      <w:r w:rsidRPr="008355F8">
        <w:t xml:space="preserve">В поле </w:t>
      </w:r>
      <w:r w:rsidRPr="008355F8">
        <w:rPr>
          <w:b/>
        </w:rPr>
        <w:t>«Адрес»</w:t>
      </w:r>
      <w:r w:rsidRPr="008355F8">
        <w:t xml:space="preserve"> необходимо указывать </w:t>
      </w:r>
      <w:r w:rsidRPr="008355F8">
        <w:rPr>
          <w:lang w:val="en-US"/>
        </w:rPr>
        <w:t>IP</w:t>
      </w:r>
      <w:r w:rsidRPr="008355F8">
        <w:t>-адрес сервера баз данных.</w:t>
      </w:r>
    </w:p>
    <w:p w14:paraId="6D56F9B7" w14:textId="77777777" w:rsidR="00DD1D4F" w:rsidRDefault="00DD1D4F" w:rsidP="0037492F">
      <w:pPr>
        <w:ind w:firstLine="709"/>
      </w:pPr>
      <w:r w:rsidRPr="008355F8">
        <w:t xml:space="preserve">В полях </w:t>
      </w:r>
      <w:r w:rsidRPr="008355F8">
        <w:rPr>
          <w:b/>
        </w:rPr>
        <w:t xml:space="preserve">«Логин» </w:t>
      </w:r>
      <w:r w:rsidRPr="008355F8">
        <w:t xml:space="preserve">и </w:t>
      </w:r>
      <w:r w:rsidRPr="008355F8">
        <w:rPr>
          <w:b/>
        </w:rPr>
        <w:t xml:space="preserve">«Пароль» </w:t>
      </w:r>
      <w:r w:rsidRPr="008355F8">
        <w:t xml:space="preserve">должны быть указаны имя </w:t>
      </w:r>
      <w:r w:rsidRPr="008355F8">
        <w:rPr>
          <w:color w:val="1F1F1F"/>
          <w:shd w:val="clear" w:color="auto" w:fill="FFFFFF"/>
        </w:rPr>
        <w:t>пользователя PostgreSQL</w:t>
      </w:r>
      <w:r w:rsidRPr="008355F8">
        <w:t xml:space="preserve"> и пароль для доступа к СУБД.</w:t>
      </w:r>
    </w:p>
    <w:p w14:paraId="251799DF" w14:textId="77777777" w:rsidR="00685B52" w:rsidRPr="008355F8" w:rsidRDefault="00685B52" w:rsidP="00DB02F0"/>
    <w:p w14:paraId="594B3531" w14:textId="3497CE87" w:rsidR="005718F8" w:rsidRPr="008355F8" w:rsidRDefault="00A7622E" w:rsidP="00DB02F0">
      <w:pPr>
        <w:pStyle w:val="2"/>
        <w:spacing w:before="0" w:after="0"/>
      </w:pPr>
      <w:bookmarkStart w:id="52" w:name="_Toc195789733"/>
      <w:r w:rsidRPr="008355F8">
        <w:t>Авторизация</w:t>
      </w:r>
      <w:bookmarkEnd w:id="52"/>
    </w:p>
    <w:p w14:paraId="4C333630" w14:textId="77777777" w:rsidR="00F345F7" w:rsidRDefault="00F345F7" w:rsidP="00DB02F0">
      <w:pPr>
        <w:ind w:firstLine="709"/>
      </w:pPr>
    </w:p>
    <w:p w14:paraId="73C50611" w14:textId="58A8A9E8" w:rsidR="00091191" w:rsidRPr="008355F8" w:rsidRDefault="00E75111" w:rsidP="00DB02F0">
      <w:pPr>
        <w:ind w:firstLine="709"/>
        <w:rPr>
          <w:b/>
        </w:rPr>
      </w:pPr>
      <w:r w:rsidRPr="008355F8">
        <w:t xml:space="preserve">После завершения настроек для подключения к </w:t>
      </w:r>
      <w:r w:rsidR="009B3D9D">
        <w:t xml:space="preserve">программе </w:t>
      </w:r>
      <w:r w:rsidRPr="008355F8">
        <w:t xml:space="preserve">СУБД </w:t>
      </w:r>
      <w:r w:rsidR="009B3D9D">
        <w:t xml:space="preserve">пользователь должен </w:t>
      </w:r>
      <w:r w:rsidRPr="008355F8">
        <w:t xml:space="preserve">авторизоваться, чтобы получить доступ к рабочему окну программы. </w:t>
      </w:r>
      <w:r w:rsidR="00091191" w:rsidRPr="008355F8">
        <w:t xml:space="preserve"> </w:t>
      </w:r>
      <w:r w:rsidR="00E05CFF" w:rsidRPr="008355F8">
        <w:t>(</w:t>
      </w:r>
      <w:r w:rsidR="00EE371F" w:rsidRPr="008355F8">
        <w:fldChar w:fldCharType="begin"/>
      </w:r>
      <w:r w:rsidR="00EE371F" w:rsidRPr="008355F8">
        <w:instrText xml:space="preserve"> REF _Ref179814884 \h </w:instrText>
      </w:r>
      <w:r w:rsidR="002E64B5" w:rsidRPr="008355F8">
        <w:instrText xml:space="preserve"> \* MERGEFORMAT </w:instrText>
      </w:r>
      <w:r w:rsidR="00EE371F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6</w:t>
      </w:r>
      <w:r w:rsidR="00CC1F16">
        <w:t>.</w:t>
      </w:r>
      <w:r w:rsidR="00CC1F16">
        <w:rPr>
          <w:noProof/>
        </w:rPr>
        <w:t>7</w:t>
      </w:r>
      <w:r w:rsidR="00EE371F" w:rsidRPr="008355F8">
        <w:fldChar w:fldCharType="end"/>
      </w:r>
      <w:r w:rsidR="00E05CFF" w:rsidRPr="008355F8">
        <w:t>)</w:t>
      </w:r>
      <w:r w:rsidR="008B7FC9" w:rsidRPr="008355F8">
        <w:t>. Для</w:t>
      </w:r>
      <w:r w:rsidR="00452F91" w:rsidRPr="008355F8">
        <w:t xml:space="preserve"> этого потребуется </w:t>
      </w:r>
      <w:r w:rsidR="00091191" w:rsidRPr="008355F8">
        <w:t xml:space="preserve">ввести данные пользователя в полях </w:t>
      </w:r>
      <w:r w:rsidR="00091191" w:rsidRPr="008355F8">
        <w:rPr>
          <w:b/>
        </w:rPr>
        <w:t>«Логин»</w:t>
      </w:r>
      <w:r w:rsidR="00091191" w:rsidRPr="008355F8">
        <w:t xml:space="preserve"> и </w:t>
      </w:r>
      <w:r w:rsidR="00091191" w:rsidRPr="008355F8">
        <w:rPr>
          <w:b/>
        </w:rPr>
        <w:t>«Пароль»</w:t>
      </w:r>
      <w:r w:rsidR="00BB4E32" w:rsidRPr="008355F8">
        <w:rPr>
          <w:b/>
        </w:rPr>
        <w:t xml:space="preserve"> </w:t>
      </w:r>
      <w:r w:rsidR="00BB4E32" w:rsidRPr="008355F8">
        <w:t xml:space="preserve">и нажать </w:t>
      </w:r>
      <w:r w:rsidR="009B3D9D">
        <w:t xml:space="preserve">на </w:t>
      </w:r>
      <w:r w:rsidR="00BB4E32" w:rsidRPr="008355F8">
        <w:t>кнопку</w:t>
      </w:r>
      <w:r w:rsidR="00BB4E32" w:rsidRPr="008355F8">
        <w:rPr>
          <w:b/>
        </w:rPr>
        <w:t xml:space="preserve"> «Вход».</w:t>
      </w:r>
    </w:p>
    <w:p w14:paraId="1DAC0170" w14:textId="6AD1A675" w:rsidR="007B5FB8" w:rsidRPr="008355F8" w:rsidRDefault="007B5FB8" w:rsidP="00DB02F0">
      <w:pPr>
        <w:ind w:firstLine="709"/>
      </w:pPr>
      <w:r w:rsidRPr="008355F8">
        <w:t xml:space="preserve">Если </w:t>
      </w:r>
      <w:r w:rsidR="009B3D9D">
        <w:t>сведения о</w:t>
      </w:r>
      <w:r w:rsidRPr="008355F8">
        <w:t xml:space="preserve"> пользовател</w:t>
      </w:r>
      <w:r w:rsidR="009B3D9D">
        <w:t>е</w:t>
      </w:r>
      <w:r w:rsidRPr="008355F8">
        <w:t xml:space="preserve"> введены </w:t>
      </w:r>
      <w:r w:rsidR="009B3D9D">
        <w:t>без ошибки,</w:t>
      </w:r>
      <w:r w:rsidRPr="008355F8">
        <w:t xml:space="preserve"> </w:t>
      </w:r>
      <w:r w:rsidR="009B3D9D">
        <w:t xml:space="preserve">то на экране </w:t>
      </w:r>
      <w:r w:rsidRPr="008355F8">
        <w:t>появится главное рабочее окно программы.</w:t>
      </w:r>
    </w:p>
    <w:p w14:paraId="1A33DE83" w14:textId="5431C009" w:rsidR="007B5FB8" w:rsidRPr="008355F8" w:rsidRDefault="007B5FB8" w:rsidP="00DB02F0">
      <w:pPr>
        <w:ind w:firstLine="709"/>
      </w:pPr>
      <w:r w:rsidRPr="008355F8">
        <w:t xml:space="preserve">Если в процессе ввода данных допущена ошибка, </w:t>
      </w:r>
      <w:r w:rsidR="009B3D9D">
        <w:t xml:space="preserve">то </w:t>
      </w:r>
      <w:r w:rsidR="009B3D9D" w:rsidRPr="008355F8">
        <w:t xml:space="preserve">на экран могут быть выведены </w:t>
      </w:r>
      <w:r w:rsidRPr="008355F8">
        <w:t xml:space="preserve">следующие сообщения: </w:t>
      </w:r>
    </w:p>
    <w:p w14:paraId="52EBFE5D" w14:textId="3109D6BC" w:rsidR="007B5FB8" w:rsidRPr="008355F8" w:rsidRDefault="009B3D9D" w:rsidP="00253D52">
      <w:pPr>
        <w:pStyle w:val="aff"/>
        <w:numPr>
          <w:ilvl w:val="0"/>
          <w:numId w:val="35"/>
        </w:numPr>
      </w:pPr>
      <w:r>
        <w:t>об ошибке при</w:t>
      </w:r>
      <w:r w:rsidR="007B5FB8" w:rsidRPr="008355F8">
        <w:t xml:space="preserve"> вводе данных в поле </w:t>
      </w:r>
      <w:r w:rsidR="007B5FB8" w:rsidRPr="008355F8">
        <w:rPr>
          <w:b/>
        </w:rPr>
        <w:t>«Логин»</w:t>
      </w:r>
      <w:r w:rsidR="00365E05" w:rsidRPr="008355F8">
        <w:t>.</w:t>
      </w:r>
    </w:p>
    <w:p w14:paraId="428A0728" w14:textId="1498F21E" w:rsidR="007B5FB8" w:rsidRPr="008355F8" w:rsidRDefault="00D378A9" w:rsidP="00253D52">
      <w:pPr>
        <w:pStyle w:val="aff"/>
        <w:numPr>
          <w:ilvl w:val="0"/>
          <w:numId w:val="35"/>
        </w:numPr>
      </w:pPr>
      <w:r>
        <w:t>о</w:t>
      </w:r>
      <w:r w:rsidR="009B3D9D">
        <w:t>б ошибке при</w:t>
      </w:r>
      <w:r w:rsidR="007B5FB8" w:rsidRPr="008355F8">
        <w:t xml:space="preserve"> вводе данных в поле </w:t>
      </w:r>
      <w:r w:rsidR="007B5FB8" w:rsidRPr="008355F8">
        <w:rPr>
          <w:b/>
        </w:rPr>
        <w:t>«Пароль»</w:t>
      </w:r>
      <w:r w:rsidR="007B5FB8" w:rsidRPr="008355F8">
        <w:t>.</w:t>
      </w:r>
    </w:p>
    <w:p w14:paraId="32B13E3A" w14:textId="77777777" w:rsidR="00E05CFF" w:rsidRPr="008355F8" w:rsidRDefault="00E05CFF" w:rsidP="00DB02F0"/>
    <w:p w14:paraId="54AD0D76" w14:textId="5FAE1096" w:rsidR="00E05CFF" w:rsidRPr="008355F8" w:rsidRDefault="00E05CFF" w:rsidP="00DB02F0">
      <w:pPr>
        <w:keepNext/>
        <w:jc w:val="center"/>
      </w:pPr>
      <w:r w:rsidRPr="008355F8">
        <w:rPr>
          <w:noProof/>
        </w:rPr>
        <w:lastRenderedPageBreak/>
        <w:t xml:space="preserve"> </w:t>
      </w:r>
      <w:r w:rsidR="00F273A0" w:rsidRPr="00F273A0">
        <w:rPr>
          <w:noProof/>
        </w:rPr>
        <w:drawing>
          <wp:inline distT="0" distB="0" distL="0" distR="0" wp14:anchorId="33BF3F75" wp14:editId="4AF233BC">
            <wp:extent cx="3924300" cy="38862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A5245" w14:textId="621106A5" w:rsidR="00E05CFF" w:rsidRPr="008355F8" w:rsidRDefault="00E05CFF" w:rsidP="00DB02F0">
      <w:pPr>
        <w:pStyle w:val="af9"/>
        <w:spacing w:before="0"/>
        <w:jc w:val="center"/>
      </w:pPr>
      <w:bookmarkStart w:id="53" w:name="_Ref179814884"/>
      <w:r w:rsidRPr="008355F8">
        <w:t xml:space="preserve">Рисунок </w:t>
      </w:r>
      <w:fldSimple w:instr=" STYLEREF 1 \s ">
        <w:r w:rsidR="00CC1F16">
          <w:rPr>
            <w:noProof/>
          </w:rPr>
          <w:t>6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7</w:t>
        </w:r>
      </w:fldSimple>
      <w:bookmarkEnd w:id="53"/>
      <w:r w:rsidRPr="008355F8">
        <w:t xml:space="preserve"> –</w:t>
      </w:r>
      <w:r w:rsidR="0084309C" w:rsidRPr="008355F8">
        <w:t xml:space="preserve"> </w:t>
      </w:r>
      <w:r w:rsidRPr="008355F8">
        <w:t>Окно авторизации</w:t>
      </w:r>
      <w:r w:rsidR="00D378A9">
        <w:t xml:space="preserve"> пользователя</w:t>
      </w:r>
    </w:p>
    <w:p w14:paraId="5962AE16" w14:textId="77777777" w:rsidR="005405C0" w:rsidRPr="008355F8" w:rsidRDefault="005405C0" w:rsidP="00DB02F0">
      <w:pPr>
        <w:ind w:left="567"/>
      </w:pPr>
    </w:p>
    <w:p w14:paraId="1169CE9B" w14:textId="4663C8EE" w:rsidR="009D4DFD" w:rsidRDefault="009D4DFD" w:rsidP="00DB02F0">
      <w:r w:rsidRPr="008355F8">
        <w:rPr>
          <w:b/>
        </w:rPr>
        <w:t>Рекомендация:</w:t>
      </w:r>
      <w:r w:rsidRPr="008355F8">
        <w:t xml:space="preserve"> </w:t>
      </w:r>
      <w:r w:rsidR="00D378A9">
        <w:t xml:space="preserve">после отказа в авторизации </w:t>
      </w:r>
      <w:r w:rsidRPr="008355F8">
        <w:t>следует</w:t>
      </w:r>
      <w:r w:rsidR="001F6B0E" w:rsidRPr="008355F8">
        <w:t xml:space="preserve"> проверить правильность вводимых данных и</w:t>
      </w:r>
      <w:r w:rsidRPr="008355F8">
        <w:t xml:space="preserve"> </w:t>
      </w:r>
      <w:r w:rsidR="001F6B0E" w:rsidRPr="008355F8">
        <w:t>пройти авторизацию повторно</w:t>
      </w:r>
      <w:r w:rsidRPr="008355F8">
        <w:t>.</w:t>
      </w:r>
    </w:p>
    <w:p w14:paraId="697035CB" w14:textId="77777777" w:rsidR="00E12DCA" w:rsidRPr="008355F8" w:rsidRDefault="00E12DCA" w:rsidP="00DB02F0"/>
    <w:p w14:paraId="4A637C72" w14:textId="6B91B3AE" w:rsidR="00EF703D" w:rsidRPr="008355F8" w:rsidRDefault="00EF703D" w:rsidP="00DB02F0">
      <w:pPr>
        <w:pStyle w:val="2"/>
        <w:spacing w:before="0" w:after="0"/>
      </w:pPr>
      <w:bookmarkStart w:id="54" w:name="_Toc195789734"/>
      <w:r w:rsidRPr="008355F8">
        <w:t>Смена пароля</w:t>
      </w:r>
      <w:bookmarkEnd w:id="54"/>
    </w:p>
    <w:p w14:paraId="10CC919A" w14:textId="77777777" w:rsidR="00E12DCA" w:rsidRDefault="00E12DCA" w:rsidP="00DB02F0">
      <w:pPr>
        <w:ind w:firstLine="709"/>
      </w:pPr>
    </w:p>
    <w:p w14:paraId="30733881" w14:textId="45F44042" w:rsidR="006133DD" w:rsidRDefault="006133DD" w:rsidP="00DB02F0">
      <w:pPr>
        <w:ind w:firstLine="709"/>
      </w:pPr>
      <w:r w:rsidRPr="008355F8">
        <w:t xml:space="preserve">Для того чтобы изменить пароль следует </w:t>
      </w:r>
      <w:r w:rsidR="00D378A9">
        <w:t xml:space="preserve">на </w:t>
      </w:r>
      <w:r w:rsidR="009C5DF7" w:rsidRPr="008355F8">
        <w:t>нажать</w:t>
      </w:r>
      <w:r w:rsidRPr="008355F8">
        <w:t xml:space="preserve"> кнопку </w:t>
      </w:r>
      <w:r w:rsidRPr="008355F8">
        <w:rPr>
          <w:b/>
        </w:rPr>
        <w:t>«Сменить пароль»</w:t>
      </w:r>
      <w:r w:rsidR="009C5DF7" w:rsidRPr="008355F8">
        <w:rPr>
          <w:b/>
        </w:rPr>
        <w:t xml:space="preserve">. </w:t>
      </w:r>
      <w:r w:rsidRPr="008355F8">
        <w:t> </w:t>
      </w:r>
      <w:r w:rsidR="00D378A9">
        <w:t>Далее, в</w:t>
      </w:r>
      <w:r w:rsidR="009C5DF7" w:rsidRPr="008355F8">
        <w:t xml:space="preserve"> открывшемся окне</w:t>
      </w:r>
      <w:r w:rsidRPr="008355F8">
        <w:t xml:space="preserve"> </w:t>
      </w:r>
      <w:r w:rsidRPr="008355F8">
        <w:rPr>
          <w:b/>
        </w:rPr>
        <w:t>«Смен</w:t>
      </w:r>
      <w:r w:rsidR="009C5DF7" w:rsidRPr="008355F8">
        <w:rPr>
          <w:b/>
        </w:rPr>
        <w:t>а</w:t>
      </w:r>
      <w:r w:rsidRPr="008355F8">
        <w:rPr>
          <w:b/>
        </w:rPr>
        <w:t xml:space="preserve"> парол</w:t>
      </w:r>
      <w:r w:rsidR="009C5DF7" w:rsidRPr="008355F8">
        <w:rPr>
          <w:b/>
        </w:rPr>
        <w:t>я»</w:t>
      </w:r>
      <w:r w:rsidR="009C5DF7" w:rsidRPr="008355F8">
        <w:t xml:space="preserve"> (</w:t>
      </w:r>
      <w:r w:rsidR="00CF76E5" w:rsidRPr="008355F8">
        <w:fldChar w:fldCharType="begin"/>
      </w:r>
      <w:r w:rsidR="00CF76E5" w:rsidRPr="008355F8">
        <w:instrText xml:space="preserve"> REF _Ref179814250 \h </w:instrText>
      </w:r>
      <w:r w:rsidR="002E64B5" w:rsidRPr="008355F8">
        <w:instrText xml:space="preserve"> \* MERGEFORMAT </w:instrText>
      </w:r>
      <w:r w:rsidR="00CF76E5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6</w:t>
      </w:r>
      <w:r w:rsidR="00CC1F16">
        <w:t>.</w:t>
      </w:r>
      <w:r w:rsidR="00CC1F16">
        <w:rPr>
          <w:noProof/>
        </w:rPr>
        <w:t>8</w:t>
      </w:r>
      <w:r w:rsidR="00CF76E5" w:rsidRPr="008355F8">
        <w:fldChar w:fldCharType="end"/>
      </w:r>
      <w:r w:rsidRPr="008355F8">
        <w:t xml:space="preserve">) ввести </w:t>
      </w:r>
      <w:r w:rsidR="009C5DF7" w:rsidRPr="008355F8">
        <w:t xml:space="preserve">текущие </w:t>
      </w:r>
      <w:r w:rsidRPr="008355F8">
        <w:t>имя пользователя</w:t>
      </w:r>
      <w:r w:rsidR="009C5DF7" w:rsidRPr="008355F8">
        <w:t xml:space="preserve"> и </w:t>
      </w:r>
      <w:r w:rsidRPr="008355F8">
        <w:t>новый пароль.</w:t>
      </w:r>
      <w:r w:rsidR="009C5DF7" w:rsidRPr="008355F8">
        <w:t xml:space="preserve"> Новый пароль нужно подтвердить, продублировав его в поле </w:t>
      </w:r>
      <w:r w:rsidR="009C5DF7" w:rsidRPr="008355F8">
        <w:rPr>
          <w:b/>
        </w:rPr>
        <w:t>«Повтор пароля»</w:t>
      </w:r>
      <w:r w:rsidR="009C5DF7" w:rsidRPr="008355F8">
        <w:t xml:space="preserve">. </w:t>
      </w:r>
      <w:r w:rsidRPr="008355F8">
        <w:t xml:space="preserve">Для закрытия окна и сохранения нового пароля следует </w:t>
      </w:r>
      <w:r w:rsidR="00D378A9">
        <w:t>нажать на</w:t>
      </w:r>
      <w:r w:rsidRPr="008355F8">
        <w:t xml:space="preserve"> кнопку </w:t>
      </w:r>
      <w:r w:rsidR="00832D95" w:rsidRPr="008355F8">
        <w:rPr>
          <w:b/>
        </w:rPr>
        <w:t>«Вход»</w:t>
      </w:r>
      <w:r w:rsidR="00832D95" w:rsidRPr="008355F8">
        <w:t xml:space="preserve">, </w:t>
      </w:r>
      <w:r w:rsidR="00D378A9">
        <w:t xml:space="preserve">а </w:t>
      </w:r>
      <w:r w:rsidRPr="008355F8">
        <w:t>для закрытия окна без со</w:t>
      </w:r>
      <w:r w:rsidR="00CF76E5" w:rsidRPr="008355F8">
        <w:t xml:space="preserve">хранения нового пароля – </w:t>
      </w:r>
      <w:r w:rsidR="00D378A9">
        <w:t xml:space="preserve">на </w:t>
      </w:r>
      <w:r w:rsidR="00CF76E5" w:rsidRPr="008355F8">
        <w:t>кнопку</w:t>
      </w:r>
      <w:r w:rsidRPr="008355F8">
        <w:t> </w:t>
      </w:r>
      <w:r w:rsidR="00832D95" w:rsidRPr="008355F8">
        <w:rPr>
          <w:b/>
        </w:rPr>
        <w:t>«Отмена»</w:t>
      </w:r>
      <w:r w:rsidRPr="008355F8">
        <w:t>.</w:t>
      </w:r>
    </w:p>
    <w:p w14:paraId="407EA528" w14:textId="77777777" w:rsidR="00C17246" w:rsidRPr="008355F8" w:rsidRDefault="00C17246" w:rsidP="00DB02F0"/>
    <w:p w14:paraId="4B3B601D" w14:textId="1C1CD570" w:rsidR="003373FE" w:rsidRPr="008355F8" w:rsidRDefault="0008235E" w:rsidP="00DB02F0">
      <w:pPr>
        <w:keepNext/>
        <w:jc w:val="center"/>
      </w:pPr>
      <w:r w:rsidRPr="0008235E">
        <w:rPr>
          <w:noProof/>
        </w:rPr>
        <w:drawing>
          <wp:inline distT="0" distB="0" distL="0" distR="0" wp14:anchorId="1934EFF9" wp14:editId="6C0AE1E8">
            <wp:extent cx="2276475" cy="2258116"/>
            <wp:effectExtent l="0" t="0" r="0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77998" cy="225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577D" w14:textId="672BE99A" w:rsidR="006F38AE" w:rsidRPr="008355F8" w:rsidRDefault="003373FE" w:rsidP="00DB02F0">
      <w:pPr>
        <w:pStyle w:val="af9"/>
        <w:spacing w:before="0"/>
        <w:jc w:val="center"/>
      </w:pPr>
      <w:bookmarkStart w:id="55" w:name="_Ref179814250"/>
      <w:r w:rsidRPr="008355F8">
        <w:t xml:space="preserve">Рисунок </w:t>
      </w:r>
      <w:fldSimple w:instr=" STYLEREF 1 \s ">
        <w:r w:rsidR="00CC1F16">
          <w:rPr>
            <w:noProof/>
          </w:rPr>
          <w:t>6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8</w:t>
        </w:r>
      </w:fldSimple>
      <w:bookmarkEnd w:id="55"/>
      <w:r w:rsidRPr="008355F8">
        <w:t xml:space="preserve"> – Окно «Смена пароля»</w:t>
      </w:r>
    </w:p>
    <w:p w14:paraId="61BA03EA" w14:textId="77777777" w:rsidR="008A6379" w:rsidRDefault="008A6379" w:rsidP="00DB02F0">
      <w:pPr>
        <w:ind w:firstLine="709"/>
      </w:pPr>
    </w:p>
    <w:p w14:paraId="6E80C83B" w14:textId="3F20A674" w:rsidR="00365E05" w:rsidRPr="008355F8" w:rsidRDefault="00365E05" w:rsidP="00DB02F0">
      <w:pPr>
        <w:ind w:firstLine="709"/>
      </w:pPr>
      <w:r w:rsidRPr="008355F8">
        <w:lastRenderedPageBreak/>
        <w:t xml:space="preserve">Если данные </w:t>
      </w:r>
      <w:r w:rsidR="00D378A9">
        <w:t xml:space="preserve">были </w:t>
      </w:r>
      <w:r w:rsidRPr="008355F8">
        <w:t>введены верно</w:t>
      </w:r>
      <w:r w:rsidR="00D378A9">
        <w:t>, то</w:t>
      </w:r>
      <w:r w:rsidRPr="008355F8">
        <w:t xml:space="preserve"> старый пароль будет изменен.</w:t>
      </w:r>
    </w:p>
    <w:p w14:paraId="5D8E821B" w14:textId="74B62646" w:rsidR="00365E05" w:rsidRPr="008355F8" w:rsidRDefault="00365E05" w:rsidP="00DB02F0">
      <w:pPr>
        <w:ind w:firstLine="709"/>
      </w:pPr>
      <w:r w:rsidRPr="008355F8">
        <w:t xml:space="preserve">Если в процессе ввода данных допущена ошибка, </w:t>
      </w:r>
      <w:r w:rsidR="00D378A9">
        <w:t xml:space="preserve">то </w:t>
      </w:r>
      <w:r w:rsidR="00D378A9" w:rsidRPr="008355F8">
        <w:t xml:space="preserve">на экран могут быть выведены </w:t>
      </w:r>
      <w:r w:rsidRPr="008355F8">
        <w:t xml:space="preserve">следующие сообщения: </w:t>
      </w:r>
    </w:p>
    <w:p w14:paraId="3B9BD32C" w14:textId="36D1F64C" w:rsidR="00365E05" w:rsidRPr="008355F8" w:rsidRDefault="00365E05" w:rsidP="00253D52">
      <w:pPr>
        <w:pStyle w:val="aff"/>
        <w:numPr>
          <w:ilvl w:val="0"/>
          <w:numId w:val="36"/>
        </w:numPr>
      </w:pPr>
      <w:r w:rsidRPr="008355F8">
        <w:t>о</w:t>
      </w:r>
      <w:r w:rsidR="008B2622" w:rsidRPr="008355F8">
        <w:t xml:space="preserve"> неправильном вводе имени пользователя в поле </w:t>
      </w:r>
      <w:r w:rsidR="008B2622" w:rsidRPr="008355F8">
        <w:rPr>
          <w:b/>
        </w:rPr>
        <w:t>«Пользователь»</w:t>
      </w:r>
      <w:r w:rsidR="008B2622" w:rsidRPr="008355F8">
        <w:t xml:space="preserve"> или пароля в поле </w:t>
      </w:r>
      <w:r w:rsidR="008B2622" w:rsidRPr="008355F8">
        <w:rPr>
          <w:b/>
        </w:rPr>
        <w:t>«Старый пароль»</w:t>
      </w:r>
      <w:r w:rsidRPr="008355F8">
        <w:t>.</w:t>
      </w:r>
    </w:p>
    <w:p w14:paraId="69062906" w14:textId="77777777" w:rsidR="00365E05" w:rsidRDefault="00365E05" w:rsidP="00253D52">
      <w:pPr>
        <w:pStyle w:val="aff"/>
        <w:numPr>
          <w:ilvl w:val="0"/>
          <w:numId w:val="36"/>
        </w:numPr>
      </w:pPr>
      <w:r w:rsidRPr="008355F8">
        <w:t>о</w:t>
      </w:r>
      <w:r w:rsidR="008B2622" w:rsidRPr="008355F8">
        <w:t xml:space="preserve"> несовпадении паролей, введенных в поля </w:t>
      </w:r>
      <w:r w:rsidR="008B2622" w:rsidRPr="008355F8">
        <w:rPr>
          <w:b/>
        </w:rPr>
        <w:t>«</w:t>
      </w:r>
      <w:r w:rsidRPr="008355F8">
        <w:rPr>
          <w:b/>
        </w:rPr>
        <w:t>Новый пароль</w:t>
      </w:r>
      <w:r w:rsidR="008B2622" w:rsidRPr="008355F8">
        <w:rPr>
          <w:b/>
        </w:rPr>
        <w:t>»</w:t>
      </w:r>
      <w:r w:rsidR="008B2622" w:rsidRPr="008355F8">
        <w:t xml:space="preserve"> и </w:t>
      </w:r>
      <w:r w:rsidR="008B2622" w:rsidRPr="008355F8">
        <w:rPr>
          <w:b/>
        </w:rPr>
        <w:t>«</w:t>
      </w:r>
      <w:r w:rsidRPr="008355F8">
        <w:rPr>
          <w:b/>
        </w:rPr>
        <w:t>Повтор</w:t>
      </w:r>
      <w:r w:rsidR="008B2622" w:rsidRPr="008355F8">
        <w:rPr>
          <w:b/>
        </w:rPr>
        <w:t xml:space="preserve"> парол</w:t>
      </w:r>
      <w:r w:rsidRPr="008355F8">
        <w:rPr>
          <w:b/>
        </w:rPr>
        <w:t>я</w:t>
      </w:r>
      <w:r w:rsidR="008B2622" w:rsidRPr="008355F8">
        <w:rPr>
          <w:b/>
        </w:rPr>
        <w:t>»</w:t>
      </w:r>
      <w:r w:rsidR="008B2622" w:rsidRPr="008355F8">
        <w:t xml:space="preserve">. </w:t>
      </w:r>
    </w:p>
    <w:p w14:paraId="5903621E" w14:textId="77777777" w:rsidR="00F65B9C" w:rsidRPr="008355F8" w:rsidRDefault="00F65B9C" w:rsidP="00DB02F0">
      <w:pPr>
        <w:pStyle w:val="aff"/>
        <w:ind w:left="928" w:firstLine="0"/>
      </w:pPr>
    </w:p>
    <w:p w14:paraId="7E4D6C47" w14:textId="1B7A476C" w:rsidR="00C04479" w:rsidRDefault="00F97E69" w:rsidP="00DB02F0">
      <w:pPr>
        <w:pStyle w:val="2"/>
        <w:spacing w:before="0" w:after="0"/>
      </w:pPr>
      <w:bookmarkStart w:id="56" w:name="_Ref188957069"/>
      <w:bookmarkStart w:id="57" w:name="_Toc195789735"/>
      <w:r>
        <w:t>Роли</w:t>
      </w:r>
      <w:r w:rsidR="00AB39A6">
        <w:t xml:space="preserve"> и права доступа</w:t>
      </w:r>
      <w:bookmarkEnd w:id="56"/>
      <w:bookmarkEnd w:id="57"/>
    </w:p>
    <w:p w14:paraId="71D7EFD0" w14:textId="77777777" w:rsidR="00F65B9C" w:rsidRDefault="00F65B9C" w:rsidP="00DB02F0">
      <w:pPr>
        <w:ind w:firstLine="709"/>
      </w:pPr>
    </w:p>
    <w:p w14:paraId="5CBEF0EF" w14:textId="396F42D6" w:rsidR="00AB39A6" w:rsidRPr="00254B3F" w:rsidRDefault="00AB39A6" w:rsidP="00DB02F0">
      <w:pPr>
        <w:ind w:firstLine="709"/>
      </w:pPr>
      <w:r w:rsidRPr="00254B3F">
        <w:t xml:space="preserve">Идентификация пользователя </w:t>
      </w:r>
      <w:r w:rsidR="0016610F" w:rsidRPr="008355F8">
        <w:t>«</w:t>
      </w:r>
      <w:r w:rsidR="0016610F">
        <w:rPr>
          <w:b/>
        </w:rPr>
        <w:t>АРМ Диспетчера</w:t>
      </w:r>
      <w:r w:rsidR="0016610F" w:rsidRPr="008355F8">
        <w:rPr>
          <w:b/>
        </w:rPr>
        <w:t>»</w:t>
      </w:r>
      <w:r w:rsidRPr="00254B3F">
        <w:t xml:space="preserve"> производится по </w:t>
      </w:r>
      <w:r w:rsidR="00DF5F8B">
        <w:t>логину</w:t>
      </w:r>
      <w:r w:rsidRPr="00254B3F">
        <w:t xml:space="preserve"> и парол</w:t>
      </w:r>
      <w:r w:rsidR="00DA707A" w:rsidRPr="00254B3F">
        <w:t>ю</w:t>
      </w:r>
      <w:r w:rsidRPr="00254B3F">
        <w:t xml:space="preserve">. </w:t>
      </w:r>
    </w:p>
    <w:p w14:paraId="4A6361B5" w14:textId="66325724" w:rsidR="0045470F" w:rsidRDefault="008B6E53" w:rsidP="00DB02F0">
      <w:pPr>
        <w:ind w:firstLine="709"/>
      </w:pPr>
      <w:r w:rsidRPr="00254B3F">
        <w:t>Д</w:t>
      </w:r>
      <w:r w:rsidR="000A39D7" w:rsidRPr="00254B3F">
        <w:t xml:space="preserve">ля </w:t>
      </w:r>
      <w:r w:rsidR="00AB39A6" w:rsidRPr="00254B3F">
        <w:t>пользователей</w:t>
      </w:r>
      <w:r w:rsidRPr="00254B3F">
        <w:t xml:space="preserve"> </w:t>
      </w:r>
      <w:r w:rsidR="00D378A9">
        <w:t xml:space="preserve">программы </w:t>
      </w:r>
      <w:r w:rsidRPr="00254B3F">
        <w:t xml:space="preserve">предусмотрены разные </w:t>
      </w:r>
      <w:r w:rsidR="00044CED" w:rsidRPr="00254B3F">
        <w:t>р</w:t>
      </w:r>
      <w:r w:rsidRPr="00254B3F">
        <w:t>оли</w:t>
      </w:r>
      <w:r w:rsidR="000A39D7" w:rsidRPr="00254B3F">
        <w:t xml:space="preserve">. </w:t>
      </w:r>
      <w:r w:rsidR="00044CED" w:rsidRPr="00254B3F">
        <w:t>У</w:t>
      </w:r>
      <w:r w:rsidR="000A39D7" w:rsidRPr="00254B3F">
        <w:t xml:space="preserve"> каждой роли </w:t>
      </w:r>
      <w:r w:rsidR="00044CED" w:rsidRPr="00254B3F">
        <w:t>свой</w:t>
      </w:r>
      <w:r w:rsidR="000A39D7" w:rsidRPr="00254B3F">
        <w:t xml:space="preserve"> набор прав, определяющий доступ </w:t>
      </w:r>
      <w:r w:rsidR="00D378A9">
        <w:t xml:space="preserve">пользователя </w:t>
      </w:r>
      <w:r w:rsidR="000A39D7" w:rsidRPr="00254B3F">
        <w:t>к функциям</w:t>
      </w:r>
      <w:r w:rsidR="00044CED" w:rsidRPr="00254B3F">
        <w:t xml:space="preserve"> программы</w:t>
      </w:r>
      <w:r w:rsidR="000A39D7" w:rsidRPr="00254B3F">
        <w:t>.</w:t>
      </w:r>
      <w:r w:rsidR="00044CED" w:rsidRPr="00254B3F">
        <w:t xml:space="preserve"> </w:t>
      </w:r>
    </w:p>
    <w:p w14:paraId="3A07FD93" w14:textId="24FF3B60" w:rsidR="00A66105" w:rsidRPr="00254B3F" w:rsidRDefault="00D378A9" w:rsidP="00DB02F0">
      <w:pPr>
        <w:ind w:firstLine="709"/>
      </w:pPr>
      <w:r>
        <w:t>Ниже приведена р</w:t>
      </w:r>
      <w:r w:rsidR="00A66105" w:rsidRPr="00254B3F">
        <w:t xml:space="preserve">оль </w:t>
      </w:r>
      <w:r w:rsidR="00A66105" w:rsidRPr="00C9080B">
        <w:rPr>
          <w:b/>
        </w:rPr>
        <w:t>«Отдел безопасности»</w:t>
      </w:r>
      <w:r>
        <w:rPr>
          <w:b/>
        </w:rPr>
        <w:t xml:space="preserve"> </w:t>
      </w:r>
      <w:r w:rsidR="0060722F">
        <w:t>пользователя</w:t>
      </w:r>
      <w:r w:rsidR="00DC2994">
        <w:t xml:space="preserve"> </w:t>
      </w:r>
      <w:r w:rsidRPr="00254B3F">
        <w:t>Козлов</w:t>
      </w:r>
      <w:r>
        <w:t>а</w:t>
      </w:r>
      <w:r w:rsidRPr="00254B3F">
        <w:t xml:space="preserve"> М. М </w:t>
      </w:r>
      <w:r w:rsidR="004C1B6C" w:rsidRPr="00254B3F">
        <w:t>(</w:t>
      </w:r>
      <w:r w:rsidR="00112B9C" w:rsidRPr="00254B3F">
        <w:fldChar w:fldCharType="begin"/>
      </w:r>
      <w:r w:rsidR="00112B9C" w:rsidRPr="00254B3F">
        <w:instrText xml:space="preserve"> REF _Ref188954488 \h </w:instrText>
      </w:r>
      <w:r w:rsidR="00254B3F" w:rsidRPr="00254B3F">
        <w:instrText xml:space="preserve"> \* MERGEFORMAT </w:instrText>
      </w:r>
      <w:r w:rsidR="00112B9C" w:rsidRPr="00254B3F">
        <w:fldChar w:fldCharType="separate"/>
      </w:r>
      <w:r w:rsidR="00CC1F16">
        <w:t xml:space="preserve">Рисунок </w:t>
      </w:r>
      <w:r w:rsidR="00CC1F16">
        <w:rPr>
          <w:noProof/>
        </w:rPr>
        <w:t>6</w:t>
      </w:r>
      <w:r w:rsidR="00CC1F16">
        <w:t>.</w:t>
      </w:r>
      <w:r w:rsidR="00CC1F16">
        <w:rPr>
          <w:noProof/>
        </w:rPr>
        <w:t>9</w:t>
      </w:r>
      <w:r w:rsidR="00112B9C" w:rsidRPr="00254B3F">
        <w:fldChar w:fldCharType="end"/>
      </w:r>
      <w:r w:rsidR="004C1B6C" w:rsidRPr="00254B3F">
        <w:t>)</w:t>
      </w:r>
      <w:r w:rsidR="00A66105" w:rsidRPr="00254B3F">
        <w:t>.</w:t>
      </w:r>
    </w:p>
    <w:p w14:paraId="3D03F0CC" w14:textId="77777777" w:rsidR="004F5CFA" w:rsidRDefault="004F5CFA" w:rsidP="00DB02F0">
      <w:pPr>
        <w:ind w:left="567" w:firstLine="0"/>
      </w:pPr>
    </w:p>
    <w:p w14:paraId="0720A87B" w14:textId="77777777" w:rsidR="006710B8" w:rsidRDefault="006710B8" w:rsidP="00DB02F0">
      <w:pPr>
        <w:keepNext/>
        <w:ind w:left="567" w:firstLine="0"/>
        <w:jc w:val="center"/>
      </w:pPr>
      <w:r w:rsidRPr="006710B8">
        <w:rPr>
          <w:noProof/>
        </w:rPr>
        <w:drawing>
          <wp:inline distT="0" distB="0" distL="0" distR="0" wp14:anchorId="4096F9B7" wp14:editId="7AF6B46C">
            <wp:extent cx="3181350" cy="3438525"/>
            <wp:effectExtent l="0" t="0" r="0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17341" w14:textId="585777D0" w:rsidR="004F5CFA" w:rsidRDefault="006710B8" w:rsidP="00DB02F0">
      <w:pPr>
        <w:pStyle w:val="af9"/>
        <w:spacing w:before="0"/>
        <w:jc w:val="center"/>
      </w:pPr>
      <w:bookmarkStart w:id="58" w:name="_Ref188954488"/>
      <w:r>
        <w:t xml:space="preserve">Рисунок </w:t>
      </w:r>
      <w:fldSimple w:instr=" STYLEREF 1 \s ">
        <w:r w:rsidR="00CC1F16">
          <w:rPr>
            <w:noProof/>
          </w:rPr>
          <w:t>6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9</w:t>
        </w:r>
      </w:fldSimple>
      <w:bookmarkEnd w:id="58"/>
      <w:r w:rsidR="0085379E">
        <w:t xml:space="preserve"> – Роль «Отдел безопасности»</w:t>
      </w:r>
    </w:p>
    <w:p w14:paraId="5C5D9750" w14:textId="77777777" w:rsidR="00A86D31" w:rsidRDefault="00A86D31" w:rsidP="00DB02F0"/>
    <w:p w14:paraId="0D82CE87" w14:textId="77777777" w:rsidR="00A86D31" w:rsidRDefault="00A86D31" w:rsidP="00DB02F0"/>
    <w:p w14:paraId="27BF44E7" w14:textId="77777777" w:rsidR="004F5CFA" w:rsidRDefault="004F5CFA" w:rsidP="00DB02F0"/>
    <w:p w14:paraId="6FC325E9" w14:textId="77777777" w:rsidR="004F5CFA" w:rsidRDefault="004F5CFA" w:rsidP="00DB02F0"/>
    <w:p w14:paraId="2C924D3D" w14:textId="77777777" w:rsidR="004F5CFA" w:rsidRDefault="004F5CFA" w:rsidP="00DB02F0"/>
    <w:p w14:paraId="03A9DEBA" w14:textId="77777777" w:rsidR="004F5CFA" w:rsidRDefault="004F5CFA" w:rsidP="00DB02F0"/>
    <w:p w14:paraId="4D229B18" w14:textId="77777777" w:rsidR="003D3BA4" w:rsidRDefault="003D3BA4" w:rsidP="00DB02F0"/>
    <w:p w14:paraId="43A4BCFD" w14:textId="77777777" w:rsidR="003D3BA4" w:rsidRDefault="003D3BA4" w:rsidP="00DB02F0"/>
    <w:p w14:paraId="21F30483" w14:textId="77777777" w:rsidR="003D3BA4" w:rsidRDefault="003D3BA4" w:rsidP="00DB02F0"/>
    <w:p w14:paraId="26D23693" w14:textId="77777777" w:rsidR="004F5CFA" w:rsidRDefault="004F5CFA" w:rsidP="00DB02F0"/>
    <w:p w14:paraId="6F1B3BEF" w14:textId="52E2B6D8" w:rsidR="004F5CFA" w:rsidRDefault="004F5CFA" w:rsidP="00DB02F0">
      <w:pPr>
        <w:ind w:firstLine="709"/>
      </w:pPr>
      <w:r w:rsidRPr="004E0B1B">
        <w:lastRenderedPageBreak/>
        <w:t xml:space="preserve">Роль </w:t>
      </w:r>
      <w:r w:rsidRPr="00C9080B">
        <w:rPr>
          <w:b/>
        </w:rPr>
        <w:t>«Диспетчер»</w:t>
      </w:r>
      <w:r w:rsidR="00112B9C">
        <w:t xml:space="preserve"> (</w:t>
      </w:r>
      <w:r w:rsidR="00112B9C">
        <w:fldChar w:fldCharType="begin"/>
      </w:r>
      <w:r w:rsidR="00112B9C">
        <w:instrText xml:space="preserve"> REF _Ref188954503 \h </w:instrText>
      </w:r>
      <w:r w:rsidR="00112B9C">
        <w:fldChar w:fldCharType="separate"/>
      </w:r>
      <w:r w:rsidR="00CC1F16">
        <w:t xml:space="preserve">Рисунок </w:t>
      </w:r>
      <w:r w:rsidR="00CC1F16">
        <w:rPr>
          <w:noProof/>
        </w:rPr>
        <w:t>6</w:t>
      </w:r>
      <w:r w:rsidR="00CC1F16">
        <w:t>.</w:t>
      </w:r>
      <w:r w:rsidR="00CC1F16">
        <w:rPr>
          <w:noProof/>
        </w:rPr>
        <w:t>10</w:t>
      </w:r>
      <w:r w:rsidR="00112B9C">
        <w:fldChar w:fldCharType="end"/>
      </w:r>
      <w:r w:rsidR="00112B9C">
        <w:t>)</w:t>
      </w:r>
      <w:r w:rsidRPr="004E0B1B">
        <w:t xml:space="preserve"> пользовател</w:t>
      </w:r>
      <w:r w:rsidR="00DC2994">
        <w:t>я</w:t>
      </w:r>
      <w:r w:rsidRPr="004E0B1B">
        <w:t xml:space="preserve"> Иванов</w:t>
      </w:r>
      <w:r w:rsidR="00DC2994">
        <w:t>а</w:t>
      </w:r>
      <w:r w:rsidRPr="004E0B1B">
        <w:t xml:space="preserve"> И. С.</w:t>
      </w:r>
    </w:p>
    <w:p w14:paraId="7CE76224" w14:textId="77777777" w:rsidR="004F5CFA" w:rsidRDefault="004F5CFA" w:rsidP="00DB02F0"/>
    <w:p w14:paraId="0A5118B6" w14:textId="77777777" w:rsidR="004F5CFA" w:rsidRDefault="004F5CFA" w:rsidP="00DB02F0">
      <w:pPr>
        <w:keepNext/>
        <w:jc w:val="center"/>
      </w:pPr>
      <w:r w:rsidRPr="004F5CFA">
        <w:rPr>
          <w:noProof/>
        </w:rPr>
        <w:drawing>
          <wp:inline distT="0" distB="0" distL="0" distR="0" wp14:anchorId="33B1C56C" wp14:editId="45EF87F1">
            <wp:extent cx="3219450" cy="3495675"/>
            <wp:effectExtent l="0" t="0" r="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600E" w14:textId="018E7FAC" w:rsidR="004F5CFA" w:rsidRDefault="004F5CFA" w:rsidP="00DB02F0">
      <w:pPr>
        <w:pStyle w:val="af9"/>
        <w:spacing w:before="0"/>
        <w:jc w:val="center"/>
      </w:pPr>
      <w:bookmarkStart w:id="59" w:name="_Ref188954503"/>
      <w:r>
        <w:t xml:space="preserve">Рисунок </w:t>
      </w:r>
      <w:fldSimple w:instr=" STYLEREF 1 \s ">
        <w:r w:rsidR="00CC1F16">
          <w:rPr>
            <w:noProof/>
          </w:rPr>
          <w:t>6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10</w:t>
        </w:r>
      </w:fldSimple>
      <w:bookmarkEnd w:id="59"/>
      <w:r w:rsidR="0085379E">
        <w:t xml:space="preserve"> – Роль </w:t>
      </w:r>
      <w:r w:rsidR="0085379E" w:rsidRPr="004E0B1B">
        <w:t>«Диспетчер»</w:t>
      </w:r>
    </w:p>
    <w:p w14:paraId="00CDBC2D" w14:textId="77777777" w:rsidR="004F5CFA" w:rsidRDefault="004F5CFA" w:rsidP="00DB02F0"/>
    <w:p w14:paraId="21300368" w14:textId="562D942D" w:rsidR="004F5CFA" w:rsidRDefault="004F5CFA" w:rsidP="00DB02F0">
      <w:pPr>
        <w:ind w:firstLine="709"/>
      </w:pPr>
      <w:r w:rsidRPr="004E0B1B">
        <w:t xml:space="preserve">Роль </w:t>
      </w:r>
      <w:r w:rsidRPr="00C9080B">
        <w:rPr>
          <w:b/>
        </w:rPr>
        <w:t>«Наблюдатель»</w:t>
      </w:r>
      <w:r w:rsidR="009F05F0">
        <w:t xml:space="preserve"> (</w:t>
      </w:r>
      <w:r w:rsidR="009F05F0">
        <w:fldChar w:fldCharType="begin"/>
      </w:r>
      <w:r w:rsidR="009F05F0">
        <w:instrText xml:space="preserve"> REF _Ref188954521 \h </w:instrText>
      </w:r>
      <w:r w:rsidR="009F05F0">
        <w:fldChar w:fldCharType="separate"/>
      </w:r>
      <w:r w:rsidR="00CC1F16">
        <w:t xml:space="preserve">Рисунок </w:t>
      </w:r>
      <w:r w:rsidR="00CC1F16">
        <w:rPr>
          <w:noProof/>
        </w:rPr>
        <w:t>6</w:t>
      </w:r>
      <w:r w:rsidR="00CC1F16">
        <w:t>.</w:t>
      </w:r>
      <w:r w:rsidR="00CC1F16">
        <w:rPr>
          <w:noProof/>
        </w:rPr>
        <w:t>11</w:t>
      </w:r>
      <w:r w:rsidR="009F05F0">
        <w:fldChar w:fldCharType="end"/>
      </w:r>
      <w:r w:rsidR="009F05F0">
        <w:t>)</w:t>
      </w:r>
      <w:r w:rsidRPr="004E0B1B">
        <w:t xml:space="preserve"> пользовател</w:t>
      </w:r>
      <w:r w:rsidR="00DC2994">
        <w:t>я</w:t>
      </w:r>
      <w:r w:rsidRPr="004E0B1B">
        <w:t xml:space="preserve"> Никонов</w:t>
      </w:r>
      <w:r w:rsidR="00DC2994">
        <w:t>а</w:t>
      </w:r>
      <w:r w:rsidRPr="004E0B1B">
        <w:t xml:space="preserve"> П. И.</w:t>
      </w:r>
    </w:p>
    <w:p w14:paraId="7B1CF6C6" w14:textId="77777777" w:rsidR="004F5CFA" w:rsidRDefault="004F5CFA" w:rsidP="00DB02F0"/>
    <w:p w14:paraId="7F3B703A" w14:textId="77777777" w:rsidR="004F5CFA" w:rsidRDefault="004F5CFA" w:rsidP="00DB02F0">
      <w:pPr>
        <w:keepNext/>
        <w:jc w:val="center"/>
      </w:pPr>
      <w:r w:rsidRPr="004F5CFA">
        <w:rPr>
          <w:noProof/>
        </w:rPr>
        <w:drawing>
          <wp:inline distT="0" distB="0" distL="0" distR="0" wp14:anchorId="39B47446" wp14:editId="5ADD6949">
            <wp:extent cx="3171825" cy="3419475"/>
            <wp:effectExtent l="0" t="0" r="9525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B4B0" w14:textId="24397C24" w:rsidR="004F5CFA" w:rsidRDefault="004F5CFA" w:rsidP="00DB02F0">
      <w:pPr>
        <w:pStyle w:val="af9"/>
        <w:spacing w:before="0"/>
        <w:jc w:val="center"/>
      </w:pPr>
      <w:bookmarkStart w:id="60" w:name="_Ref188954521"/>
      <w:r>
        <w:t xml:space="preserve">Рисунок </w:t>
      </w:r>
      <w:fldSimple w:instr=" STYLEREF 1 \s ">
        <w:r w:rsidR="00CC1F16">
          <w:rPr>
            <w:noProof/>
          </w:rPr>
          <w:t>6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11</w:t>
        </w:r>
      </w:fldSimple>
      <w:bookmarkEnd w:id="60"/>
      <w:r w:rsidR="0085379E">
        <w:t xml:space="preserve"> – Роль </w:t>
      </w:r>
      <w:r w:rsidR="0085379E" w:rsidRPr="004E0B1B">
        <w:t>«Наблюдатель»</w:t>
      </w:r>
    </w:p>
    <w:p w14:paraId="2DC67759" w14:textId="77777777" w:rsidR="004F5CFA" w:rsidRDefault="004F5CFA" w:rsidP="00DB02F0"/>
    <w:p w14:paraId="6F7F18A3" w14:textId="77777777" w:rsidR="004F5CFA" w:rsidRDefault="004F5CFA" w:rsidP="00DB02F0"/>
    <w:p w14:paraId="76EE0832" w14:textId="77777777" w:rsidR="000B6C27" w:rsidRDefault="000B6C27" w:rsidP="00DB02F0"/>
    <w:p w14:paraId="24BD59EE" w14:textId="77777777" w:rsidR="000B6C27" w:rsidRDefault="000B6C27" w:rsidP="00DB02F0"/>
    <w:p w14:paraId="32468CF2" w14:textId="77777777" w:rsidR="000C275F" w:rsidRDefault="000C275F" w:rsidP="00DB02F0">
      <w:pPr>
        <w:ind w:firstLine="709"/>
      </w:pPr>
    </w:p>
    <w:p w14:paraId="277E0CAD" w14:textId="3447CFFD" w:rsidR="004F5CFA" w:rsidRDefault="004F5CFA" w:rsidP="00DB02F0">
      <w:pPr>
        <w:ind w:firstLine="709"/>
      </w:pPr>
      <w:r w:rsidRPr="004E0B1B">
        <w:lastRenderedPageBreak/>
        <w:t xml:space="preserve">Роль </w:t>
      </w:r>
      <w:r w:rsidRPr="00C9080B">
        <w:rPr>
          <w:b/>
        </w:rPr>
        <w:t>«Администратор»</w:t>
      </w:r>
      <w:r w:rsidR="003E5B1B">
        <w:t xml:space="preserve"> (</w:t>
      </w:r>
      <w:r w:rsidR="003E5B1B">
        <w:fldChar w:fldCharType="begin"/>
      </w:r>
      <w:r w:rsidR="003E5B1B">
        <w:instrText xml:space="preserve"> REF _Ref188954550 \h </w:instrText>
      </w:r>
      <w:r w:rsidR="003E5B1B">
        <w:fldChar w:fldCharType="separate"/>
      </w:r>
      <w:r w:rsidR="00CC1F16">
        <w:t xml:space="preserve">Рисунок </w:t>
      </w:r>
      <w:r w:rsidR="00CC1F16">
        <w:rPr>
          <w:noProof/>
        </w:rPr>
        <w:t>6</w:t>
      </w:r>
      <w:r w:rsidR="00CC1F16">
        <w:t>.</w:t>
      </w:r>
      <w:r w:rsidR="00CC1F16">
        <w:rPr>
          <w:noProof/>
        </w:rPr>
        <w:t>12</w:t>
      </w:r>
      <w:r w:rsidR="003E5B1B">
        <w:fldChar w:fldCharType="end"/>
      </w:r>
      <w:r w:rsidR="003E5B1B">
        <w:t>)</w:t>
      </w:r>
      <w:r w:rsidRPr="004E0B1B">
        <w:t xml:space="preserve"> пользовател</w:t>
      </w:r>
      <w:r w:rsidR="00DC2994">
        <w:t>я</w:t>
      </w:r>
      <w:r w:rsidRPr="004E0B1B">
        <w:t xml:space="preserve"> Администратор</w:t>
      </w:r>
      <w:r w:rsidR="00F65E5C">
        <w:t>.</w:t>
      </w:r>
    </w:p>
    <w:p w14:paraId="607BC5ED" w14:textId="77777777" w:rsidR="004F5CFA" w:rsidRDefault="004F5CFA" w:rsidP="00DB02F0"/>
    <w:p w14:paraId="7EB2548D" w14:textId="77777777" w:rsidR="004F5CFA" w:rsidRDefault="004F5CFA" w:rsidP="00DB02F0">
      <w:pPr>
        <w:keepNext/>
        <w:jc w:val="center"/>
      </w:pPr>
      <w:r w:rsidRPr="004F5CFA">
        <w:rPr>
          <w:noProof/>
        </w:rPr>
        <w:drawing>
          <wp:inline distT="0" distB="0" distL="0" distR="0" wp14:anchorId="2255E603" wp14:editId="5465CD24">
            <wp:extent cx="3171825" cy="3438525"/>
            <wp:effectExtent l="0" t="0" r="9525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1D14" w14:textId="1D6E5E30" w:rsidR="004F5CFA" w:rsidRDefault="004F5CFA" w:rsidP="00DB02F0">
      <w:pPr>
        <w:pStyle w:val="af9"/>
        <w:spacing w:before="0"/>
        <w:jc w:val="center"/>
      </w:pPr>
      <w:bookmarkStart w:id="61" w:name="_Ref188954550"/>
      <w:r>
        <w:t xml:space="preserve">Рисунок </w:t>
      </w:r>
      <w:fldSimple w:instr=" STYLEREF 1 \s ">
        <w:r w:rsidR="00CC1F16">
          <w:rPr>
            <w:noProof/>
          </w:rPr>
          <w:t>6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12</w:t>
        </w:r>
      </w:fldSimple>
      <w:bookmarkEnd w:id="61"/>
      <w:r w:rsidR="0085379E">
        <w:t xml:space="preserve"> – Роль </w:t>
      </w:r>
      <w:r w:rsidR="0085379E" w:rsidRPr="004E0B1B">
        <w:t>«Администратор»</w:t>
      </w:r>
    </w:p>
    <w:p w14:paraId="012BBA59" w14:textId="77777777" w:rsidR="00DF5F8B" w:rsidRDefault="00DF5F8B" w:rsidP="00DB02F0">
      <w:pPr>
        <w:ind w:firstLine="0"/>
      </w:pPr>
    </w:p>
    <w:p w14:paraId="3679EE25" w14:textId="5DA32309" w:rsidR="00F1074B" w:rsidRDefault="00DF5F8B" w:rsidP="00DB02F0">
      <w:pPr>
        <w:ind w:firstLine="709"/>
      </w:pPr>
      <w:r>
        <w:t xml:space="preserve">Для смены пользователя необходимо </w:t>
      </w:r>
      <w:r w:rsidR="001C124B">
        <w:t>нажать на</w:t>
      </w:r>
      <w:r>
        <w:t xml:space="preserve"> </w:t>
      </w:r>
      <w:r w:rsidR="00F1074B">
        <w:t>к</w:t>
      </w:r>
      <w:r w:rsidR="00F1074B" w:rsidRPr="008355F8">
        <w:t>нопк</w:t>
      </w:r>
      <w:r w:rsidR="00F1074B">
        <w:t>у</w:t>
      </w:r>
      <w:r w:rsidR="00F1074B" w:rsidRPr="008355F8">
        <w:t xml:space="preserve"> </w:t>
      </w:r>
      <w:r w:rsidR="00F1074B">
        <w:rPr>
          <w:b/>
        </w:rPr>
        <w:t>«Сменить пользователя».</w:t>
      </w:r>
      <w:r w:rsidR="0049140D">
        <w:rPr>
          <w:b/>
        </w:rPr>
        <w:t xml:space="preserve"> </w:t>
      </w:r>
      <w:r w:rsidR="00F1074B" w:rsidRPr="00F1074B">
        <w:t xml:space="preserve">В появившемся окне </w:t>
      </w:r>
      <w:r w:rsidR="0016610F" w:rsidRPr="008355F8">
        <w:t>«</w:t>
      </w:r>
      <w:r w:rsidR="0016610F">
        <w:rPr>
          <w:b/>
        </w:rPr>
        <w:t>АРМ Диспетчера</w:t>
      </w:r>
      <w:r w:rsidR="0016610F" w:rsidRPr="008355F8">
        <w:rPr>
          <w:b/>
        </w:rPr>
        <w:t>»</w:t>
      </w:r>
      <w:r w:rsidR="00F1074B" w:rsidRPr="008355F8">
        <w:rPr>
          <w:b/>
        </w:rPr>
        <w:t xml:space="preserve"> </w:t>
      </w:r>
      <w:r w:rsidR="00F1074B">
        <w:t>ввести</w:t>
      </w:r>
      <w:r w:rsidR="00F1074B" w:rsidRPr="008355F8">
        <w:t xml:space="preserve"> логин и парол</w:t>
      </w:r>
      <w:r w:rsidR="00F1074B">
        <w:t>ь</w:t>
      </w:r>
      <w:r w:rsidR="00F1074B" w:rsidRPr="008355F8">
        <w:t xml:space="preserve"> пользователя</w:t>
      </w:r>
      <w:r w:rsidR="00060CDC">
        <w:t xml:space="preserve"> (</w:t>
      </w:r>
      <w:r w:rsidR="00060CDC">
        <w:fldChar w:fldCharType="begin"/>
      </w:r>
      <w:r w:rsidR="00060CDC">
        <w:instrText xml:space="preserve"> REF _Ref188966922 \h </w:instrText>
      </w:r>
      <w:r w:rsidR="00060CDC">
        <w:fldChar w:fldCharType="separate"/>
      </w:r>
      <w:r w:rsidR="00CC1F16">
        <w:t xml:space="preserve">Рисунок </w:t>
      </w:r>
      <w:r w:rsidR="00CC1F16">
        <w:rPr>
          <w:noProof/>
        </w:rPr>
        <w:t>6</w:t>
      </w:r>
      <w:r w:rsidR="00CC1F16">
        <w:t>.</w:t>
      </w:r>
      <w:r w:rsidR="00CC1F16">
        <w:rPr>
          <w:noProof/>
        </w:rPr>
        <w:t>13</w:t>
      </w:r>
      <w:r w:rsidR="00060CDC">
        <w:fldChar w:fldCharType="end"/>
      </w:r>
      <w:r w:rsidR="00060CDC">
        <w:t>)</w:t>
      </w:r>
      <w:r w:rsidR="00F1074B" w:rsidRPr="008355F8">
        <w:t xml:space="preserve">. </w:t>
      </w:r>
      <w:r w:rsidR="00DC2994">
        <w:t>Затем н</w:t>
      </w:r>
      <w:r w:rsidR="00F1074B">
        <w:t>ажать</w:t>
      </w:r>
      <w:r w:rsidR="00F1074B" w:rsidRPr="008355F8">
        <w:t xml:space="preserve"> </w:t>
      </w:r>
      <w:r w:rsidR="00DC2994">
        <w:t xml:space="preserve">на </w:t>
      </w:r>
      <w:r w:rsidR="00F1074B" w:rsidRPr="008355F8">
        <w:t>кнопк</w:t>
      </w:r>
      <w:r w:rsidR="00F1074B">
        <w:t>у</w:t>
      </w:r>
      <w:r w:rsidR="00F1074B" w:rsidRPr="008355F8">
        <w:t xml:space="preserve"> </w:t>
      </w:r>
      <w:r w:rsidR="00F1074B" w:rsidRPr="008355F8">
        <w:rPr>
          <w:b/>
        </w:rPr>
        <w:t>«Вход»</w:t>
      </w:r>
      <w:r w:rsidR="00F1074B" w:rsidRPr="008355F8">
        <w:t xml:space="preserve">. </w:t>
      </w:r>
    </w:p>
    <w:p w14:paraId="2036504C" w14:textId="77777777" w:rsidR="000B6C27" w:rsidRDefault="000B6C27" w:rsidP="00DB02F0">
      <w:pPr>
        <w:ind w:firstLine="0"/>
        <w:jc w:val="center"/>
      </w:pPr>
    </w:p>
    <w:p w14:paraId="79970F7D" w14:textId="77777777" w:rsidR="000B6C27" w:rsidRDefault="005921F7" w:rsidP="00DB02F0">
      <w:pPr>
        <w:keepNext/>
        <w:ind w:firstLine="0"/>
        <w:jc w:val="center"/>
      </w:pPr>
      <w:r w:rsidRPr="005921F7">
        <w:rPr>
          <w:noProof/>
        </w:rPr>
        <w:drawing>
          <wp:inline distT="0" distB="0" distL="0" distR="0" wp14:anchorId="0C87E2A3" wp14:editId="7309B8D0">
            <wp:extent cx="3796819" cy="3876675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8523" cy="388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6FF7" w14:textId="5C6A685F" w:rsidR="00DC2994" w:rsidRDefault="000B6C27" w:rsidP="00DB02F0">
      <w:pPr>
        <w:pStyle w:val="af9"/>
        <w:spacing w:before="0"/>
        <w:jc w:val="center"/>
      </w:pPr>
      <w:bookmarkStart w:id="62" w:name="_Ref188966922"/>
      <w:r>
        <w:t xml:space="preserve">Рисунок </w:t>
      </w:r>
      <w:fldSimple w:instr=" STYLEREF 1 \s ">
        <w:r w:rsidR="00CC1F16">
          <w:rPr>
            <w:noProof/>
          </w:rPr>
          <w:t>6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13</w:t>
        </w:r>
      </w:fldSimple>
      <w:bookmarkEnd w:id="62"/>
      <w:r w:rsidR="004B6C02">
        <w:t xml:space="preserve"> – Смена пользователя</w:t>
      </w:r>
      <w:r w:rsidR="00DC2994">
        <w:br w:type="page"/>
      </w:r>
    </w:p>
    <w:p w14:paraId="4C006B1F" w14:textId="3798F056" w:rsidR="00E02938" w:rsidRPr="008355F8" w:rsidRDefault="00D4660A" w:rsidP="00DB02F0">
      <w:pPr>
        <w:pStyle w:val="1"/>
      </w:pPr>
      <w:bookmarkStart w:id="63" w:name="_Toc195789736"/>
      <w:r w:rsidRPr="008355F8">
        <w:lastRenderedPageBreak/>
        <w:t>И</w:t>
      </w:r>
      <w:r w:rsidR="0025601D" w:rsidRPr="008355F8">
        <w:t>Н</w:t>
      </w:r>
      <w:r w:rsidRPr="008355F8">
        <w:t>ТЕРФЕЙС ПРОГРАММЫ</w:t>
      </w:r>
      <w:bookmarkEnd w:id="63"/>
    </w:p>
    <w:p w14:paraId="66F215D9" w14:textId="77777777" w:rsidR="00FC00A0" w:rsidRPr="008355F8" w:rsidRDefault="00FC00A0" w:rsidP="00DB02F0"/>
    <w:p w14:paraId="66E3630A" w14:textId="45D9B392" w:rsidR="005B6C93" w:rsidRPr="008355F8" w:rsidRDefault="00D4660A" w:rsidP="00DB02F0">
      <w:pPr>
        <w:pStyle w:val="2"/>
        <w:spacing w:before="0" w:after="0"/>
        <w:ind w:firstLine="0"/>
      </w:pPr>
      <w:bookmarkStart w:id="64" w:name="_Toc195789737"/>
      <w:r w:rsidRPr="008355F8">
        <w:t>Общий интерфейс</w:t>
      </w:r>
      <w:bookmarkEnd w:id="64"/>
    </w:p>
    <w:p w14:paraId="26A2BD84" w14:textId="77777777" w:rsidR="00FC00A0" w:rsidRPr="008355F8" w:rsidRDefault="00FC00A0" w:rsidP="00DB02F0"/>
    <w:p w14:paraId="729B996B" w14:textId="24F7BAC1" w:rsidR="00EB690A" w:rsidRPr="008355F8" w:rsidRDefault="005B6C93" w:rsidP="003F6A2B">
      <w:pPr>
        <w:rPr>
          <w:noProof/>
        </w:rPr>
      </w:pPr>
      <w:r w:rsidRPr="008355F8">
        <w:t>После запуска программа</w:t>
      </w:r>
      <w:r w:rsidR="00C04479" w:rsidRPr="008355F8">
        <w:t xml:space="preserve"> </w:t>
      </w:r>
      <w:r w:rsidR="004E2094" w:rsidRPr="008355F8">
        <w:t>«</w:t>
      </w:r>
      <w:r w:rsidR="004E2094">
        <w:rPr>
          <w:b/>
        </w:rPr>
        <w:t>АРМ Диспетчера</w:t>
      </w:r>
      <w:r w:rsidR="004E2094" w:rsidRPr="008355F8">
        <w:rPr>
          <w:b/>
        </w:rPr>
        <w:t>»</w:t>
      </w:r>
      <w:r w:rsidR="009B2D90">
        <w:rPr>
          <w:b/>
        </w:rPr>
        <w:t xml:space="preserve"> </w:t>
      </w:r>
      <w:r w:rsidRPr="008355F8">
        <w:t>выводит главное рабочее окно</w:t>
      </w:r>
      <w:r w:rsidR="003F6A2B">
        <w:t xml:space="preserve"> (</w:t>
      </w:r>
      <w:r w:rsidR="00DA54CD">
        <w:fldChar w:fldCharType="begin"/>
      </w:r>
      <w:r w:rsidR="00DA54CD">
        <w:instrText xml:space="preserve"> REF _Ref195788954 \h </w:instrText>
      </w:r>
      <w:r w:rsidR="00DA54CD">
        <w:fldChar w:fldCharType="separate"/>
      </w:r>
      <w:r w:rsidR="00DA54CD" w:rsidRPr="008355F8">
        <w:t xml:space="preserve">Рисунок </w:t>
      </w:r>
      <w:r w:rsidR="00DA54CD">
        <w:rPr>
          <w:noProof/>
        </w:rPr>
        <w:t>7</w:t>
      </w:r>
      <w:r w:rsidR="00DA54CD">
        <w:t>.</w:t>
      </w:r>
      <w:r w:rsidR="00DA54CD">
        <w:rPr>
          <w:noProof/>
        </w:rPr>
        <w:t>1</w:t>
      </w:r>
      <w:r w:rsidR="00DA54CD">
        <w:fldChar w:fldCharType="end"/>
      </w:r>
      <w:r w:rsidR="003F6A2B">
        <w:t>)</w:t>
      </w:r>
      <w:r w:rsidRPr="008355F8">
        <w:t>,</w:t>
      </w:r>
      <w:r w:rsidR="00BB4E32" w:rsidRPr="008355F8">
        <w:t xml:space="preserve"> </w:t>
      </w:r>
      <w:r w:rsidRPr="008355F8">
        <w:t xml:space="preserve">предназначенное для представления данных </w:t>
      </w:r>
      <w:r w:rsidR="00DC2994">
        <w:t>и реализации</w:t>
      </w:r>
      <w:r w:rsidRPr="008355F8">
        <w:t xml:space="preserve"> русскоя</w:t>
      </w:r>
      <w:r w:rsidR="00E362D3" w:rsidRPr="008355F8">
        <w:t xml:space="preserve">зычного </w:t>
      </w:r>
      <w:r w:rsidR="00DC2994" w:rsidRPr="008355F8">
        <w:t>многооконно</w:t>
      </w:r>
      <w:r w:rsidR="00DC2994">
        <w:t>го</w:t>
      </w:r>
      <w:r w:rsidR="00DC2994" w:rsidRPr="008355F8">
        <w:t xml:space="preserve"> </w:t>
      </w:r>
      <w:r w:rsidR="00E362D3" w:rsidRPr="008355F8">
        <w:t>графического интерфейса.</w:t>
      </w:r>
    </w:p>
    <w:p w14:paraId="61FFEBF1" w14:textId="77777777" w:rsidR="004D0CB0" w:rsidRPr="003F6A2B" w:rsidRDefault="004D0CB0" w:rsidP="003F6A2B">
      <w:pPr>
        <w:ind w:left="567" w:firstLine="0"/>
      </w:pPr>
    </w:p>
    <w:p w14:paraId="5E63BFCF" w14:textId="6F335C5B" w:rsidR="00DC2994" w:rsidRDefault="006E7783" w:rsidP="00DB2F1A">
      <w:pPr>
        <w:ind w:firstLine="0"/>
        <w:jc w:val="center"/>
      </w:pPr>
      <w:bookmarkStart w:id="65" w:name="_Ref164853276"/>
      <w:r w:rsidRPr="003F6A2B">
        <w:drawing>
          <wp:inline distT="0" distB="0" distL="0" distR="0" wp14:anchorId="206AFE2E" wp14:editId="09A60035">
            <wp:extent cx="6093070" cy="5174125"/>
            <wp:effectExtent l="0" t="0" r="3175" b="762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3315" cy="517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BAFB" w14:textId="3390D69E" w:rsidR="00C04479" w:rsidRPr="008355F8" w:rsidRDefault="003A4F7A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66" w:name="_Ref195788954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</w:t>
        </w:r>
      </w:fldSimple>
      <w:bookmarkEnd w:id="65"/>
      <w:bookmarkEnd w:id="66"/>
      <w:r w:rsidR="00B20537" w:rsidRPr="008355F8">
        <w:t xml:space="preserve"> – Главное рабочее окно</w:t>
      </w:r>
      <w:r w:rsidR="00814F2B" w:rsidRPr="008355F8">
        <w:t xml:space="preserve"> программы</w:t>
      </w:r>
    </w:p>
    <w:p w14:paraId="43457D4F" w14:textId="77777777" w:rsidR="00CD2A52" w:rsidRPr="008355F8" w:rsidRDefault="00CD2A52" w:rsidP="00DB02F0"/>
    <w:p w14:paraId="4016A1E0" w14:textId="77777777" w:rsidR="00673E03" w:rsidRPr="0012369B" w:rsidRDefault="005B6C93" w:rsidP="0012369B">
      <w:pPr>
        <w:suppressAutoHyphens/>
        <w:contextualSpacing/>
      </w:pPr>
      <w:r w:rsidRPr="008355F8">
        <w:t xml:space="preserve">Главное </w:t>
      </w:r>
      <w:r w:rsidRPr="0012369B">
        <w:t>рабочее окно включает:</w:t>
      </w:r>
      <w:r w:rsidR="00673E03" w:rsidRPr="0012369B">
        <w:t xml:space="preserve"> </w:t>
      </w:r>
    </w:p>
    <w:p w14:paraId="5707D39D" w14:textId="68757A9D" w:rsidR="00C36EB7" w:rsidRDefault="00182C08" w:rsidP="0012369B">
      <w:pPr>
        <w:pStyle w:val="a0"/>
      </w:pPr>
      <w:r w:rsidRPr="0012369B">
        <w:t>О</w:t>
      </w:r>
      <w:r w:rsidR="00923D14" w:rsidRPr="0012369B">
        <w:t>бласть</w:t>
      </w:r>
      <w:r w:rsidRPr="0012369B">
        <w:t xml:space="preserve"> экранных форм</w:t>
      </w:r>
      <w:r w:rsidR="00791DC8" w:rsidRPr="0012369B">
        <w:t xml:space="preserve"> (</w:t>
      </w:r>
      <w:r w:rsidR="00791DC8" w:rsidRPr="0012369B">
        <w:fldChar w:fldCharType="begin"/>
      </w:r>
      <w:r w:rsidR="00791DC8" w:rsidRPr="0012369B">
        <w:instrText xml:space="preserve"> REF _Ref166838032 \h </w:instrText>
      </w:r>
      <w:r w:rsidR="00AA05AA" w:rsidRPr="0012369B">
        <w:instrText xml:space="preserve"> \* MERGEFORMAT </w:instrText>
      </w:r>
      <w:r w:rsidR="00791DC8" w:rsidRPr="0012369B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2</w:t>
      </w:r>
      <w:r w:rsidR="00791DC8" w:rsidRPr="0012369B">
        <w:fldChar w:fldCharType="end"/>
      </w:r>
      <w:r w:rsidR="00791DC8" w:rsidRPr="0012369B">
        <w:t>)</w:t>
      </w:r>
      <w:r w:rsidR="00DC2994" w:rsidRPr="0012369B">
        <w:t>.</w:t>
      </w:r>
    </w:p>
    <w:p w14:paraId="5D80A67D" w14:textId="77777777" w:rsidR="0012369B" w:rsidRDefault="0012369B" w:rsidP="0012369B">
      <w:pPr>
        <w:pStyle w:val="a0"/>
        <w:numPr>
          <w:ilvl w:val="0"/>
          <w:numId w:val="0"/>
        </w:numPr>
        <w:ind w:left="1070"/>
      </w:pPr>
    </w:p>
    <w:p w14:paraId="7E5DD1E9" w14:textId="2484E079" w:rsidR="0012369B" w:rsidRPr="008355F8" w:rsidRDefault="00392B6C" w:rsidP="00F948A6">
      <w:pPr>
        <w:pStyle w:val="a0"/>
        <w:numPr>
          <w:ilvl w:val="0"/>
          <w:numId w:val="0"/>
        </w:numPr>
        <w:jc w:val="center"/>
      </w:pPr>
      <w:r w:rsidRPr="00392B6C">
        <w:rPr>
          <w:noProof/>
        </w:rPr>
        <w:lastRenderedPageBreak/>
        <w:drawing>
          <wp:inline distT="0" distB="0" distL="0" distR="0" wp14:anchorId="18A452BC" wp14:editId="7306A26D">
            <wp:extent cx="5076825" cy="3810000"/>
            <wp:effectExtent l="0" t="0" r="952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9BA9" w14:textId="58DA8EE4" w:rsidR="0012369B" w:rsidRDefault="0012369B" w:rsidP="00F948A6">
      <w:pPr>
        <w:pStyle w:val="a0"/>
        <w:numPr>
          <w:ilvl w:val="0"/>
          <w:numId w:val="0"/>
        </w:numPr>
        <w:ind w:left="1070"/>
        <w:jc w:val="center"/>
      </w:pPr>
      <w:bookmarkStart w:id="67" w:name="_Ref166838032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2</w:t>
        </w:r>
      </w:fldSimple>
      <w:bookmarkEnd w:id="67"/>
      <w:r w:rsidRPr="008355F8">
        <w:t xml:space="preserve"> – Область экранных</w:t>
      </w:r>
      <w:r>
        <w:t xml:space="preserve"> форм</w:t>
      </w:r>
    </w:p>
    <w:p w14:paraId="00803572" w14:textId="77777777" w:rsidR="00B71832" w:rsidRDefault="00B71832" w:rsidP="00F948A6">
      <w:pPr>
        <w:pStyle w:val="a0"/>
        <w:numPr>
          <w:ilvl w:val="0"/>
          <w:numId w:val="0"/>
        </w:numPr>
        <w:ind w:left="1070"/>
        <w:jc w:val="center"/>
      </w:pPr>
    </w:p>
    <w:p w14:paraId="2B858A25" w14:textId="50611A38" w:rsidR="004B10CF" w:rsidRPr="008355F8" w:rsidRDefault="000D7F85" w:rsidP="00DB02F0">
      <w:pPr>
        <w:pStyle w:val="a0"/>
      </w:pPr>
      <w:r w:rsidRPr="008355F8">
        <w:t>П</w:t>
      </w:r>
      <w:r w:rsidR="00DC6EB9" w:rsidRPr="008355F8">
        <w:t>анель</w:t>
      </w:r>
      <w:r w:rsidR="00923D14" w:rsidRPr="008355F8">
        <w:t xml:space="preserve"> инструментов</w:t>
      </w:r>
      <w:bookmarkStart w:id="68" w:name="_Ref166764221"/>
      <w:r w:rsidR="001A7980">
        <w:t xml:space="preserve"> (</w:t>
      </w:r>
      <w:r w:rsidR="001A7980">
        <w:fldChar w:fldCharType="begin"/>
      </w:r>
      <w:r w:rsidR="001A7980">
        <w:instrText xml:space="preserve"> REF _Ref195789017 \h </w:instrText>
      </w:r>
      <w:r w:rsidR="001A7980">
        <w:fldChar w:fldCharType="separate"/>
      </w:r>
      <w:r w:rsidR="001A7980" w:rsidRPr="008355F8">
        <w:t xml:space="preserve">Рисунок </w:t>
      </w:r>
      <w:r w:rsidR="001A7980">
        <w:rPr>
          <w:noProof/>
        </w:rPr>
        <w:t>7</w:t>
      </w:r>
      <w:r w:rsidR="001A7980">
        <w:t>.</w:t>
      </w:r>
      <w:r w:rsidR="001A7980">
        <w:rPr>
          <w:noProof/>
        </w:rPr>
        <w:t>3</w:t>
      </w:r>
      <w:r w:rsidR="001A7980">
        <w:fldChar w:fldCharType="end"/>
      </w:r>
      <w:r w:rsidR="001A7980">
        <w:t>)</w:t>
      </w:r>
      <w:r w:rsidRPr="008355F8">
        <w:t>.</w:t>
      </w:r>
      <w:r w:rsidR="0052105B">
        <w:t xml:space="preserve"> </w:t>
      </w:r>
    </w:p>
    <w:p w14:paraId="37E336A4" w14:textId="77777777" w:rsidR="00494F2F" w:rsidRPr="008355F8" w:rsidRDefault="00494F2F" w:rsidP="00DB02F0">
      <w:pPr>
        <w:pStyle w:val="aff"/>
        <w:tabs>
          <w:tab w:val="left" w:pos="1134"/>
        </w:tabs>
        <w:suppressAutoHyphens/>
        <w:ind w:left="928" w:firstLine="0"/>
        <w:contextualSpacing/>
        <w:jc w:val="left"/>
      </w:pPr>
    </w:p>
    <w:p w14:paraId="16ED8D89" w14:textId="55ADB6AD" w:rsidR="004B10CF" w:rsidRPr="008355F8" w:rsidRDefault="00B71832" w:rsidP="00DB02F0">
      <w:pPr>
        <w:pStyle w:val="aff"/>
        <w:tabs>
          <w:tab w:val="left" w:pos="1134"/>
        </w:tabs>
        <w:suppressAutoHyphens/>
        <w:ind w:left="709" w:hanging="709"/>
        <w:contextualSpacing/>
        <w:jc w:val="center"/>
      </w:pPr>
      <w:r w:rsidRPr="00B71832">
        <w:rPr>
          <w:noProof/>
        </w:rPr>
        <w:drawing>
          <wp:inline distT="0" distB="0" distL="0" distR="0" wp14:anchorId="0445F639" wp14:editId="396BAEBB">
            <wp:extent cx="6210300" cy="85915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D066" w14:textId="79664E11" w:rsidR="00F25101" w:rsidRPr="008355F8" w:rsidRDefault="001C124B" w:rsidP="00DB02F0">
      <w:pPr>
        <w:keepNext/>
        <w:tabs>
          <w:tab w:val="left" w:pos="1985"/>
          <w:tab w:val="left" w:pos="2190"/>
          <w:tab w:val="left" w:pos="2268"/>
          <w:tab w:val="center" w:pos="4890"/>
        </w:tabs>
        <w:ind w:firstLine="0"/>
        <w:jc w:val="left"/>
      </w:pPr>
      <w:bookmarkStart w:id="69" w:name="_Ref166840950"/>
      <w:r>
        <w:tab/>
      </w:r>
      <w:r>
        <w:tab/>
      </w:r>
      <w:r>
        <w:tab/>
      </w:r>
      <w:r>
        <w:tab/>
      </w:r>
      <w:bookmarkStart w:id="70" w:name="_Ref195789017"/>
      <w:r w:rsidR="00923D14"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3</w:t>
        </w:r>
      </w:fldSimple>
      <w:bookmarkEnd w:id="69"/>
      <w:bookmarkEnd w:id="70"/>
      <w:r w:rsidR="00DC6EB9" w:rsidRPr="008355F8">
        <w:t xml:space="preserve"> – Панель</w:t>
      </w:r>
      <w:r w:rsidR="00923D14" w:rsidRPr="008355F8">
        <w:t xml:space="preserve"> инструментов</w:t>
      </w:r>
    </w:p>
    <w:p w14:paraId="21E459A0" w14:textId="77777777" w:rsidR="00471B55" w:rsidRPr="008355F8" w:rsidRDefault="00471B55" w:rsidP="00DB02F0">
      <w:pPr>
        <w:pStyle w:val="aff"/>
        <w:tabs>
          <w:tab w:val="left" w:pos="1134"/>
        </w:tabs>
        <w:suppressAutoHyphens/>
        <w:ind w:left="709" w:firstLine="0"/>
        <w:contextualSpacing/>
        <w:jc w:val="left"/>
      </w:pPr>
    </w:p>
    <w:bookmarkEnd w:id="68"/>
    <w:p w14:paraId="4E09A5EF" w14:textId="54029CAD" w:rsidR="00F02D1D" w:rsidRDefault="0061040D" w:rsidP="00DB02F0">
      <w:r>
        <w:t xml:space="preserve"> </w:t>
      </w:r>
      <w:r w:rsidR="00E62EB3">
        <w:t>В</w:t>
      </w:r>
      <w:r w:rsidR="00BB15A7">
        <w:t xml:space="preserve"> окне </w:t>
      </w:r>
      <w:r w:rsidR="00BB15A7" w:rsidRPr="00BA5ECC">
        <w:rPr>
          <w:b/>
        </w:rPr>
        <w:t>«С</w:t>
      </w:r>
      <w:r w:rsidR="00E62EB3" w:rsidRPr="00BA5ECC">
        <w:rPr>
          <w:b/>
        </w:rPr>
        <w:t>труктур</w:t>
      </w:r>
      <w:r w:rsidR="00BB15A7" w:rsidRPr="00BA5ECC">
        <w:rPr>
          <w:b/>
        </w:rPr>
        <w:t>а»</w:t>
      </w:r>
      <w:r w:rsidR="008173D9" w:rsidRPr="008173D9">
        <w:t xml:space="preserve"> </w:t>
      </w:r>
      <w:r w:rsidR="008173D9">
        <w:t>(</w:t>
      </w:r>
      <w:r w:rsidR="008173D9" w:rsidRPr="008355F8">
        <w:fldChar w:fldCharType="begin"/>
      </w:r>
      <w:r w:rsidR="008173D9" w:rsidRPr="008355F8">
        <w:instrText xml:space="preserve"> REF _Ref167098140 \h  \* MERGEFORMAT </w:instrText>
      </w:r>
      <w:r w:rsidR="008173D9" w:rsidRPr="008355F8">
        <w:fldChar w:fldCharType="separate"/>
      </w:r>
      <w:r w:rsidR="00CC1F16" w:rsidRPr="008355F8">
        <w:t xml:space="preserve">Рисунок </w:t>
      </w:r>
      <w:r w:rsidR="00CC1F16">
        <w:t>7.4</w:t>
      </w:r>
      <w:r w:rsidR="008173D9" w:rsidRPr="008355F8">
        <w:fldChar w:fldCharType="end"/>
      </w:r>
      <w:r w:rsidR="008173D9" w:rsidRPr="008355F8">
        <w:t>)</w:t>
      </w:r>
      <w:r w:rsidR="008173D9">
        <w:t xml:space="preserve"> </w:t>
      </w:r>
      <w:r w:rsidR="00E62EB3">
        <w:t xml:space="preserve">сигналы распределены по регионам. </w:t>
      </w:r>
      <w:r w:rsidR="00480420" w:rsidRPr="001C124B">
        <w:t>Регион</w:t>
      </w:r>
      <w:r w:rsidR="00E62EB3" w:rsidRPr="001C124B">
        <w:t xml:space="preserve"> – это область хранения данных.</w:t>
      </w:r>
      <w:r w:rsidR="00BB15A7" w:rsidRPr="001C124B">
        <w:t xml:space="preserve"> </w:t>
      </w:r>
      <w:r w:rsidR="00BB15A7" w:rsidRPr="00616A65">
        <w:t>Имя области данных должно быть уникально.</w:t>
      </w:r>
      <w:r w:rsidR="00BB15A7">
        <w:t xml:space="preserve"> </w:t>
      </w:r>
      <w:r w:rsidR="00480420" w:rsidRPr="001C124B">
        <w:t>Данные о регионах, отображаемых в дереве сигналов, хранятся в таблице «RegionTable».</w:t>
      </w:r>
    </w:p>
    <w:p w14:paraId="33006D82" w14:textId="77777777" w:rsidR="00F107D2" w:rsidRPr="001C124B" w:rsidRDefault="00F107D2" w:rsidP="00DB02F0"/>
    <w:p w14:paraId="7D3BF080" w14:textId="667793C3" w:rsidR="00706A34" w:rsidRPr="008355F8" w:rsidRDefault="00CC08C3" w:rsidP="00DB02F0">
      <w:pPr>
        <w:pStyle w:val="aff"/>
        <w:keepNext/>
        <w:suppressAutoHyphens/>
        <w:ind w:left="0" w:firstLine="0"/>
        <w:contextualSpacing/>
        <w:jc w:val="center"/>
        <w:rPr>
          <w:noProof/>
        </w:rPr>
      </w:pPr>
      <w:r w:rsidRPr="00CC08C3">
        <w:rPr>
          <w:noProof/>
        </w:rPr>
        <w:lastRenderedPageBreak/>
        <w:drawing>
          <wp:inline distT="0" distB="0" distL="0" distR="0" wp14:anchorId="146C8BF7" wp14:editId="318F5105">
            <wp:extent cx="2156992" cy="2486025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58365" cy="248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C01FE" w14:textId="038BCA13" w:rsidR="00471B55" w:rsidRPr="008355F8" w:rsidRDefault="00706A34" w:rsidP="00DB02F0">
      <w:pPr>
        <w:keepNext/>
        <w:tabs>
          <w:tab w:val="left" w:pos="1985"/>
          <w:tab w:val="left" w:pos="2190"/>
          <w:tab w:val="left" w:pos="2268"/>
          <w:tab w:val="center" w:pos="4890"/>
        </w:tabs>
        <w:ind w:firstLine="0"/>
        <w:jc w:val="center"/>
      </w:pPr>
      <w:bookmarkStart w:id="71" w:name="_Ref167098140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4</w:t>
        </w:r>
      </w:fldSimple>
      <w:bookmarkEnd w:id="71"/>
      <w:r w:rsidRPr="008355F8">
        <w:t xml:space="preserve"> – Окно структуры </w:t>
      </w:r>
    </w:p>
    <w:p w14:paraId="0EE401AE" w14:textId="77777777" w:rsidR="00471B55" w:rsidRPr="008355F8" w:rsidRDefault="00471B55" w:rsidP="00DB02F0">
      <w:pPr>
        <w:suppressAutoHyphens/>
        <w:ind w:firstLine="0"/>
        <w:contextualSpacing/>
        <w:jc w:val="center"/>
        <w:rPr>
          <w:i/>
        </w:rPr>
      </w:pPr>
    </w:p>
    <w:p w14:paraId="49276154" w14:textId="14AB3811" w:rsidR="001C726E" w:rsidRPr="008355F8" w:rsidRDefault="000E3A37" w:rsidP="00DB02F0">
      <w:pPr>
        <w:pStyle w:val="a0"/>
        <w:rPr>
          <w:i/>
        </w:rPr>
      </w:pPr>
      <w:r w:rsidRPr="008355F8">
        <w:t>П</w:t>
      </w:r>
      <w:r w:rsidR="00207A19" w:rsidRPr="008355F8">
        <w:t>анель журналов</w:t>
      </w:r>
      <w:r w:rsidR="00791DC8" w:rsidRPr="008355F8">
        <w:t xml:space="preserve"> (</w:t>
      </w:r>
      <w:r w:rsidR="00791DC8" w:rsidRPr="008355F8">
        <w:fldChar w:fldCharType="begin"/>
      </w:r>
      <w:r w:rsidR="00791DC8" w:rsidRPr="008355F8">
        <w:instrText xml:space="preserve"> REF _Ref166840360 \h </w:instrText>
      </w:r>
      <w:r w:rsidR="00AA05AA" w:rsidRPr="008355F8">
        <w:instrText xml:space="preserve"> \* MERGEFORMAT </w:instrText>
      </w:r>
      <w:r w:rsidR="00791DC8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5</w:t>
      </w:r>
      <w:r w:rsidR="00791DC8" w:rsidRPr="008355F8">
        <w:fldChar w:fldCharType="end"/>
      </w:r>
      <w:r w:rsidR="00791DC8" w:rsidRPr="008355F8">
        <w:t>)</w:t>
      </w:r>
      <w:r w:rsidRPr="008355F8">
        <w:t>.</w:t>
      </w:r>
    </w:p>
    <w:p w14:paraId="62DA80D3" w14:textId="77777777" w:rsidR="000E3A37" w:rsidRPr="008355F8" w:rsidRDefault="000E3A37" w:rsidP="00DB02F0">
      <w:pPr>
        <w:pStyle w:val="aff"/>
        <w:suppressAutoHyphens/>
        <w:ind w:left="928" w:firstLine="0"/>
        <w:contextualSpacing/>
      </w:pPr>
    </w:p>
    <w:p w14:paraId="1229E643" w14:textId="047840CD" w:rsidR="00F25101" w:rsidRPr="008355F8" w:rsidRDefault="0098050D" w:rsidP="00DB02F0">
      <w:pPr>
        <w:pStyle w:val="aff"/>
        <w:suppressAutoHyphens/>
        <w:ind w:left="0" w:firstLine="0"/>
        <w:contextualSpacing/>
        <w:jc w:val="center"/>
      </w:pPr>
      <w:bookmarkStart w:id="72" w:name="_Ref166744622"/>
      <w:bookmarkStart w:id="73" w:name="_Ref166756653"/>
      <w:r w:rsidRPr="0098050D">
        <w:rPr>
          <w:noProof/>
        </w:rPr>
        <w:drawing>
          <wp:inline distT="0" distB="0" distL="0" distR="0" wp14:anchorId="145AB05F" wp14:editId="7AA49636">
            <wp:extent cx="2543175" cy="2395208"/>
            <wp:effectExtent l="0" t="0" r="0" b="571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44384" cy="239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74A8" w14:textId="316D3803" w:rsidR="00207A19" w:rsidRDefault="00207A19" w:rsidP="00DB02F0">
      <w:pPr>
        <w:keepNext/>
        <w:tabs>
          <w:tab w:val="left" w:pos="1985"/>
          <w:tab w:val="left" w:pos="2190"/>
          <w:tab w:val="left" w:pos="2268"/>
          <w:tab w:val="center" w:pos="4890"/>
        </w:tabs>
        <w:ind w:firstLine="0"/>
        <w:jc w:val="center"/>
      </w:pPr>
      <w:bookmarkStart w:id="74" w:name="_Ref166840360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5</w:t>
        </w:r>
      </w:fldSimple>
      <w:bookmarkEnd w:id="72"/>
      <w:bookmarkEnd w:id="73"/>
      <w:bookmarkEnd w:id="74"/>
      <w:r w:rsidR="00D82A02" w:rsidRPr="008355F8">
        <w:t xml:space="preserve"> – Панель журналов</w:t>
      </w:r>
    </w:p>
    <w:p w14:paraId="2AB5C97A" w14:textId="77777777" w:rsidR="00C61385" w:rsidRPr="008355F8" w:rsidRDefault="00C61385" w:rsidP="00DB02F0">
      <w:pPr>
        <w:pStyle w:val="aff"/>
        <w:suppressAutoHyphens/>
        <w:ind w:left="0" w:firstLine="0"/>
        <w:contextualSpacing/>
        <w:jc w:val="center"/>
      </w:pPr>
    </w:p>
    <w:p w14:paraId="2F9DA2A7" w14:textId="6EB1ACE3" w:rsidR="00277E17" w:rsidRPr="008355F8" w:rsidRDefault="000E3A37" w:rsidP="00DB02F0">
      <w:pPr>
        <w:pStyle w:val="a0"/>
        <w:rPr>
          <w:i/>
        </w:rPr>
      </w:pPr>
      <w:r w:rsidRPr="008355F8">
        <w:t>О</w:t>
      </w:r>
      <w:r w:rsidR="009E6971" w:rsidRPr="008355F8">
        <w:t xml:space="preserve">кно </w:t>
      </w:r>
      <w:r w:rsidR="00B1756C" w:rsidRPr="00C9080B">
        <w:rPr>
          <w:b/>
        </w:rPr>
        <w:t>«</w:t>
      </w:r>
      <w:r w:rsidR="00412893" w:rsidRPr="00C9080B">
        <w:rPr>
          <w:b/>
        </w:rPr>
        <w:t>С</w:t>
      </w:r>
      <w:r w:rsidR="00B1756C" w:rsidRPr="00C9080B">
        <w:rPr>
          <w:b/>
        </w:rPr>
        <w:t>лои»</w:t>
      </w:r>
      <w:r w:rsidR="00791DC8" w:rsidRPr="008355F8">
        <w:t xml:space="preserve"> (</w:t>
      </w:r>
      <w:r w:rsidR="00791DC8" w:rsidRPr="008355F8">
        <w:fldChar w:fldCharType="begin"/>
      </w:r>
      <w:r w:rsidR="00791DC8" w:rsidRPr="008355F8">
        <w:instrText xml:space="preserve"> REF _Ref167109145 \h </w:instrText>
      </w:r>
      <w:r w:rsidR="00AA05AA" w:rsidRPr="008355F8">
        <w:instrText xml:space="preserve"> \* MERGEFORMAT </w:instrText>
      </w:r>
      <w:r w:rsidR="00791DC8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6</w:t>
      </w:r>
      <w:r w:rsidR="00791DC8" w:rsidRPr="008355F8">
        <w:fldChar w:fldCharType="end"/>
      </w:r>
      <w:r w:rsidR="00791DC8" w:rsidRPr="008355F8">
        <w:t>)</w:t>
      </w:r>
      <w:r w:rsidRPr="008355F8">
        <w:t>.</w:t>
      </w:r>
    </w:p>
    <w:p w14:paraId="0B367E79" w14:textId="77777777" w:rsidR="001C7DEF" w:rsidRPr="008355F8" w:rsidRDefault="001C7DEF" w:rsidP="00DB02F0">
      <w:pPr>
        <w:pStyle w:val="aff"/>
        <w:suppressAutoHyphens/>
        <w:ind w:left="928" w:firstLine="0"/>
        <w:contextualSpacing/>
        <w:rPr>
          <w:i/>
        </w:rPr>
      </w:pPr>
    </w:p>
    <w:p w14:paraId="03702979" w14:textId="2C906A6B" w:rsidR="00471B55" w:rsidRPr="008355F8" w:rsidRDefault="003B3649" w:rsidP="00DB02F0">
      <w:pPr>
        <w:keepNext/>
        <w:suppressAutoHyphens/>
        <w:ind w:firstLine="0"/>
        <w:contextualSpacing/>
        <w:jc w:val="center"/>
      </w:pPr>
      <w:r w:rsidRPr="003B3649">
        <w:rPr>
          <w:noProof/>
        </w:rPr>
        <w:drawing>
          <wp:inline distT="0" distB="0" distL="0" distR="0" wp14:anchorId="3B4F666F" wp14:editId="1CDFEAE4">
            <wp:extent cx="2828925" cy="2479902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0884" cy="248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AC93" w14:textId="2F29637F" w:rsidR="00471B55" w:rsidRPr="008355F8" w:rsidRDefault="00471B55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75" w:name="_Ref167109145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6</w:t>
        </w:r>
      </w:fldSimple>
      <w:bookmarkEnd w:id="75"/>
      <w:r w:rsidR="00B1756C" w:rsidRPr="008355F8">
        <w:t xml:space="preserve"> – Окно «</w:t>
      </w:r>
      <w:r w:rsidR="00412893" w:rsidRPr="008355F8">
        <w:t>С</w:t>
      </w:r>
      <w:r w:rsidR="00B1756C" w:rsidRPr="008355F8">
        <w:t>лои»</w:t>
      </w:r>
      <w:r w:rsidR="0061040D">
        <w:t xml:space="preserve"> программы «АРМ Диспетчера»</w:t>
      </w:r>
    </w:p>
    <w:p w14:paraId="284CC105" w14:textId="77777777" w:rsidR="00277E17" w:rsidRPr="008355F8" w:rsidRDefault="00277E17" w:rsidP="00DB02F0">
      <w:pPr>
        <w:suppressAutoHyphens/>
        <w:ind w:firstLine="0"/>
        <w:contextualSpacing/>
      </w:pPr>
    </w:p>
    <w:p w14:paraId="61D6AB22" w14:textId="342A113F" w:rsidR="00471B55" w:rsidRPr="008355F8" w:rsidRDefault="000E3A37" w:rsidP="00DB02F0">
      <w:pPr>
        <w:pStyle w:val="a0"/>
      </w:pPr>
      <w:r w:rsidRPr="008355F8">
        <w:lastRenderedPageBreak/>
        <w:t>Окно свойств</w:t>
      </w:r>
      <w:r w:rsidR="00791DC8" w:rsidRPr="008355F8">
        <w:t xml:space="preserve"> </w:t>
      </w:r>
      <w:r w:rsidR="0061040D">
        <w:t xml:space="preserve">сигналов </w:t>
      </w:r>
      <w:r w:rsidR="00791DC8" w:rsidRPr="008355F8">
        <w:t>(</w:t>
      </w:r>
      <w:r w:rsidR="00791DC8" w:rsidRPr="008355F8">
        <w:fldChar w:fldCharType="begin"/>
      </w:r>
      <w:r w:rsidR="00791DC8" w:rsidRPr="008355F8">
        <w:instrText xml:space="preserve"> REF _Ref167088476 \h </w:instrText>
      </w:r>
      <w:r w:rsidR="00AA05AA" w:rsidRPr="008355F8">
        <w:instrText xml:space="preserve"> \* MERGEFORMAT </w:instrText>
      </w:r>
      <w:r w:rsidR="00791DC8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7</w:t>
      </w:r>
      <w:r w:rsidR="00791DC8" w:rsidRPr="008355F8">
        <w:fldChar w:fldCharType="end"/>
      </w:r>
      <w:r w:rsidR="00791DC8" w:rsidRPr="008355F8">
        <w:t>)</w:t>
      </w:r>
      <w:r w:rsidRPr="008355F8">
        <w:t>.</w:t>
      </w:r>
    </w:p>
    <w:p w14:paraId="611E1AE9" w14:textId="77777777" w:rsidR="007363C0" w:rsidRPr="008355F8" w:rsidRDefault="007363C0" w:rsidP="00DB02F0">
      <w:pPr>
        <w:pStyle w:val="aff"/>
        <w:suppressAutoHyphens/>
        <w:ind w:left="1429" w:firstLine="0"/>
        <w:contextualSpacing/>
      </w:pPr>
    </w:p>
    <w:p w14:paraId="2E937773" w14:textId="2E1898B8" w:rsidR="00296C59" w:rsidRPr="008355F8" w:rsidRDefault="002C1C54" w:rsidP="00DB02F0">
      <w:pPr>
        <w:pStyle w:val="aff"/>
        <w:suppressAutoHyphens/>
        <w:ind w:left="1069" w:hanging="1069"/>
        <w:contextualSpacing/>
        <w:jc w:val="center"/>
        <w:rPr>
          <w:i/>
        </w:rPr>
      </w:pPr>
      <w:r w:rsidRPr="002C1C54">
        <w:rPr>
          <w:i/>
          <w:noProof/>
        </w:rPr>
        <w:drawing>
          <wp:inline distT="0" distB="0" distL="0" distR="0" wp14:anchorId="00A7879D" wp14:editId="360A516D">
            <wp:extent cx="2924175" cy="421005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9FCA" w14:textId="56F632D0" w:rsidR="00074C63" w:rsidRPr="008355F8" w:rsidRDefault="00E4495A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76" w:name="_Ref167088476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7</w:t>
        </w:r>
      </w:fldSimple>
      <w:bookmarkEnd w:id="76"/>
      <w:r w:rsidR="00D82A02" w:rsidRPr="008355F8">
        <w:t xml:space="preserve"> – Окно свойств</w:t>
      </w:r>
      <w:r w:rsidR="0061040D">
        <w:t xml:space="preserve"> </w:t>
      </w:r>
    </w:p>
    <w:p w14:paraId="0C240985" w14:textId="77777777" w:rsidR="00D03E6E" w:rsidRDefault="00D03E6E" w:rsidP="00DB02F0">
      <w:pPr>
        <w:pStyle w:val="aff"/>
        <w:suppressAutoHyphens/>
        <w:ind w:left="0" w:firstLine="0"/>
        <w:contextualSpacing/>
        <w:rPr>
          <w:i/>
        </w:rPr>
      </w:pPr>
    </w:p>
    <w:p w14:paraId="585D71C9" w14:textId="441A61BD" w:rsidR="00471B55" w:rsidRPr="008355F8" w:rsidRDefault="000E3A37" w:rsidP="00DB02F0">
      <w:pPr>
        <w:pStyle w:val="a0"/>
        <w:rPr>
          <w:i/>
        </w:rPr>
      </w:pPr>
      <w:r w:rsidRPr="008355F8">
        <w:t>Окно навигации</w:t>
      </w:r>
      <w:r w:rsidR="00791DC8" w:rsidRPr="008355F8">
        <w:t xml:space="preserve"> </w:t>
      </w:r>
      <w:r w:rsidR="0061040D">
        <w:t xml:space="preserve">по схеме сети </w:t>
      </w:r>
      <w:r w:rsidR="00791DC8" w:rsidRPr="008355F8">
        <w:t>(</w:t>
      </w:r>
      <w:r w:rsidR="00791DC8" w:rsidRPr="008355F8">
        <w:fldChar w:fldCharType="begin"/>
      </w:r>
      <w:r w:rsidR="00791DC8" w:rsidRPr="008355F8">
        <w:instrText xml:space="preserve"> REF _Ref170222569 \h </w:instrText>
      </w:r>
      <w:r w:rsidR="00AA05AA" w:rsidRPr="008355F8">
        <w:instrText xml:space="preserve"> \* MERGEFORMAT </w:instrText>
      </w:r>
      <w:r w:rsidR="00791DC8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8</w:t>
      </w:r>
      <w:r w:rsidR="00791DC8" w:rsidRPr="008355F8">
        <w:fldChar w:fldCharType="end"/>
      </w:r>
      <w:r w:rsidR="00791DC8" w:rsidRPr="008355F8">
        <w:t>)</w:t>
      </w:r>
      <w:r w:rsidRPr="008355F8">
        <w:t>.</w:t>
      </w:r>
    </w:p>
    <w:p w14:paraId="2CA5DF7F" w14:textId="77777777" w:rsidR="00CD2A52" w:rsidRPr="008355F8" w:rsidRDefault="00CD2A52" w:rsidP="00DB02F0">
      <w:pPr>
        <w:pStyle w:val="aff"/>
        <w:suppressAutoHyphens/>
        <w:ind w:left="928" w:firstLine="0"/>
        <w:contextualSpacing/>
        <w:rPr>
          <w:i/>
        </w:rPr>
      </w:pPr>
    </w:p>
    <w:p w14:paraId="13E323C2" w14:textId="77777777" w:rsidR="00471B55" w:rsidRPr="008355F8" w:rsidRDefault="00471B55" w:rsidP="00DB02F0">
      <w:pPr>
        <w:pStyle w:val="aff"/>
        <w:keepNext/>
        <w:suppressAutoHyphens/>
        <w:ind w:left="0" w:firstLine="0"/>
        <w:contextualSpacing/>
        <w:jc w:val="center"/>
      </w:pPr>
      <w:r w:rsidRPr="008355F8">
        <w:rPr>
          <w:noProof/>
        </w:rPr>
        <w:drawing>
          <wp:inline distT="0" distB="0" distL="0" distR="0" wp14:anchorId="194A9CFC" wp14:editId="633A67F2">
            <wp:extent cx="5543724" cy="340042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52679" cy="340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86FF" w14:textId="3CF4968A" w:rsidR="00471B55" w:rsidRPr="008355F8" w:rsidRDefault="00471B55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77" w:name="_Ref170222569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8</w:t>
        </w:r>
      </w:fldSimple>
      <w:bookmarkEnd w:id="77"/>
      <w:r w:rsidR="00D82A02" w:rsidRPr="008355F8">
        <w:t xml:space="preserve"> – Окно навигации</w:t>
      </w:r>
      <w:r w:rsidR="0061040D">
        <w:t xml:space="preserve"> по схеме сети</w:t>
      </w:r>
    </w:p>
    <w:p w14:paraId="15260FFE" w14:textId="77777777" w:rsidR="008E29FA" w:rsidRDefault="008E29FA" w:rsidP="00D0333B">
      <w:pPr>
        <w:ind w:left="567" w:firstLine="0"/>
      </w:pPr>
    </w:p>
    <w:p w14:paraId="37CEC2B1" w14:textId="77777777" w:rsidR="00D0333B" w:rsidRPr="00D0333B" w:rsidRDefault="00D0333B" w:rsidP="00D0333B">
      <w:pPr>
        <w:ind w:left="567" w:firstLine="0"/>
      </w:pPr>
    </w:p>
    <w:p w14:paraId="5570FC4E" w14:textId="5BB23CFB" w:rsidR="0060609F" w:rsidRPr="008355F8" w:rsidRDefault="000E3A37" w:rsidP="00DB02F0">
      <w:pPr>
        <w:pStyle w:val="a0"/>
      </w:pPr>
      <w:r w:rsidRPr="008355F8">
        <w:lastRenderedPageBreak/>
        <w:t>О</w:t>
      </w:r>
      <w:r w:rsidR="0060609F" w:rsidRPr="008355F8">
        <w:t xml:space="preserve">кно </w:t>
      </w:r>
      <w:r w:rsidRPr="008355F8">
        <w:t>событий</w:t>
      </w:r>
      <w:r w:rsidR="00791DC8" w:rsidRPr="008355F8">
        <w:t xml:space="preserve"> (</w:t>
      </w:r>
      <w:r w:rsidR="00791DC8" w:rsidRPr="008355F8">
        <w:fldChar w:fldCharType="begin"/>
      </w:r>
      <w:r w:rsidR="00791DC8" w:rsidRPr="008355F8">
        <w:instrText xml:space="preserve"> REF _Ref170222579 \h </w:instrText>
      </w:r>
      <w:r w:rsidR="00AA05AA" w:rsidRPr="008355F8">
        <w:instrText xml:space="preserve"> \* MERGEFORMAT </w:instrText>
      </w:r>
      <w:r w:rsidR="00791DC8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9</w:t>
      </w:r>
      <w:r w:rsidR="00791DC8" w:rsidRPr="008355F8">
        <w:fldChar w:fldCharType="end"/>
      </w:r>
      <w:r w:rsidR="00791DC8" w:rsidRPr="008355F8">
        <w:t>)</w:t>
      </w:r>
      <w:r w:rsidRPr="008355F8">
        <w:t>.</w:t>
      </w:r>
    </w:p>
    <w:p w14:paraId="54E2553E" w14:textId="77777777" w:rsidR="000E3A37" w:rsidRPr="008355F8" w:rsidRDefault="000E3A37" w:rsidP="00DB02F0"/>
    <w:p w14:paraId="6A8C1161" w14:textId="77777777" w:rsidR="0060609F" w:rsidRPr="008355F8" w:rsidRDefault="0060609F" w:rsidP="00DB02F0">
      <w:pPr>
        <w:pStyle w:val="aff"/>
        <w:keepNext/>
        <w:suppressAutoHyphens/>
        <w:ind w:left="0" w:firstLine="0"/>
        <w:contextualSpacing/>
        <w:jc w:val="center"/>
      </w:pPr>
      <w:r w:rsidRPr="008355F8">
        <w:rPr>
          <w:noProof/>
        </w:rPr>
        <w:drawing>
          <wp:inline distT="0" distB="0" distL="0" distR="0" wp14:anchorId="01B998A1" wp14:editId="11605238">
            <wp:extent cx="5546482" cy="13335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45943" cy="13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964D" w14:textId="22C058A8" w:rsidR="0060609F" w:rsidRPr="008355F8" w:rsidRDefault="0060609F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78" w:name="_Ref170222579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9</w:t>
        </w:r>
      </w:fldSimple>
      <w:bookmarkEnd w:id="78"/>
      <w:r w:rsidR="00D82A02" w:rsidRPr="008355F8">
        <w:t xml:space="preserve"> – Окно событий</w:t>
      </w:r>
    </w:p>
    <w:p w14:paraId="4529B634" w14:textId="77777777" w:rsidR="0060609F" w:rsidRPr="008355F8" w:rsidRDefault="0060609F" w:rsidP="00DB02F0"/>
    <w:p w14:paraId="6C3FC580" w14:textId="7D5EB3A0" w:rsidR="0060609F" w:rsidRPr="008355F8" w:rsidRDefault="000E3A37" w:rsidP="00DB02F0">
      <w:pPr>
        <w:pStyle w:val="a0"/>
        <w:rPr>
          <w:i/>
        </w:rPr>
      </w:pPr>
      <w:r w:rsidRPr="008355F8">
        <w:t>Строку состояния</w:t>
      </w:r>
      <w:r w:rsidR="00767AE9" w:rsidRPr="008355F8">
        <w:t>, отображающую состояние соединени</w:t>
      </w:r>
      <w:r w:rsidR="0061040D">
        <w:t xml:space="preserve">й программы </w:t>
      </w:r>
      <w:r w:rsidR="0061040D" w:rsidRPr="00CF086A">
        <w:rPr>
          <w:b/>
        </w:rPr>
        <w:t>«АРМ Диспетчера»</w:t>
      </w:r>
      <w:r w:rsidR="00767AE9" w:rsidRPr="008355F8">
        <w:t xml:space="preserve"> (</w:t>
      </w:r>
      <w:r w:rsidR="00791DC8" w:rsidRPr="008355F8">
        <w:fldChar w:fldCharType="begin"/>
      </w:r>
      <w:r w:rsidR="00791DC8" w:rsidRPr="008355F8">
        <w:instrText xml:space="preserve"> REF _Ref170222628 \h </w:instrText>
      </w:r>
      <w:r w:rsidR="00AA05AA" w:rsidRPr="008355F8">
        <w:instrText xml:space="preserve"> \* MERGEFORMAT </w:instrText>
      </w:r>
      <w:r w:rsidR="00791DC8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10</w:t>
      </w:r>
      <w:r w:rsidR="00791DC8" w:rsidRPr="008355F8">
        <w:fldChar w:fldCharType="end"/>
      </w:r>
      <w:r w:rsidR="00767AE9" w:rsidRPr="008355F8">
        <w:t>)</w:t>
      </w:r>
      <w:r w:rsidRPr="008355F8">
        <w:t>.</w:t>
      </w:r>
    </w:p>
    <w:p w14:paraId="6498F1F7" w14:textId="77777777" w:rsidR="00791DC8" w:rsidRPr="008355F8" w:rsidRDefault="00791DC8" w:rsidP="00DB02F0">
      <w:pPr>
        <w:suppressAutoHyphens/>
        <w:ind w:firstLine="0"/>
        <w:contextualSpacing/>
        <w:rPr>
          <w:i/>
        </w:rPr>
      </w:pPr>
    </w:p>
    <w:p w14:paraId="6588ACD2" w14:textId="7C61D584" w:rsidR="0060609F" w:rsidRPr="008355F8" w:rsidRDefault="0060609F" w:rsidP="00DB02F0">
      <w:pPr>
        <w:keepNext/>
        <w:suppressAutoHyphens/>
        <w:ind w:firstLine="0"/>
        <w:contextualSpacing/>
        <w:jc w:val="center"/>
      </w:pPr>
      <w:r w:rsidRPr="008355F8">
        <w:rPr>
          <w:noProof/>
        </w:rPr>
        <w:drawing>
          <wp:inline distT="0" distB="0" distL="0" distR="0" wp14:anchorId="37928BDF" wp14:editId="6B08C93D">
            <wp:extent cx="5268283" cy="285750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9332" cy="28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CEBA" w14:textId="0A288F38" w:rsidR="0060609F" w:rsidRDefault="0060609F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79" w:name="_Ref170222628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10</w:t>
        </w:r>
      </w:fldSimple>
      <w:bookmarkEnd w:id="79"/>
      <w:r w:rsidR="00D82A02" w:rsidRPr="008355F8">
        <w:t xml:space="preserve"> – Строка состояния</w:t>
      </w:r>
    </w:p>
    <w:p w14:paraId="5C41997C" w14:textId="77777777" w:rsidR="004A57B7" w:rsidRDefault="004A57B7" w:rsidP="00020D21">
      <w:pPr>
        <w:keepNext/>
        <w:tabs>
          <w:tab w:val="left" w:pos="1985"/>
          <w:tab w:val="left" w:pos="2268"/>
        </w:tabs>
        <w:ind w:firstLine="0"/>
      </w:pPr>
    </w:p>
    <w:p w14:paraId="3D30C3D3" w14:textId="77777777" w:rsidR="00020D21" w:rsidRPr="00020D21" w:rsidRDefault="00020D21" w:rsidP="00020D21">
      <w:pPr>
        <w:ind w:left="567" w:firstLine="0"/>
      </w:pPr>
    </w:p>
    <w:p w14:paraId="464F7F1E" w14:textId="77777777" w:rsidR="00020D21" w:rsidRPr="00020D21" w:rsidRDefault="00020D21" w:rsidP="00020D21">
      <w:pPr>
        <w:ind w:left="567" w:firstLine="0"/>
      </w:pPr>
    </w:p>
    <w:p w14:paraId="72CC839A" w14:textId="77777777" w:rsidR="00020D21" w:rsidRPr="00020D21" w:rsidRDefault="00020D21" w:rsidP="00020D21">
      <w:pPr>
        <w:ind w:left="567" w:firstLine="0"/>
      </w:pPr>
    </w:p>
    <w:p w14:paraId="2AE1A5C1" w14:textId="77777777" w:rsidR="00020D21" w:rsidRPr="00020D21" w:rsidRDefault="00020D21" w:rsidP="00020D21">
      <w:pPr>
        <w:ind w:left="567" w:firstLine="0"/>
      </w:pPr>
    </w:p>
    <w:p w14:paraId="2DA0ABDD" w14:textId="77777777" w:rsidR="00020D21" w:rsidRPr="00020D21" w:rsidRDefault="00020D21" w:rsidP="00020D21">
      <w:pPr>
        <w:ind w:left="567" w:firstLine="0"/>
      </w:pPr>
    </w:p>
    <w:p w14:paraId="07EE1375" w14:textId="77777777" w:rsidR="00020D21" w:rsidRPr="00020D21" w:rsidRDefault="00020D21" w:rsidP="00020D21">
      <w:pPr>
        <w:ind w:left="567" w:firstLine="0"/>
      </w:pPr>
    </w:p>
    <w:p w14:paraId="536D1EA2" w14:textId="77777777" w:rsidR="00020D21" w:rsidRDefault="00020D21" w:rsidP="00020D21">
      <w:pPr>
        <w:ind w:left="567" w:firstLine="0"/>
      </w:pPr>
    </w:p>
    <w:p w14:paraId="5043F2B5" w14:textId="77777777" w:rsidR="00B77946" w:rsidRDefault="00B77946" w:rsidP="00020D21">
      <w:pPr>
        <w:ind w:left="567" w:firstLine="0"/>
      </w:pPr>
    </w:p>
    <w:p w14:paraId="59C2F354" w14:textId="77777777" w:rsidR="00B77946" w:rsidRDefault="00B77946" w:rsidP="00020D21">
      <w:pPr>
        <w:ind w:left="567" w:firstLine="0"/>
      </w:pPr>
    </w:p>
    <w:p w14:paraId="1C5250EB" w14:textId="77777777" w:rsidR="009E6BB7" w:rsidRDefault="009E6BB7" w:rsidP="00020D21">
      <w:pPr>
        <w:ind w:left="567" w:firstLine="0"/>
      </w:pPr>
    </w:p>
    <w:p w14:paraId="1CF6F9BA" w14:textId="77777777" w:rsidR="009E6BB7" w:rsidRDefault="009E6BB7" w:rsidP="00020D21">
      <w:pPr>
        <w:ind w:left="567" w:firstLine="0"/>
      </w:pPr>
    </w:p>
    <w:p w14:paraId="49D70A72" w14:textId="77777777" w:rsidR="009E6BB7" w:rsidRDefault="009E6BB7" w:rsidP="00020D21">
      <w:pPr>
        <w:ind w:left="567" w:firstLine="0"/>
      </w:pPr>
    </w:p>
    <w:p w14:paraId="59B881E4" w14:textId="77777777" w:rsidR="009E6BB7" w:rsidRDefault="009E6BB7" w:rsidP="00020D21">
      <w:pPr>
        <w:ind w:left="567" w:firstLine="0"/>
      </w:pPr>
    </w:p>
    <w:p w14:paraId="165BF6CD" w14:textId="77777777" w:rsidR="009E6BB7" w:rsidRDefault="009E6BB7" w:rsidP="00020D21">
      <w:pPr>
        <w:ind w:left="567" w:firstLine="0"/>
      </w:pPr>
    </w:p>
    <w:p w14:paraId="6117CA52" w14:textId="77777777" w:rsidR="009E6BB7" w:rsidRDefault="009E6BB7" w:rsidP="00020D21">
      <w:pPr>
        <w:ind w:left="567" w:firstLine="0"/>
      </w:pPr>
    </w:p>
    <w:p w14:paraId="68B9A04D" w14:textId="77777777" w:rsidR="009E6BB7" w:rsidRDefault="009E6BB7" w:rsidP="00020D21">
      <w:pPr>
        <w:ind w:left="567" w:firstLine="0"/>
      </w:pPr>
    </w:p>
    <w:p w14:paraId="3447951F" w14:textId="77777777" w:rsidR="009E6BB7" w:rsidRDefault="009E6BB7" w:rsidP="00020D21">
      <w:pPr>
        <w:ind w:left="567" w:firstLine="0"/>
      </w:pPr>
    </w:p>
    <w:p w14:paraId="3930965C" w14:textId="77777777" w:rsidR="009E6BB7" w:rsidRDefault="009E6BB7" w:rsidP="00020D21">
      <w:pPr>
        <w:ind w:left="567" w:firstLine="0"/>
      </w:pPr>
    </w:p>
    <w:p w14:paraId="180527EF" w14:textId="77777777" w:rsidR="009E6BB7" w:rsidRDefault="009E6BB7" w:rsidP="00020D21">
      <w:pPr>
        <w:ind w:left="567" w:firstLine="0"/>
      </w:pPr>
    </w:p>
    <w:p w14:paraId="18D9AD81" w14:textId="77777777" w:rsidR="009E6BB7" w:rsidRDefault="009E6BB7" w:rsidP="00020D21">
      <w:pPr>
        <w:ind w:left="567" w:firstLine="0"/>
      </w:pPr>
    </w:p>
    <w:p w14:paraId="71E1F1BF" w14:textId="77777777" w:rsidR="009E6BB7" w:rsidRDefault="009E6BB7" w:rsidP="00020D21">
      <w:pPr>
        <w:ind w:left="567" w:firstLine="0"/>
      </w:pPr>
    </w:p>
    <w:p w14:paraId="04041BF5" w14:textId="77777777" w:rsidR="009E6BB7" w:rsidRDefault="009E6BB7" w:rsidP="00020D21">
      <w:pPr>
        <w:ind w:left="567" w:firstLine="0"/>
      </w:pPr>
    </w:p>
    <w:p w14:paraId="2CB14B50" w14:textId="77777777" w:rsidR="009E6BB7" w:rsidRDefault="009E6BB7" w:rsidP="00020D21">
      <w:pPr>
        <w:ind w:left="567" w:firstLine="0"/>
      </w:pPr>
    </w:p>
    <w:p w14:paraId="28A31694" w14:textId="77777777" w:rsidR="009E6BB7" w:rsidRDefault="009E6BB7" w:rsidP="00020D21">
      <w:pPr>
        <w:ind w:left="567" w:firstLine="0"/>
      </w:pPr>
    </w:p>
    <w:p w14:paraId="13A5EF6E" w14:textId="77777777" w:rsidR="009E6BB7" w:rsidRDefault="009E6BB7" w:rsidP="00020D21">
      <w:pPr>
        <w:ind w:left="567" w:firstLine="0"/>
      </w:pPr>
    </w:p>
    <w:p w14:paraId="5FDF0342" w14:textId="77777777" w:rsidR="009E6BB7" w:rsidRDefault="009E6BB7" w:rsidP="00020D21">
      <w:pPr>
        <w:ind w:left="567" w:firstLine="0"/>
      </w:pPr>
    </w:p>
    <w:p w14:paraId="098CF2F1" w14:textId="77777777" w:rsidR="009E6BB7" w:rsidRDefault="009E6BB7" w:rsidP="00020D21">
      <w:pPr>
        <w:ind w:left="567" w:firstLine="0"/>
      </w:pPr>
    </w:p>
    <w:p w14:paraId="7F50B39B" w14:textId="77777777" w:rsidR="009E6BB7" w:rsidRDefault="009E6BB7" w:rsidP="00020D21">
      <w:pPr>
        <w:ind w:left="567" w:firstLine="0"/>
      </w:pPr>
    </w:p>
    <w:p w14:paraId="56073A04" w14:textId="77777777" w:rsidR="009E6BB7" w:rsidRDefault="009E6BB7" w:rsidP="00020D21">
      <w:pPr>
        <w:ind w:left="567" w:firstLine="0"/>
      </w:pPr>
    </w:p>
    <w:p w14:paraId="49121D06" w14:textId="7F25241B" w:rsidR="00D82A02" w:rsidRPr="008355F8" w:rsidRDefault="00DC070C" w:rsidP="00DB02F0">
      <w:pPr>
        <w:pStyle w:val="2"/>
        <w:spacing w:before="0" w:after="0"/>
        <w:ind w:firstLine="0"/>
      </w:pPr>
      <w:bookmarkStart w:id="80" w:name="_Toc195789738"/>
      <w:r w:rsidRPr="008355F8">
        <w:lastRenderedPageBreak/>
        <w:t>О</w:t>
      </w:r>
      <w:r w:rsidR="000D4B0B" w:rsidRPr="008355F8">
        <w:t>бласть</w:t>
      </w:r>
      <w:r w:rsidRPr="008355F8">
        <w:t xml:space="preserve"> экранных форм</w:t>
      </w:r>
      <w:bookmarkEnd w:id="80"/>
    </w:p>
    <w:p w14:paraId="5BAA029C" w14:textId="77777777" w:rsidR="004A57B7" w:rsidRDefault="004A57B7" w:rsidP="00DB02F0">
      <w:pPr>
        <w:ind w:firstLine="709"/>
      </w:pPr>
    </w:p>
    <w:p w14:paraId="2690582A" w14:textId="1127A439" w:rsidR="00CD6F03" w:rsidRPr="008355F8" w:rsidRDefault="008E0ADF" w:rsidP="00D16B0D">
      <w:pPr>
        <w:ind w:firstLine="709"/>
      </w:pPr>
      <w:r w:rsidRPr="008355F8">
        <w:t>Рабочее окно программы содержит область</w:t>
      </w:r>
      <w:r w:rsidR="00620D67" w:rsidRPr="008355F8">
        <w:t xml:space="preserve">, </w:t>
      </w:r>
      <w:r w:rsidRPr="008355F8">
        <w:t>предназначенную для вывода окон, содержащих интерактивные экранные формы</w:t>
      </w:r>
      <w:r w:rsidR="005940E2" w:rsidRPr="008355F8">
        <w:t xml:space="preserve"> </w:t>
      </w:r>
      <w:r w:rsidRPr="008355F8">
        <w:t>с информацией об объекте управления</w:t>
      </w:r>
      <w:r w:rsidR="0061040D">
        <w:t>,</w:t>
      </w:r>
      <w:r w:rsidRPr="008355F8">
        <w:t xml:space="preserve"> </w:t>
      </w:r>
      <w:r w:rsidR="0061040D">
        <w:t>которая</w:t>
      </w:r>
      <w:r w:rsidRPr="008355F8">
        <w:t xml:space="preserve"> может быть представлена в виде списков, таблиц,</w:t>
      </w:r>
      <w:r w:rsidR="001E56A8">
        <w:t xml:space="preserve"> графиков,</w:t>
      </w:r>
      <w:r w:rsidRPr="008355F8">
        <w:t xml:space="preserve"> мнемосхем, составленных из графи</w:t>
      </w:r>
      <w:r w:rsidR="005940E2" w:rsidRPr="008355F8">
        <w:t>че</w:t>
      </w:r>
      <w:r w:rsidRPr="008355F8">
        <w:t xml:space="preserve">ских элементов. Некоторые элементы могут быть использованы </w:t>
      </w:r>
      <w:r w:rsidR="0061040D">
        <w:t>в качестве активных кнопок</w:t>
      </w:r>
      <w:r w:rsidRPr="008355F8">
        <w:t xml:space="preserve"> перехода к другим экранным формам.</w:t>
      </w:r>
    </w:p>
    <w:p w14:paraId="7DE9F138" w14:textId="5313A0DB" w:rsidR="00E65068" w:rsidRPr="008355F8" w:rsidRDefault="00620D67" w:rsidP="00D16B0D">
      <w:pPr>
        <w:ind w:firstLine="709"/>
      </w:pPr>
      <w:r w:rsidRPr="008355F8">
        <w:t>Окно с главной формой открывается сразу после запуска программы. Главная форма содержит активные кнопки, предназначенные для вывода схем объек</w:t>
      </w:r>
      <w:r w:rsidR="003F373A" w:rsidRPr="008355F8">
        <w:t>тов контролируемой электр</w:t>
      </w:r>
      <w:r w:rsidR="00375702">
        <w:t xml:space="preserve">ической </w:t>
      </w:r>
      <w:r w:rsidR="003F373A" w:rsidRPr="008355F8">
        <w:t>сети</w:t>
      </w:r>
      <w:r w:rsidR="005D53CD" w:rsidRPr="008355F8">
        <w:t xml:space="preserve"> </w:t>
      </w:r>
      <w:r w:rsidR="00695458" w:rsidRPr="008355F8">
        <w:t>(</w:t>
      </w:r>
      <w:r w:rsidR="00695458" w:rsidRPr="008355F8">
        <w:fldChar w:fldCharType="begin"/>
      </w:r>
      <w:r w:rsidR="00695458" w:rsidRPr="008355F8">
        <w:instrText xml:space="preserve"> REF _Ref170398951 \h </w:instrText>
      </w:r>
      <w:r w:rsidR="009B20F2" w:rsidRPr="008355F8">
        <w:instrText xml:space="preserve"> \* MERGEFORMAT </w:instrText>
      </w:r>
      <w:r w:rsidR="00695458" w:rsidRPr="008355F8">
        <w:fldChar w:fldCharType="separate"/>
      </w:r>
      <w:r w:rsidR="00CC1F16" w:rsidRPr="008355F8">
        <w:t xml:space="preserve">Рисунок </w:t>
      </w:r>
      <w:r w:rsidR="00CC1F16">
        <w:t>7.11</w:t>
      </w:r>
      <w:r w:rsidR="00695458" w:rsidRPr="008355F8">
        <w:fldChar w:fldCharType="end"/>
      </w:r>
      <w:r w:rsidR="00695458" w:rsidRPr="008355F8">
        <w:t>).</w:t>
      </w:r>
      <w:bookmarkStart w:id="81" w:name="_Ref166851809"/>
    </w:p>
    <w:p w14:paraId="7F776F54" w14:textId="77777777" w:rsidR="00E65068" w:rsidRPr="008355F8" w:rsidRDefault="00E65068" w:rsidP="00D16B0D">
      <w:pPr>
        <w:ind w:left="567" w:firstLine="709"/>
      </w:pPr>
    </w:p>
    <w:p w14:paraId="150AE039" w14:textId="77777777" w:rsidR="00695458" w:rsidRPr="008355F8" w:rsidRDefault="00E518EF" w:rsidP="00B8352A">
      <w:pPr>
        <w:ind w:firstLine="0"/>
        <w:jc w:val="center"/>
      </w:pPr>
      <w:r w:rsidRPr="008355F8">
        <w:rPr>
          <w:noProof/>
        </w:rPr>
        <w:drawing>
          <wp:inline distT="0" distB="0" distL="0" distR="0" wp14:anchorId="4DFF4508" wp14:editId="45A77955">
            <wp:extent cx="5400675" cy="3172178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7842" cy="318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2" w:name="_Ref166853402"/>
    </w:p>
    <w:p w14:paraId="212EDB4E" w14:textId="0A6E8819" w:rsidR="007F3A58" w:rsidRPr="008355F8" w:rsidRDefault="00695458" w:rsidP="00B8352A">
      <w:pPr>
        <w:keepNext/>
        <w:tabs>
          <w:tab w:val="left" w:pos="1985"/>
          <w:tab w:val="left" w:pos="2268"/>
        </w:tabs>
        <w:ind w:firstLine="0"/>
        <w:jc w:val="center"/>
      </w:pPr>
      <w:bookmarkStart w:id="83" w:name="_Ref170398951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11</w:t>
        </w:r>
      </w:fldSimple>
      <w:bookmarkEnd w:id="83"/>
      <w:r w:rsidRPr="008355F8">
        <w:t xml:space="preserve"> – </w:t>
      </w:r>
      <w:bookmarkEnd w:id="81"/>
      <w:bookmarkEnd w:id="82"/>
      <w:r w:rsidR="0040169D">
        <w:t>Пример</w:t>
      </w:r>
      <w:r w:rsidR="009764C8" w:rsidRPr="008355F8">
        <w:t xml:space="preserve"> </w:t>
      </w:r>
      <w:r w:rsidR="00D47D5F" w:rsidRPr="008355F8">
        <w:t>г</w:t>
      </w:r>
      <w:r w:rsidR="009764C8" w:rsidRPr="008355F8">
        <w:t xml:space="preserve">лавной </w:t>
      </w:r>
      <w:r w:rsidR="001E56A8">
        <w:t>формы</w:t>
      </w:r>
      <w:r w:rsidR="0061040D">
        <w:t xml:space="preserve"> программы «АРМ Диспетчера»</w:t>
      </w:r>
    </w:p>
    <w:p w14:paraId="218B29AD" w14:textId="77777777" w:rsidR="007F3A58" w:rsidRPr="008355F8" w:rsidRDefault="007F3A58" w:rsidP="00DB02F0">
      <w:pPr>
        <w:ind w:left="567" w:firstLine="0"/>
      </w:pPr>
    </w:p>
    <w:p w14:paraId="0ACE2BD8" w14:textId="0167AC21" w:rsidR="00D902D4" w:rsidRPr="008355F8" w:rsidRDefault="00D902D4" w:rsidP="00D16B0D">
      <w:pPr>
        <w:ind w:firstLine="709"/>
      </w:pPr>
      <w:r w:rsidRPr="008355F8">
        <w:t xml:space="preserve">Для </w:t>
      </w:r>
      <w:r w:rsidR="00BD787C">
        <w:t>того чтобы вывести в новое окно</w:t>
      </w:r>
      <w:r w:rsidRPr="008355F8">
        <w:t xml:space="preserve"> мнемосхему</w:t>
      </w:r>
      <w:r w:rsidR="001E56A8">
        <w:t xml:space="preserve"> или другую экранную форму</w:t>
      </w:r>
      <w:r w:rsidRPr="008355F8">
        <w:t xml:space="preserve">, следует </w:t>
      </w:r>
      <w:r w:rsidR="00724F61" w:rsidRPr="008355F8">
        <w:t>щелкнуть левой кнопкой мыши на элементе, представляющем собой точку перехода на другую форму</w:t>
      </w:r>
      <w:r w:rsidR="009764C8" w:rsidRPr="008355F8">
        <w:t>. Например, если на главной форме (</w:t>
      </w:r>
      <w:r w:rsidR="009B20F2" w:rsidRPr="008355F8">
        <w:fldChar w:fldCharType="begin"/>
      </w:r>
      <w:r w:rsidR="009B20F2" w:rsidRPr="008355F8">
        <w:instrText xml:space="preserve"> REF _Ref170398951 \h </w:instrText>
      </w:r>
      <w:r w:rsidR="00033E42" w:rsidRPr="008355F8">
        <w:instrText xml:space="preserve"> \* MERGEFORMAT </w:instrText>
      </w:r>
      <w:r w:rsidR="009B20F2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11</w:t>
      </w:r>
      <w:r w:rsidR="009B20F2" w:rsidRPr="008355F8">
        <w:fldChar w:fldCharType="end"/>
      </w:r>
      <w:r w:rsidR="00724F61" w:rsidRPr="008355F8">
        <w:t xml:space="preserve">) нажать на кнопку </w:t>
      </w:r>
      <w:r w:rsidR="009764C8" w:rsidRPr="008355F8">
        <w:t xml:space="preserve">«ПС Костюковичи», то в рабочей области будет открыто новое окно, </w:t>
      </w:r>
      <w:r w:rsidR="005476E2">
        <w:t>в котором представлена</w:t>
      </w:r>
      <w:r w:rsidR="009764C8" w:rsidRPr="008355F8">
        <w:t xml:space="preserve"> </w:t>
      </w:r>
      <w:r w:rsidR="005476E2">
        <w:t>мнемо</w:t>
      </w:r>
      <w:r w:rsidR="009764C8" w:rsidRPr="008355F8">
        <w:t>схем</w:t>
      </w:r>
      <w:r w:rsidR="005476E2">
        <w:t>а</w:t>
      </w:r>
      <w:r w:rsidR="009764C8" w:rsidRPr="008355F8">
        <w:t xml:space="preserve"> этой ПС</w:t>
      </w:r>
      <w:r w:rsidR="00BA6B93" w:rsidRPr="008355F8">
        <w:t xml:space="preserve"> (</w:t>
      </w:r>
      <w:r w:rsidR="009B20F2" w:rsidRPr="008355F8">
        <w:fldChar w:fldCharType="begin"/>
      </w:r>
      <w:r w:rsidR="009B20F2" w:rsidRPr="008355F8">
        <w:instrText xml:space="preserve"> REF _Ref170399133 \h </w:instrText>
      </w:r>
      <w:r w:rsidR="00033E42" w:rsidRPr="008355F8">
        <w:instrText xml:space="preserve"> \* MERGEFORMAT </w:instrText>
      </w:r>
      <w:r w:rsidR="009B20F2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12</w:t>
      </w:r>
      <w:r w:rsidR="009B20F2" w:rsidRPr="008355F8">
        <w:fldChar w:fldCharType="end"/>
      </w:r>
      <w:r w:rsidR="00BA6B93" w:rsidRPr="008355F8">
        <w:t>).</w:t>
      </w:r>
    </w:p>
    <w:p w14:paraId="43E679CA" w14:textId="77777777" w:rsidR="007F3A58" w:rsidRPr="008355F8" w:rsidRDefault="007F3A58" w:rsidP="00D16B0D">
      <w:pPr>
        <w:ind w:left="567" w:firstLine="709"/>
      </w:pPr>
    </w:p>
    <w:p w14:paraId="047CB09B" w14:textId="77777777" w:rsidR="003353E2" w:rsidRPr="008355F8" w:rsidRDefault="009764C8" w:rsidP="00DB02F0">
      <w:pPr>
        <w:ind w:left="567" w:firstLine="0"/>
        <w:jc w:val="center"/>
      </w:pPr>
      <w:r w:rsidRPr="008355F8">
        <w:rPr>
          <w:noProof/>
        </w:rPr>
        <w:lastRenderedPageBreak/>
        <w:drawing>
          <wp:inline distT="0" distB="0" distL="0" distR="0" wp14:anchorId="08305905" wp14:editId="3BC05EE9">
            <wp:extent cx="5469764" cy="26860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04670" cy="270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4" w:name="_Ref166853521"/>
    </w:p>
    <w:p w14:paraId="7019F992" w14:textId="76E59809" w:rsidR="00182C08" w:rsidRPr="008355F8" w:rsidRDefault="003353E2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85" w:name="_Ref170399133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12</w:t>
        </w:r>
      </w:fldSimple>
      <w:bookmarkEnd w:id="84"/>
      <w:bookmarkEnd w:id="85"/>
      <w:r w:rsidR="009764C8" w:rsidRPr="008355F8">
        <w:t>– Пример мнемосхемы ПС</w:t>
      </w:r>
    </w:p>
    <w:p w14:paraId="3DC1A78C" w14:textId="12DFA003" w:rsidR="000059C2" w:rsidRPr="00BA2DD2" w:rsidRDefault="000059C2" w:rsidP="00DB02F0">
      <w:pPr>
        <w:ind w:firstLine="0"/>
        <w:rPr>
          <w:color w:val="000000" w:themeColor="text1"/>
        </w:rPr>
      </w:pPr>
    </w:p>
    <w:p w14:paraId="21F55011" w14:textId="75C0EF00" w:rsidR="00D84274" w:rsidRPr="00BA2DD2" w:rsidRDefault="00D84274" w:rsidP="00DB02F0">
      <w:pPr>
        <w:pStyle w:val="3"/>
        <w:spacing w:before="0" w:after="0"/>
        <w:rPr>
          <w:color w:val="000000" w:themeColor="text1"/>
        </w:rPr>
      </w:pPr>
      <w:bookmarkStart w:id="86" w:name="_Toc195789739"/>
      <w:r w:rsidRPr="00BA2DD2">
        <w:rPr>
          <w:color w:val="000000" w:themeColor="text1"/>
        </w:rPr>
        <w:t>Активные графические элементы</w:t>
      </w:r>
      <w:bookmarkEnd w:id="86"/>
    </w:p>
    <w:p w14:paraId="652CD506" w14:textId="77777777" w:rsidR="00B43D64" w:rsidRDefault="00B43D64" w:rsidP="00DB02F0">
      <w:pPr>
        <w:keepNext/>
        <w:rPr>
          <w:color w:val="000000" w:themeColor="text1"/>
        </w:rPr>
      </w:pPr>
    </w:p>
    <w:p w14:paraId="12E76409" w14:textId="3FE4CA21" w:rsidR="00CE4B90" w:rsidRPr="00BA2DD2" w:rsidRDefault="00022904" w:rsidP="00DB02F0">
      <w:pPr>
        <w:keepNext/>
        <w:rPr>
          <w:color w:val="000000" w:themeColor="text1"/>
        </w:rPr>
      </w:pPr>
      <w:r w:rsidRPr="00BA2DD2">
        <w:rPr>
          <w:color w:val="000000" w:themeColor="text1"/>
        </w:rPr>
        <w:t>Мнемосхема является графической формой</w:t>
      </w:r>
      <w:r w:rsidR="005476E2" w:rsidRPr="00BA2DD2">
        <w:rPr>
          <w:color w:val="000000" w:themeColor="text1"/>
        </w:rPr>
        <w:t xml:space="preserve">, которая </w:t>
      </w:r>
      <w:r w:rsidRPr="00BA2DD2">
        <w:rPr>
          <w:color w:val="000000" w:themeColor="text1"/>
        </w:rPr>
        <w:t xml:space="preserve">состоит из графических элементов, </w:t>
      </w:r>
      <w:r w:rsidR="008E4A3E" w:rsidRPr="00BA2DD2">
        <w:rPr>
          <w:color w:val="000000" w:themeColor="text1"/>
        </w:rPr>
        <w:t>отражающих</w:t>
      </w:r>
      <w:r w:rsidRPr="00BA2DD2">
        <w:rPr>
          <w:color w:val="000000" w:themeColor="text1"/>
        </w:rPr>
        <w:t xml:space="preserve"> </w:t>
      </w:r>
      <w:r w:rsidR="005476E2" w:rsidRPr="00BA2DD2">
        <w:rPr>
          <w:color w:val="000000" w:themeColor="text1"/>
        </w:rPr>
        <w:t>ко</w:t>
      </w:r>
      <w:r w:rsidR="008E4A3E" w:rsidRPr="00BA2DD2">
        <w:rPr>
          <w:color w:val="000000" w:themeColor="text1"/>
        </w:rPr>
        <w:t>м</w:t>
      </w:r>
      <w:r w:rsidR="005476E2" w:rsidRPr="00BA2DD2">
        <w:rPr>
          <w:color w:val="000000" w:themeColor="text1"/>
        </w:rPr>
        <w:t>понент</w:t>
      </w:r>
      <w:r w:rsidR="008E4A3E" w:rsidRPr="00BA2DD2">
        <w:rPr>
          <w:color w:val="000000" w:themeColor="text1"/>
        </w:rPr>
        <w:t>ы</w:t>
      </w:r>
      <w:r w:rsidR="005476E2" w:rsidRPr="00BA2DD2">
        <w:rPr>
          <w:color w:val="000000" w:themeColor="text1"/>
        </w:rPr>
        <w:t xml:space="preserve"> </w:t>
      </w:r>
      <w:r w:rsidRPr="00BA2DD2">
        <w:rPr>
          <w:color w:val="000000" w:themeColor="text1"/>
        </w:rPr>
        <w:t>электр</w:t>
      </w:r>
      <w:r w:rsidR="005476E2" w:rsidRPr="00BA2DD2">
        <w:rPr>
          <w:color w:val="000000" w:themeColor="text1"/>
        </w:rPr>
        <w:t>ической сети</w:t>
      </w:r>
      <w:r w:rsidR="008E4A3E" w:rsidRPr="00BA2DD2">
        <w:rPr>
          <w:color w:val="000000" w:themeColor="text1"/>
        </w:rPr>
        <w:t xml:space="preserve"> и ее объектов</w:t>
      </w:r>
      <w:r w:rsidRPr="00BA2DD2">
        <w:rPr>
          <w:color w:val="000000" w:themeColor="text1"/>
        </w:rPr>
        <w:t xml:space="preserve">. </w:t>
      </w:r>
      <w:r w:rsidR="008E4A3E" w:rsidRPr="00BA2DD2">
        <w:rPr>
          <w:color w:val="000000" w:themeColor="text1"/>
        </w:rPr>
        <w:t>Некоторые г</w:t>
      </w:r>
      <w:r w:rsidRPr="00BA2DD2">
        <w:rPr>
          <w:color w:val="000000" w:themeColor="text1"/>
        </w:rPr>
        <w:t xml:space="preserve">рафические элементы могут быть активными. Это означает, что нажатие левой или правой </w:t>
      </w:r>
      <w:r w:rsidR="00DC3F0C">
        <w:rPr>
          <w:color w:val="000000" w:themeColor="text1"/>
        </w:rPr>
        <w:t>кнопкой</w:t>
      </w:r>
      <w:r w:rsidRPr="00BA2DD2">
        <w:rPr>
          <w:color w:val="000000" w:themeColor="text1"/>
        </w:rPr>
        <w:t xml:space="preserve"> мыши на такой элемент вызовет определенное действие. </w:t>
      </w:r>
    </w:p>
    <w:p w14:paraId="1EAF88ED" w14:textId="1AAE2F9A" w:rsidR="00022904" w:rsidRPr="00BA2DD2" w:rsidRDefault="00990D2D" w:rsidP="00DB02F0">
      <w:pPr>
        <w:keepNext/>
        <w:rPr>
          <w:color w:val="000000" w:themeColor="text1"/>
        </w:rPr>
      </w:pPr>
      <w:r w:rsidRPr="00BA2DD2">
        <w:rPr>
          <w:color w:val="000000" w:themeColor="text1"/>
        </w:rPr>
        <w:t xml:space="preserve">Если </w:t>
      </w:r>
      <w:r w:rsidR="00C114FA">
        <w:rPr>
          <w:color w:val="000000" w:themeColor="text1"/>
        </w:rPr>
        <w:t>выделить</w:t>
      </w:r>
      <w:r w:rsidR="008E4A3E" w:rsidRPr="00BA2DD2">
        <w:rPr>
          <w:color w:val="000000" w:themeColor="text1"/>
        </w:rPr>
        <w:t xml:space="preserve"> элемент на мнемосхем</w:t>
      </w:r>
      <w:r w:rsidR="00CF086A" w:rsidRPr="00BA2DD2">
        <w:rPr>
          <w:color w:val="000000" w:themeColor="text1"/>
        </w:rPr>
        <w:t>е</w:t>
      </w:r>
      <w:r w:rsidRPr="00BA2DD2">
        <w:rPr>
          <w:color w:val="000000" w:themeColor="text1"/>
        </w:rPr>
        <w:t xml:space="preserve">, </w:t>
      </w:r>
      <w:r w:rsidR="00142992">
        <w:rPr>
          <w:color w:val="000000" w:themeColor="text1"/>
        </w:rPr>
        <w:t xml:space="preserve">то в окне свойств </w:t>
      </w:r>
      <w:r w:rsidR="00BF04A6">
        <w:rPr>
          <w:color w:val="000000" w:themeColor="text1"/>
        </w:rPr>
        <w:t>отобразятся данные об объекте или сигнале</w:t>
      </w:r>
      <w:r w:rsidR="009840D9" w:rsidRPr="00BA2DD2">
        <w:rPr>
          <w:color w:val="000000" w:themeColor="text1"/>
        </w:rPr>
        <w:t xml:space="preserve"> (</w:t>
      </w:r>
      <w:r w:rsidR="00296C59" w:rsidRPr="00BA2DD2">
        <w:rPr>
          <w:color w:val="000000" w:themeColor="text1"/>
        </w:rPr>
        <w:fldChar w:fldCharType="begin"/>
      </w:r>
      <w:r w:rsidR="00296C59" w:rsidRPr="00BA2DD2">
        <w:rPr>
          <w:color w:val="000000" w:themeColor="text1"/>
        </w:rPr>
        <w:instrText xml:space="preserve"> REF _Ref167088811 \h </w:instrText>
      </w:r>
      <w:r w:rsidR="001E4756" w:rsidRPr="00BA2DD2">
        <w:rPr>
          <w:color w:val="000000" w:themeColor="text1"/>
        </w:rPr>
        <w:instrText xml:space="preserve"> \* MERGEFORMAT </w:instrText>
      </w:r>
      <w:r w:rsidR="00296C59" w:rsidRPr="00BA2DD2">
        <w:rPr>
          <w:color w:val="000000" w:themeColor="text1"/>
        </w:rPr>
      </w:r>
      <w:r w:rsidR="00296C59" w:rsidRPr="00BA2DD2">
        <w:rPr>
          <w:color w:val="000000" w:themeColor="text1"/>
        </w:rPr>
        <w:fldChar w:fldCharType="separate"/>
      </w:r>
      <w:r w:rsidR="00CC1F16" w:rsidRPr="00CC1F16">
        <w:rPr>
          <w:color w:val="000000" w:themeColor="text1"/>
        </w:rPr>
        <w:t>Рисунок 7.13</w:t>
      </w:r>
      <w:r w:rsidR="00296C59" w:rsidRPr="00BA2DD2">
        <w:rPr>
          <w:color w:val="000000" w:themeColor="text1"/>
        </w:rPr>
        <w:fldChar w:fldCharType="end"/>
      </w:r>
      <w:r w:rsidR="009840D9" w:rsidRPr="00BA2DD2">
        <w:rPr>
          <w:color w:val="000000" w:themeColor="text1"/>
        </w:rPr>
        <w:t>)</w:t>
      </w:r>
      <w:r w:rsidR="005123ED" w:rsidRPr="00BA2DD2">
        <w:rPr>
          <w:color w:val="000000" w:themeColor="text1"/>
        </w:rPr>
        <w:t>.</w:t>
      </w:r>
    </w:p>
    <w:p w14:paraId="7DD9F6EA" w14:textId="77777777" w:rsidR="005123ED" w:rsidRPr="008355F8" w:rsidRDefault="005123ED" w:rsidP="00DB02F0">
      <w:pPr>
        <w:keepNext/>
      </w:pPr>
    </w:p>
    <w:p w14:paraId="0A629EA7" w14:textId="28009CA6" w:rsidR="00296C59" w:rsidRPr="008355F8" w:rsidRDefault="00296C59" w:rsidP="00DB02F0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617455A7" wp14:editId="0CBA9C23">
            <wp:extent cx="4376420" cy="3000375"/>
            <wp:effectExtent l="0" t="0" r="508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87106" cy="300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4FD5" w14:textId="5B97AD9B" w:rsidR="000059C2" w:rsidRPr="008355F8" w:rsidRDefault="00296C59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87" w:name="_Ref167088811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13</w:t>
        </w:r>
      </w:fldSimple>
      <w:bookmarkEnd w:id="87"/>
      <w:r w:rsidRPr="008355F8">
        <w:t xml:space="preserve"> – </w:t>
      </w:r>
      <w:r w:rsidR="00DC3F0C">
        <w:t>Окно свойств</w:t>
      </w:r>
    </w:p>
    <w:p w14:paraId="517EC7CB" w14:textId="77777777" w:rsidR="005B61A5" w:rsidRDefault="005B61A5" w:rsidP="00DB02F0">
      <w:pPr>
        <w:pStyle w:val="af9"/>
        <w:spacing w:before="0"/>
        <w:ind w:firstLine="709"/>
      </w:pPr>
    </w:p>
    <w:p w14:paraId="6CE412DB" w14:textId="1D8C7879" w:rsidR="009840D9" w:rsidRPr="00443AA6" w:rsidRDefault="00A56DA4" w:rsidP="00DB02F0">
      <w:pPr>
        <w:pStyle w:val="af9"/>
        <w:spacing w:before="0"/>
        <w:ind w:firstLine="709"/>
        <w:rPr>
          <w:color w:val="FF0000"/>
        </w:rPr>
      </w:pPr>
      <w:r w:rsidRPr="008355F8">
        <w:t>При двойном</w:t>
      </w:r>
      <w:r w:rsidR="009840D9" w:rsidRPr="008355F8">
        <w:t xml:space="preserve"> нажатии лев</w:t>
      </w:r>
      <w:r w:rsidR="006928CC" w:rsidRPr="008355F8">
        <w:t>ой</w:t>
      </w:r>
      <w:r w:rsidR="009840D9" w:rsidRPr="008355F8">
        <w:t xml:space="preserve"> </w:t>
      </w:r>
      <w:r w:rsidR="005B61A5">
        <w:t>кнопки</w:t>
      </w:r>
      <w:r w:rsidR="00412893" w:rsidRPr="008355F8">
        <w:t xml:space="preserve"> </w:t>
      </w:r>
      <w:r w:rsidR="009840D9" w:rsidRPr="008355F8">
        <w:t xml:space="preserve">мыши </w:t>
      </w:r>
      <w:r w:rsidR="000059C2" w:rsidRPr="008355F8">
        <w:t xml:space="preserve">по телемеханизированному элементу </w:t>
      </w:r>
      <w:r w:rsidR="009840D9" w:rsidRPr="008355F8">
        <w:t xml:space="preserve">помимо </w:t>
      </w:r>
      <w:r w:rsidR="008E4A3E">
        <w:t>окна</w:t>
      </w:r>
      <w:r w:rsidR="009840D9" w:rsidRPr="008355F8">
        <w:t xml:space="preserve"> свойств, откроется </w:t>
      </w:r>
      <w:r w:rsidR="000059C2" w:rsidRPr="008355F8">
        <w:t>диалог</w:t>
      </w:r>
      <w:r w:rsidR="00053C51">
        <w:t>овое окно</w:t>
      </w:r>
      <w:r w:rsidR="000059C2" w:rsidRPr="008355F8">
        <w:t xml:space="preserve"> </w:t>
      </w:r>
      <w:r w:rsidR="000059C2" w:rsidRPr="005B61A5">
        <w:rPr>
          <w:b/>
        </w:rPr>
        <w:t>«Управление сигналом»</w:t>
      </w:r>
      <w:r w:rsidRPr="008355F8">
        <w:t>, содержащ</w:t>
      </w:r>
      <w:r w:rsidR="000059C2" w:rsidRPr="008355F8">
        <w:t>ий</w:t>
      </w:r>
      <w:r w:rsidRPr="008355F8">
        <w:t xml:space="preserve"> набор команд, определенный для данного </w:t>
      </w:r>
      <w:r w:rsidR="006C4423" w:rsidRPr="008355F8">
        <w:t>элемента</w:t>
      </w:r>
      <w:r w:rsidRPr="008355F8">
        <w:t>.</w:t>
      </w:r>
      <w:r w:rsidR="009840D9" w:rsidRPr="008355F8">
        <w:t xml:space="preserve"> (</w:t>
      </w:r>
      <w:r w:rsidR="00FA1754" w:rsidRPr="008355F8">
        <w:fldChar w:fldCharType="begin"/>
      </w:r>
      <w:r w:rsidR="00FA1754" w:rsidRPr="008355F8">
        <w:instrText xml:space="preserve"> REF _Ref167089065 \h </w:instrText>
      </w:r>
      <w:r w:rsidR="001E4756" w:rsidRPr="008355F8">
        <w:instrText xml:space="preserve"> \* MERGEFORMAT </w:instrText>
      </w:r>
      <w:r w:rsidR="00FA1754" w:rsidRPr="008355F8">
        <w:fldChar w:fldCharType="separate"/>
      </w:r>
      <w:r w:rsidR="00CC1F16" w:rsidRPr="008355F8">
        <w:t xml:space="preserve">Рисунок </w:t>
      </w:r>
      <w:r w:rsidR="00CC1F16">
        <w:t>7.14</w:t>
      </w:r>
      <w:r w:rsidR="00FA1754" w:rsidRPr="008355F8">
        <w:fldChar w:fldCharType="end"/>
      </w:r>
      <w:r w:rsidR="009840D9" w:rsidRPr="008355F8">
        <w:t>).</w:t>
      </w:r>
      <w:r w:rsidR="00443AA6">
        <w:t xml:space="preserve"> </w:t>
      </w:r>
    </w:p>
    <w:p w14:paraId="6A8B3E7F" w14:textId="77777777" w:rsidR="00F53EE0" w:rsidRPr="008355F8" w:rsidRDefault="00F53EE0" w:rsidP="00DB02F0"/>
    <w:p w14:paraId="264309AF" w14:textId="609DADCF" w:rsidR="00FA1754" w:rsidRPr="008355F8" w:rsidRDefault="00296C59" w:rsidP="00DB02F0">
      <w:pPr>
        <w:keepNext/>
        <w:ind w:firstLine="0"/>
        <w:jc w:val="center"/>
      </w:pPr>
      <w:r w:rsidRPr="008355F8">
        <w:rPr>
          <w:noProof/>
        </w:rPr>
        <w:lastRenderedPageBreak/>
        <w:drawing>
          <wp:inline distT="0" distB="0" distL="0" distR="0" wp14:anchorId="619CAB5F" wp14:editId="4D2E04F1">
            <wp:extent cx="4622962" cy="3629025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3022" cy="363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48B5F" w14:textId="45AF746A" w:rsidR="00296C59" w:rsidRDefault="00FA1754" w:rsidP="00DB02F0">
      <w:pPr>
        <w:pStyle w:val="af9"/>
        <w:spacing w:before="0"/>
        <w:ind w:firstLine="0"/>
        <w:jc w:val="center"/>
      </w:pPr>
      <w:bookmarkStart w:id="88" w:name="_Ref167089065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14</w:t>
        </w:r>
      </w:fldSimple>
      <w:bookmarkEnd w:id="88"/>
      <w:r w:rsidRPr="008355F8">
        <w:t xml:space="preserve"> – </w:t>
      </w:r>
      <w:r w:rsidR="00053C51">
        <w:t>Диалоговое окно</w:t>
      </w:r>
      <w:r w:rsidR="000059C2" w:rsidRPr="008355F8">
        <w:t xml:space="preserve"> «Управление сигналом»</w:t>
      </w:r>
    </w:p>
    <w:p w14:paraId="52CEE765" w14:textId="77777777" w:rsidR="00800707" w:rsidRPr="00800707" w:rsidRDefault="00800707" w:rsidP="00DB02F0"/>
    <w:p w14:paraId="3782BC3A" w14:textId="23964928" w:rsidR="009840D9" w:rsidRPr="008355F8" w:rsidRDefault="00C351D3" w:rsidP="00DB02F0">
      <w:pPr>
        <w:keepNext/>
        <w:ind w:firstLine="709"/>
        <w:rPr>
          <w:noProof/>
        </w:rPr>
      </w:pPr>
      <w:r w:rsidRPr="008355F8">
        <w:t xml:space="preserve">При </w:t>
      </w:r>
      <w:r w:rsidR="00443AA6">
        <w:t xml:space="preserve">наведении мыши на элемент и </w:t>
      </w:r>
      <w:r w:rsidRPr="008355F8">
        <w:t>нажатии</w:t>
      </w:r>
      <w:r w:rsidR="00443AA6">
        <w:t xml:space="preserve"> на</w:t>
      </w:r>
      <w:r w:rsidR="009840D9" w:rsidRPr="008355F8">
        <w:t xml:space="preserve"> </w:t>
      </w:r>
      <w:r w:rsidR="00443AA6">
        <w:t xml:space="preserve">ее </w:t>
      </w:r>
      <w:r w:rsidR="009840D9" w:rsidRPr="008355F8">
        <w:t>прав</w:t>
      </w:r>
      <w:r w:rsidR="00443AA6">
        <w:t>ую</w:t>
      </w:r>
      <w:r w:rsidR="009840D9" w:rsidRPr="008355F8">
        <w:t xml:space="preserve"> кл</w:t>
      </w:r>
      <w:r w:rsidR="00021ED2" w:rsidRPr="008355F8">
        <w:t>авиш</w:t>
      </w:r>
      <w:r w:rsidR="00443AA6">
        <w:t>у на экране</w:t>
      </w:r>
      <w:r w:rsidR="00021ED2" w:rsidRPr="008355F8">
        <w:t xml:space="preserve"> появится </w:t>
      </w:r>
      <w:r w:rsidR="000059C2" w:rsidRPr="008355F8">
        <w:t>контекстное</w:t>
      </w:r>
      <w:r w:rsidR="00021ED2" w:rsidRPr="008355F8">
        <w:t xml:space="preserve"> меню, содержащее набор команд</w:t>
      </w:r>
      <w:r w:rsidR="00443AA6">
        <w:t xml:space="preserve"> для работы с этим элементом </w:t>
      </w:r>
      <w:r w:rsidR="009B4E82">
        <w:t>(</w:t>
      </w:r>
      <w:r w:rsidR="009B4E82">
        <w:fldChar w:fldCharType="begin"/>
      </w:r>
      <w:r w:rsidR="009B4E82">
        <w:instrText xml:space="preserve"> REF _Ref189229841 \h </w:instrText>
      </w:r>
      <w:r w:rsidR="009B4E82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15</w:t>
      </w:r>
      <w:r w:rsidR="009B4E82">
        <w:fldChar w:fldCharType="end"/>
      </w:r>
      <w:r w:rsidR="009B4E82">
        <w:t>)</w:t>
      </w:r>
      <w:r w:rsidR="00BC5C49" w:rsidRPr="008355F8">
        <w:t>.</w:t>
      </w:r>
    </w:p>
    <w:p w14:paraId="36315B14" w14:textId="77777777" w:rsidR="00BC5C49" w:rsidRPr="008355F8" w:rsidRDefault="00BC5C49" w:rsidP="00DB02F0">
      <w:pPr>
        <w:keepNext/>
      </w:pPr>
    </w:p>
    <w:p w14:paraId="137754ED" w14:textId="77777777" w:rsidR="001C3F36" w:rsidRPr="008355F8" w:rsidRDefault="00FA1754" w:rsidP="00DB02F0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20E07ECD" wp14:editId="3597E46D">
            <wp:extent cx="4397072" cy="3225251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7407" cy="322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9" w:name="_Ref167089311"/>
    </w:p>
    <w:p w14:paraId="12463CC4" w14:textId="62794936" w:rsidR="00FA1754" w:rsidRDefault="00FA1754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90" w:name="_Ref189229841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15</w:t>
        </w:r>
      </w:fldSimple>
      <w:bookmarkEnd w:id="89"/>
      <w:bookmarkEnd w:id="90"/>
      <w:r w:rsidRPr="008355F8">
        <w:t xml:space="preserve"> – Пример </w:t>
      </w:r>
      <w:r w:rsidR="000059C2" w:rsidRPr="008355F8">
        <w:t>контекстного</w:t>
      </w:r>
      <w:r w:rsidRPr="008355F8">
        <w:t xml:space="preserve"> меню </w:t>
      </w:r>
      <w:r w:rsidR="000059C2" w:rsidRPr="008355F8">
        <w:t xml:space="preserve">элемента </w:t>
      </w:r>
      <w:r w:rsidRPr="008355F8">
        <w:t>схемы</w:t>
      </w:r>
    </w:p>
    <w:p w14:paraId="1D6F1026" w14:textId="77777777" w:rsidR="00FA1754" w:rsidRPr="008355F8" w:rsidRDefault="00FA1754" w:rsidP="00DB02F0"/>
    <w:p w14:paraId="48CB404B" w14:textId="0C335A18" w:rsidR="00FA1754" w:rsidRPr="008355F8" w:rsidRDefault="00FA1754" w:rsidP="00DB02F0">
      <w:pPr>
        <w:ind w:firstLine="709"/>
      </w:pPr>
      <w:r w:rsidRPr="008355F8">
        <w:t xml:space="preserve">Состояние </w:t>
      </w:r>
      <w:r w:rsidR="00443AA6">
        <w:t>коммутационного аппарата</w:t>
      </w:r>
      <w:r w:rsidRPr="008355F8">
        <w:t xml:space="preserve"> отображается </w:t>
      </w:r>
      <w:r w:rsidR="00F44E1C">
        <w:t>цветом и</w:t>
      </w:r>
      <w:r w:rsidRPr="008355F8">
        <w:t xml:space="preserve"> способ</w:t>
      </w:r>
      <w:r w:rsidR="00443AA6">
        <w:t>ом</w:t>
      </w:r>
      <w:r w:rsidRPr="008355F8">
        <w:t xml:space="preserve"> закраски</w:t>
      </w:r>
      <w:r w:rsidR="00F44E1C">
        <w:t xml:space="preserve"> на мнемосхеме</w:t>
      </w:r>
      <w:r w:rsidR="00443AA6">
        <w:t xml:space="preserve"> </w:t>
      </w:r>
      <w:r w:rsidRPr="008355F8">
        <w:t xml:space="preserve">и буквенного обозначения. Цвета </w:t>
      </w:r>
      <w:r w:rsidR="00F44E1C">
        <w:t>коммутационного аппарата в различных состояниях</w:t>
      </w:r>
      <w:r w:rsidRPr="008355F8">
        <w:t xml:space="preserve"> </w:t>
      </w:r>
      <w:r w:rsidR="00F44E1C">
        <w:t xml:space="preserve">определяются </w:t>
      </w:r>
      <w:r w:rsidRPr="008355F8">
        <w:t xml:space="preserve">задаются администратором </w:t>
      </w:r>
      <w:r w:rsidR="00F44E1C">
        <w:t>на этапе создания экранных форм</w:t>
      </w:r>
      <w:r w:rsidRPr="008355F8">
        <w:t>.</w:t>
      </w:r>
      <w:r w:rsidR="00C351D3" w:rsidRPr="008355F8">
        <w:t xml:space="preserve"> </w:t>
      </w:r>
    </w:p>
    <w:p w14:paraId="78D3F46B" w14:textId="114411B1" w:rsidR="00C2621D" w:rsidRPr="008355F8" w:rsidRDefault="00947908" w:rsidP="00DB02F0">
      <w:r w:rsidRPr="008355F8">
        <w:t xml:space="preserve"> </w:t>
      </w:r>
    </w:p>
    <w:p w14:paraId="113EB840" w14:textId="785C8608" w:rsidR="00412893" w:rsidRPr="008355F8" w:rsidRDefault="00412893" w:rsidP="00DB02F0">
      <w:pPr>
        <w:pStyle w:val="3"/>
        <w:spacing w:before="0" w:after="0"/>
      </w:pPr>
      <w:bookmarkStart w:id="91" w:name="_Toc195789740"/>
      <w:r w:rsidRPr="008355F8">
        <w:lastRenderedPageBreak/>
        <w:t xml:space="preserve">Установка цвета </w:t>
      </w:r>
      <w:r w:rsidR="00AA733C" w:rsidRPr="008355F8">
        <w:t xml:space="preserve">фона </w:t>
      </w:r>
      <w:r w:rsidRPr="008355F8">
        <w:t>мнемосхемы</w:t>
      </w:r>
      <w:bookmarkEnd w:id="91"/>
    </w:p>
    <w:p w14:paraId="5E60C937" w14:textId="77777777" w:rsidR="00AF1C53" w:rsidRDefault="00AF1C53" w:rsidP="00DB02F0">
      <w:pPr>
        <w:ind w:firstLine="709"/>
      </w:pPr>
    </w:p>
    <w:p w14:paraId="31128A6F" w14:textId="3B17262F" w:rsidR="006877DD" w:rsidRPr="008355F8" w:rsidRDefault="006D3750" w:rsidP="00DB02F0">
      <w:pPr>
        <w:ind w:firstLine="709"/>
      </w:pPr>
      <w:r w:rsidRPr="008355F8">
        <w:t xml:space="preserve">Чтобы </w:t>
      </w:r>
      <w:r w:rsidR="00CD6CD1">
        <w:t xml:space="preserve">изменить </w:t>
      </w:r>
      <w:r w:rsidRPr="008355F8">
        <w:t xml:space="preserve">цвет фона мнемосхемы </w:t>
      </w:r>
      <w:r w:rsidR="00CD6CD1">
        <w:t xml:space="preserve">на новый, </w:t>
      </w:r>
      <w:r w:rsidRPr="008355F8">
        <w:t>н</w:t>
      </w:r>
      <w:r w:rsidR="00F3038F" w:rsidRPr="008355F8">
        <w:t>е</w:t>
      </w:r>
      <w:r w:rsidRPr="008355F8">
        <w:t>обходимо:</w:t>
      </w:r>
    </w:p>
    <w:p w14:paraId="1A6F704D" w14:textId="59B73598" w:rsidR="006D3750" w:rsidRPr="008355F8" w:rsidRDefault="0091536F" w:rsidP="00253D52">
      <w:pPr>
        <w:pStyle w:val="aff"/>
        <w:numPr>
          <w:ilvl w:val="0"/>
          <w:numId w:val="31"/>
        </w:numPr>
      </w:pPr>
      <w:r>
        <w:t>п</w:t>
      </w:r>
      <w:r w:rsidR="006D3750" w:rsidRPr="008355F8">
        <w:t>равой кнопкой мыши кликнуть в любом свободном месте на схеме</w:t>
      </w:r>
      <w:r w:rsidR="00CD6CD1">
        <w:t>;</w:t>
      </w:r>
    </w:p>
    <w:p w14:paraId="7814612A" w14:textId="524545B6" w:rsidR="006D3750" w:rsidRPr="008355F8" w:rsidRDefault="0091536F" w:rsidP="00253D52">
      <w:pPr>
        <w:pStyle w:val="af9"/>
        <w:numPr>
          <w:ilvl w:val="0"/>
          <w:numId w:val="31"/>
        </w:numPr>
        <w:spacing w:before="0"/>
        <w:rPr>
          <w:b/>
        </w:rPr>
      </w:pPr>
      <w:r>
        <w:t>в</w:t>
      </w:r>
      <w:r w:rsidR="006D3750" w:rsidRPr="008355F8">
        <w:t xml:space="preserve"> появившемся контекстном меню выбрать команду </w:t>
      </w:r>
      <w:r w:rsidR="006D3750" w:rsidRPr="008355F8">
        <w:rPr>
          <w:b/>
        </w:rPr>
        <w:t>«Установить цвет фона»</w:t>
      </w:r>
      <w:r w:rsidR="0010230A" w:rsidRPr="008355F8">
        <w:rPr>
          <w:b/>
        </w:rPr>
        <w:t xml:space="preserve"> </w:t>
      </w:r>
      <w:r w:rsidR="0010230A" w:rsidRPr="008355F8">
        <w:t>(</w:t>
      </w:r>
      <w:r w:rsidR="001763A6" w:rsidRPr="008355F8">
        <w:fldChar w:fldCharType="begin"/>
      </w:r>
      <w:r w:rsidR="001763A6" w:rsidRPr="008355F8">
        <w:instrText xml:space="preserve"> REF _Ref172112656 \h </w:instrText>
      </w:r>
      <w:r w:rsidR="00BD4308" w:rsidRPr="008355F8">
        <w:instrText xml:space="preserve"> \* MERGEFORMAT </w:instrText>
      </w:r>
      <w:r w:rsidR="001763A6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16</w:t>
      </w:r>
      <w:r w:rsidR="001763A6" w:rsidRPr="008355F8">
        <w:fldChar w:fldCharType="end"/>
      </w:r>
      <w:r w:rsidR="0010230A" w:rsidRPr="008355F8">
        <w:t>)</w:t>
      </w:r>
      <w:r w:rsidR="006D3750" w:rsidRPr="008355F8">
        <w:t>.</w:t>
      </w:r>
    </w:p>
    <w:p w14:paraId="6ACC695A" w14:textId="77777777" w:rsidR="0010230A" w:rsidRPr="008355F8" w:rsidRDefault="0010230A" w:rsidP="00DB02F0"/>
    <w:p w14:paraId="0F5DC2E1" w14:textId="77777777" w:rsidR="001763A6" w:rsidRPr="008355F8" w:rsidRDefault="006D3750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40B5F353" wp14:editId="1F4495F0">
            <wp:extent cx="3619500" cy="2781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97F9" w14:textId="1D27937B" w:rsidR="005A7717" w:rsidRPr="008355F8" w:rsidRDefault="001763A6" w:rsidP="00DB02F0">
      <w:pPr>
        <w:pStyle w:val="af9"/>
        <w:spacing w:before="0"/>
        <w:jc w:val="center"/>
      </w:pPr>
      <w:bookmarkStart w:id="92" w:name="_Ref172112656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16</w:t>
        </w:r>
      </w:fldSimple>
      <w:bookmarkEnd w:id="92"/>
      <w:r w:rsidR="00647CB4" w:rsidRPr="008355F8">
        <w:t xml:space="preserve"> – </w:t>
      </w:r>
      <w:r w:rsidR="00E66A41" w:rsidRPr="008355F8">
        <w:t>Команда «Установить цвет фона»</w:t>
      </w:r>
    </w:p>
    <w:p w14:paraId="3ACE541E" w14:textId="77777777" w:rsidR="00921ED0" w:rsidRPr="008355F8" w:rsidRDefault="00921ED0" w:rsidP="00DB02F0"/>
    <w:p w14:paraId="071723FE" w14:textId="7A15ED21" w:rsidR="009B5470" w:rsidRDefault="00921ED0" w:rsidP="00253D52">
      <w:pPr>
        <w:pStyle w:val="aff"/>
        <w:numPr>
          <w:ilvl w:val="0"/>
          <w:numId w:val="32"/>
        </w:numPr>
      </w:pPr>
      <w:r w:rsidRPr="008355F8">
        <w:t xml:space="preserve">В открывшемся окне </w:t>
      </w:r>
      <w:r w:rsidRPr="00CD6CD1">
        <w:rPr>
          <w:b/>
        </w:rPr>
        <w:t>«</w:t>
      </w:r>
      <w:r w:rsidRPr="00CD6CD1">
        <w:rPr>
          <w:b/>
          <w:lang w:val="en-US"/>
        </w:rPr>
        <w:t>Choose</w:t>
      </w:r>
      <w:r w:rsidRPr="00CD6CD1">
        <w:rPr>
          <w:b/>
        </w:rPr>
        <w:t xml:space="preserve"> </w:t>
      </w:r>
      <w:r w:rsidRPr="00CD6CD1">
        <w:rPr>
          <w:b/>
          <w:lang w:val="en-US"/>
        </w:rPr>
        <w:t>colour</w:t>
      </w:r>
      <w:r w:rsidRPr="00CD6CD1">
        <w:rPr>
          <w:b/>
        </w:rPr>
        <w:t>»</w:t>
      </w:r>
      <w:r w:rsidRPr="008355F8">
        <w:t xml:space="preserve"> выбрать цвет. Нажать</w:t>
      </w:r>
      <w:r w:rsidR="00814930">
        <w:t xml:space="preserve"> на</w:t>
      </w:r>
      <w:r w:rsidRPr="008355F8">
        <w:t xml:space="preserve"> кнопку </w:t>
      </w:r>
      <w:r w:rsidRPr="00CD6CD1">
        <w:rPr>
          <w:b/>
        </w:rPr>
        <w:t>«</w:t>
      </w:r>
      <w:r w:rsidRPr="00CD6CD1">
        <w:rPr>
          <w:b/>
          <w:lang w:val="en-US"/>
        </w:rPr>
        <w:t>Select</w:t>
      </w:r>
      <w:r w:rsidRPr="00CD6CD1">
        <w:rPr>
          <w:b/>
        </w:rPr>
        <w:t>»</w:t>
      </w:r>
      <w:r w:rsidR="001763A6" w:rsidRPr="008355F8">
        <w:t xml:space="preserve"> (</w:t>
      </w:r>
      <w:r w:rsidR="001763A6" w:rsidRPr="008355F8">
        <w:fldChar w:fldCharType="begin"/>
      </w:r>
      <w:r w:rsidR="001763A6" w:rsidRPr="008355F8">
        <w:instrText xml:space="preserve"> REF _Ref172112657 \h </w:instrText>
      </w:r>
      <w:r w:rsidR="00BD4308" w:rsidRPr="008355F8">
        <w:instrText xml:space="preserve"> \* MERGEFORMAT </w:instrText>
      </w:r>
      <w:r w:rsidR="001763A6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17</w:t>
      </w:r>
      <w:r w:rsidR="001763A6" w:rsidRPr="008355F8">
        <w:fldChar w:fldCharType="end"/>
      </w:r>
      <w:r w:rsidR="001763A6" w:rsidRPr="008355F8">
        <w:t>)</w:t>
      </w:r>
      <w:r w:rsidRPr="008355F8">
        <w:t>.</w:t>
      </w:r>
      <w:r w:rsidR="00CD6CD1">
        <w:t xml:space="preserve"> </w:t>
      </w:r>
    </w:p>
    <w:p w14:paraId="421419AC" w14:textId="77777777" w:rsidR="00AF1C53" w:rsidRPr="008355F8" w:rsidRDefault="00AF1C53" w:rsidP="00DB02F0">
      <w:pPr>
        <w:pStyle w:val="aff"/>
        <w:ind w:left="928" w:firstLine="0"/>
      </w:pPr>
    </w:p>
    <w:p w14:paraId="0B3CAD96" w14:textId="77777777" w:rsidR="005A7717" w:rsidRPr="008355F8" w:rsidRDefault="006D3750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23E15874" wp14:editId="0A66263D">
            <wp:extent cx="5724525" cy="2794650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6963" cy="279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2DF2" w14:textId="38B638C9" w:rsidR="006D3750" w:rsidRPr="008355F8" w:rsidRDefault="005A7717" w:rsidP="00DB02F0">
      <w:pPr>
        <w:pStyle w:val="af9"/>
        <w:spacing w:before="0"/>
        <w:jc w:val="center"/>
      </w:pPr>
      <w:bookmarkStart w:id="93" w:name="_Ref172112657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17</w:t>
        </w:r>
      </w:fldSimple>
      <w:bookmarkEnd w:id="93"/>
      <w:r w:rsidRPr="008355F8">
        <w:t xml:space="preserve"> –</w:t>
      </w:r>
      <w:r w:rsidR="00E66A41" w:rsidRPr="008355F8">
        <w:t xml:space="preserve"> Окно «</w:t>
      </w:r>
      <w:r w:rsidR="00E66A41" w:rsidRPr="008355F8">
        <w:rPr>
          <w:lang w:val="en-US"/>
        </w:rPr>
        <w:t>Choose</w:t>
      </w:r>
      <w:r w:rsidR="00E66A41" w:rsidRPr="008355F8">
        <w:t xml:space="preserve"> </w:t>
      </w:r>
      <w:r w:rsidR="00E66A41" w:rsidRPr="008355F8">
        <w:rPr>
          <w:lang w:val="en-US"/>
        </w:rPr>
        <w:t>colour</w:t>
      </w:r>
      <w:r w:rsidR="00E66A41" w:rsidRPr="008355F8">
        <w:t>»</w:t>
      </w:r>
    </w:p>
    <w:p w14:paraId="057DBC82" w14:textId="77777777" w:rsidR="005635A9" w:rsidRPr="008355F8" w:rsidRDefault="005635A9" w:rsidP="00DB02F0"/>
    <w:p w14:paraId="53547C2B" w14:textId="153DB0F2" w:rsidR="00921ED0" w:rsidRPr="008355F8" w:rsidRDefault="00921ED0" w:rsidP="00253D52">
      <w:pPr>
        <w:pStyle w:val="aff"/>
        <w:numPr>
          <w:ilvl w:val="0"/>
          <w:numId w:val="32"/>
        </w:numPr>
      </w:pPr>
      <w:r w:rsidRPr="008355F8">
        <w:t xml:space="preserve">В результате </w:t>
      </w:r>
      <w:r w:rsidR="00CD6CD1">
        <w:t xml:space="preserve">выполнения указанных </w:t>
      </w:r>
      <w:r w:rsidRPr="008355F8">
        <w:t xml:space="preserve">действий </w:t>
      </w:r>
      <w:r w:rsidR="00CD6CD1">
        <w:t xml:space="preserve">у экранной формы </w:t>
      </w:r>
      <w:r w:rsidRPr="008355F8">
        <w:t xml:space="preserve">будет </w:t>
      </w:r>
      <w:r w:rsidR="00CD6CD1">
        <w:t xml:space="preserve">новый </w:t>
      </w:r>
      <w:r w:rsidRPr="008355F8">
        <w:t>фон</w:t>
      </w:r>
      <w:r w:rsidR="001763A6" w:rsidRPr="008355F8">
        <w:t xml:space="preserve"> (</w:t>
      </w:r>
      <w:r w:rsidR="001763A6" w:rsidRPr="008355F8">
        <w:fldChar w:fldCharType="begin"/>
      </w:r>
      <w:r w:rsidR="001763A6" w:rsidRPr="008355F8">
        <w:instrText xml:space="preserve"> REF _Ref172112658 \h </w:instrText>
      </w:r>
      <w:r w:rsidR="00BD4308" w:rsidRPr="008355F8">
        <w:instrText xml:space="preserve"> \* MERGEFORMAT </w:instrText>
      </w:r>
      <w:r w:rsidR="001763A6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18</w:t>
      </w:r>
      <w:r w:rsidR="001763A6" w:rsidRPr="008355F8">
        <w:fldChar w:fldCharType="end"/>
      </w:r>
      <w:r w:rsidR="001763A6" w:rsidRPr="008355F8">
        <w:t>)</w:t>
      </w:r>
      <w:r w:rsidRPr="008355F8">
        <w:t>.</w:t>
      </w:r>
    </w:p>
    <w:p w14:paraId="43B5766E" w14:textId="77777777" w:rsidR="005635A9" w:rsidRPr="008355F8" w:rsidRDefault="005635A9" w:rsidP="00DB02F0"/>
    <w:p w14:paraId="4455F06B" w14:textId="77777777" w:rsidR="005A7717" w:rsidRPr="008355F8" w:rsidRDefault="001203E8" w:rsidP="00DB02F0">
      <w:pPr>
        <w:keepNext/>
        <w:jc w:val="center"/>
      </w:pPr>
      <w:r w:rsidRPr="008355F8">
        <w:rPr>
          <w:noProof/>
        </w:rPr>
        <w:lastRenderedPageBreak/>
        <w:drawing>
          <wp:inline distT="0" distB="0" distL="0" distR="0" wp14:anchorId="1D64C83A" wp14:editId="0540C780">
            <wp:extent cx="3133725" cy="2376747"/>
            <wp:effectExtent l="0" t="0" r="0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0980" cy="238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20CC" w14:textId="263595C6" w:rsidR="005A7717" w:rsidRPr="008355F8" w:rsidRDefault="005A7717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94" w:name="_Ref172112658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18</w:t>
        </w:r>
      </w:fldSimple>
      <w:bookmarkEnd w:id="94"/>
      <w:r w:rsidRPr="008355F8">
        <w:t xml:space="preserve"> –</w:t>
      </w:r>
      <w:r w:rsidR="00BD4308" w:rsidRPr="008355F8">
        <w:t xml:space="preserve"> </w:t>
      </w:r>
      <w:r w:rsidR="00CD6CD1">
        <w:t>Экранная форма</w:t>
      </w:r>
      <w:r w:rsidR="00BD4308" w:rsidRPr="008355F8">
        <w:t xml:space="preserve"> с измененным цветом фона</w:t>
      </w:r>
    </w:p>
    <w:p w14:paraId="0225AE02" w14:textId="22D2C3A0" w:rsidR="001203E8" w:rsidRPr="008355F8" w:rsidRDefault="001203E8" w:rsidP="00DB02F0">
      <w:pPr>
        <w:jc w:val="center"/>
      </w:pPr>
    </w:p>
    <w:p w14:paraId="13C15870" w14:textId="1E870A76" w:rsidR="003F4255" w:rsidRPr="008355F8" w:rsidRDefault="00DC6EB9" w:rsidP="00DB02F0">
      <w:pPr>
        <w:pStyle w:val="2"/>
        <w:spacing w:before="0" w:after="0"/>
        <w:ind w:firstLine="0"/>
      </w:pPr>
      <w:bookmarkStart w:id="95" w:name="_Toc195789741"/>
      <w:r w:rsidRPr="008355F8">
        <w:t>Панель</w:t>
      </w:r>
      <w:r w:rsidR="003F4255" w:rsidRPr="008355F8">
        <w:t xml:space="preserve"> инструментов</w:t>
      </w:r>
      <w:bookmarkEnd w:id="95"/>
    </w:p>
    <w:p w14:paraId="70766FCD" w14:textId="77777777" w:rsidR="000534E7" w:rsidRPr="008355F8" w:rsidRDefault="000534E7" w:rsidP="00DB02F0">
      <w:pPr>
        <w:keepNext/>
      </w:pPr>
    </w:p>
    <w:p w14:paraId="4BC5C12D" w14:textId="732002AA" w:rsidR="005B6C93" w:rsidRPr="008355F8" w:rsidRDefault="00EB7F4B" w:rsidP="00DB02F0">
      <w:pPr>
        <w:keepNext/>
        <w:ind w:firstLine="709"/>
      </w:pPr>
      <w:r w:rsidRPr="008355F8">
        <w:t xml:space="preserve">Графический интерфейс программы </w:t>
      </w:r>
      <w:r w:rsidR="002C72E9" w:rsidRPr="008355F8">
        <w:t>«</w:t>
      </w:r>
      <w:r w:rsidR="002C72E9">
        <w:rPr>
          <w:b/>
        </w:rPr>
        <w:t>АРМ Диспетчера</w:t>
      </w:r>
      <w:r w:rsidR="002C72E9" w:rsidRPr="008355F8">
        <w:rPr>
          <w:b/>
        </w:rPr>
        <w:t>»</w:t>
      </w:r>
      <w:r w:rsidRPr="008355F8">
        <w:t xml:space="preserve"> включает панель инструментов, реализованную в </w:t>
      </w:r>
      <w:r w:rsidR="00412893" w:rsidRPr="008355F8">
        <w:t>виде</w:t>
      </w:r>
      <w:r w:rsidRPr="008355F8">
        <w:t xml:space="preserve"> ленточного интерфейса.</w:t>
      </w:r>
      <w:r w:rsidR="005B6C93" w:rsidRPr="008355F8">
        <w:t xml:space="preserve"> </w:t>
      </w:r>
      <w:r w:rsidRPr="008355F8">
        <w:t xml:space="preserve">В ленточном интерфейсе функции распределены по нескольким вкладкам панели </w:t>
      </w:r>
      <w:r w:rsidR="00DC6EB9" w:rsidRPr="008355F8">
        <w:t xml:space="preserve">инструментов. </w:t>
      </w:r>
    </w:p>
    <w:p w14:paraId="66DFA9CE" w14:textId="51091657" w:rsidR="00A543C7" w:rsidRPr="008355F8" w:rsidRDefault="00A543C7" w:rsidP="00DB02F0">
      <w:pPr>
        <w:ind w:firstLine="709"/>
        <w:rPr>
          <w:bCs/>
        </w:rPr>
      </w:pPr>
      <w:r w:rsidRPr="008355F8">
        <w:t xml:space="preserve">Панель инструментов состоит из вкладок: </w:t>
      </w:r>
      <w:r w:rsidRPr="008355F8">
        <w:rPr>
          <w:b/>
        </w:rPr>
        <w:t xml:space="preserve">«Главная» </w:t>
      </w:r>
      <w:r w:rsidRPr="008355F8">
        <w:t>и</w:t>
      </w:r>
      <w:r w:rsidRPr="008355F8">
        <w:rPr>
          <w:b/>
        </w:rPr>
        <w:t xml:space="preserve"> «Инструменты»</w:t>
      </w:r>
      <w:r w:rsidRPr="008355F8">
        <w:t>,</w:t>
      </w:r>
      <w:r w:rsidRPr="008355F8">
        <w:rPr>
          <w:rStyle w:val="FontStyle206"/>
          <w:rFonts w:ascii="Times New Roman" w:hAnsi="Times New Roman" w:cs="Times New Roman"/>
          <w:b w:val="0"/>
          <w:sz w:val="28"/>
          <w:szCs w:val="28"/>
        </w:rPr>
        <w:t xml:space="preserve"> </w:t>
      </w:r>
      <w:r w:rsidRPr="008355F8">
        <w:rPr>
          <w:bCs/>
        </w:rPr>
        <w:t>каждая из которых представляет собой ленту.</w:t>
      </w:r>
      <w:r w:rsidR="000C764E" w:rsidRPr="008355F8">
        <w:rPr>
          <w:bCs/>
        </w:rPr>
        <w:t xml:space="preserve"> </w:t>
      </w:r>
      <w:r w:rsidR="00554243">
        <w:rPr>
          <w:bCs/>
        </w:rPr>
        <w:t>К</w:t>
      </w:r>
      <w:r w:rsidR="000C764E" w:rsidRPr="008355F8">
        <w:rPr>
          <w:bCs/>
        </w:rPr>
        <w:t>ажд</w:t>
      </w:r>
      <w:r w:rsidR="00554243">
        <w:rPr>
          <w:bCs/>
        </w:rPr>
        <w:t>ая</w:t>
      </w:r>
      <w:r w:rsidR="000C764E" w:rsidRPr="008355F8">
        <w:rPr>
          <w:bCs/>
        </w:rPr>
        <w:t xml:space="preserve"> вкладк</w:t>
      </w:r>
      <w:r w:rsidR="00554243">
        <w:rPr>
          <w:bCs/>
        </w:rPr>
        <w:t>а</w:t>
      </w:r>
      <w:r w:rsidR="000C764E" w:rsidRPr="008355F8">
        <w:rPr>
          <w:bCs/>
        </w:rPr>
        <w:t xml:space="preserve"> содержит</w:t>
      </w:r>
      <w:r w:rsidR="00554243">
        <w:rPr>
          <w:bCs/>
        </w:rPr>
        <w:t xml:space="preserve"> группы</w:t>
      </w:r>
      <w:r w:rsidR="000C764E" w:rsidRPr="008355F8">
        <w:rPr>
          <w:bCs/>
        </w:rPr>
        <w:t xml:space="preserve"> </w:t>
      </w:r>
      <w:r w:rsidR="00554243">
        <w:rPr>
          <w:bCs/>
        </w:rPr>
        <w:t xml:space="preserve">с </w:t>
      </w:r>
      <w:r w:rsidR="000C764E" w:rsidRPr="008355F8">
        <w:rPr>
          <w:bCs/>
        </w:rPr>
        <w:t>набор</w:t>
      </w:r>
      <w:r w:rsidR="00554243">
        <w:rPr>
          <w:bCs/>
        </w:rPr>
        <w:t>ами</w:t>
      </w:r>
      <w:r w:rsidR="003235F8">
        <w:rPr>
          <w:bCs/>
        </w:rPr>
        <w:t xml:space="preserve"> команд</w:t>
      </w:r>
      <w:r w:rsidR="00EF3EE9" w:rsidRPr="008355F8">
        <w:rPr>
          <w:bCs/>
        </w:rPr>
        <w:t>.</w:t>
      </w:r>
    </w:p>
    <w:p w14:paraId="4CC649BA" w14:textId="73A69CAB" w:rsidR="00412893" w:rsidRPr="008355F8" w:rsidRDefault="00412893" w:rsidP="00DB02F0">
      <w:pPr>
        <w:rPr>
          <w:bCs/>
        </w:rPr>
      </w:pPr>
    </w:p>
    <w:p w14:paraId="59D53EFC" w14:textId="17B2AD57" w:rsidR="00412893" w:rsidRPr="008355F8" w:rsidRDefault="00412893" w:rsidP="00DB02F0">
      <w:pPr>
        <w:pStyle w:val="3"/>
        <w:spacing w:before="0" w:after="0"/>
      </w:pPr>
      <w:bookmarkStart w:id="96" w:name="_Toc195789742"/>
      <w:r w:rsidRPr="008355F8">
        <w:t>Вкладка «Главная» ленты инструментов</w:t>
      </w:r>
      <w:bookmarkEnd w:id="96"/>
    </w:p>
    <w:p w14:paraId="0C83F85D" w14:textId="77777777" w:rsidR="00DE6AE4" w:rsidRPr="008355F8" w:rsidRDefault="00DE6AE4" w:rsidP="00DB02F0">
      <w:pPr>
        <w:rPr>
          <w:bCs/>
        </w:rPr>
      </w:pPr>
    </w:p>
    <w:p w14:paraId="78465361" w14:textId="34A69705" w:rsidR="00EF3EE9" w:rsidRPr="008355F8" w:rsidRDefault="00EF3EE9" w:rsidP="00DB02F0">
      <w:pPr>
        <w:ind w:firstLine="709"/>
        <w:rPr>
          <w:bCs/>
        </w:rPr>
      </w:pPr>
      <w:r w:rsidRPr="008355F8">
        <w:rPr>
          <w:bCs/>
        </w:rPr>
        <w:t>Вкладка «</w:t>
      </w:r>
      <w:r w:rsidRPr="008355F8">
        <w:rPr>
          <w:b/>
          <w:bCs/>
        </w:rPr>
        <w:t>Главная</w:t>
      </w:r>
      <w:r w:rsidR="00C95769">
        <w:rPr>
          <w:bCs/>
        </w:rPr>
        <w:t>»</w:t>
      </w:r>
      <w:r w:rsidR="00814930">
        <w:rPr>
          <w:bCs/>
        </w:rPr>
        <w:t xml:space="preserve"> включает</w:t>
      </w:r>
      <w:r w:rsidRPr="008355F8">
        <w:rPr>
          <w:bCs/>
        </w:rPr>
        <w:t xml:space="preserve"> раздел</w:t>
      </w:r>
      <w:r w:rsidR="00814930">
        <w:rPr>
          <w:bCs/>
        </w:rPr>
        <w:t>ы</w:t>
      </w:r>
      <w:r w:rsidR="00B53A9C" w:rsidRPr="008355F8">
        <w:rPr>
          <w:bCs/>
        </w:rPr>
        <w:t xml:space="preserve"> </w:t>
      </w:r>
      <w:r w:rsidR="00B53A9C" w:rsidRPr="008355F8">
        <w:rPr>
          <w:b/>
          <w:bCs/>
        </w:rPr>
        <w:t>«Файл»</w:t>
      </w:r>
      <w:r w:rsidR="00DB39FB" w:rsidRPr="008355F8">
        <w:rPr>
          <w:bCs/>
        </w:rPr>
        <w:t>,</w:t>
      </w:r>
      <w:r w:rsidR="00B53A9C" w:rsidRPr="008355F8">
        <w:rPr>
          <w:bCs/>
        </w:rPr>
        <w:t xml:space="preserve"> </w:t>
      </w:r>
      <w:r w:rsidR="00B53A9C" w:rsidRPr="008355F8">
        <w:rPr>
          <w:b/>
          <w:bCs/>
        </w:rPr>
        <w:t>«Настройки»</w:t>
      </w:r>
      <w:r w:rsidR="00DB39FB" w:rsidRPr="008355F8">
        <w:rPr>
          <w:b/>
          <w:bCs/>
        </w:rPr>
        <w:t xml:space="preserve">, «Поиск», «Функции» </w:t>
      </w:r>
      <w:r w:rsidR="00DB39FB" w:rsidRPr="008355F8">
        <w:rPr>
          <w:bCs/>
        </w:rPr>
        <w:t>(</w:t>
      </w:r>
      <w:r w:rsidR="0058229B" w:rsidRPr="008355F8">
        <w:rPr>
          <w:bCs/>
        </w:rPr>
        <w:fldChar w:fldCharType="begin"/>
      </w:r>
      <w:r w:rsidR="0058229B" w:rsidRPr="008355F8">
        <w:rPr>
          <w:bCs/>
        </w:rPr>
        <w:instrText xml:space="preserve"> REF _Ref185499628 \h </w:instrText>
      </w:r>
      <w:r w:rsidR="002E64B5" w:rsidRPr="008355F8">
        <w:rPr>
          <w:bCs/>
        </w:rPr>
        <w:instrText xml:space="preserve"> \* MERGEFORMAT </w:instrText>
      </w:r>
      <w:r w:rsidR="0058229B" w:rsidRPr="008355F8">
        <w:rPr>
          <w:bCs/>
        </w:rPr>
      </w:r>
      <w:r w:rsidR="0058229B" w:rsidRPr="008355F8">
        <w:rPr>
          <w:bCs/>
        </w:rPr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19</w:t>
      </w:r>
      <w:r w:rsidR="0058229B" w:rsidRPr="008355F8">
        <w:rPr>
          <w:bCs/>
        </w:rPr>
        <w:fldChar w:fldCharType="end"/>
      </w:r>
      <w:r w:rsidR="00DB39FB" w:rsidRPr="008355F8">
        <w:rPr>
          <w:bCs/>
        </w:rPr>
        <w:t>)</w:t>
      </w:r>
      <w:r w:rsidR="00AC084D" w:rsidRPr="008355F8">
        <w:rPr>
          <w:bCs/>
        </w:rPr>
        <w:t>.</w:t>
      </w:r>
    </w:p>
    <w:p w14:paraId="269ACB2C" w14:textId="77777777" w:rsidR="00DB39FB" w:rsidRPr="008355F8" w:rsidRDefault="00DB39FB" w:rsidP="00DB02F0">
      <w:pPr>
        <w:rPr>
          <w:bCs/>
        </w:rPr>
      </w:pPr>
    </w:p>
    <w:p w14:paraId="04433680" w14:textId="1687C073" w:rsidR="00DB39FB" w:rsidRPr="008355F8" w:rsidRDefault="00830282" w:rsidP="00DB02F0">
      <w:pPr>
        <w:keepNext/>
        <w:ind w:firstLine="0"/>
        <w:jc w:val="center"/>
      </w:pPr>
      <w:r w:rsidRPr="00830282">
        <w:rPr>
          <w:noProof/>
        </w:rPr>
        <w:drawing>
          <wp:inline distT="0" distB="0" distL="0" distR="0" wp14:anchorId="70EEAF53" wp14:editId="713BCB05">
            <wp:extent cx="6210300" cy="876300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C12C" w14:textId="75123686" w:rsidR="00DB39FB" w:rsidRPr="00E559E1" w:rsidRDefault="00DB39FB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97" w:name="_Ref185499628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19</w:t>
        </w:r>
      </w:fldSimple>
      <w:bookmarkEnd w:id="97"/>
      <w:r w:rsidR="0058229B" w:rsidRPr="008355F8">
        <w:t xml:space="preserve"> – </w:t>
      </w:r>
      <w:r w:rsidR="0058229B" w:rsidRPr="008355F8">
        <w:rPr>
          <w:bCs/>
        </w:rPr>
        <w:t xml:space="preserve">Вкладка </w:t>
      </w:r>
      <w:r w:rsidR="0058229B" w:rsidRPr="00E559E1">
        <w:rPr>
          <w:bCs/>
        </w:rPr>
        <w:t>«Главная»</w:t>
      </w:r>
    </w:p>
    <w:p w14:paraId="46C146DE" w14:textId="77777777" w:rsidR="00DB39FB" w:rsidRPr="008355F8" w:rsidRDefault="00DB39FB" w:rsidP="00DB02F0">
      <w:pPr>
        <w:rPr>
          <w:bCs/>
        </w:rPr>
      </w:pPr>
    </w:p>
    <w:p w14:paraId="5389765B" w14:textId="2E9FF5E9" w:rsidR="0031331F" w:rsidRPr="008355F8" w:rsidRDefault="0031331F" w:rsidP="00DB02F0">
      <w:pPr>
        <w:pStyle w:val="4"/>
      </w:pPr>
      <w:bookmarkStart w:id="98" w:name="_Toc195789743"/>
      <w:r w:rsidRPr="008355F8">
        <w:t>Раздел «Файл»</w:t>
      </w:r>
      <w:bookmarkEnd w:id="98"/>
    </w:p>
    <w:p w14:paraId="3AE85865" w14:textId="77777777" w:rsidR="009769AF" w:rsidRPr="008355F8" w:rsidRDefault="009769AF" w:rsidP="00DB02F0">
      <w:pPr>
        <w:rPr>
          <w:bCs/>
        </w:rPr>
      </w:pPr>
    </w:p>
    <w:p w14:paraId="3AD1FEEB" w14:textId="7CF94F8D" w:rsidR="00EF3EE9" w:rsidRPr="008355F8" w:rsidRDefault="00AC084D" w:rsidP="00DB02F0">
      <w:pPr>
        <w:ind w:firstLine="709"/>
      </w:pPr>
      <w:r w:rsidRPr="008355F8">
        <w:rPr>
          <w:bCs/>
        </w:rPr>
        <w:t>Раздел</w:t>
      </w:r>
      <w:r w:rsidRPr="008355F8">
        <w:rPr>
          <w:b/>
          <w:bCs/>
        </w:rPr>
        <w:t xml:space="preserve"> </w:t>
      </w:r>
      <w:r w:rsidR="00B53A9C" w:rsidRPr="008355F8">
        <w:rPr>
          <w:b/>
          <w:bCs/>
        </w:rPr>
        <w:t>«</w:t>
      </w:r>
      <w:r w:rsidR="00EF3EE9" w:rsidRPr="008355F8">
        <w:rPr>
          <w:b/>
          <w:bCs/>
        </w:rPr>
        <w:t>Файл</w:t>
      </w:r>
      <w:r w:rsidR="00B53A9C" w:rsidRPr="008355F8">
        <w:rPr>
          <w:b/>
          <w:bCs/>
        </w:rPr>
        <w:t xml:space="preserve">» </w:t>
      </w:r>
      <w:r w:rsidRPr="008355F8">
        <w:t>с</w:t>
      </w:r>
      <w:r w:rsidR="00FE0CEB" w:rsidRPr="008355F8">
        <w:t>одержит к</w:t>
      </w:r>
      <w:r w:rsidR="00EF3EE9" w:rsidRPr="008355F8">
        <w:t>нопки вызова функций, которые пользовател</w:t>
      </w:r>
      <w:r w:rsidR="00CD6CD1">
        <w:t>ь использует</w:t>
      </w:r>
      <w:r w:rsidR="00EF3EE9" w:rsidRPr="008355F8">
        <w:t xml:space="preserve"> постоянно</w:t>
      </w:r>
      <w:r w:rsidR="00FE0CEB" w:rsidRPr="008355F8">
        <w:t>. По умол</w:t>
      </w:r>
      <w:r w:rsidR="002F01EF" w:rsidRPr="008355F8">
        <w:t>чанию здесь расположены кнопки</w:t>
      </w:r>
      <w:r w:rsidR="00EF3EE9" w:rsidRPr="008355F8">
        <w:t xml:space="preserve"> </w:t>
      </w:r>
      <w:r w:rsidR="00EF3EE9" w:rsidRPr="008355F8">
        <w:rPr>
          <w:b/>
        </w:rPr>
        <w:t>«Печать»</w:t>
      </w:r>
      <w:r w:rsidR="002F01EF" w:rsidRPr="008355F8">
        <w:t xml:space="preserve"> и</w:t>
      </w:r>
      <w:r w:rsidR="00EF3EE9" w:rsidRPr="008355F8">
        <w:t xml:space="preserve"> </w:t>
      </w:r>
      <w:r w:rsidR="00EF3EE9" w:rsidRPr="008355F8">
        <w:rPr>
          <w:b/>
        </w:rPr>
        <w:t>«Выбор схемы»</w:t>
      </w:r>
      <w:r w:rsidR="00EF3EE9" w:rsidRPr="008355F8">
        <w:t>.</w:t>
      </w:r>
      <w:r w:rsidR="002D54A1" w:rsidRPr="008355F8">
        <w:t xml:space="preserve"> </w:t>
      </w:r>
    </w:p>
    <w:p w14:paraId="7CDABF4E" w14:textId="20877181" w:rsidR="00D72928" w:rsidRDefault="002D54A1" w:rsidP="00DB02F0">
      <w:pPr>
        <w:pStyle w:val="aff"/>
        <w:ind w:left="0" w:firstLine="709"/>
        <w:rPr>
          <w:b/>
          <w:color w:val="FF0000"/>
        </w:rPr>
      </w:pPr>
      <w:r w:rsidRPr="008355F8">
        <w:t>Чтобы выбрать схему необходимо</w:t>
      </w:r>
      <w:r w:rsidR="00105949" w:rsidRPr="008355F8">
        <w:t xml:space="preserve"> вызвать</w:t>
      </w:r>
      <w:r w:rsidRPr="008355F8">
        <w:t xml:space="preserve"> окн</w:t>
      </w:r>
      <w:r w:rsidR="00105949" w:rsidRPr="008355F8">
        <w:t>о</w:t>
      </w:r>
      <w:r w:rsidRPr="008355F8">
        <w:t xml:space="preserve"> </w:t>
      </w:r>
      <w:r w:rsidRPr="008355F8">
        <w:rPr>
          <w:b/>
        </w:rPr>
        <w:t>«</w:t>
      </w:r>
      <w:r w:rsidRPr="008355F8">
        <w:rPr>
          <w:b/>
          <w:lang w:val="en-US"/>
        </w:rPr>
        <w:t>Select</w:t>
      </w:r>
      <w:r w:rsidRPr="008355F8">
        <w:rPr>
          <w:b/>
        </w:rPr>
        <w:t xml:space="preserve"> </w:t>
      </w:r>
      <w:r w:rsidRPr="008355F8">
        <w:rPr>
          <w:b/>
          <w:lang w:val="en-US"/>
        </w:rPr>
        <w:t>scheme</w:t>
      </w:r>
      <w:r w:rsidRPr="008355F8">
        <w:rPr>
          <w:b/>
        </w:rPr>
        <w:t>»</w:t>
      </w:r>
      <w:r w:rsidRPr="008355F8">
        <w:t xml:space="preserve"> </w:t>
      </w:r>
      <w:r w:rsidR="00105949" w:rsidRPr="008355F8">
        <w:t xml:space="preserve">с помощью кнопки </w:t>
      </w:r>
      <w:r w:rsidR="00105949" w:rsidRPr="008355F8">
        <w:rPr>
          <w:b/>
        </w:rPr>
        <w:t xml:space="preserve">«Выбор схемы». </w:t>
      </w:r>
      <w:r w:rsidR="00105949" w:rsidRPr="008355F8">
        <w:t>В</w:t>
      </w:r>
      <w:r w:rsidRPr="008355F8">
        <w:t>ыбрать файл *.</w:t>
      </w:r>
      <w:r w:rsidRPr="008355F8">
        <w:rPr>
          <w:lang w:val="en-US"/>
        </w:rPr>
        <w:t>xml</w:t>
      </w:r>
      <w:r w:rsidR="00A16BAD" w:rsidRPr="008355F8">
        <w:t>, содержащий данные схеме.</w:t>
      </w:r>
      <w:r w:rsidR="00105949" w:rsidRPr="008355F8">
        <w:t xml:space="preserve"> Нажать кнопку </w:t>
      </w:r>
      <w:r w:rsidR="00105949" w:rsidRPr="008355F8">
        <w:rPr>
          <w:b/>
        </w:rPr>
        <w:t>«Открыть»</w:t>
      </w:r>
      <w:r w:rsidR="00105949" w:rsidRPr="008355F8">
        <w:t>.</w:t>
      </w:r>
      <w:r w:rsidR="0057395D">
        <w:t xml:space="preserve"> </w:t>
      </w:r>
    </w:p>
    <w:p w14:paraId="6228B86E" w14:textId="77777777" w:rsidR="00425CFE" w:rsidRDefault="00425CFE" w:rsidP="00DB02F0">
      <w:pPr>
        <w:pStyle w:val="aff"/>
        <w:ind w:left="0" w:firstLine="709"/>
        <w:rPr>
          <w:b/>
          <w:color w:val="FF0000"/>
        </w:rPr>
      </w:pPr>
    </w:p>
    <w:p w14:paraId="398F7FA7" w14:textId="77777777" w:rsidR="00425CFE" w:rsidRPr="0008405F" w:rsidRDefault="00425CFE" w:rsidP="00DB02F0">
      <w:pPr>
        <w:pStyle w:val="aff"/>
        <w:ind w:left="0" w:firstLine="709"/>
        <w:rPr>
          <w:color w:val="FF0000"/>
        </w:rPr>
      </w:pPr>
    </w:p>
    <w:p w14:paraId="36F17E7B" w14:textId="43089889" w:rsidR="006A1D3C" w:rsidRPr="008355F8" w:rsidRDefault="00F3619E" w:rsidP="00DB02F0">
      <w:pPr>
        <w:pStyle w:val="4"/>
      </w:pPr>
      <w:bookmarkStart w:id="99" w:name="_Toc195789744"/>
      <w:r w:rsidRPr="008355F8">
        <w:lastRenderedPageBreak/>
        <w:t>Раздел «Настройки»</w:t>
      </w:r>
      <w:bookmarkEnd w:id="99"/>
    </w:p>
    <w:p w14:paraId="5C83A0FF" w14:textId="77777777" w:rsidR="00F3619E" w:rsidRPr="008355F8" w:rsidRDefault="00F3619E" w:rsidP="00DB02F0">
      <w:pPr>
        <w:rPr>
          <w:bCs/>
        </w:rPr>
      </w:pPr>
    </w:p>
    <w:p w14:paraId="04BB73D1" w14:textId="417E2AA3" w:rsidR="00BE5AFE" w:rsidRPr="008355F8" w:rsidRDefault="006A1D3C" w:rsidP="00DB02F0">
      <w:pPr>
        <w:ind w:firstLine="709"/>
        <w:rPr>
          <w:bCs/>
        </w:rPr>
      </w:pPr>
      <w:r w:rsidRPr="008355F8">
        <w:rPr>
          <w:bCs/>
        </w:rPr>
        <w:t>В р</w:t>
      </w:r>
      <w:r w:rsidR="00AC084D" w:rsidRPr="008355F8">
        <w:rPr>
          <w:bCs/>
        </w:rPr>
        <w:t>аздел</w:t>
      </w:r>
      <w:r w:rsidR="00AC084D" w:rsidRPr="008355F8">
        <w:rPr>
          <w:b/>
          <w:bCs/>
        </w:rPr>
        <w:t xml:space="preserve"> «</w:t>
      </w:r>
      <w:r w:rsidR="00EF3EE9" w:rsidRPr="008355F8">
        <w:rPr>
          <w:b/>
          <w:bCs/>
        </w:rPr>
        <w:t>Настройки</w:t>
      </w:r>
      <w:r w:rsidR="00AC084D" w:rsidRPr="008355F8">
        <w:rPr>
          <w:b/>
          <w:bCs/>
        </w:rPr>
        <w:t>»</w:t>
      </w:r>
      <w:r w:rsidRPr="008355F8">
        <w:rPr>
          <w:b/>
          <w:bCs/>
        </w:rPr>
        <w:t xml:space="preserve"> </w:t>
      </w:r>
      <w:r w:rsidR="009502EF" w:rsidRPr="008355F8">
        <w:rPr>
          <w:bCs/>
        </w:rPr>
        <w:t xml:space="preserve">входят кнопки вызова функций: </w:t>
      </w:r>
      <w:r w:rsidR="00BE5AFE" w:rsidRPr="008355F8">
        <w:rPr>
          <w:bCs/>
        </w:rPr>
        <w:t>«</w:t>
      </w:r>
      <w:r w:rsidR="00BE5AFE" w:rsidRPr="008355F8">
        <w:rPr>
          <w:b/>
          <w:bCs/>
        </w:rPr>
        <w:t>Сервер</w:t>
      </w:r>
      <w:r w:rsidR="00BE5AFE" w:rsidRPr="008355F8">
        <w:rPr>
          <w:bCs/>
        </w:rPr>
        <w:t>»,</w:t>
      </w:r>
      <w:r w:rsidR="0036094B" w:rsidRPr="008355F8">
        <w:rPr>
          <w:bCs/>
        </w:rPr>
        <w:t xml:space="preserve"> </w:t>
      </w:r>
      <w:r w:rsidR="00BE5AFE" w:rsidRPr="008355F8">
        <w:rPr>
          <w:bCs/>
        </w:rPr>
        <w:t>«</w:t>
      </w:r>
      <w:r w:rsidR="00BE5AFE" w:rsidRPr="008355F8">
        <w:rPr>
          <w:b/>
          <w:bCs/>
        </w:rPr>
        <w:t>Настройки</w:t>
      </w:r>
      <w:r w:rsidR="00BE5AFE" w:rsidRPr="008355F8">
        <w:rPr>
          <w:bCs/>
        </w:rPr>
        <w:t>», «</w:t>
      </w:r>
      <w:r w:rsidR="00BE5AFE" w:rsidRPr="008355F8">
        <w:rPr>
          <w:b/>
          <w:bCs/>
        </w:rPr>
        <w:t>Окна</w:t>
      </w:r>
      <w:r w:rsidR="00BE5AFE" w:rsidRPr="008355F8">
        <w:rPr>
          <w:bCs/>
        </w:rPr>
        <w:t>»</w:t>
      </w:r>
      <w:r w:rsidR="0036094B" w:rsidRPr="008355F8">
        <w:rPr>
          <w:bCs/>
        </w:rPr>
        <w:t>.</w:t>
      </w:r>
      <w:r w:rsidR="00976D30">
        <w:rPr>
          <w:bCs/>
        </w:rPr>
        <w:t xml:space="preserve"> </w:t>
      </w:r>
      <w:r w:rsidR="009502EF" w:rsidRPr="008355F8">
        <w:rPr>
          <w:bCs/>
        </w:rPr>
        <w:t>Кно</w:t>
      </w:r>
      <w:r w:rsidR="0040503A" w:rsidRPr="008355F8">
        <w:rPr>
          <w:bCs/>
        </w:rPr>
        <w:t>п</w:t>
      </w:r>
      <w:r w:rsidR="009502EF" w:rsidRPr="008355F8">
        <w:rPr>
          <w:bCs/>
        </w:rPr>
        <w:t xml:space="preserve">ка </w:t>
      </w:r>
      <w:r w:rsidR="00BE5AFE" w:rsidRPr="008355F8">
        <w:rPr>
          <w:b/>
          <w:bCs/>
        </w:rPr>
        <w:t>«Сервер»</w:t>
      </w:r>
      <w:r w:rsidR="00BE5AFE" w:rsidRPr="008355F8">
        <w:rPr>
          <w:bCs/>
        </w:rPr>
        <w:t xml:space="preserve"> </w:t>
      </w:r>
      <w:r w:rsidR="004A67B7" w:rsidRPr="008355F8">
        <w:rPr>
          <w:bCs/>
        </w:rPr>
        <w:t>показывает наличие или отсутствие подключения</w:t>
      </w:r>
      <w:r w:rsidR="00F41426" w:rsidRPr="008355F8">
        <w:rPr>
          <w:bCs/>
        </w:rPr>
        <w:t xml:space="preserve"> (</w:t>
      </w:r>
      <w:r w:rsidR="00F41426" w:rsidRPr="008355F8">
        <w:rPr>
          <w:bCs/>
        </w:rPr>
        <w:fldChar w:fldCharType="begin"/>
      </w:r>
      <w:r w:rsidR="00F41426" w:rsidRPr="008355F8">
        <w:rPr>
          <w:bCs/>
        </w:rPr>
        <w:instrText xml:space="preserve"> REF _Ref167183749 \h  \* MERGEFORMAT </w:instrText>
      </w:r>
      <w:r w:rsidR="00F41426" w:rsidRPr="008355F8">
        <w:rPr>
          <w:bCs/>
        </w:rPr>
      </w:r>
      <w:r w:rsidR="00F41426" w:rsidRPr="008355F8">
        <w:rPr>
          <w:bCs/>
        </w:rPr>
        <w:fldChar w:fldCharType="separate"/>
      </w:r>
      <w:r w:rsidR="00CC1F16" w:rsidRPr="008355F8">
        <w:t xml:space="preserve">Рисунок </w:t>
      </w:r>
      <w:r w:rsidR="00CC1F16">
        <w:t>7.20</w:t>
      </w:r>
      <w:r w:rsidR="00F41426" w:rsidRPr="008355F8">
        <w:rPr>
          <w:bCs/>
        </w:rPr>
        <w:fldChar w:fldCharType="end"/>
      </w:r>
      <w:r w:rsidR="00F41426" w:rsidRPr="008355F8">
        <w:rPr>
          <w:bCs/>
        </w:rPr>
        <w:t>)</w:t>
      </w:r>
      <w:r w:rsidR="004A67B7" w:rsidRPr="008355F8">
        <w:rPr>
          <w:bCs/>
        </w:rPr>
        <w:t>.</w:t>
      </w:r>
    </w:p>
    <w:p w14:paraId="7EBC0331" w14:textId="5804051E" w:rsidR="003B5843" w:rsidRPr="008355F8" w:rsidRDefault="00E17BA7" w:rsidP="00DB02F0">
      <w:pPr>
        <w:ind w:firstLine="709"/>
        <w:rPr>
          <w:bCs/>
        </w:rPr>
      </w:pPr>
      <w:r w:rsidRPr="008355F8">
        <w:rPr>
          <w:bCs/>
        </w:rPr>
        <w:t xml:space="preserve">В </w:t>
      </w:r>
      <w:r w:rsidR="009502EF" w:rsidRPr="008355F8">
        <w:rPr>
          <w:bCs/>
        </w:rPr>
        <w:t>окне</w:t>
      </w:r>
      <w:r w:rsidRPr="008355F8">
        <w:rPr>
          <w:b/>
          <w:bCs/>
        </w:rPr>
        <w:t xml:space="preserve"> </w:t>
      </w:r>
      <w:r w:rsidR="00BE5AFE" w:rsidRPr="008355F8">
        <w:rPr>
          <w:b/>
          <w:bCs/>
        </w:rPr>
        <w:t>«Настройки»</w:t>
      </w:r>
      <w:r w:rsidR="00BE5AFE" w:rsidRPr="008355F8">
        <w:rPr>
          <w:bCs/>
        </w:rPr>
        <w:t xml:space="preserve"> </w:t>
      </w:r>
      <w:r w:rsidR="003B5843" w:rsidRPr="008355F8">
        <w:rPr>
          <w:bCs/>
        </w:rPr>
        <w:t xml:space="preserve">можно узнать о состоянии подключения </w:t>
      </w:r>
      <w:r w:rsidR="0057395D">
        <w:t xml:space="preserve">программы </w:t>
      </w:r>
      <w:r w:rsidR="0057395D" w:rsidRPr="008D47DD">
        <w:rPr>
          <w:b/>
        </w:rPr>
        <w:t xml:space="preserve">«Сервер </w:t>
      </w:r>
      <w:r w:rsidR="0057395D" w:rsidRPr="008D47DD">
        <w:rPr>
          <w:b/>
          <w:lang w:val="en-US"/>
        </w:rPr>
        <w:t>SCADA</w:t>
      </w:r>
      <w:r w:rsidR="00015322" w:rsidRPr="008D47DD">
        <w:rPr>
          <w:b/>
        </w:rPr>
        <w:t>»</w:t>
      </w:r>
      <w:r w:rsidR="0057395D" w:rsidRPr="008355F8">
        <w:rPr>
          <w:bCs/>
        </w:rPr>
        <w:t xml:space="preserve"> </w:t>
      </w:r>
      <w:r w:rsidR="003B5843" w:rsidRPr="008355F8">
        <w:rPr>
          <w:bCs/>
        </w:rPr>
        <w:t xml:space="preserve">к </w:t>
      </w:r>
      <w:r w:rsidR="0057395D">
        <w:rPr>
          <w:bCs/>
        </w:rPr>
        <w:t>СУБД</w:t>
      </w:r>
      <w:r w:rsidR="004022E9">
        <w:rPr>
          <w:bCs/>
        </w:rPr>
        <w:t>, а также</w:t>
      </w:r>
      <w:r w:rsidR="003B5843" w:rsidRPr="008355F8">
        <w:rPr>
          <w:bCs/>
        </w:rPr>
        <w:t xml:space="preserve"> вид</w:t>
      </w:r>
      <w:r w:rsidR="00814930">
        <w:rPr>
          <w:bCs/>
        </w:rPr>
        <w:t>еть</w:t>
      </w:r>
      <w:r w:rsidR="003B5843" w:rsidRPr="008355F8">
        <w:rPr>
          <w:bCs/>
        </w:rPr>
        <w:t xml:space="preserve"> подключени</w:t>
      </w:r>
      <w:r w:rsidR="00814930">
        <w:rPr>
          <w:bCs/>
        </w:rPr>
        <w:t>е</w:t>
      </w:r>
      <w:r w:rsidR="003B5843" w:rsidRPr="008355F8">
        <w:rPr>
          <w:bCs/>
        </w:rPr>
        <w:t xml:space="preserve"> </w:t>
      </w:r>
      <w:r w:rsidR="00814930">
        <w:rPr>
          <w:bCs/>
        </w:rPr>
        <w:t>СУБД к</w:t>
      </w:r>
      <w:r w:rsidR="003B5843" w:rsidRPr="008355F8">
        <w:rPr>
          <w:bCs/>
        </w:rPr>
        <w:t xml:space="preserve"> основн</w:t>
      </w:r>
      <w:r w:rsidR="00814930">
        <w:rPr>
          <w:bCs/>
        </w:rPr>
        <w:t>ому</w:t>
      </w:r>
      <w:r w:rsidR="003B5843" w:rsidRPr="008355F8">
        <w:rPr>
          <w:bCs/>
        </w:rPr>
        <w:t xml:space="preserve"> и резервн</w:t>
      </w:r>
      <w:r w:rsidR="00814930">
        <w:rPr>
          <w:bCs/>
        </w:rPr>
        <w:t>ому</w:t>
      </w:r>
      <w:r w:rsidR="0057395D">
        <w:rPr>
          <w:bCs/>
        </w:rPr>
        <w:t xml:space="preserve"> сервер</w:t>
      </w:r>
      <w:r w:rsidR="00814930">
        <w:rPr>
          <w:bCs/>
        </w:rPr>
        <w:t>у</w:t>
      </w:r>
      <w:r w:rsidR="003B5843" w:rsidRPr="008355F8">
        <w:rPr>
          <w:bCs/>
        </w:rPr>
        <w:t xml:space="preserve">. Если цвет индикатора зеленый, то </w:t>
      </w:r>
      <w:r w:rsidR="0057395D">
        <w:rPr>
          <w:bCs/>
        </w:rPr>
        <w:t xml:space="preserve">программа подключена </w:t>
      </w:r>
      <w:r w:rsidR="003B5843" w:rsidRPr="008355F8">
        <w:rPr>
          <w:bCs/>
        </w:rPr>
        <w:t xml:space="preserve">к основному серверу, если </w:t>
      </w:r>
      <w:r w:rsidR="0057395D" w:rsidRPr="008355F8">
        <w:rPr>
          <w:bCs/>
        </w:rPr>
        <w:t xml:space="preserve">цвет </w:t>
      </w:r>
      <w:r w:rsidR="0057395D">
        <w:rPr>
          <w:bCs/>
        </w:rPr>
        <w:t xml:space="preserve">индикатора </w:t>
      </w:r>
      <w:r w:rsidR="003B5843" w:rsidRPr="008355F8">
        <w:rPr>
          <w:bCs/>
        </w:rPr>
        <w:t xml:space="preserve">оранжевый, </w:t>
      </w:r>
      <w:r w:rsidR="0057395D">
        <w:rPr>
          <w:bCs/>
        </w:rPr>
        <w:t xml:space="preserve">- </w:t>
      </w:r>
      <w:r w:rsidR="003B5843" w:rsidRPr="008355F8">
        <w:rPr>
          <w:bCs/>
        </w:rPr>
        <w:t>то</w:t>
      </w:r>
      <w:r w:rsidR="00FF7F2A">
        <w:rPr>
          <w:bCs/>
        </w:rPr>
        <w:t xml:space="preserve"> подключена</w:t>
      </w:r>
      <w:r w:rsidR="003B5843" w:rsidRPr="008355F8">
        <w:rPr>
          <w:bCs/>
        </w:rPr>
        <w:t xml:space="preserve"> к резервному</w:t>
      </w:r>
      <w:r w:rsidR="0057395D">
        <w:rPr>
          <w:bCs/>
        </w:rPr>
        <w:t xml:space="preserve"> серверу</w:t>
      </w:r>
      <w:r w:rsidR="003B5843" w:rsidRPr="008355F8">
        <w:rPr>
          <w:bCs/>
        </w:rPr>
        <w:t xml:space="preserve">, </w:t>
      </w:r>
      <w:r w:rsidR="0057395D">
        <w:rPr>
          <w:bCs/>
        </w:rPr>
        <w:t xml:space="preserve">а </w:t>
      </w:r>
      <w:r w:rsidR="003B5843" w:rsidRPr="008355F8">
        <w:rPr>
          <w:bCs/>
        </w:rPr>
        <w:t xml:space="preserve">если цвет индикатора серый, </w:t>
      </w:r>
      <w:r w:rsidR="004420D9" w:rsidRPr="008355F8">
        <w:rPr>
          <w:bCs/>
        </w:rPr>
        <w:t xml:space="preserve">то подключение </w:t>
      </w:r>
      <w:r w:rsidR="0057395D">
        <w:rPr>
          <w:bCs/>
        </w:rPr>
        <w:t>программы к СУБД</w:t>
      </w:r>
      <w:r w:rsidR="0057395D" w:rsidRPr="0057395D">
        <w:rPr>
          <w:bCs/>
        </w:rPr>
        <w:t xml:space="preserve"> </w:t>
      </w:r>
      <w:r w:rsidR="0057395D" w:rsidRPr="008355F8">
        <w:rPr>
          <w:bCs/>
        </w:rPr>
        <w:t>отсутствует</w:t>
      </w:r>
      <w:r w:rsidR="000C4F88" w:rsidRPr="008355F8">
        <w:rPr>
          <w:bCs/>
        </w:rPr>
        <w:t>.</w:t>
      </w:r>
    </w:p>
    <w:p w14:paraId="0EE4D6AA" w14:textId="77777777" w:rsidR="000C4F88" w:rsidRPr="008355F8" w:rsidRDefault="000C4F88" w:rsidP="00DB02F0">
      <w:pPr>
        <w:rPr>
          <w:bCs/>
        </w:rPr>
      </w:pPr>
    </w:p>
    <w:p w14:paraId="7B28D0B4" w14:textId="0FA55A12" w:rsidR="004420D9" w:rsidRPr="008355F8" w:rsidRDefault="004420D9" w:rsidP="00DB02F0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43D62B63" wp14:editId="1718D411">
            <wp:extent cx="4714875" cy="120390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9101" cy="121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F7E0" w14:textId="51C59777" w:rsidR="00BE16B0" w:rsidRPr="008355F8" w:rsidRDefault="004420D9" w:rsidP="00DB02F0">
      <w:pPr>
        <w:keepNext/>
        <w:tabs>
          <w:tab w:val="left" w:pos="1985"/>
          <w:tab w:val="left" w:pos="2268"/>
        </w:tabs>
        <w:ind w:firstLine="0"/>
        <w:jc w:val="center"/>
      </w:pPr>
      <w:bookmarkStart w:id="100" w:name="_Ref167183749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20</w:t>
        </w:r>
      </w:fldSimple>
      <w:bookmarkEnd w:id="100"/>
      <w:r w:rsidRPr="008355F8">
        <w:t xml:space="preserve"> – </w:t>
      </w:r>
      <w:r w:rsidR="0057395D">
        <w:t>П</w:t>
      </w:r>
      <w:r w:rsidRPr="008355F8">
        <w:t>одключени</w:t>
      </w:r>
      <w:r w:rsidR="0057395D">
        <w:t>е</w:t>
      </w:r>
      <w:r w:rsidRPr="008355F8">
        <w:t xml:space="preserve"> </w:t>
      </w:r>
      <w:r w:rsidR="0057395D">
        <w:t xml:space="preserve">программы «Сервер </w:t>
      </w:r>
      <w:r w:rsidR="0057395D">
        <w:rPr>
          <w:lang w:val="en-US"/>
        </w:rPr>
        <w:t>SCADA</w:t>
      </w:r>
      <w:r w:rsidR="0057395D">
        <w:t xml:space="preserve">» </w:t>
      </w:r>
      <w:r w:rsidRPr="008355F8">
        <w:t xml:space="preserve">к </w:t>
      </w:r>
      <w:r w:rsidR="0057395D">
        <w:t>СУБД</w:t>
      </w:r>
    </w:p>
    <w:p w14:paraId="71587F46" w14:textId="77777777" w:rsidR="00BE16B0" w:rsidRPr="008355F8" w:rsidRDefault="00BE16B0" w:rsidP="00DB02F0">
      <w:pPr>
        <w:pStyle w:val="af9"/>
        <w:spacing w:before="0"/>
        <w:jc w:val="center"/>
      </w:pPr>
    </w:p>
    <w:p w14:paraId="4CC9F439" w14:textId="79F55E30" w:rsidR="00505CC1" w:rsidRDefault="004A67B7" w:rsidP="00DB02F0">
      <w:pPr>
        <w:ind w:left="567" w:firstLine="0"/>
      </w:pPr>
      <w:r w:rsidRPr="008355F8">
        <w:rPr>
          <w:bCs/>
        </w:rPr>
        <w:t>С помощью меню «</w:t>
      </w:r>
      <w:r w:rsidRPr="008355F8">
        <w:rPr>
          <w:b/>
          <w:bCs/>
        </w:rPr>
        <w:t>Окна</w:t>
      </w:r>
      <w:r w:rsidRPr="008355F8">
        <w:rPr>
          <w:bCs/>
        </w:rPr>
        <w:t xml:space="preserve">» можно </w:t>
      </w:r>
      <w:r w:rsidR="00281AE4">
        <w:t>вызвать</w:t>
      </w:r>
      <w:r w:rsidRPr="008355F8">
        <w:t xml:space="preserve"> прикрепляемы</w:t>
      </w:r>
      <w:r w:rsidR="00FF7F2A">
        <w:t>е</w:t>
      </w:r>
      <w:r w:rsidR="00AB49C1">
        <w:t xml:space="preserve"> ок</w:t>
      </w:r>
      <w:r w:rsidRPr="008355F8">
        <w:t>н</w:t>
      </w:r>
      <w:r w:rsidR="00B27175">
        <w:t>а</w:t>
      </w:r>
      <w:r w:rsidRPr="008355F8">
        <w:t>, если они были до этого закрыты (</w:t>
      </w:r>
      <w:r w:rsidR="00B50958">
        <w:fldChar w:fldCharType="begin"/>
      </w:r>
      <w:r w:rsidR="00B50958">
        <w:instrText xml:space="preserve"> REF _Ref187763083 \h </w:instrText>
      </w:r>
      <w:r w:rsidR="00B5095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21</w:t>
      </w:r>
      <w:r w:rsidR="00B50958">
        <w:fldChar w:fldCharType="end"/>
      </w:r>
      <w:r w:rsidRPr="008355F8">
        <w:t>).</w:t>
      </w:r>
      <w:bookmarkStart w:id="101" w:name="_Ref167092574"/>
      <w:r w:rsidR="00505CC1" w:rsidRPr="00505CC1">
        <w:rPr>
          <w:noProof/>
        </w:rPr>
        <w:t xml:space="preserve"> </w:t>
      </w:r>
    </w:p>
    <w:p w14:paraId="32FCC09C" w14:textId="77777777" w:rsidR="009C0EC8" w:rsidRPr="009C0EC8" w:rsidRDefault="009C0EC8" w:rsidP="00DB02F0"/>
    <w:p w14:paraId="753AECD7" w14:textId="784789FB" w:rsidR="00665D59" w:rsidRPr="008355F8" w:rsidRDefault="00E50F0A" w:rsidP="00DB02F0">
      <w:pPr>
        <w:pStyle w:val="af9"/>
        <w:spacing w:before="0"/>
        <w:ind w:firstLine="0"/>
        <w:jc w:val="center"/>
      </w:pPr>
      <w:r w:rsidRPr="00E50F0A">
        <w:rPr>
          <w:noProof/>
        </w:rPr>
        <w:drawing>
          <wp:inline distT="0" distB="0" distL="0" distR="0" wp14:anchorId="6B855B0A" wp14:editId="76028E62">
            <wp:extent cx="3038475" cy="4381500"/>
            <wp:effectExtent l="0" t="0" r="952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EDE9" w14:textId="7808FF68" w:rsidR="00A57E95" w:rsidRPr="008355F8" w:rsidRDefault="00DC6EB9" w:rsidP="00DB02F0">
      <w:pPr>
        <w:pStyle w:val="af9"/>
        <w:spacing w:before="0"/>
        <w:jc w:val="center"/>
      </w:pPr>
      <w:bookmarkStart w:id="102" w:name="_Ref187763083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21</w:t>
        </w:r>
      </w:fldSimple>
      <w:bookmarkEnd w:id="101"/>
      <w:bookmarkEnd w:id="102"/>
      <w:r w:rsidRPr="008355F8">
        <w:t xml:space="preserve"> – Пример </w:t>
      </w:r>
      <w:r w:rsidR="00994E32" w:rsidRPr="008355F8">
        <w:t>нис</w:t>
      </w:r>
      <w:r w:rsidRPr="008355F8">
        <w:t>падающего меню в ленточном интерфейсе</w:t>
      </w:r>
    </w:p>
    <w:p w14:paraId="2739B8FA" w14:textId="77777777" w:rsidR="00007689" w:rsidRDefault="00EF79F2" w:rsidP="00C87F62">
      <w:pPr>
        <w:pStyle w:val="af9"/>
        <w:spacing w:before="0"/>
      </w:pPr>
      <w:r>
        <w:lastRenderedPageBreak/>
        <w:t>Нажатие на к</w:t>
      </w:r>
      <w:r w:rsidR="00A03906" w:rsidRPr="008355F8">
        <w:t>нопк</w:t>
      </w:r>
      <w:r>
        <w:t>у</w:t>
      </w:r>
      <w:r w:rsidR="00A03906" w:rsidRPr="008355F8">
        <w:t xml:space="preserve"> </w:t>
      </w:r>
      <w:r w:rsidR="00A03906" w:rsidRPr="008355F8">
        <w:rPr>
          <w:b/>
        </w:rPr>
        <w:t xml:space="preserve">«Сменить пользователя» </w:t>
      </w:r>
      <w:r w:rsidRPr="006751AC">
        <w:t>инициирует</w:t>
      </w:r>
      <w:r>
        <w:rPr>
          <w:b/>
        </w:rPr>
        <w:t xml:space="preserve"> </w:t>
      </w:r>
      <w:r w:rsidR="00A03906" w:rsidRPr="008355F8">
        <w:t>выз</w:t>
      </w:r>
      <w:r>
        <w:t>о</w:t>
      </w:r>
      <w:r w:rsidR="00A03906" w:rsidRPr="008355F8">
        <w:t xml:space="preserve">в </w:t>
      </w:r>
      <w:r w:rsidR="00B27175">
        <w:t xml:space="preserve">диалогового </w:t>
      </w:r>
      <w:r w:rsidR="00A03906" w:rsidRPr="008355F8">
        <w:t>окн</w:t>
      </w:r>
      <w:r>
        <w:t>а программы</w:t>
      </w:r>
      <w:r w:rsidR="00A03906" w:rsidRPr="008355F8">
        <w:rPr>
          <w:b/>
        </w:rPr>
        <w:t xml:space="preserve"> </w:t>
      </w:r>
      <w:r w:rsidR="002C72E9" w:rsidRPr="008355F8">
        <w:t>«</w:t>
      </w:r>
      <w:r w:rsidR="002C72E9">
        <w:rPr>
          <w:b/>
        </w:rPr>
        <w:t>АРМ Диспетчера</w:t>
      </w:r>
      <w:r w:rsidR="002C72E9" w:rsidRPr="008355F8">
        <w:rPr>
          <w:b/>
        </w:rPr>
        <w:t>»</w:t>
      </w:r>
      <w:r w:rsidR="00A03906" w:rsidRPr="008355F8">
        <w:rPr>
          <w:b/>
        </w:rPr>
        <w:t xml:space="preserve"> </w:t>
      </w:r>
      <w:r w:rsidR="00A03906" w:rsidRPr="008355F8">
        <w:t xml:space="preserve">для ввода </w:t>
      </w:r>
      <w:r w:rsidR="0044178C" w:rsidRPr="008355F8">
        <w:t xml:space="preserve">логина и пароля </w:t>
      </w:r>
      <w:r w:rsidR="00A03906" w:rsidRPr="008355F8">
        <w:t>друг</w:t>
      </w:r>
      <w:r w:rsidR="00FB3689">
        <w:t>им</w:t>
      </w:r>
      <w:r w:rsidR="00A03906" w:rsidRPr="008355F8">
        <w:t xml:space="preserve"> пользовател</w:t>
      </w:r>
      <w:r w:rsidR="00FB3689">
        <w:t>ем</w:t>
      </w:r>
      <w:r w:rsidR="00A03906" w:rsidRPr="008355F8">
        <w:t>.</w:t>
      </w:r>
      <w:r w:rsidR="0044178C" w:rsidRPr="008355F8">
        <w:t xml:space="preserve"> После нажатия </w:t>
      </w:r>
      <w:r>
        <w:t xml:space="preserve">на </w:t>
      </w:r>
      <w:r w:rsidR="0044178C" w:rsidRPr="008355F8">
        <w:t>кнопк</w:t>
      </w:r>
      <w:r w:rsidR="00FB3689">
        <w:t>у</w:t>
      </w:r>
      <w:r w:rsidR="0044178C" w:rsidRPr="008355F8">
        <w:t xml:space="preserve"> </w:t>
      </w:r>
      <w:r w:rsidR="0044178C" w:rsidRPr="008355F8">
        <w:rPr>
          <w:b/>
        </w:rPr>
        <w:t>«Вход»</w:t>
      </w:r>
      <w:r w:rsidR="0044178C" w:rsidRPr="008355F8">
        <w:t xml:space="preserve"> происходит смена пользователя. </w:t>
      </w:r>
    </w:p>
    <w:p w14:paraId="3144E7DF" w14:textId="6C7A1B2B" w:rsidR="00AF0365" w:rsidRPr="00AF0365" w:rsidRDefault="00AF0365" w:rsidP="00C87F62">
      <w:pPr>
        <w:pStyle w:val="af9"/>
        <w:spacing w:before="0"/>
      </w:pPr>
      <w:r>
        <w:t xml:space="preserve">Описание пользователей и их ролей приведено в разделе </w:t>
      </w:r>
      <w:r w:rsidRPr="00A845EE">
        <w:rPr>
          <w:b/>
        </w:rPr>
        <w:fldChar w:fldCharType="begin"/>
      </w:r>
      <w:r w:rsidRPr="00A845EE">
        <w:rPr>
          <w:b/>
        </w:rPr>
        <w:instrText xml:space="preserve"> REF _Ref188957069 \r \h </w:instrText>
      </w:r>
      <w:r w:rsidR="00A845EE">
        <w:rPr>
          <w:b/>
        </w:rPr>
        <w:instrText xml:space="preserve"> \* MERGEFORMAT </w:instrText>
      </w:r>
      <w:r w:rsidRPr="00A845EE">
        <w:rPr>
          <w:b/>
        </w:rPr>
      </w:r>
      <w:r w:rsidRPr="00A845EE">
        <w:rPr>
          <w:b/>
        </w:rPr>
        <w:fldChar w:fldCharType="separate"/>
      </w:r>
      <w:r w:rsidR="00CC1F16">
        <w:rPr>
          <w:b/>
        </w:rPr>
        <w:t>6.5</w:t>
      </w:r>
      <w:r w:rsidRPr="00A845EE">
        <w:rPr>
          <w:b/>
        </w:rPr>
        <w:fldChar w:fldCharType="end"/>
      </w:r>
      <w:r w:rsidRPr="00A845EE">
        <w:rPr>
          <w:b/>
        </w:rPr>
        <w:t xml:space="preserve"> </w:t>
      </w:r>
      <w:r w:rsidRPr="00A845EE">
        <w:rPr>
          <w:b/>
        </w:rPr>
        <w:fldChar w:fldCharType="begin"/>
      </w:r>
      <w:r w:rsidRPr="00A845EE">
        <w:rPr>
          <w:b/>
        </w:rPr>
        <w:instrText xml:space="preserve"> REF _Ref188957069 \h </w:instrText>
      </w:r>
      <w:r w:rsidR="00A845EE">
        <w:rPr>
          <w:b/>
        </w:rPr>
        <w:instrText xml:space="preserve"> \* MERGEFORMAT </w:instrText>
      </w:r>
      <w:r w:rsidRPr="00A845EE">
        <w:rPr>
          <w:b/>
        </w:rPr>
      </w:r>
      <w:r w:rsidRPr="00A845EE">
        <w:rPr>
          <w:b/>
        </w:rPr>
        <w:fldChar w:fldCharType="separate"/>
      </w:r>
      <w:r w:rsidR="00CC1F16" w:rsidRPr="00CC1F16">
        <w:rPr>
          <w:b/>
        </w:rPr>
        <w:t>Роли и права доступа</w:t>
      </w:r>
      <w:r w:rsidRPr="00A845EE">
        <w:rPr>
          <w:b/>
        </w:rPr>
        <w:fldChar w:fldCharType="end"/>
      </w:r>
      <w:r>
        <w:t>.</w:t>
      </w:r>
    </w:p>
    <w:p w14:paraId="6EBE7430" w14:textId="7BCEE445" w:rsidR="00A03906" w:rsidRDefault="00FB3689" w:rsidP="00DB02F0">
      <w:pPr>
        <w:pStyle w:val="af9"/>
        <w:spacing w:before="0"/>
      </w:pPr>
      <w:r>
        <w:t>По нажатию на к</w:t>
      </w:r>
      <w:r w:rsidR="00263BDB" w:rsidRPr="008355F8">
        <w:t>нопк</w:t>
      </w:r>
      <w:r>
        <w:t>у</w:t>
      </w:r>
      <w:r w:rsidR="00263BDB" w:rsidRPr="008355F8">
        <w:t xml:space="preserve"> </w:t>
      </w:r>
      <w:r w:rsidR="00263BDB" w:rsidRPr="008355F8">
        <w:rPr>
          <w:b/>
        </w:rPr>
        <w:t xml:space="preserve">«Выход пользователя» </w:t>
      </w:r>
      <w:r w:rsidR="00263BDB" w:rsidRPr="008355F8">
        <w:t>прекращает</w:t>
      </w:r>
      <w:r>
        <w:t>ся</w:t>
      </w:r>
      <w:r w:rsidR="00263BDB" w:rsidRPr="008355F8">
        <w:t xml:space="preserve"> сеанс для текущего пользователя.</w:t>
      </w:r>
      <w:r w:rsidR="00A57E95" w:rsidRPr="008355F8">
        <w:t xml:space="preserve"> </w:t>
      </w:r>
      <w:r>
        <w:t>Сведения</w:t>
      </w:r>
      <w:r w:rsidR="0044178C" w:rsidRPr="008355F8">
        <w:t xml:space="preserve"> о смене пользователя и прекращении его работы отображаются в окне событий </w:t>
      </w:r>
      <w:r w:rsidR="00496514" w:rsidRPr="008355F8">
        <w:t>(</w:t>
      </w:r>
      <w:r w:rsidR="00496514" w:rsidRPr="008355F8">
        <w:fldChar w:fldCharType="begin"/>
      </w:r>
      <w:r w:rsidR="00496514" w:rsidRPr="008355F8">
        <w:instrText xml:space="preserve"> REF _Ref185501145 \h </w:instrText>
      </w:r>
      <w:r w:rsidR="002E64B5" w:rsidRPr="008355F8">
        <w:instrText xml:space="preserve"> \* MERGEFORMAT </w:instrText>
      </w:r>
      <w:r w:rsidR="00496514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22</w:t>
      </w:r>
      <w:r w:rsidR="00496514" w:rsidRPr="008355F8">
        <w:fldChar w:fldCharType="end"/>
      </w:r>
      <w:r w:rsidR="00496514" w:rsidRPr="008355F8">
        <w:t xml:space="preserve">) </w:t>
      </w:r>
      <w:r w:rsidR="0044178C" w:rsidRPr="008355F8">
        <w:t>в нижней части рабочего окна программы.</w:t>
      </w:r>
    </w:p>
    <w:p w14:paraId="16000069" w14:textId="77777777" w:rsidR="00496514" w:rsidRPr="008355F8" w:rsidRDefault="008040D8" w:rsidP="00DB02F0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4DC22A2F" wp14:editId="2CD937B3">
            <wp:extent cx="5591175" cy="981075"/>
            <wp:effectExtent l="0" t="0" r="9525" b="952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C487" w14:textId="1838D953" w:rsidR="00A57E95" w:rsidRPr="008355F8" w:rsidRDefault="00496514" w:rsidP="00DB02F0">
      <w:pPr>
        <w:pStyle w:val="af9"/>
        <w:spacing w:before="0"/>
        <w:jc w:val="center"/>
      </w:pPr>
      <w:bookmarkStart w:id="103" w:name="_Ref185501145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22</w:t>
        </w:r>
      </w:fldSimple>
      <w:bookmarkEnd w:id="103"/>
      <w:r w:rsidRPr="008355F8">
        <w:t xml:space="preserve"> – Смена пользователя</w:t>
      </w:r>
    </w:p>
    <w:p w14:paraId="01031E69" w14:textId="77777777" w:rsidR="00A57E95" w:rsidRPr="008355F8" w:rsidRDefault="00A57E95" w:rsidP="00DB02F0">
      <w:pPr>
        <w:pStyle w:val="af9"/>
        <w:spacing w:before="0"/>
      </w:pPr>
    </w:p>
    <w:p w14:paraId="1F4D3BAB" w14:textId="6AAED3D6" w:rsidR="000C4F88" w:rsidRPr="008355F8" w:rsidRDefault="00F3619E" w:rsidP="00DB02F0">
      <w:pPr>
        <w:pStyle w:val="4"/>
      </w:pPr>
      <w:bookmarkStart w:id="104" w:name="_Toc195789745"/>
      <w:r w:rsidRPr="008355F8">
        <w:t>Раздел «</w:t>
      </w:r>
      <w:r w:rsidR="000C4F88" w:rsidRPr="008355F8">
        <w:t>Поиск</w:t>
      </w:r>
      <w:r w:rsidRPr="008355F8">
        <w:t>»</w:t>
      </w:r>
      <w:bookmarkEnd w:id="104"/>
    </w:p>
    <w:p w14:paraId="5001A6A9" w14:textId="77777777" w:rsidR="00F3619E" w:rsidRPr="008355F8" w:rsidRDefault="00F3619E" w:rsidP="00DB02F0">
      <w:pPr>
        <w:rPr>
          <w:bCs/>
        </w:rPr>
      </w:pPr>
    </w:p>
    <w:p w14:paraId="7790EDD2" w14:textId="4FE81D21" w:rsidR="00F2494A" w:rsidRDefault="00682AA9" w:rsidP="00DB02F0">
      <w:pPr>
        <w:ind w:firstLine="709"/>
        <w:rPr>
          <w:bCs/>
        </w:rPr>
      </w:pPr>
      <w:r>
        <w:rPr>
          <w:bCs/>
        </w:rPr>
        <w:t xml:space="preserve">С помощью раздела </w:t>
      </w:r>
      <w:r w:rsidRPr="00682AA9">
        <w:rPr>
          <w:b/>
          <w:bCs/>
        </w:rPr>
        <w:t>«Поиск»</w:t>
      </w:r>
      <w:r w:rsidR="00204CF4">
        <w:rPr>
          <w:b/>
          <w:bCs/>
        </w:rPr>
        <w:t xml:space="preserve"> </w:t>
      </w:r>
      <w:r w:rsidR="00204CF4" w:rsidRPr="00204CF4">
        <w:rPr>
          <w:bCs/>
        </w:rPr>
        <w:t>(</w:t>
      </w:r>
      <w:r w:rsidR="00204CF4">
        <w:rPr>
          <w:bCs/>
        </w:rPr>
        <w:fldChar w:fldCharType="begin"/>
      </w:r>
      <w:r w:rsidR="00204CF4">
        <w:rPr>
          <w:bCs/>
        </w:rPr>
        <w:instrText xml:space="preserve"> REF _Ref195697902 \h </w:instrText>
      </w:r>
      <w:r w:rsidR="00204CF4">
        <w:rPr>
          <w:bCs/>
        </w:rPr>
      </w:r>
      <w:r w:rsidR="00204CF4">
        <w:rPr>
          <w:bCs/>
        </w:rPr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23</w:t>
      </w:r>
      <w:r w:rsidR="00204CF4">
        <w:rPr>
          <w:bCs/>
        </w:rPr>
        <w:fldChar w:fldCharType="end"/>
      </w:r>
      <w:r w:rsidR="00204CF4" w:rsidRPr="00204CF4">
        <w:rPr>
          <w:bCs/>
        </w:rPr>
        <w:t>)</w:t>
      </w:r>
      <w:r>
        <w:rPr>
          <w:bCs/>
        </w:rPr>
        <w:t xml:space="preserve"> осуществляется</w:t>
      </w:r>
      <w:r w:rsidR="00F2494A" w:rsidRPr="008355F8">
        <w:rPr>
          <w:bCs/>
        </w:rPr>
        <w:t xml:space="preserve"> поиск конкретного сигнала или объекта </w:t>
      </w:r>
      <w:r w:rsidR="005D3150">
        <w:rPr>
          <w:bCs/>
        </w:rPr>
        <w:t>на схеме</w:t>
      </w:r>
      <w:r w:rsidR="00F2494A" w:rsidRPr="008355F8">
        <w:rPr>
          <w:bCs/>
        </w:rPr>
        <w:t>.</w:t>
      </w:r>
    </w:p>
    <w:p w14:paraId="4B91B8B4" w14:textId="77777777" w:rsidR="00495E7E" w:rsidRDefault="00495E7E" w:rsidP="00DB02F0">
      <w:pPr>
        <w:ind w:firstLine="709"/>
        <w:rPr>
          <w:bCs/>
        </w:rPr>
      </w:pPr>
    </w:p>
    <w:p w14:paraId="0E5EC321" w14:textId="77777777" w:rsidR="00A41E68" w:rsidRDefault="00340EC7" w:rsidP="00A41E68">
      <w:pPr>
        <w:keepNext/>
        <w:ind w:firstLine="709"/>
        <w:jc w:val="center"/>
      </w:pPr>
      <w:r w:rsidRPr="00340EC7">
        <w:rPr>
          <w:bCs/>
          <w:noProof/>
        </w:rPr>
        <w:drawing>
          <wp:inline distT="0" distB="0" distL="0" distR="0" wp14:anchorId="56579397" wp14:editId="78C5EDC1">
            <wp:extent cx="1343025" cy="82867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859B" w14:textId="43CFFF25" w:rsidR="00340EC7" w:rsidRDefault="00A41E68" w:rsidP="00A41E68">
      <w:pPr>
        <w:pStyle w:val="af9"/>
        <w:jc w:val="center"/>
      </w:pPr>
      <w:bookmarkStart w:id="105" w:name="_Ref195697902"/>
      <w:r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23</w:t>
        </w:r>
      </w:fldSimple>
      <w:bookmarkEnd w:id="105"/>
      <w:r>
        <w:t xml:space="preserve"> – Раздел «Поиск»</w:t>
      </w:r>
    </w:p>
    <w:p w14:paraId="6A638D24" w14:textId="77777777" w:rsidR="00F3619E" w:rsidRDefault="00F3619E" w:rsidP="00DB02F0">
      <w:pPr>
        <w:rPr>
          <w:bCs/>
        </w:rPr>
      </w:pPr>
    </w:p>
    <w:p w14:paraId="70F6DA46" w14:textId="212C7D3A" w:rsidR="000C4F88" w:rsidRPr="008355F8" w:rsidRDefault="00F3619E" w:rsidP="00DB02F0">
      <w:pPr>
        <w:pStyle w:val="4"/>
      </w:pPr>
      <w:bookmarkStart w:id="106" w:name="_Toc195789746"/>
      <w:r w:rsidRPr="008355F8">
        <w:t>Раздел «</w:t>
      </w:r>
      <w:r w:rsidR="000C4F88" w:rsidRPr="008355F8">
        <w:t>Функции</w:t>
      </w:r>
      <w:r w:rsidRPr="008355F8">
        <w:t>»</w:t>
      </w:r>
      <w:bookmarkEnd w:id="106"/>
    </w:p>
    <w:p w14:paraId="42CCEDC4" w14:textId="77777777" w:rsidR="00F3619E" w:rsidRPr="008355F8" w:rsidRDefault="00F3619E" w:rsidP="00DB02F0">
      <w:pPr>
        <w:rPr>
          <w:bCs/>
        </w:rPr>
      </w:pPr>
    </w:p>
    <w:p w14:paraId="45EDEBE9" w14:textId="01F17978" w:rsidR="006778A9" w:rsidRPr="008355F8" w:rsidRDefault="00B27175" w:rsidP="00DB02F0">
      <w:pPr>
        <w:ind w:firstLine="709"/>
        <w:rPr>
          <w:bCs/>
        </w:rPr>
      </w:pPr>
      <w:r>
        <w:rPr>
          <w:bCs/>
        </w:rPr>
        <w:t>По нажатию к</w:t>
      </w:r>
      <w:r w:rsidR="006778A9" w:rsidRPr="008355F8">
        <w:rPr>
          <w:bCs/>
        </w:rPr>
        <w:t>нопк</w:t>
      </w:r>
      <w:r>
        <w:rPr>
          <w:bCs/>
        </w:rPr>
        <w:t>и</w:t>
      </w:r>
      <w:r w:rsidR="006778A9" w:rsidRPr="008355F8">
        <w:rPr>
          <w:bCs/>
        </w:rPr>
        <w:t xml:space="preserve"> </w:t>
      </w:r>
      <w:r w:rsidR="006778A9" w:rsidRPr="008355F8">
        <w:rPr>
          <w:b/>
          <w:bCs/>
        </w:rPr>
        <w:t>«Главное окно»</w:t>
      </w:r>
      <w:r w:rsidR="00FE72C3">
        <w:rPr>
          <w:bCs/>
        </w:rPr>
        <w:t xml:space="preserve"> о</w:t>
      </w:r>
      <w:r w:rsidR="00EF06EC" w:rsidRPr="008355F8">
        <w:rPr>
          <w:bCs/>
        </w:rPr>
        <w:t>ткрыва</w:t>
      </w:r>
      <w:r>
        <w:rPr>
          <w:bCs/>
        </w:rPr>
        <w:t>ется</w:t>
      </w:r>
      <w:r w:rsidR="00EF06EC" w:rsidRPr="008355F8">
        <w:rPr>
          <w:bCs/>
        </w:rPr>
        <w:t xml:space="preserve"> главн</w:t>
      </w:r>
      <w:r>
        <w:rPr>
          <w:bCs/>
        </w:rPr>
        <w:t>ая</w:t>
      </w:r>
      <w:r w:rsidR="00FE72C3">
        <w:rPr>
          <w:bCs/>
        </w:rPr>
        <w:t xml:space="preserve"> </w:t>
      </w:r>
      <w:r w:rsidR="00EF06EC" w:rsidRPr="008355F8">
        <w:rPr>
          <w:bCs/>
        </w:rPr>
        <w:t>схем</w:t>
      </w:r>
      <w:r>
        <w:rPr>
          <w:bCs/>
        </w:rPr>
        <w:t>а</w:t>
      </w:r>
      <w:r w:rsidR="00EF06EC" w:rsidRPr="008355F8">
        <w:rPr>
          <w:bCs/>
        </w:rPr>
        <w:t>.</w:t>
      </w:r>
    </w:p>
    <w:p w14:paraId="09F1E862" w14:textId="345CA05C" w:rsidR="00A95765" w:rsidRDefault="00A95765" w:rsidP="00DB02F0">
      <w:pPr>
        <w:ind w:firstLine="709"/>
      </w:pPr>
      <w:r w:rsidRPr="00470454">
        <w:rPr>
          <w:bCs/>
        </w:rPr>
        <w:t xml:space="preserve">Кнопка </w:t>
      </w:r>
      <w:r w:rsidRPr="00470454">
        <w:rPr>
          <w:b/>
          <w:bCs/>
        </w:rPr>
        <w:t xml:space="preserve">«Графики» </w:t>
      </w:r>
      <w:r w:rsidR="00FE72C3" w:rsidRPr="00470454">
        <w:rPr>
          <w:bCs/>
        </w:rPr>
        <w:t>инициирует</w:t>
      </w:r>
      <w:r w:rsidR="00FE72C3" w:rsidRPr="00470454">
        <w:rPr>
          <w:b/>
          <w:bCs/>
        </w:rPr>
        <w:t xml:space="preserve"> </w:t>
      </w:r>
      <w:r w:rsidR="004166F4" w:rsidRPr="00470454">
        <w:rPr>
          <w:bCs/>
        </w:rPr>
        <w:t>выз</w:t>
      </w:r>
      <w:r w:rsidR="00FE72C3" w:rsidRPr="00470454">
        <w:rPr>
          <w:bCs/>
        </w:rPr>
        <w:t>ов</w:t>
      </w:r>
      <w:r w:rsidR="004166F4" w:rsidRPr="00470454">
        <w:rPr>
          <w:bCs/>
        </w:rPr>
        <w:t xml:space="preserve"> окн</w:t>
      </w:r>
      <w:r w:rsidR="00FE72C3" w:rsidRPr="00470454">
        <w:rPr>
          <w:bCs/>
        </w:rPr>
        <w:t>а</w:t>
      </w:r>
      <w:r w:rsidR="004166F4" w:rsidRPr="00470454">
        <w:rPr>
          <w:bCs/>
        </w:rPr>
        <w:t xml:space="preserve"> программы построения графиков.</w:t>
      </w:r>
      <w:r w:rsidR="009A6E6A" w:rsidRPr="00470454">
        <w:rPr>
          <w:bCs/>
        </w:rPr>
        <w:t xml:space="preserve"> </w:t>
      </w:r>
      <w:r w:rsidR="00470454" w:rsidRPr="00470454">
        <w:rPr>
          <w:rFonts w:cs="Arial"/>
          <w:szCs w:val="24"/>
        </w:rPr>
        <w:t xml:space="preserve">ПО </w:t>
      </w:r>
      <w:r w:rsidR="00470454" w:rsidRPr="00470454">
        <w:rPr>
          <w:rFonts w:cs="Arial"/>
          <w:b/>
          <w:szCs w:val="24"/>
        </w:rPr>
        <w:t>«Графики»</w:t>
      </w:r>
      <w:r w:rsidR="00C82494">
        <w:rPr>
          <w:rFonts w:cs="Arial"/>
          <w:b/>
          <w:szCs w:val="24"/>
        </w:rPr>
        <w:t xml:space="preserve"> </w:t>
      </w:r>
      <w:r w:rsidR="00C82494" w:rsidRPr="008A7559">
        <w:rPr>
          <w:rFonts w:cs="Arial"/>
          <w:szCs w:val="24"/>
        </w:rPr>
        <w:t>(</w:t>
      </w:r>
      <w:r w:rsidR="008A7559">
        <w:rPr>
          <w:rFonts w:cs="Arial"/>
          <w:szCs w:val="24"/>
        </w:rPr>
        <w:fldChar w:fldCharType="begin"/>
      </w:r>
      <w:r w:rsidR="008A7559">
        <w:rPr>
          <w:rFonts w:cs="Arial"/>
          <w:szCs w:val="24"/>
        </w:rPr>
        <w:instrText xml:space="preserve"> REF _Ref195697705 \h </w:instrText>
      </w:r>
      <w:r w:rsidR="008A7559">
        <w:rPr>
          <w:rFonts w:cs="Arial"/>
          <w:szCs w:val="24"/>
        </w:rPr>
      </w:r>
      <w:r w:rsidR="008A7559">
        <w:rPr>
          <w:rFonts w:cs="Arial"/>
          <w:szCs w:val="24"/>
        </w:rPr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24</w:t>
      </w:r>
      <w:r w:rsidR="008A7559">
        <w:rPr>
          <w:rFonts w:cs="Arial"/>
          <w:szCs w:val="24"/>
        </w:rPr>
        <w:fldChar w:fldCharType="end"/>
      </w:r>
      <w:r w:rsidR="00C82494" w:rsidRPr="008A7559">
        <w:rPr>
          <w:rFonts w:cs="Arial"/>
          <w:szCs w:val="24"/>
        </w:rPr>
        <w:t>)</w:t>
      </w:r>
      <w:r w:rsidR="00470454" w:rsidRPr="00470454">
        <w:rPr>
          <w:rFonts w:cs="Arial"/>
          <w:szCs w:val="24"/>
        </w:rPr>
        <w:t xml:space="preserve"> </w:t>
      </w:r>
      <w:r w:rsidR="00470454" w:rsidRPr="00470454">
        <w:t xml:space="preserve">предназначено для представления телеинформации (ТИ, ТС и ТУ) в виде графиков. Программа </w:t>
      </w:r>
      <w:r w:rsidR="00470454" w:rsidRPr="00470454">
        <w:rPr>
          <w:szCs w:val="24"/>
        </w:rPr>
        <w:t xml:space="preserve">может отображать </w:t>
      </w:r>
      <w:r w:rsidR="00470454" w:rsidRPr="00470454">
        <w:t>значения измеряемых параметров и состояния коммутационных</w:t>
      </w:r>
      <w:r w:rsidR="00470454" w:rsidRPr="00105197">
        <w:t xml:space="preserve"> аппаратов</w:t>
      </w:r>
      <w:r w:rsidR="00470454">
        <w:t>, как в</w:t>
      </w:r>
      <w:r w:rsidR="00470454" w:rsidRPr="00F27E4E">
        <w:t xml:space="preserve"> </w:t>
      </w:r>
      <w:r w:rsidR="00470454">
        <w:t>реальном масштабе времени, так и в режиме просмотра ретроспективной информации, сохраненной в архивной базе данных (БД).</w:t>
      </w:r>
    </w:p>
    <w:p w14:paraId="70DDAAD2" w14:textId="5B655541" w:rsidR="00393657" w:rsidRDefault="00701C54" w:rsidP="00DB02F0">
      <w:pPr>
        <w:ind w:firstLine="709"/>
      </w:pPr>
      <w:r w:rsidRPr="008355F8">
        <w:rPr>
          <w:bCs/>
        </w:rPr>
        <w:t xml:space="preserve">Кнопка </w:t>
      </w:r>
      <w:r w:rsidRPr="008355F8">
        <w:rPr>
          <w:b/>
          <w:bCs/>
        </w:rPr>
        <w:t>«</w:t>
      </w:r>
      <w:r>
        <w:rPr>
          <w:b/>
          <w:bCs/>
        </w:rPr>
        <w:t>Квитирование событий</w:t>
      </w:r>
      <w:r w:rsidRPr="008355F8">
        <w:rPr>
          <w:b/>
          <w:bCs/>
        </w:rPr>
        <w:t>»</w:t>
      </w:r>
      <w:r w:rsidR="000050B2" w:rsidRPr="000050B2">
        <w:rPr>
          <w:b/>
          <w:bCs/>
        </w:rPr>
        <w:t xml:space="preserve"> </w:t>
      </w:r>
      <w:r w:rsidR="00FE72C3" w:rsidRPr="00FE72C3">
        <w:t>используется</w:t>
      </w:r>
      <w:r w:rsidR="00FE72C3">
        <w:rPr>
          <w:b/>
          <w:bCs/>
        </w:rPr>
        <w:t xml:space="preserve"> </w:t>
      </w:r>
      <w:r w:rsidR="00FE72C3" w:rsidRPr="00FE72C3">
        <w:t>диспетчером</w:t>
      </w:r>
      <w:r w:rsidR="000050B2" w:rsidRPr="00FE72C3">
        <w:t xml:space="preserve"> </w:t>
      </w:r>
      <w:r w:rsidR="000050B2" w:rsidRPr="006C1793">
        <w:t>для квитирования событи</w:t>
      </w:r>
      <w:r w:rsidR="000050B2">
        <w:t>й</w:t>
      </w:r>
      <w:r w:rsidR="000050B2" w:rsidRPr="006C1793">
        <w:t>, генерируем</w:t>
      </w:r>
      <w:r w:rsidR="000050B2">
        <w:t>ых</w:t>
      </w:r>
      <w:r w:rsidR="000050B2" w:rsidRPr="006C1793">
        <w:t xml:space="preserve"> </w:t>
      </w:r>
      <w:r w:rsidR="00FE72C3">
        <w:t xml:space="preserve">программой </w:t>
      </w:r>
      <w:r w:rsidR="00D749FA">
        <w:t>«</w:t>
      </w:r>
      <w:r w:rsidR="00D749FA" w:rsidRPr="00C575C8">
        <w:rPr>
          <w:b/>
        </w:rPr>
        <w:t xml:space="preserve">Сервер </w:t>
      </w:r>
      <w:r w:rsidR="00D749FA" w:rsidRPr="00C575C8">
        <w:rPr>
          <w:b/>
          <w:lang w:val="en-US"/>
        </w:rPr>
        <w:t>SCADA</w:t>
      </w:r>
      <w:r w:rsidR="00D749FA">
        <w:rPr>
          <w:b/>
        </w:rPr>
        <w:t>»</w:t>
      </w:r>
      <w:r w:rsidR="000050B2">
        <w:t>.</w:t>
      </w:r>
    </w:p>
    <w:p w14:paraId="7221AA1D" w14:textId="77777777" w:rsidR="00682AA9" w:rsidRDefault="00682AA9" w:rsidP="00DB02F0">
      <w:pPr>
        <w:ind w:firstLine="709"/>
      </w:pPr>
    </w:p>
    <w:p w14:paraId="5BB5731F" w14:textId="77777777" w:rsidR="00C82494" w:rsidRDefault="00682AA9" w:rsidP="00C82494">
      <w:pPr>
        <w:keepNext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6E4FD5DC" wp14:editId="07CC463F">
            <wp:extent cx="5741719" cy="3280982"/>
            <wp:effectExtent l="0" t="0" r="0" b="0"/>
            <wp:docPr id="64249496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944" cy="328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821C9" w14:textId="6665659F" w:rsidR="00682AA9" w:rsidRDefault="00C82494" w:rsidP="00C82494">
      <w:pPr>
        <w:pStyle w:val="af9"/>
        <w:jc w:val="center"/>
      </w:pPr>
      <w:bookmarkStart w:id="107" w:name="_Ref195697705"/>
      <w:r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24</w:t>
        </w:r>
      </w:fldSimple>
      <w:bookmarkEnd w:id="107"/>
      <w:r>
        <w:t xml:space="preserve"> – Окно программы «Графики»</w:t>
      </w:r>
    </w:p>
    <w:p w14:paraId="315D93E7" w14:textId="77777777" w:rsidR="009F2D86" w:rsidRDefault="009F2D86" w:rsidP="00DB02F0">
      <w:pPr>
        <w:ind w:firstLine="709"/>
      </w:pPr>
    </w:p>
    <w:p w14:paraId="49209063" w14:textId="3247DCED" w:rsidR="000C4F88" w:rsidRDefault="00412893" w:rsidP="00DB02F0">
      <w:pPr>
        <w:pStyle w:val="3"/>
        <w:spacing w:before="0" w:after="0"/>
      </w:pPr>
      <w:bookmarkStart w:id="108" w:name="_Toc195789747"/>
      <w:r w:rsidRPr="008355F8">
        <w:t>Вкладка «Инструменты» ленты инструментов</w:t>
      </w:r>
      <w:bookmarkEnd w:id="108"/>
    </w:p>
    <w:p w14:paraId="71406221" w14:textId="77777777" w:rsidR="009F2D86" w:rsidRPr="009F2D86" w:rsidRDefault="009F2D86" w:rsidP="00DB02F0"/>
    <w:p w14:paraId="6F3CF7F9" w14:textId="1EE70118" w:rsidR="00994E32" w:rsidRPr="008355F8" w:rsidRDefault="00994E32" w:rsidP="00DB02F0">
      <w:r w:rsidRPr="008355F8">
        <w:t xml:space="preserve">Вкладка </w:t>
      </w:r>
      <w:r w:rsidRPr="008355F8">
        <w:rPr>
          <w:b/>
        </w:rPr>
        <w:t xml:space="preserve">«Инструменты» </w:t>
      </w:r>
      <w:r w:rsidRPr="008355F8">
        <w:t xml:space="preserve">содержит группу команд </w:t>
      </w:r>
      <w:r w:rsidRPr="008355F8">
        <w:rPr>
          <w:b/>
        </w:rPr>
        <w:t>«Плакаты»</w:t>
      </w:r>
      <w:r w:rsidRPr="008355F8">
        <w:t>. Команд</w:t>
      </w:r>
      <w:r w:rsidR="00B27175">
        <w:t>н</w:t>
      </w:r>
      <w:r w:rsidRPr="008355F8">
        <w:t>ы</w:t>
      </w:r>
      <w:r w:rsidR="00B27175">
        <w:t>е кнопки</w:t>
      </w:r>
      <w:r w:rsidRPr="008355F8">
        <w:t xml:space="preserve"> представляю</w:t>
      </w:r>
      <w:r w:rsidR="00B27175">
        <w:t>т</w:t>
      </w:r>
      <w:r w:rsidRPr="008355F8">
        <w:t xml:space="preserve"> собой уменьшенн</w:t>
      </w:r>
      <w:r w:rsidR="00B27175">
        <w:t>ые</w:t>
      </w:r>
      <w:r w:rsidRPr="008355F8">
        <w:t xml:space="preserve"> изображени</w:t>
      </w:r>
      <w:r w:rsidR="00B27175">
        <w:t>я</w:t>
      </w:r>
      <w:r w:rsidRPr="008355F8">
        <w:t xml:space="preserve"> плакатов, предназначенных для размещения </w:t>
      </w:r>
      <w:r w:rsidR="00876C72">
        <w:t xml:space="preserve">на </w:t>
      </w:r>
      <w:r w:rsidRPr="008355F8">
        <w:t>мнемосхеме (</w:t>
      </w:r>
      <w:r w:rsidR="003A4363">
        <w:fldChar w:fldCharType="begin"/>
      </w:r>
      <w:r w:rsidR="003A4363">
        <w:instrText xml:space="preserve"> REF _Ref187763157 \h </w:instrText>
      </w:r>
      <w:r w:rsidR="003A4363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25</w:t>
      </w:r>
      <w:r w:rsidR="003A4363">
        <w:fldChar w:fldCharType="end"/>
      </w:r>
      <w:r w:rsidRPr="008355F8">
        <w:t>).</w:t>
      </w:r>
    </w:p>
    <w:p w14:paraId="799769E7" w14:textId="77777777" w:rsidR="00994E32" w:rsidRPr="008355F8" w:rsidRDefault="00994E32" w:rsidP="00DB02F0">
      <w:pPr>
        <w:keepNext/>
        <w:ind w:firstLine="0"/>
      </w:pPr>
    </w:p>
    <w:p w14:paraId="03D35A5B" w14:textId="77777777" w:rsidR="000618FE" w:rsidRPr="008355F8" w:rsidRDefault="00C02407" w:rsidP="00DB02F0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6F048B57" wp14:editId="591B604C">
            <wp:extent cx="5643349" cy="88028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49003" cy="8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9" w:name="_Ref167094474"/>
    </w:p>
    <w:p w14:paraId="5B9E4828" w14:textId="70ED98D4" w:rsidR="00407D11" w:rsidRPr="008355F8" w:rsidRDefault="00D827FD" w:rsidP="00DB02F0">
      <w:pPr>
        <w:keepNext/>
        <w:ind w:firstLine="0"/>
        <w:jc w:val="center"/>
      </w:pPr>
      <w:bookmarkStart w:id="110" w:name="_Ref187763157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25</w:t>
        </w:r>
      </w:fldSimple>
      <w:bookmarkEnd w:id="109"/>
      <w:bookmarkEnd w:id="110"/>
      <w:r w:rsidRPr="008355F8">
        <w:t xml:space="preserve"> – Список плакатов</w:t>
      </w:r>
    </w:p>
    <w:p w14:paraId="3F6D4FB6" w14:textId="77777777" w:rsidR="00412893" w:rsidRPr="008355F8" w:rsidRDefault="00412893" w:rsidP="00DB02F0">
      <w:pPr>
        <w:rPr>
          <w:b/>
        </w:rPr>
      </w:pPr>
      <w:r w:rsidRPr="008355F8">
        <w:br w:type="page"/>
      </w:r>
    </w:p>
    <w:p w14:paraId="22D52C50" w14:textId="40AFA96B" w:rsidR="00186C6B" w:rsidRPr="008355F8" w:rsidRDefault="00980D72" w:rsidP="00DB02F0">
      <w:pPr>
        <w:pStyle w:val="2"/>
        <w:spacing w:before="0" w:after="0"/>
        <w:ind w:firstLine="0"/>
      </w:pPr>
      <w:bookmarkStart w:id="111" w:name="_Toc195789748"/>
      <w:r>
        <w:lastRenderedPageBreak/>
        <w:t>Окно «С</w:t>
      </w:r>
      <w:r w:rsidR="00990D2D" w:rsidRPr="008355F8">
        <w:t>труктур</w:t>
      </w:r>
      <w:r>
        <w:t>а»</w:t>
      </w:r>
      <w:bookmarkEnd w:id="111"/>
      <w:r w:rsidR="00990D2D" w:rsidRPr="008355F8">
        <w:t xml:space="preserve"> </w:t>
      </w:r>
    </w:p>
    <w:p w14:paraId="7108B147" w14:textId="77777777" w:rsidR="0039515E" w:rsidRPr="008355F8" w:rsidRDefault="0039515E" w:rsidP="00DB02F0"/>
    <w:p w14:paraId="6711BD9F" w14:textId="12010DAC" w:rsidR="00186C6B" w:rsidRPr="008355F8" w:rsidRDefault="00695157" w:rsidP="00DB02F0">
      <w:r>
        <w:t>О</w:t>
      </w:r>
      <w:r w:rsidR="00990D2D" w:rsidRPr="008355F8">
        <w:t xml:space="preserve">кно </w:t>
      </w:r>
      <w:r w:rsidR="00980D72" w:rsidRPr="007E5909">
        <w:rPr>
          <w:b/>
        </w:rPr>
        <w:t>«Структура»</w:t>
      </w:r>
      <w:r w:rsidR="00990D2D" w:rsidRPr="008355F8">
        <w:t xml:space="preserve"> в</w:t>
      </w:r>
      <w:r>
        <w:t>ключает</w:t>
      </w:r>
      <w:r w:rsidR="00990D2D" w:rsidRPr="008355F8">
        <w:t xml:space="preserve"> дерево сигналов и дерево иерархии объектов</w:t>
      </w:r>
      <w:r w:rsidR="00FE72C3">
        <w:t xml:space="preserve"> электрической сети</w:t>
      </w:r>
      <w:r w:rsidR="00BF23E0" w:rsidRPr="008355F8">
        <w:t>.</w:t>
      </w:r>
      <w:r w:rsidR="00107F03" w:rsidRPr="008355F8">
        <w:t xml:space="preserve"> </w:t>
      </w:r>
    </w:p>
    <w:p w14:paraId="7E9C3177" w14:textId="77777777" w:rsidR="00412893" w:rsidRPr="008355F8" w:rsidRDefault="00412893" w:rsidP="00DB02F0"/>
    <w:p w14:paraId="11E6B2A8" w14:textId="4935DC6E" w:rsidR="00412893" w:rsidRPr="008355F8" w:rsidRDefault="00412893" w:rsidP="00DB02F0">
      <w:pPr>
        <w:pStyle w:val="3"/>
        <w:spacing w:before="0" w:after="0"/>
      </w:pPr>
      <w:bookmarkStart w:id="112" w:name="_Toc195789749"/>
      <w:r w:rsidRPr="008355F8">
        <w:t>Дерево «Объекты»</w:t>
      </w:r>
      <w:bookmarkEnd w:id="112"/>
    </w:p>
    <w:p w14:paraId="7585E887" w14:textId="77777777" w:rsidR="0039515E" w:rsidRPr="008355F8" w:rsidRDefault="0039515E" w:rsidP="00DB02F0"/>
    <w:p w14:paraId="720E5126" w14:textId="79BF1C7C" w:rsidR="00107F03" w:rsidRPr="008355F8" w:rsidRDefault="00107F03" w:rsidP="00DB02F0">
      <w:r w:rsidRPr="008355F8">
        <w:t xml:space="preserve">Вкладка </w:t>
      </w:r>
      <w:r w:rsidRPr="008355F8">
        <w:rPr>
          <w:b/>
        </w:rPr>
        <w:t xml:space="preserve">«Объекты» </w:t>
      </w:r>
      <w:r w:rsidRPr="008355F8">
        <w:t xml:space="preserve">содержит список всех </w:t>
      </w:r>
      <w:r w:rsidR="00695157" w:rsidRPr="008355F8">
        <w:t xml:space="preserve">контролируемых </w:t>
      </w:r>
      <w:r w:rsidRPr="008355F8">
        <w:t>объектов</w:t>
      </w:r>
      <w:r w:rsidR="00FE72C3">
        <w:t xml:space="preserve"> сети</w:t>
      </w:r>
      <w:r w:rsidRPr="008355F8">
        <w:t xml:space="preserve"> </w:t>
      </w:r>
      <w:r w:rsidR="00F13822" w:rsidRPr="008355F8">
        <w:t>(</w:t>
      </w:r>
      <w:r w:rsidR="004614F9" w:rsidRPr="008355F8">
        <w:fldChar w:fldCharType="begin"/>
      </w:r>
      <w:r w:rsidR="004614F9" w:rsidRPr="008355F8">
        <w:instrText xml:space="preserve"> REF _Ref172113039 \h </w:instrText>
      </w:r>
      <w:r w:rsidR="002E64B5" w:rsidRPr="008355F8">
        <w:instrText xml:space="preserve"> \* MERGEFORMAT </w:instrText>
      </w:r>
      <w:r w:rsidR="004614F9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26</w:t>
      </w:r>
      <w:r w:rsidR="004614F9" w:rsidRPr="008355F8">
        <w:fldChar w:fldCharType="end"/>
      </w:r>
      <w:r w:rsidR="00F13822" w:rsidRPr="008355F8">
        <w:t xml:space="preserve">). </w:t>
      </w:r>
      <w:r w:rsidRPr="008355F8">
        <w:t>Список предназначен для обзора всех объектов и быстрого п</w:t>
      </w:r>
      <w:r w:rsidR="00FE72C3">
        <w:t>ерехода к</w:t>
      </w:r>
      <w:r w:rsidRPr="008355F8">
        <w:t xml:space="preserve"> конкретно</w:t>
      </w:r>
      <w:r w:rsidR="00FE72C3">
        <w:t>му</w:t>
      </w:r>
      <w:r w:rsidRPr="008355F8">
        <w:t xml:space="preserve"> объект</w:t>
      </w:r>
      <w:r w:rsidR="00FE72C3">
        <w:t>у</w:t>
      </w:r>
      <w:r w:rsidRPr="008355F8">
        <w:t xml:space="preserve"> на схеме.</w:t>
      </w:r>
    </w:p>
    <w:p w14:paraId="5DA84E18" w14:textId="77777777" w:rsidR="00F13822" w:rsidRPr="008355F8" w:rsidRDefault="00F13822" w:rsidP="00DB02F0"/>
    <w:p w14:paraId="619BD9EE" w14:textId="41BB5A9F" w:rsidR="00F13822" w:rsidRPr="008355F8" w:rsidRDefault="00F40925" w:rsidP="00DB02F0">
      <w:pPr>
        <w:ind w:firstLine="0"/>
        <w:jc w:val="center"/>
      </w:pPr>
      <w:r w:rsidRPr="008355F8">
        <w:rPr>
          <w:noProof/>
        </w:rPr>
        <w:drawing>
          <wp:inline distT="0" distB="0" distL="0" distR="0" wp14:anchorId="4B904EF6" wp14:editId="7A320BDB">
            <wp:extent cx="2676525" cy="4524375"/>
            <wp:effectExtent l="0" t="0" r="9525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4D910" w14:textId="730C7D3D" w:rsidR="00562A5C" w:rsidRPr="008355F8" w:rsidRDefault="00F13822" w:rsidP="00DB02F0">
      <w:pPr>
        <w:ind w:firstLine="0"/>
        <w:jc w:val="center"/>
      </w:pPr>
      <w:bookmarkStart w:id="113" w:name="_Ref172113039"/>
      <w:bookmarkStart w:id="114" w:name="_Ref167102160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26</w:t>
        </w:r>
      </w:fldSimple>
      <w:bookmarkEnd w:id="113"/>
      <w:bookmarkEnd w:id="114"/>
      <w:r w:rsidRPr="008355F8">
        <w:t xml:space="preserve"> – Пример </w:t>
      </w:r>
      <w:r w:rsidR="00412893" w:rsidRPr="008355F8">
        <w:t>дерева объектов</w:t>
      </w:r>
    </w:p>
    <w:p w14:paraId="76A3B66A" w14:textId="77777777" w:rsidR="00933125" w:rsidRPr="008355F8" w:rsidRDefault="00933125" w:rsidP="00DB02F0">
      <w:pPr>
        <w:ind w:firstLine="0"/>
      </w:pPr>
    </w:p>
    <w:p w14:paraId="019A0775" w14:textId="75FE2F0C" w:rsidR="00933125" w:rsidRPr="008355F8" w:rsidRDefault="00933125" w:rsidP="00DB02F0">
      <w:pPr>
        <w:ind w:firstLine="0"/>
      </w:pPr>
      <w:r w:rsidRPr="008355F8">
        <w:t xml:space="preserve"> </w:t>
      </w:r>
      <w:r w:rsidR="00701EB1" w:rsidRPr="008355F8">
        <w:t>И</w:t>
      </w:r>
      <w:r w:rsidRPr="008355F8">
        <w:t>з дерева</w:t>
      </w:r>
      <w:r w:rsidR="00DC1BDC">
        <w:t xml:space="preserve"> объектов</w:t>
      </w:r>
      <w:r w:rsidRPr="008355F8">
        <w:t xml:space="preserve"> </w:t>
      </w:r>
      <w:r w:rsidR="00701EB1" w:rsidRPr="008355F8">
        <w:t xml:space="preserve">можно осуществлять </w:t>
      </w:r>
      <w:r w:rsidRPr="008355F8">
        <w:t xml:space="preserve">управление сигналами. </w:t>
      </w:r>
      <w:r w:rsidR="005D020C" w:rsidRPr="008355F8">
        <w:t xml:space="preserve">Чтобы вызвать окно </w:t>
      </w:r>
      <w:r w:rsidR="005D020C" w:rsidRPr="008355F8">
        <w:rPr>
          <w:b/>
        </w:rPr>
        <w:t>«</w:t>
      </w:r>
      <w:r w:rsidR="00E76659">
        <w:rPr>
          <w:b/>
        </w:rPr>
        <w:t>Управление</w:t>
      </w:r>
      <w:r w:rsidR="005D020C" w:rsidRPr="008355F8">
        <w:rPr>
          <w:b/>
        </w:rPr>
        <w:t xml:space="preserve"> сигнал</w:t>
      </w:r>
      <w:r w:rsidR="00E76659">
        <w:rPr>
          <w:b/>
        </w:rPr>
        <w:t>ом</w:t>
      </w:r>
      <w:r w:rsidR="005D020C" w:rsidRPr="008355F8">
        <w:rPr>
          <w:b/>
        </w:rPr>
        <w:t>»</w:t>
      </w:r>
      <w:r w:rsidR="002D6334" w:rsidRPr="008355F8">
        <w:rPr>
          <w:b/>
        </w:rPr>
        <w:t xml:space="preserve"> </w:t>
      </w:r>
      <w:r w:rsidR="002D6334" w:rsidRPr="008355F8">
        <w:t>(</w:t>
      </w:r>
      <w:r w:rsidR="002D6334" w:rsidRPr="008355F8">
        <w:fldChar w:fldCharType="begin"/>
      </w:r>
      <w:r w:rsidR="002D6334" w:rsidRPr="008355F8">
        <w:instrText xml:space="preserve"> REF _Ref185584461 \h </w:instrText>
      </w:r>
      <w:r w:rsidR="002E64B5" w:rsidRPr="008355F8">
        <w:instrText xml:space="preserve"> \* MERGEFORMAT </w:instrText>
      </w:r>
      <w:r w:rsidR="002D6334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27</w:t>
      </w:r>
      <w:r w:rsidR="002D6334" w:rsidRPr="008355F8">
        <w:fldChar w:fldCharType="end"/>
      </w:r>
      <w:r w:rsidR="002D6334" w:rsidRPr="008355F8">
        <w:t>)</w:t>
      </w:r>
      <w:r w:rsidRPr="008355F8">
        <w:t xml:space="preserve"> нужно выделить сигнал в дереве и в его контекстном меню выбрать </w:t>
      </w:r>
      <w:r w:rsidRPr="008355F8">
        <w:rPr>
          <w:b/>
        </w:rPr>
        <w:t>«Управление»</w:t>
      </w:r>
      <w:r w:rsidRPr="008355F8">
        <w:t>.</w:t>
      </w:r>
      <w:r w:rsidR="000030BE" w:rsidRPr="008355F8">
        <w:t xml:space="preserve"> </w:t>
      </w:r>
    </w:p>
    <w:p w14:paraId="3493F5C0" w14:textId="77777777" w:rsidR="005D020C" w:rsidRPr="008355F8" w:rsidRDefault="005D020C" w:rsidP="00DB02F0">
      <w:pPr>
        <w:ind w:firstLine="0"/>
      </w:pPr>
    </w:p>
    <w:p w14:paraId="0D07C639" w14:textId="77777777" w:rsidR="002D6334" w:rsidRPr="008355F8" w:rsidRDefault="002D6334" w:rsidP="00DB02F0">
      <w:pPr>
        <w:ind w:firstLine="0"/>
      </w:pPr>
    </w:p>
    <w:p w14:paraId="67188009" w14:textId="77777777" w:rsidR="002D6334" w:rsidRPr="008355F8" w:rsidRDefault="002D6334" w:rsidP="00DB02F0">
      <w:pPr>
        <w:ind w:firstLine="0"/>
      </w:pPr>
    </w:p>
    <w:p w14:paraId="3FDF05D3" w14:textId="199D6E64" w:rsidR="00F40925" w:rsidRPr="008355F8" w:rsidRDefault="00F40925" w:rsidP="00DB02F0">
      <w:pPr>
        <w:ind w:firstLine="0"/>
        <w:jc w:val="center"/>
      </w:pPr>
    </w:p>
    <w:p w14:paraId="31F4D055" w14:textId="77777777" w:rsidR="002D6334" w:rsidRPr="008355F8" w:rsidRDefault="002D6334" w:rsidP="00DB02F0">
      <w:pPr>
        <w:ind w:firstLine="0"/>
      </w:pPr>
    </w:p>
    <w:p w14:paraId="100B5EB1" w14:textId="60AE7B6E" w:rsidR="003B5628" w:rsidRPr="008355F8" w:rsidRDefault="00EE3E0E" w:rsidP="00EA3F67">
      <w:pPr>
        <w:keepNext/>
        <w:ind w:firstLine="0"/>
        <w:jc w:val="center"/>
      </w:pPr>
      <w:r w:rsidRPr="00EE3E0E">
        <w:rPr>
          <w:noProof/>
        </w:rPr>
        <w:lastRenderedPageBreak/>
        <w:drawing>
          <wp:inline distT="0" distB="0" distL="0" distR="0" wp14:anchorId="20C20507" wp14:editId="4E479DC2">
            <wp:extent cx="3962400" cy="5524500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F50A" w14:textId="26D135AA" w:rsidR="005D020C" w:rsidRPr="008355F8" w:rsidRDefault="002D6334" w:rsidP="00EA3F67">
      <w:pPr>
        <w:pStyle w:val="af9"/>
        <w:spacing w:before="0"/>
        <w:jc w:val="center"/>
      </w:pPr>
      <w:bookmarkStart w:id="115" w:name="_Ref185584461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27</w:t>
        </w:r>
      </w:fldSimple>
      <w:bookmarkEnd w:id="115"/>
      <w:r w:rsidRPr="008355F8">
        <w:t xml:space="preserve"> – </w:t>
      </w:r>
      <w:r w:rsidR="00E76659">
        <w:t>Управление</w:t>
      </w:r>
      <w:r w:rsidRPr="008355F8">
        <w:t xml:space="preserve"> сигнал</w:t>
      </w:r>
      <w:r w:rsidR="00E76659">
        <w:t>ом</w:t>
      </w:r>
    </w:p>
    <w:p w14:paraId="6E789600" w14:textId="77777777" w:rsidR="007C41DE" w:rsidRPr="008355F8" w:rsidRDefault="007C41DE" w:rsidP="00DB02F0"/>
    <w:p w14:paraId="231F6195" w14:textId="77777777" w:rsidR="007C41DE" w:rsidRPr="008355F8" w:rsidRDefault="007C41DE" w:rsidP="00DB02F0"/>
    <w:p w14:paraId="05EF540B" w14:textId="77777777" w:rsidR="007C41DE" w:rsidRPr="008355F8" w:rsidRDefault="007C41DE" w:rsidP="00DB02F0"/>
    <w:p w14:paraId="4977E557" w14:textId="77777777" w:rsidR="007C41DE" w:rsidRPr="008355F8" w:rsidRDefault="007C41DE" w:rsidP="00DB02F0"/>
    <w:p w14:paraId="17A60F0D" w14:textId="77777777" w:rsidR="007C41DE" w:rsidRPr="008355F8" w:rsidRDefault="007C41DE" w:rsidP="00DB02F0"/>
    <w:p w14:paraId="589C3465" w14:textId="77777777" w:rsidR="007C41DE" w:rsidRPr="008355F8" w:rsidRDefault="007C41DE" w:rsidP="00DB02F0"/>
    <w:p w14:paraId="7B92FC40" w14:textId="77777777" w:rsidR="007C41DE" w:rsidRPr="008355F8" w:rsidRDefault="007C41DE" w:rsidP="00DB02F0"/>
    <w:p w14:paraId="50E4233A" w14:textId="77777777" w:rsidR="007C41DE" w:rsidRPr="008355F8" w:rsidRDefault="007C41DE" w:rsidP="00DB02F0"/>
    <w:p w14:paraId="5B284B33" w14:textId="77777777" w:rsidR="007C41DE" w:rsidRPr="008355F8" w:rsidRDefault="007C41DE" w:rsidP="00DB02F0"/>
    <w:p w14:paraId="33D9C948" w14:textId="77777777" w:rsidR="007C41DE" w:rsidRPr="008355F8" w:rsidRDefault="007C41DE" w:rsidP="00DB02F0"/>
    <w:p w14:paraId="450B9C42" w14:textId="77777777" w:rsidR="007C41DE" w:rsidRPr="008355F8" w:rsidRDefault="007C41DE" w:rsidP="00DB02F0"/>
    <w:p w14:paraId="6976664B" w14:textId="77777777" w:rsidR="007C41DE" w:rsidRPr="008355F8" w:rsidRDefault="007C41DE" w:rsidP="00DB02F0"/>
    <w:p w14:paraId="7E3F2EAC" w14:textId="77777777" w:rsidR="007C41DE" w:rsidRPr="008355F8" w:rsidRDefault="007C41DE" w:rsidP="00DB02F0"/>
    <w:p w14:paraId="58EE7E1C" w14:textId="77777777" w:rsidR="007C41DE" w:rsidRPr="008355F8" w:rsidRDefault="007C41DE" w:rsidP="00DB02F0"/>
    <w:p w14:paraId="5068DB4D" w14:textId="77777777" w:rsidR="007C41DE" w:rsidRPr="008355F8" w:rsidRDefault="007C41DE" w:rsidP="00DB02F0"/>
    <w:p w14:paraId="61B1FEB9" w14:textId="77777777" w:rsidR="007C41DE" w:rsidRPr="008355F8" w:rsidRDefault="007C41DE" w:rsidP="00DB02F0"/>
    <w:p w14:paraId="0485F2AD" w14:textId="77777777" w:rsidR="007C41DE" w:rsidRPr="008355F8" w:rsidRDefault="007C41DE" w:rsidP="00DB02F0"/>
    <w:p w14:paraId="21BB86CE" w14:textId="77777777" w:rsidR="007C41DE" w:rsidRPr="008355F8" w:rsidRDefault="007C41DE" w:rsidP="00DB02F0"/>
    <w:p w14:paraId="1B456DE9" w14:textId="3B5AF7F2" w:rsidR="00F72D2A" w:rsidRPr="008355F8" w:rsidRDefault="00412893" w:rsidP="00DB02F0">
      <w:pPr>
        <w:pStyle w:val="3"/>
        <w:spacing w:before="0" w:after="0"/>
      </w:pPr>
      <w:bookmarkStart w:id="116" w:name="_Toc170392057"/>
      <w:bookmarkStart w:id="117" w:name="_Toc170392234"/>
      <w:bookmarkStart w:id="118" w:name="_Toc170392321"/>
      <w:bookmarkStart w:id="119" w:name="_Toc170392390"/>
      <w:bookmarkStart w:id="120" w:name="_Toc170392459"/>
      <w:bookmarkStart w:id="121" w:name="_Toc170392528"/>
      <w:bookmarkStart w:id="122" w:name="_Toc170398783"/>
      <w:bookmarkStart w:id="123" w:name="_Toc195789750"/>
      <w:bookmarkEnd w:id="116"/>
      <w:bookmarkEnd w:id="117"/>
      <w:bookmarkEnd w:id="118"/>
      <w:bookmarkEnd w:id="119"/>
      <w:bookmarkEnd w:id="120"/>
      <w:bookmarkEnd w:id="121"/>
      <w:bookmarkEnd w:id="122"/>
      <w:r w:rsidRPr="008355F8">
        <w:lastRenderedPageBreak/>
        <w:t>Дерево «Сигналы»</w:t>
      </w:r>
      <w:bookmarkEnd w:id="123"/>
    </w:p>
    <w:p w14:paraId="0AAF3038" w14:textId="71ACD0F5" w:rsidR="005435FB" w:rsidRPr="008355F8" w:rsidRDefault="00C75573" w:rsidP="00DB02F0">
      <w:r>
        <w:t xml:space="preserve"> </w:t>
      </w:r>
    </w:p>
    <w:p w14:paraId="1775B9D8" w14:textId="2239283E" w:rsidR="00F13822" w:rsidRPr="008355F8" w:rsidRDefault="00F13822" w:rsidP="00DB02F0">
      <w:r w:rsidRPr="008355F8">
        <w:t xml:space="preserve">Вкладка </w:t>
      </w:r>
      <w:r w:rsidRPr="008355F8">
        <w:rPr>
          <w:b/>
        </w:rPr>
        <w:t>«Сигналы»</w:t>
      </w:r>
      <w:r w:rsidR="00422DC4" w:rsidRPr="008355F8">
        <w:rPr>
          <w:b/>
        </w:rPr>
        <w:t xml:space="preserve"> </w:t>
      </w:r>
      <w:r w:rsidR="003F2B80" w:rsidRPr="008355F8">
        <w:t>содержит список дискретных (ТС) и аналоговых (ТИ) сигналов, привязанных к структуре объекта контроля (</w:t>
      </w:r>
      <w:r w:rsidR="003F2B80" w:rsidRPr="008355F8">
        <w:fldChar w:fldCharType="begin"/>
      </w:r>
      <w:r w:rsidR="003F2B80" w:rsidRPr="008355F8">
        <w:instrText xml:space="preserve"> REF _Ref167104901 \h </w:instrText>
      </w:r>
      <w:r w:rsidR="001E4756" w:rsidRPr="008355F8">
        <w:instrText xml:space="preserve"> \* MERGEFORMAT </w:instrText>
      </w:r>
      <w:r w:rsidR="003F2B80" w:rsidRPr="008355F8">
        <w:fldChar w:fldCharType="separate"/>
      </w:r>
      <w:r w:rsidR="00CC1F16" w:rsidRPr="008355F8">
        <w:t>Рисунок</w:t>
      </w:r>
      <w:r w:rsidR="00CC1F16" w:rsidRPr="008355F8">
        <w:rPr>
          <w:noProof/>
        </w:rPr>
        <w:t xml:space="preserve"> </w:t>
      </w:r>
      <w:r w:rsidR="00CC1F16">
        <w:t>7.</w:t>
      </w:r>
      <w:r w:rsidR="00CC1F16">
        <w:rPr>
          <w:noProof/>
        </w:rPr>
        <w:t>28</w:t>
      </w:r>
      <w:r w:rsidR="003F2B80" w:rsidRPr="008355F8">
        <w:fldChar w:fldCharType="end"/>
      </w:r>
      <w:r w:rsidR="003F2B80" w:rsidRPr="008355F8">
        <w:t>). Список предназначен для обзора всех сигналов и быстрого поиска сигнала на схеме.</w:t>
      </w:r>
    </w:p>
    <w:p w14:paraId="29E380BB" w14:textId="77777777" w:rsidR="007C41DE" w:rsidRPr="008355F8" w:rsidRDefault="007C41DE" w:rsidP="00DB02F0"/>
    <w:p w14:paraId="63248B25" w14:textId="4F51E225" w:rsidR="007C41DE" w:rsidRPr="008355F8" w:rsidRDefault="00EB7058" w:rsidP="00DB02F0">
      <w:pPr>
        <w:jc w:val="center"/>
      </w:pPr>
      <w:r w:rsidRPr="008355F8">
        <w:rPr>
          <w:noProof/>
        </w:rPr>
        <w:drawing>
          <wp:inline distT="0" distB="0" distL="0" distR="0" wp14:anchorId="135D7984" wp14:editId="1A9F4D0D">
            <wp:extent cx="3095625" cy="3810000"/>
            <wp:effectExtent l="0" t="0" r="952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1CBF" w14:textId="48DE7B76" w:rsidR="00562A5C" w:rsidRPr="008355F8" w:rsidRDefault="003F2B80" w:rsidP="00DB02F0">
      <w:pPr>
        <w:keepNext/>
        <w:ind w:firstLine="0"/>
        <w:jc w:val="center"/>
      </w:pPr>
      <w:bookmarkStart w:id="124" w:name="_Ref167104901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28</w:t>
        </w:r>
      </w:fldSimple>
      <w:bookmarkEnd w:id="124"/>
      <w:r w:rsidRPr="008355F8">
        <w:t xml:space="preserve"> – Пример </w:t>
      </w:r>
      <w:r w:rsidR="00412893" w:rsidRPr="008355F8">
        <w:t>дерева сигналов</w:t>
      </w:r>
    </w:p>
    <w:p w14:paraId="6198B4F1" w14:textId="77777777" w:rsidR="00EB7058" w:rsidRPr="008355F8" w:rsidRDefault="00EB7058" w:rsidP="00DB02F0">
      <w:pPr>
        <w:ind w:firstLine="0"/>
      </w:pPr>
    </w:p>
    <w:p w14:paraId="655AA5D4" w14:textId="3CBD31CF" w:rsidR="00EB7058" w:rsidRPr="008355F8" w:rsidRDefault="00EB7058" w:rsidP="00DB02F0">
      <w:pPr>
        <w:ind w:firstLine="0"/>
      </w:pPr>
      <w:r w:rsidRPr="008355F8">
        <w:t>Из дерева</w:t>
      </w:r>
      <w:r w:rsidR="009B0D64">
        <w:t xml:space="preserve"> </w:t>
      </w:r>
      <w:r w:rsidRPr="008355F8">
        <w:t xml:space="preserve">можно осуществлять управление сигналами. Чтобы вызвать окно </w:t>
      </w:r>
      <w:r w:rsidRPr="008355F8">
        <w:rPr>
          <w:b/>
        </w:rPr>
        <w:t xml:space="preserve">«Управление сигналом» </w:t>
      </w:r>
      <w:r w:rsidRPr="008355F8">
        <w:t>(</w:t>
      </w:r>
      <w:r w:rsidR="000848CF" w:rsidRPr="008355F8">
        <w:fldChar w:fldCharType="begin"/>
      </w:r>
      <w:r w:rsidR="000848CF" w:rsidRPr="008355F8">
        <w:instrText xml:space="preserve"> REF _Ref185585119 \h </w:instrText>
      </w:r>
      <w:r w:rsidR="002E64B5" w:rsidRPr="008355F8">
        <w:instrText xml:space="preserve"> \* MERGEFORMAT </w:instrText>
      </w:r>
      <w:r w:rsidR="000848CF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29</w:t>
      </w:r>
      <w:r w:rsidR="000848CF" w:rsidRPr="008355F8">
        <w:fldChar w:fldCharType="end"/>
      </w:r>
      <w:r w:rsidRPr="008355F8">
        <w:t xml:space="preserve">) нужно выделить сигнал в дереве и в его контекстном меню выбрать </w:t>
      </w:r>
      <w:r w:rsidRPr="008355F8">
        <w:rPr>
          <w:b/>
        </w:rPr>
        <w:t>«Управление»</w:t>
      </w:r>
      <w:r w:rsidRPr="008355F8">
        <w:t>.</w:t>
      </w:r>
    </w:p>
    <w:p w14:paraId="44BFCAD3" w14:textId="77777777" w:rsidR="00EB7058" w:rsidRPr="008355F8" w:rsidRDefault="00EB7058" w:rsidP="00DB02F0">
      <w:pPr>
        <w:ind w:firstLine="0"/>
      </w:pPr>
    </w:p>
    <w:p w14:paraId="5FEC54CC" w14:textId="4D629079" w:rsidR="000848CF" w:rsidRPr="008355F8" w:rsidRDefault="00796410" w:rsidP="00DB02F0">
      <w:pPr>
        <w:keepNext/>
        <w:ind w:firstLine="0"/>
        <w:jc w:val="center"/>
      </w:pPr>
      <w:r w:rsidRPr="00796410">
        <w:rPr>
          <w:noProof/>
        </w:rPr>
        <w:drawing>
          <wp:inline distT="0" distB="0" distL="0" distR="0" wp14:anchorId="594D572F" wp14:editId="07168F21">
            <wp:extent cx="6096000" cy="2971800"/>
            <wp:effectExtent l="0" t="0" r="0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3740" w14:textId="2B0AE303" w:rsidR="00EB7058" w:rsidRDefault="000848CF" w:rsidP="00DB02F0">
      <w:pPr>
        <w:pStyle w:val="af9"/>
        <w:spacing w:before="0"/>
        <w:jc w:val="center"/>
      </w:pPr>
      <w:bookmarkStart w:id="125" w:name="_Ref185585119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29</w:t>
        </w:r>
      </w:fldSimple>
      <w:bookmarkEnd w:id="125"/>
      <w:r w:rsidRPr="008355F8">
        <w:t xml:space="preserve"> – Управление сигнал</w:t>
      </w:r>
      <w:r w:rsidR="00C75573">
        <w:t>ом</w:t>
      </w:r>
    </w:p>
    <w:p w14:paraId="7F4C30F0" w14:textId="7A35CE08" w:rsidR="00B05CEB" w:rsidRDefault="00E84EAD" w:rsidP="00B05CEB">
      <w:r>
        <w:lastRenderedPageBreak/>
        <w:t>Так же из окна сигналов осуществляется блокировка телеуправления</w:t>
      </w:r>
      <w:r w:rsidR="00CD0ED4">
        <w:t xml:space="preserve"> (</w:t>
      </w:r>
      <w:r w:rsidR="00CD0ED4">
        <w:fldChar w:fldCharType="begin"/>
      </w:r>
      <w:r w:rsidR="00CD0ED4">
        <w:instrText xml:space="preserve"> REF _Ref195711754 \h </w:instrText>
      </w:r>
      <w:r w:rsidR="00CD0ED4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30</w:t>
      </w:r>
      <w:r w:rsidR="00CD0ED4">
        <w:fldChar w:fldCharType="end"/>
      </w:r>
      <w:r w:rsidR="00CD0ED4">
        <w:t>)</w:t>
      </w:r>
      <w:r w:rsidR="005805BA">
        <w:t>.</w:t>
      </w:r>
      <w:r w:rsidR="002F1925">
        <w:t xml:space="preserve"> </w:t>
      </w:r>
    </w:p>
    <w:p w14:paraId="1B7627C8" w14:textId="77777777" w:rsidR="003028E4" w:rsidRDefault="003028E4" w:rsidP="00B05CEB"/>
    <w:p w14:paraId="25DB1CAD" w14:textId="77777777" w:rsidR="00CD0ED4" w:rsidRDefault="003028E4" w:rsidP="00CD0ED4">
      <w:pPr>
        <w:keepNext/>
        <w:jc w:val="center"/>
      </w:pPr>
      <w:r w:rsidRPr="003028E4">
        <w:rPr>
          <w:noProof/>
        </w:rPr>
        <w:drawing>
          <wp:inline distT="0" distB="0" distL="0" distR="0" wp14:anchorId="2E956F45" wp14:editId="35DA86E7">
            <wp:extent cx="4352925" cy="2314575"/>
            <wp:effectExtent l="0" t="0" r="9525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53E9" w14:textId="3D04BB9D" w:rsidR="00B05CEB" w:rsidRDefault="00CD0ED4" w:rsidP="00CD0ED4">
      <w:pPr>
        <w:pStyle w:val="af9"/>
        <w:jc w:val="center"/>
      </w:pPr>
      <w:bookmarkStart w:id="126" w:name="_Ref195711754"/>
      <w:r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30</w:t>
        </w:r>
      </w:fldSimple>
      <w:bookmarkEnd w:id="126"/>
      <w:r>
        <w:t xml:space="preserve"> –</w:t>
      </w:r>
      <w:r w:rsidR="0080438F">
        <w:t xml:space="preserve"> Управление сигналом блокировки</w:t>
      </w:r>
    </w:p>
    <w:p w14:paraId="390FC258" w14:textId="77777777" w:rsidR="00CD0ED4" w:rsidRPr="00CD0ED4" w:rsidRDefault="00CD0ED4" w:rsidP="00CD0ED4"/>
    <w:p w14:paraId="1917FDB5" w14:textId="67405AD9" w:rsidR="004D6BF0" w:rsidRDefault="006A79ED" w:rsidP="00B05CEB">
      <w:r>
        <w:t>Подробное описание команды телеуправлени</w:t>
      </w:r>
      <w:r w:rsidR="00A528D8">
        <w:t>я и ее блокировки приведено в ра</w:t>
      </w:r>
      <w:r>
        <w:t>здел</w:t>
      </w:r>
      <w:r w:rsidR="00F4542F">
        <w:t>ах</w:t>
      </w:r>
      <w:r>
        <w:t xml:space="preserve"> </w:t>
      </w:r>
      <w:r w:rsidR="00A528D8">
        <w:fldChar w:fldCharType="begin"/>
      </w:r>
      <w:r w:rsidR="00A528D8">
        <w:instrText xml:space="preserve"> REF _Ref195712126 \w \h </w:instrText>
      </w:r>
      <w:r w:rsidR="00A528D8">
        <w:fldChar w:fldCharType="separate"/>
      </w:r>
      <w:r w:rsidR="00CC1F16">
        <w:t>7.6.2</w:t>
      </w:r>
      <w:r w:rsidR="00A528D8">
        <w:fldChar w:fldCharType="end"/>
      </w:r>
      <w:r w:rsidR="00A528D8">
        <w:t xml:space="preserve"> </w:t>
      </w:r>
      <w:r w:rsidR="00A528D8">
        <w:fldChar w:fldCharType="begin"/>
      </w:r>
      <w:r w:rsidR="00A528D8">
        <w:instrText xml:space="preserve"> REF _Ref195712133 \h </w:instrText>
      </w:r>
      <w:r w:rsidR="00A528D8">
        <w:fldChar w:fldCharType="separate"/>
      </w:r>
      <w:r w:rsidR="00CC1F16" w:rsidRPr="002D08ED">
        <w:t>Команда Телеуправление</w:t>
      </w:r>
      <w:r w:rsidR="00A528D8">
        <w:fldChar w:fldCharType="end"/>
      </w:r>
      <w:r w:rsidR="00D214AB">
        <w:t xml:space="preserve"> и </w:t>
      </w:r>
      <w:r w:rsidR="00D214AB">
        <w:fldChar w:fldCharType="begin"/>
      </w:r>
      <w:r w:rsidR="00D214AB">
        <w:instrText xml:space="preserve"> REF _Ref195789264 \r \h </w:instrText>
      </w:r>
      <w:r w:rsidR="00D214AB">
        <w:fldChar w:fldCharType="separate"/>
      </w:r>
      <w:r w:rsidR="00D214AB">
        <w:t>7.6.3</w:t>
      </w:r>
      <w:r w:rsidR="00D214AB">
        <w:fldChar w:fldCharType="end"/>
      </w:r>
      <w:r w:rsidR="00D214AB">
        <w:t xml:space="preserve"> </w:t>
      </w:r>
      <w:r w:rsidR="00D214AB">
        <w:fldChar w:fldCharType="begin"/>
      </w:r>
      <w:r w:rsidR="00D214AB">
        <w:instrText xml:space="preserve"> REF _Ref195789283 \h </w:instrText>
      </w:r>
      <w:r w:rsidR="00D214AB">
        <w:fldChar w:fldCharType="separate"/>
      </w:r>
      <w:r w:rsidR="00D214AB" w:rsidRPr="00E70886">
        <w:t>Блокировка телеуправления</w:t>
      </w:r>
      <w:r w:rsidR="00D214AB">
        <w:fldChar w:fldCharType="end"/>
      </w:r>
      <w:r w:rsidR="001F74E3">
        <w:t>.</w:t>
      </w:r>
    </w:p>
    <w:p w14:paraId="601C55B9" w14:textId="77777777" w:rsidR="00B05CEB" w:rsidRPr="00B05CEB" w:rsidRDefault="00B05CEB" w:rsidP="00B05CEB"/>
    <w:p w14:paraId="65C46FFD" w14:textId="561C41E6" w:rsidR="00562A5C" w:rsidRPr="008355F8" w:rsidRDefault="00562A5C" w:rsidP="00DB02F0">
      <w:pPr>
        <w:pStyle w:val="2"/>
        <w:spacing w:before="0" w:after="0"/>
        <w:ind w:firstLine="0"/>
      </w:pPr>
      <w:bookmarkStart w:id="127" w:name="_Toc195789751"/>
      <w:r w:rsidRPr="008355F8">
        <w:t>Панель журналов</w:t>
      </w:r>
      <w:bookmarkEnd w:id="127"/>
    </w:p>
    <w:p w14:paraId="3FFD843C" w14:textId="77777777" w:rsidR="000B25ED" w:rsidRPr="008355F8" w:rsidRDefault="000B25ED" w:rsidP="00DB02F0"/>
    <w:p w14:paraId="5F4008D7" w14:textId="21351003" w:rsidR="005B6C93" w:rsidRPr="008355F8" w:rsidRDefault="006030F3" w:rsidP="00DB02F0">
      <w:pPr>
        <w:pStyle w:val="aff"/>
        <w:suppressAutoHyphens/>
        <w:ind w:left="0" w:firstLine="709"/>
        <w:contextualSpacing/>
      </w:pPr>
      <w:r w:rsidRPr="008355F8">
        <w:t xml:space="preserve">Из программы </w:t>
      </w:r>
      <w:r w:rsidR="002C72E9" w:rsidRPr="008355F8">
        <w:t>«</w:t>
      </w:r>
      <w:r w:rsidR="002C72E9">
        <w:rPr>
          <w:b/>
        </w:rPr>
        <w:t>АРМ Диспетчера</w:t>
      </w:r>
      <w:r w:rsidR="002C72E9" w:rsidRPr="008355F8">
        <w:rPr>
          <w:b/>
        </w:rPr>
        <w:t>»</w:t>
      </w:r>
      <w:r w:rsidR="005B6C93" w:rsidRPr="008355F8">
        <w:t xml:space="preserve"> </w:t>
      </w:r>
      <w:r w:rsidR="00D77620" w:rsidRPr="008355F8">
        <w:t>можно</w:t>
      </w:r>
      <w:r w:rsidR="005B6C93" w:rsidRPr="008355F8">
        <w:t xml:space="preserve"> </w:t>
      </w:r>
      <w:r w:rsidR="00D77620" w:rsidRPr="008355F8">
        <w:t>осуществить вызов журналов</w:t>
      </w:r>
      <w:r w:rsidR="00C75573">
        <w:t xml:space="preserve">, формируемых программой </w:t>
      </w:r>
      <w:r w:rsidR="00C75573" w:rsidRPr="00C75573">
        <w:rPr>
          <w:b/>
          <w:bCs/>
        </w:rPr>
        <w:t xml:space="preserve">«Сервер </w:t>
      </w:r>
      <w:r w:rsidR="00C75573" w:rsidRPr="00C75573">
        <w:rPr>
          <w:b/>
          <w:bCs/>
          <w:lang w:val="en-US"/>
        </w:rPr>
        <w:t>SCADA</w:t>
      </w:r>
      <w:r w:rsidR="00C75573" w:rsidRPr="00C75573">
        <w:rPr>
          <w:b/>
          <w:bCs/>
        </w:rPr>
        <w:t>»</w:t>
      </w:r>
      <w:r w:rsidR="00F71B20" w:rsidRPr="008355F8">
        <w:t>.</w:t>
      </w:r>
    </w:p>
    <w:p w14:paraId="5B575E0A" w14:textId="77777777" w:rsidR="00865B21" w:rsidRPr="008355F8" w:rsidRDefault="00865B21" w:rsidP="00DB02F0">
      <w:pPr>
        <w:pStyle w:val="aff"/>
        <w:suppressAutoHyphens/>
        <w:ind w:left="0" w:firstLine="709"/>
        <w:contextualSpacing/>
      </w:pPr>
    </w:p>
    <w:p w14:paraId="131E5866" w14:textId="79E59361" w:rsidR="00412893" w:rsidRPr="008355F8" w:rsidRDefault="002678D2" w:rsidP="00DB02F0">
      <w:pPr>
        <w:pStyle w:val="3"/>
        <w:spacing w:before="0" w:after="0"/>
      </w:pPr>
      <w:bookmarkStart w:id="128" w:name="_Toc195789752"/>
      <w:r w:rsidRPr="008355F8">
        <w:t xml:space="preserve">Журнал </w:t>
      </w:r>
      <w:r w:rsidR="00E46E07" w:rsidRPr="008355F8">
        <w:t>«</w:t>
      </w:r>
      <w:r w:rsidRPr="008355F8">
        <w:t>Н</w:t>
      </w:r>
      <w:r w:rsidR="00C0190A" w:rsidRPr="008355F8">
        <w:t>е</w:t>
      </w:r>
      <w:r w:rsidR="006E3E6E" w:rsidRPr="008355F8">
        <w:t>с</w:t>
      </w:r>
      <w:r w:rsidR="00D77620" w:rsidRPr="008355F8">
        <w:t>квитированые ТС</w:t>
      </w:r>
      <w:r w:rsidR="00E46E07" w:rsidRPr="008355F8">
        <w:t>»</w:t>
      </w:r>
      <w:bookmarkEnd w:id="128"/>
    </w:p>
    <w:p w14:paraId="7BC6C33E" w14:textId="77777777" w:rsidR="000B25ED" w:rsidRPr="008355F8" w:rsidRDefault="000B25ED" w:rsidP="00DB02F0"/>
    <w:p w14:paraId="40CF16A0" w14:textId="3DAA3280" w:rsidR="006E3E6E" w:rsidRPr="008355F8" w:rsidRDefault="006E3E6E" w:rsidP="00DB02F0">
      <w:pPr>
        <w:ind w:firstLine="709"/>
      </w:pPr>
      <w:r w:rsidRPr="008355F8">
        <w:t>Журнал не</w:t>
      </w:r>
      <w:r w:rsidR="00751891" w:rsidRPr="008355F8">
        <w:t>с</w:t>
      </w:r>
      <w:r w:rsidR="00270F6B">
        <w:t>квитирова</w:t>
      </w:r>
      <w:r w:rsidRPr="008355F8">
        <w:t>н</w:t>
      </w:r>
      <w:r w:rsidR="008E4EB5">
        <w:t>н</w:t>
      </w:r>
      <w:r w:rsidRPr="008355F8">
        <w:t xml:space="preserve">ых ТС выводится </w:t>
      </w:r>
      <w:r w:rsidR="00C75573">
        <w:t xml:space="preserve">в окне </w:t>
      </w:r>
      <w:r w:rsidRPr="008355F8">
        <w:t>в виде таблицы</w:t>
      </w:r>
      <w:r w:rsidR="00BE19A4" w:rsidRPr="008355F8">
        <w:t xml:space="preserve"> (</w:t>
      </w:r>
      <w:r w:rsidR="00BE19A4" w:rsidRPr="008355F8">
        <w:fldChar w:fldCharType="begin"/>
      </w:r>
      <w:r w:rsidR="00BE19A4" w:rsidRPr="008355F8">
        <w:instrText xml:space="preserve"> REF _Ref171934171 \h </w:instrText>
      </w:r>
      <w:r w:rsidR="00033E42" w:rsidRPr="008355F8">
        <w:instrText xml:space="preserve"> \* MERGEFORMAT </w:instrText>
      </w:r>
      <w:r w:rsidR="00BE19A4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31</w:t>
      </w:r>
      <w:r w:rsidR="00BE19A4" w:rsidRPr="008355F8">
        <w:fldChar w:fldCharType="end"/>
      </w:r>
      <w:r w:rsidR="00BE19A4" w:rsidRPr="008355F8">
        <w:t>)</w:t>
      </w:r>
      <w:r w:rsidRPr="008355F8">
        <w:t>.</w:t>
      </w:r>
      <w:r w:rsidR="00A060E9">
        <w:t xml:space="preserve"> </w:t>
      </w:r>
      <w:r w:rsidRPr="008355F8">
        <w:t xml:space="preserve">Каждая строка таблицы содержит информацию об одном </w:t>
      </w:r>
      <w:r w:rsidR="00270F6B">
        <w:t>несквитирова</w:t>
      </w:r>
      <w:r w:rsidR="008E4EB5">
        <w:t>н</w:t>
      </w:r>
      <w:r w:rsidR="00695157">
        <w:t xml:space="preserve">ном </w:t>
      </w:r>
      <w:r w:rsidRPr="008355F8">
        <w:t xml:space="preserve">сигнале. Порядок вывода строк соответствует порядку поступления событий, </w:t>
      </w:r>
      <w:r w:rsidR="00C75573">
        <w:t xml:space="preserve">связанных с изменения значений ТС, </w:t>
      </w:r>
      <w:r w:rsidRPr="008355F8">
        <w:t>т.е. в хронологическом порядке.</w:t>
      </w:r>
    </w:p>
    <w:p w14:paraId="63A3D974" w14:textId="77777777" w:rsidR="006E3E6E" w:rsidRPr="008355F8" w:rsidRDefault="006E3E6E" w:rsidP="00DB02F0">
      <w:pPr>
        <w:ind w:firstLine="709"/>
      </w:pPr>
      <w:r w:rsidRPr="008355F8">
        <w:t>Каждая строка таблицы включает следующие позиции:</w:t>
      </w:r>
    </w:p>
    <w:p w14:paraId="1FDA3579" w14:textId="7DE4DFE8" w:rsidR="006E3E6E" w:rsidRPr="008355F8" w:rsidRDefault="006E3E6E" w:rsidP="00DB02F0">
      <w:pPr>
        <w:pStyle w:val="a0"/>
      </w:pPr>
      <w:r w:rsidRPr="008355F8">
        <w:t>«Дата» – дата поступления ТС;</w:t>
      </w:r>
    </w:p>
    <w:p w14:paraId="11421FE0" w14:textId="76FEA058" w:rsidR="006E3E6E" w:rsidRPr="008355F8" w:rsidRDefault="006E3E6E" w:rsidP="00DB02F0">
      <w:pPr>
        <w:pStyle w:val="a0"/>
      </w:pPr>
      <w:r w:rsidRPr="008355F8">
        <w:t>«Время» – время поступления ТС;</w:t>
      </w:r>
    </w:p>
    <w:p w14:paraId="5BC13B40" w14:textId="16172681" w:rsidR="006E3E6E" w:rsidRPr="008355F8" w:rsidRDefault="006E3E6E" w:rsidP="00DB02F0">
      <w:pPr>
        <w:pStyle w:val="a0"/>
      </w:pPr>
      <w:r w:rsidRPr="008355F8">
        <w:t>«</w:t>
      </w:r>
      <w:r w:rsidR="002B2F32" w:rsidRPr="008355F8">
        <w:t>Название</w:t>
      </w:r>
      <w:r w:rsidRPr="008355F8">
        <w:t xml:space="preserve"> сигнала (квит)» – название ТС;</w:t>
      </w:r>
    </w:p>
    <w:p w14:paraId="1F0ADD52" w14:textId="2CE03965" w:rsidR="006E3E6E" w:rsidRPr="008355F8" w:rsidRDefault="006E3E6E" w:rsidP="00DB02F0">
      <w:pPr>
        <w:pStyle w:val="a0"/>
      </w:pPr>
      <w:r w:rsidRPr="008355F8">
        <w:t xml:space="preserve">«Положение» – </w:t>
      </w:r>
      <w:r w:rsidR="00F21492">
        <w:t>значение</w:t>
      </w:r>
      <w:r w:rsidR="00E5158D">
        <w:t xml:space="preserve"> ТС</w:t>
      </w:r>
      <w:r w:rsidRPr="008355F8">
        <w:t>;</w:t>
      </w:r>
    </w:p>
    <w:p w14:paraId="70CB2BFA" w14:textId="34B55B74" w:rsidR="006E3E6E" w:rsidRPr="008355F8" w:rsidRDefault="00C25732" w:rsidP="00DB02F0">
      <w:pPr>
        <w:pStyle w:val="a0"/>
      </w:pPr>
      <w:r>
        <w:t xml:space="preserve">«Дата текущая», </w:t>
      </w:r>
      <w:r w:rsidRPr="008355F8">
        <w:t>«Время текущее»</w:t>
      </w:r>
      <w:r>
        <w:t>;</w:t>
      </w:r>
    </w:p>
    <w:p w14:paraId="3D62FC8C" w14:textId="1D63B883" w:rsidR="006E3E6E" w:rsidRPr="008355F8" w:rsidRDefault="006E3E6E" w:rsidP="00DB02F0">
      <w:pPr>
        <w:pStyle w:val="a0"/>
      </w:pPr>
      <w:r w:rsidRPr="008355F8">
        <w:t>«Положение текущее»</w:t>
      </w:r>
      <w:r w:rsidR="00FC2043" w:rsidRPr="008355F8">
        <w:t xml:space="preserve"> – текущее состояние ТС.</w:t>
      </w:r>
    </w:p>
    <w:p w14:paraId="1A894124" w14:textId="77777777" w:rsidR="00104B2F" w:rsidRDefault="00104B2F" w:rsidP="00DB02F0"/>
    <w:p w14:paraId="3B41E1AF" w14:textId="5430E567" w:rsidR="00642ACA" w:rsidRPr="008355F8" w:rsidRDefault="00642ACA" w:rsidP="00DB02F0">
      <w:r w:rsidRPr="008355F8">
        <w:t xml:space="preserve">Журнал заполняется </w:t>
      </w:r>
      <w:r w:rsidR="00F21492">
        <w:t xml:space="preserve">событиями </w:t>
      </w:r>
      <w:r w:rsidRPr="008355F8">
        <w:t>в результате следующих действий:</w:t>
      </w:r>
    </w:p>
    <w:p w14:paraId="697BC7CB" w14:textId="2C24FCB0" w:rsidR="00642ACA" w:rsidRPr="008355F8" w:rsidRDefault="00F21492" w:rsidP="00253D52">
      <w:pPr>
        <w:pStyle w:val="af1"/>
        <w:numPr>
          <w:ilvl w:val="0"/>
          <w:numId w:val="26"/>
        </w:numPr>
        <w:rPr>
          <w:sz w:val="28"/>
        </w:rPr>
      </w:pPr>
      <w:r>
        <w:rPr>
          <w:sz w:val="28"/>
        </w:rPr>
        <w:t>поступления ТС с изменившимся значением в сервер</w:t>
      </w:r>
      <w:r w:rsidR="00AF60BD">
        <w:rPr>
          <w:sz w:val="28"/>
        </w:rPr>
        <w:t xml:space="preserve"> </w:t>
      </w:r>
      <w:r w:rsidR="00AF60BD">
        <w:rPr>
          <w:sz w:val="28"/>
          <w:lang w:val="en-US"/>
        </w:rPr>
        <w:t>SCADA</w:t>
      </w:r>
      <w:r w:rsidR="00642ACA" w:rsidRPr="008355F8">
        <w:rPr>
          <w:sz w:val="28"/>
        </w:rPr>
        <w:t>;</w:t>
      </w:r>
    </w:p>
    <w:p w14:paraId="4CACB30D" w14:textId="77777777" w:rsidR="00642ACA" w:rsidRPr="008355F8" w:rsidRDefault="00642ACA" w:rsidP="00253D52">
      <w:pPr>
        <w:pStyle w:val="af1"/>
        <w:numPr>
          <w:ilvl w:val="0"/>
          <w:numId w:val="26"/>
        </w:numPr>
        <w:rPr>
          <w:sz w:val="28"/>
        </w:rPr>
      </w:pPr>
      <w:r w:rsidRPr="008355F8">
        <w:rPr>
          <w:sz w:val="28"/>
        </w:rPr>
        <w:t>ручного ввода значения ТС;</w:t>
      </w:r>
    </w:p>
    <w:p w14:paraId="185DE0AD" w14:textId="3B59AB67" w:rsidR="00642ACA" w:rsidRPr="008355F8" w:rsidRDefault="00642ACA" w:rsidP="00253D52">
      <w:pPr>
        <w:pStyle w:val="af1"/>
        <w:numPr>
          <w:ilvl w:val="0"/>
          <w:numId w:val="26"/>
        </w:numPr>
        <w:rPr>
          <w:sz w:val="28"/>
        </w:rPr>
      </w:pPr>
      <w:r w:rsidRPr="008355F8">
        <w:rPr>
          <w:sz w:val="28"/>
        </w:rPr>
        <w:t>постановк</w:t>
      </w:r>
      <w:r w:rsidR="00F21492">
        <w:rPr>
          <w:sz w:val="28"/>
        </w:rPr>
        <w:t>и</w:t>
      </w:r>
      <w:r w:rsidRPr="008355F8">
        <w:rPr>
          <w:sz w:val="28"/>
        </w:rPr>
        <w:t xml:space="preserve"> ТС на контроль или снятие ТС с контроля;</w:t>
      </w:r>
    </w:p>
    <w:p w14:paraId="6481165A" w14:textId="29C08AAC" w:rsidR="00642ACA" w:rsidRDefault="00B74603" w:rsidP="00253D52">
      <w:pPr>
        <w:pStyle w:val="af1"/>
        <w:numPr>
          <w:ilvl w:val="0"/>
          <w:numId w:val="26"/>
        </w:numPr>
        <w:rPr>
          <w:sz w:val="28"/>
        </w:rPr>
      </w:pPr>
      <w:r w:rsidRPr="00617EC6">
        <w:rPr>
          <w:noProof/>
        </w:rPr>
        <w:lastRenderedPageBreak/>
        <w:drawing>
          <wp:anchor distT="0" distB="0" distL="114300" distR="114300" simplePos="0" relativeHeight="251673088" behindDoc="0" locked="0" layoutInCell="1" allowOverlap="1" wp14:anchorId="35406A1A" wp14:editId="2FFC0E3B">
            <wp:simplePos x="0" y="0"/>
            <wp:positionH relativeFrom="column">
              <wp:posOffset>254635</wp:posOffset>
            </wp:positionH>
            <wp:positionV relativeFrom="paragraph">
              <wp:posOffset>626110</wp:posOffset>
            </wp:positionV>
            <wp:extent cx="5810250" cy="3017520"/>
            <wp:effectExtent l="0" t="0" r="0" b="0"/>
            <wp:wrapSquare wrapText="bothSides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CA" w:rsidRPr="008355F8">
        <w:rPr>
          <w:sz w:val="28"/>
        </w:rPr>
        <w:t>вывод</w:t>
      </w:r>
      <w:r w:rsidR="00F21492">
        <w:rPr>
          <w:sz w:val="28"/>
        </w:rPr>
        <w:t>а</w:t>
      </w:r>
      <w:r w:rsidR="00642ACA" w:rsidRPr="008355F8">
        <w:rPr>
          <w:sz w:val="28"/>
        </w:rPr>
        <w:t xml:space="preserve"> оборудования, к которому привязан ТС, в ремонт или ввод этого оборудования </w:t>
      </w:r>
      <w:r w:rsidR="00F21492">
        <w:rPr>
          <w:sz w:val="28"/>
        </w:rPr>
        <w:t xml:space="preserve">из ремонта </w:t>
      </w:r>
      <w:r w:rsidR="00642ACA" w:rsidRPr="008355F8">
        <w:rPr>
          <w:sz w:val="28"/>
        </w:rPr>
        <w:t>в работу.</w:t>
      </w:r>
    </w:p>
    <w:p w14:paraId="1962AA01" w14:textId="77777777" w:rsidR="00DF6C93" w:rsidRPr="008355F8" w:rsidRDefault="00DF6C93" w:rsidP="00DF6C93">
      <w:pPr>
        <w:pStyle w:val="af1"/>
        <w:ind w:left="928"/>
        <w:rPr>
          <w:sz w:val="28"/>
        </w:rPr>
      </w:pPr>
    </w:p>
    <w:p w14:paraId="4798358B" w14:textId="218A0958" w:rsidR="00F25101" w:rsidRPr="008355F8" w:rsidRDefault="00EB4CFB" w:rsidP="00DB02F0">
      <w:pPr>
        <w:pStyle w:val="aff"/>
        <w:keepNext/>
        <w:ind w:left="0" w:firstLine="0"/>
        <w:jc w:val="center"/>
      </w:pPr>
      <w:bookmarkStart w:id="129" w:name="_Ref171934171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31</w:t>
        </w:r>
      </w:fldSimple>
      <w:bookmarkEnd w:id="129"/>
      <w:r w:rsidR="00BE19A4" w:rsidRPr="008355F8">
        <w:t xml:space="preserve"> – </w:t>
      </w:r>
      <w:r w:rsidR="009A62E3" w:rsidRPr="008355F8">
        <w:t>Журнал «Несквитированные ТС»</w:t>
      </w:r>
    </w:p>
    <w:p w14:paraId="2A8BEFB3" w14:textId="77777777" w:rsidR="00215274" w:rsidRDefault="00215274" w:rsidP="00D74749">
      <w:pPr>
        <w:ind w:firstLine="0"/>
      </w:pPr>
    </w:p>
    <w:p w14:paraId="10FCDFB1" w14:textId="5877C11C" w:rsidR="004C7D32" w:rsidRPr="008355F8" w:rsidRDefault="004C7D32" w:rsidP="00DB02F0">
      <w:pPr>
        <w:ind w:firstLine="709"/>
      </w:pPr>
      <w:r w:rsidRPr="008355F8">
        <w:t>Квитирование ТС выполняется</w:t>
      </w:r>
      <w:r w:rsidR="00486E6B">
        <w:t xml:space="preserve"> следующими способами</w:t>
      </w:r>
      <w:r w:rsidRPr="008355F8">
        <w:t>:</w:t>
      </w:r>
    </w:p>
    <w:p w14:paraId="501E46E4" w14:textId="01A31AAA" w:rsidR="004C7D32" w:rsidRPr="00215274" w:rsidRDefault="0077592B" w:rsidP="00253D52">
      <w:pPr>
        <w:pStyle w:val="aff"/>
        <w:numPr>
          <w:ilvl w:val="0"/>
          <w:numId w:val="43"/>
        </w:numPr>
      </w:pPr>
      <w:r>
        <w:t>двойным кликом</w:t>
      </w:r>
      <w:r w:rsidRPr="00215274">
        <w:t xml:space="preserve"> лев</w:t>
      </w:r>
      <w:r>
        <w:t>ой</w:t>
      </w:r>
      <w:r w:rsidRPr="00215274">
        <w:t xml:space="preserve"> кнопк</w:t>
      </w:r>
      <w:r>
        <w:t>и</w:t>
      </w:r>
      <w:r w:rsidRPr="00215274">
        <w:t xml:space="preserve"> мыши</w:t>
      </w:r>
      <w:r>
        <w:t xml:space="preserve"> по сигналу</w:t>
      </w:r>
      <w:r w:rsidR="004C7D32" w:rsidRPr="00215274">
        <w:t xml:space="preserve"> </w:t>
      </w:r>
      <w:r w:rsidR="002E03AB">
        <w:t xml:space="preserve">вызвать окно </w:t>
      </w:r>
      <w:r w:rsidR="002E03AB" w:rsidRPr="00215274">
        <w:t>«Управление сигналом»</w:t>
      </w:r>
      <w:r w:rsidR="00486E6B" w:rsidRPr="00215274">
        <w:t>, нажат</w:t>
      </w:r>
      <w:r w:rsidR="002E03AB">
        <w:t>ь</w:t>
      </w:r>
      <w:r w:rsidR="00F21492" w:rsidRPr="00215274">
        <w:t xml:space="preserve"> на</w:t>
      </w:r>
      <w:r w:rsidR="00486E6B" w:rsidRPr="00215274">
        <w:t xml:space="preserve"> кнопку «Квитировать»</w:t>
      </w:r>
      <w:r w:rsidR="004C7D32" w:rsidRPr="00215274">
        <w:t>;</w:t>
      </w:r>
    </w:p>
    <w:p w14:paraId="34927E82" w14:textId="23D22BB8" w:rsidR="004C7D32" w:rsidRDefault="00A556B1" w:rsidP="00253D52">
      <w:pPr>
        <w:pStyle w:val="aff"/>
        <w:numPr>
          <w:ilvl w:val="0"/>
          <w:numId w:val="43"/>
        </w:numPr>
      </w:pPr>
      <w:r>
        <w:t>с помощью кнопки «Квитировать» в тревожном окне</w:t>
      </w:r>
      <w:r w:rsidR="00335D4D">
        <w:t>;</w:t>
      </w:r>
    </w:p>
    <w:p w14:paraId="50E3E76B" w14:textId="6C8F8D5A" w:rsidR="00335D4D" w:rsidRPr="00215274" w:rsidRDefault="00335D4D" w:rsidP="00253D52">
      <w:pPr>
        <w:pStyle w:val="aff"/>
        <w:numPr>
          <w:ilvl w:val="0"/>
          <w:numId w:val="43"/>
        </w:numPr>
      </w:pPr>
      <w:r>
        <w:t>в журнал</w:t>
      </w:r>
      <w:r w:rsidR="0067295B">
        <w:t>е</w:t>
      </w:r>
      <w:r>
        <w:t xml:space="preserve"> «Несквитированные ТС»</w:t>
      </w:r>
      <w:r w:rsidR="00992424">
        <w:t>,</w:t>
      </w:r>
      <w:r>
        <w:t xml:space="preserve"> двойным кликом мыши по строке с событием требуемого сигнала</w:t>
      </w:r>
      <w:r w:rsidR="00992424">
        <w:t xml:space="preserve">, вызвать окно </w:t>
      </w:r>
      <w:r w:rsidR="00992424" w:rsidRPr="00215274">
        <w:t>«Управление сигналом», нажат</w:t>
      </w:r>
      <w:r w:rsidR="00992424">
        <w:t>ь</w:t>
      </w:r>
      <w:r w:rsidR="00992424" w:rsidRPr="00215274">
        <w:t xml:space="preserve"> на кнопку «Квитировать»</w:t>
      </w:r>
      <w:r w:rsidR="00992424">
        <w:t>.</w:t>
      </w:r>
    </w:p>
    <w:p w14:paraId="2F832EDD" w14:textId="77777777" w:rsidR="004C7D32" w:rsidRPr="008355F8" w:rsidRDefault="004C7D32" w:rsidP="00DB02F0">
      <w:pPr>
        <w:tabs>
          <w:tab w:val="left" w:pos="993"/>
        </w:tabs>
        <w:ind w:firstLine="0"/>
      </w:pPr>
    </w:p>
    <w:p w14:paraId="1E2AA975" w14:textId="7BDC458B" w:rsidR="00767563" w:rsidRPr="008355F8" w:rsidRDefault="00412893" w:rsidP="00DB02F0">
      <w:pPr>
        <w:pStyle w:val="3"/>
        <w:spacing w:before="0" w:after="0"/>
      </w:pPr>
      <w:bookmarkStart w:id="130" w:name="_Toc195789753"/>
      <w:r w:rsidRPr="008355F8">
        <w:t xml:space="preserve">Журнал </w:t>
      </w:r>
      <w:r w:rsidR="00E46E07" w:rsidRPr="008355F8">
        <w:t>«</w:t>
      </w:r>
      <w:r w:rsidRPr="008355F8">
        <w:t>Н</w:t>
      </w:r>
      <w:r w:rsidR="00D77620" w:rsidRPr="008355F8">
        <w:t>е</w:t>
      </w:r>
      <w:r w:rsidR="00751891" w:rsidRPr="008355F8">
        <w:t>с</w:t>
      </w:r>
      <w:r w:rsidR="00D77620" w:rsidRPr="008355F8">
        <w:t>квитиро</w:t>
      </w:r>
      <w:r w:rsidR="00533AB6" w:rsidRPr="008355F8">
        <w:t>ва</w:t>
      </w:r>
      <w:r w:rsidR="00D77620" w:rsidRPr="008355F8">
        <w:t>н</w:t>
      </w:r>
      <w:r w:rsidR="00C066E4">
        <w:t>н</w:t>
      </w:r>
      <w:r w:rsidR="00D77620" w:rsidRPr="008355F8">
        <w:t>ые ТИ</w:t>
      </w:r>
      <w:r w:rsidR="002B2F32" w:rsidRPr="008355F8">
        <w:t>»</w:t>
      </w:r>
      <w:bookmarkEnd w:id="130"/>
    </w:p>
    <w:p w14:paraId="17133C9D" w14:textId="77777777" w:rsidR="00412893" w:rsidRPr="008355F8" w:rsidRDefault="00412893" w:rsidP="00DB02F0"/>
    <w:p w14:paraId="0AC990FE" w14:textId="1A2040B4" w:rsidR="00FC2043" w:rsidRPr="008355F8" w:rsidRDefault="00751891" w:rsidP="0066368B">
      <w:pPr>
        <w:ind w:firstLine="709"/>
      </w:pPr>
      <w:r w:rsidRPr="008355F8">
        <w:t xml:space="preserve">Журнал </w:t>
      </w:r>
      <w:r w:rsidR="00211E6E" w:rsidRPr="008355F8">
        <w:rPr>
          <w:b/>
        </w:rPr>
        <w:t>«Не</w:t>
      </w:r>
      <w:r w:rsidRPr="008355F8">
        <w:rPr>
          <w:b/>
        </w:rPr>
        <w:t>сквитированны</w:t>
      </w:r>
      <w:r w:rsidR="00211E6E" w:rsidRPr="008355F8">
        <w:rPr>
          <w:b/>
        </w:rPr>
        <w:t>е</w:t>
      </w:r>
      <w:r w:rsidRPr="008355F8">
        <w:rPr>
          <w:b/>
        </w:rPr>
        <w:t xml:space="preserve"> ТИ</w:t>
      </w:r>
      <w:r w:rsidR="00211E6E" w:rsidRPr="008355F8">
        <w:rPr>
          <w:b/>
        </w:rPr>
        <w:t>»</w:t>
      </w:r>
      <w:r w:rsidR="009C7656" w:rsidRPr="008355F8">
        <w:t xml:space="preserve"> (</w:t>
      </w:r>
      <w:r w:rsidR="009C7656" w:rsidRPr="008355F8">
        <w:fldChar w:fldCharType="begin"/>
      </w:r>
      <w:r w:rsidR="009C7656" w:rsidRPr="008355F8">
        <w:instrText xml:space="preserve"> REF _Ref170399205 \h </w:instrText>
      </w:r>
      <w:r w:rsidR="00033E42" w:rsidRPr="008355F8">
        <w:instrText xml:space="preserve"> \* MERGEFORMAT </w:instrText>
      </w:r>
      <w:r w:rsidR="009C7656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32</w:t>
      </w:r>
      <w:r w:rsidR="009C7656" w:rsidRPr="008355F8">
        <w:fldChar w:fldCharType="end"/>
      </w:r>
      <w:r w:rsidR="009C7656" w:rsidRPr="008355F8">
        <w:t>)</w:t>
      </w:r>
      <w:r w:rsidRPr="008355F8">
        <w:t xml:space="preserve"> выводится в виде таблицы. </w:t>
      </w:r>
      <w:r w:rsidR="00FC2043" w:rsidRPr="008355F8">
        <w:t xml:space="preserve">Каждая строка таблицы содержит информацию об одном сигнале. Порядок вывода строк соответствует порядку поступления событий </w:t>
      </w:r>
      <w:r w:rsidR="00DE74D3">
        <w:t>ТИ</w:t>
      </w:r>
      <w:r w:rsidR="00FC2043" w:rsidRPr="008355F8">
        <w:t xml:space="preserve"> в БД, т.е. в хронологическом порядке.</w:t>
      </w:r>
      <w:r w:rsidR="00BE1376">
        <w:t xml:space="preserve"> </w:t>
      </w:r>
    </w:p>
    <w:p w14:paraId="71CC061C" w14:textId="77777777" w:rsidR="00FC2043" w:rsidRPr="008355F8" w:rsidRDefault="00FC2043" w:rsidP="0066368B">
      <w:pPr>
        <w:ind w:firstLine="709"/>
      </w:pPr>
      <w:r w:rsidRPr="008355F8">
        <w:t>Каждая строка таблицы включает следующие позиции:</w:t>
      </w:r>
    </w:p>
    <w:p w14:paraId="3B1355F6" w14:textId="02FCFD62" w:rsidR="00FC2043" w:rsidRPr="008355F8" w:rsidRDefault="00FC2043" w:rsidP="00DB02F0">
      <w:pPr>
        <w:pStyle w:val="a0"/>
      </w:pPr>
      <w:r w:rsidRPr="008355F8">
        <w:t xml:space="preserve">«Дата» – дата поступления события </w:t>
      </w:r>
      <w:r w:rsidR="00DE74D3">
        <w:t>ТИ</w:t>
      </w:r>
      <w:r w:rsidRPr="008355F8">
        <w:t>;</w:t>
      </w:r>
    </w:p>
    <w:p w14:paraId="6FD58685" w14:textId="61C1E95D" w:rsidR="00FC2043" w:rsidRPr="008355F8" w:rsidRDefault="00FC2043" w:rsidP="00DB02F0">
      <w:pPr>
        <w:pStyle w:val="a0"/>
      </w:pPr>
      <w:r w:rsidRPr="008355F8">
        <w:t xml:space="preserve">«Время» – время поступления события </w:t>
      </w:r>
      <w:r w:rsidR="00DE74D3">
        <w:t>ТИ</w:t>
      </w:r>
      <w:r w:rsidRPr="008355F8">
        <w:t>;</w:t>
      </w:r>
    </w:p>
    <w:p w14:paraId="45899171" w14:textId="7FC83B9A" w:rsidR="00FC2043" w:rsidRPr="008355F8" w:rsidRDefault="00FC2043" w:rsidP="00DB02F0">
      <w:pPr>
        <w:pStyle w:val="a0"/>
      </w:pPr>
      <w:r w:rsidRPr="008355F8">
        <w:t>«</w:t>
      </w:r>
      <w:r w:rsidR="00A9413F" w:rsidRPr="008355F8">
        <w:t>Название</w:t>
      </w:r>
      <w:r w:rsidRPr="008355F8">
        <w:t xml:space="preserve"> сигнала (квит)» – название </w:t>
      </w:r>
      <w:r w:rsidR="00DE74D3">
        <w:t>ТИ</w:t>
      </w:r>
      <w:r w:rsidRPr="008355F8">
        <w:t>;</w:t>
      </w:r>
    </w:p>
    <w:p w14:paraId="2346AC3D" w14:textId="37A55DE1" w:rsidR="002E64B5" w:rsidRDefault="00FC2043" w:rsidP="00DB02F0">
      <w:pPr>
        <w:pStyle w:val="a0"/>
      </w:pPr>
      <w:r w:rsidRPr="008355F8">
        <w:t xml:space="preserve">«Положение» – состояние </w:t>
      </w:r>
      <w:r w:rsidR="00DE74D3">
        <w:t>ТИ</w:t>
      </w:r>
      <w:r w:rsidRPr="008355F8">
        <w:t xml:space="preserve"> (включен или выключен) в момент поступления события;</w:t>
      </w:r>
    </w:p>
    <w:p w14:paraId="713DC566" w14:textId="4E9BAE29" w:rsidR="00577957" w:rsidRPr="008355F8" w:rsidRDefault="004919F6" w:rsidP="00DB02F0">
      <w:pPr>
        <w:pStyle w:val="a0"/>
      </w:pPr>
      <w:r>
        <w:t xml:space="preserve">«Местонахождение» </w:t>
      </w:r>
      <w:r w:rsidRPr="008355F8">
        <w:t>–</w:t>
      </w:r>
      <w:r>
        <w:t xml:space="preserve"> регион, в котором находится сигнал</w:t>
      </w:r>
    </w:p>
    <w:p w14:paraId="375C0D8A" w14:textId="30062DE9" w:rsidR="00FC2043" w:rsidRPr="008355F8" w:rsidRDefault="00FC2043" w:rsidP="00DB02F0">
      <w:pPr>
        <w:pStyle w:val="a0"/>
      </w:pPr>
      <w:r w:rsidRPr="008355F8">
        <w:t>«Дата текущая» – текущая дата;</w:t>
      </w:r>
    </w:p>
    <w:p w14:paraId="61802672" w14:textId="77777777" w:rsidR="00FC2043" w:rsidRDefault="00FC2043" w:rsidP="00DB02F0">
      <w:pPr>
        <w:pStyle w:val="a0"/>
      </w:pPr>
      <w:r w:rsidRPr="008355F8">
        <w:t>«Время текущее» – текущее время;</w:t>
      </w:r>
    </w:p>
    <w:p w14:paraId="574BF56B" w14:textId="375DE9E8" w:rsidR="00173CE8" w:rsidRPr="008355F8" w:rsidRDefault="00173CE8" w:rsidP="00DB02F0">
      <w:pPr>
        <w:pStyle w:val="a0"/>
      </w:pPr>
      <w:r>
        <w:t>«Действие» - действие</w:t>
      </w:r>
      <w:r w:rsidR="00265070">
        <w:t>,</w:t>
      </w:r>
      <w:r>
        <w:t xml:space="preserve"> произведенное с сигналом (включить,</w:t>
      </w:r>
      <w:r w:rsidR="00D565B9">
        <w:t xml:space="preserve"> квитировать</w:t>
      </w:r>
      <w:r w:rsidR="00265070">
        <w:t xml:space="preserve"> и т.п.</w:t>
      </w:r>
      <w:r>
        <w:t>).</w:t>
      </w:r>
    </w:p>
    <w:p w14:paraId="7D53C5A8" w14:textId="6AC587C9" w:rsidR="00FC2043" w:rsidRPr="008355F8" w:rsidRDefault="00FC2043" w:rsidP="0066368B">
      <w:pPr>
        <w:ind w:firstLine="709"/>
      </w:pPr>
      <w:r w:rsidRPr="008355F8">
        <w:lastRenderedPageBreak/>
        <w:t>Журнал, который выводится в окне «</w:t>
      </w:r>
      <w:r w:rsidRPr="008355F8">
        <w:rPr>
          <w:b/>
        </w:rPr>
        <w:t>Несквитированные ТИ</w:t>
      </w:r>
      <w:r w:rsidRPr="008355F8">
        <w:t>», заполняется в результате следующих действий:</w:t>
      </w:r>
    </w:p>
    <w:p w14:paraId="11D2BF70" w14:textId="245C2C5E" w:rsidR="00FC2043" w:rsidRPr="008355F8" w:rsidRDefault="00FC2043" w:rsidP="00253D52">
      <w:pPr>
        <w:pStyle w:val="aff"/>
        <w:numPr>
          <w:ilvl w:val="0"/>
          <w:numId w:val="14"/>
        </w:numPr>
      </w:pPr>
      <w:r w:rsidRPr="008355F8">
        <w:t xml:space="preserve">выход значения </w:t>
      </w:r>
      <w:r w:rsidR="00BE1376">
        <w:t xml:space="preserve">ТИ </w:t>
      </w:r>
      <w:r w:rsidRPr="008355F8">
        <w:t>за пределы аварийного или предупредительного интервала;</w:t>
      </w:r>
    </w:p>
    <w:p w14:paraId="5D06D379" w14:textId="77777777" w:rsidR="00FC2043" w:rsidRPr="008355F8" w:rsidRDefault="00FC2043" w:rsidP="00253D52">
      <w:pPr>
        <w:pStyle w:val="aff"/>
        <w:numPr>
          <w:ilvl w:val="0"/>
          <w:numId w:val="14"/>
        </w:numPr>
      </w:pPr>
      <w:r w:rsidRPr="008355F8">
        <w:t>ручного ввода значения для ТИ;</w:t>
      </w:r>
    </w:p>
    <w:p w14:paraId="69EBB41A" w14:textId="77777777" w:rsidR="00FC2043" w:rsidRPr="008355F8" w:rsidRDefault="00FC2043" w:rsidP="00253D52">
      <w:pPr>
        <w:pStyle w:val="aff"/>
        <w:numPr>
          <w:ilvl w:val="0"/>
          <w:numId w:val="14"/>
        </w:numPr>
      </w:pPr>
      <w:r w:rsidRPr="008355F8">
        <w:t>постановка ТИ на контроль или снятие ТИ с контроля;</w:t>
      </w:r>
    </w:p>
    <w:p w14:paraId="12693FE9" w14:textId="5E5EF0E7" w:rsidR="00FC2043" w:rsidRPr="008355F8" w:rsidRDefault="00FC2043" w:rsidP="00253D52">
      <w:pPr>
        <w:pStyle w:val="aff"/>
        <w:numPr>
          <w:ilvl w:val="0"/>
          <w:numId w:val="14"/>
        </w:numPr>
      </w:pPr>
      <w:r w:rsidRPr="008355F8">
        <w:t xml:space="preserve">вывод оборудования, к которому привязано ТИ, в ремонт или ввод этого оборудования </w:t>
      </w:r>
      <w:r w:rsidR="00BE1376">
        <w:t xml:space="preserve">из ремонта </w:t>
      </w:r>
      <w:r w:rsidRPr="008355F8">
        <w:t>в работу.</w:t>
      </w:r>
    </w:p>
    <w:p w14:paraId="4C809EAA" w14:textId="77777777" w:rsidR="00FC2043" w:rsidRPr="008355F8" w:rsidRDefault="00FC2043" w:rsidP="00DB02F0"/>
    <w:p w14:paraId="4D8E8FF9" w14:textId="2DCD6E45" w:rsidR="00F25101" w:rsidRPr="008355F8" w:rsidRDefault="000B43A8" w:rsidP="00DB02F0">
      <w:pPr>
        <w:pStyle w:val="aff"/>
        <w:keepNext/>
        <w:ind w:left="0" w:firstLine="0"/>
        <w:jc w:val="center"/>
      </w:pPr>
      <w:r w:rsidRPr="000B43A8">
        <w:drawing>
          <wp:inline distT="0" distB="0" distL="0" distR="0" wp14:anchorId="3D0C1945" wp14:editId="358E4CF3">
            <wp:extent cx="6210300" cy="1897380"/>
            <wp:effectExtent l="0" t="0" r="0" b="762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E8F25" w14:textId="3C085250" w:rsidR="00E86702" w:rsidRPr="008355F8" w:rsidRDefault="00EB4CFB" w:rsidP="00DB02F0">
      <w:pPr>
        <w:pStyle w:val="aff"/>
        <w:keepNext/>
        <w:ind w:left="0" w:firstLine="0"/>
        <w:jc w:val="center"/>
      </w:pPr>
      <w:bookmarkStart w:id="131" w:name="_Ref170399205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32</w:t>
        </w:r>
      </w:fldSimple>
      <w:bookmarkEnd w:id="131"/>
      <w:r w:rsidR="00B23E27">
        <w:t xml:space="preserve"> – Журнал «Н</w:t>
      </w:r>
      <w:r w:rsidR="008E4EB5">
        <w:t>есквитирова</w:t>
      </w:r>
      <w:r w:rsidR="009C7656" w:rsidRPr="008355F8">
        <w:t>н</w:t>
      </w:r>
      <w:r w:rsidR="008E4EB5">
        <w:t>н</w:t>
      </w:r>
      <w:r w:rsidR="009C7656" w:rsidRPr="008355F8">
        <w:t>ы</w:t>
      </w:r>
      <w:r w:rsidR="00B23E27">
        <w:t xml:space="preserve">е </w:t>
      </w:r>
      <w:r w:rsidR="009C7656" w:rsidRPr="008355F8">
        <w:t>ТИ</w:t>
      </w:r>
      <w:r w:rsidR="00B23E27">
        <w:t>»</w:t>
      </w:r>
    </w:p>
    <w:p w14:paraId="76732121" w14:textId="77777777" w:rsidR="00C4051B" w:rsidRDefault="00C4051B" w:rsidP="00DB02F0"/>
    <w:p w14:paraId="07E5309B" w14:textId="11C951DC" w:rsidR="006A09D3" w:rsidRPr="008355F8" w:rsidRDefault="006A09D3" w:rsidP="00DB02F0">
      <w:r w:rsidRPr="008355F8">
        <w:t xml:space="preserve">Квитирование конкретного </w:t>
      </w:r>
      <w:r>
        <w:t>ТИ</w:t>
      </w:r>
      <w:r w:rsidRPr="008355F8">
        <w:t xml:space="preserve"> выполняется</w:t>
      </w:r>
      <w:r>
        <w:t xml:space="preserve"> следующими способами</w:t>
      </w:r>
      <w:r w:rsidRPr="008355F8">
        <w:t>:</w:t>
      </w:r>
    </w:p>
    <w:p w14:paraId="31ACF794" w14:textId="537828C3" w:rsidR="002153DB" w:rsidRPr="00215274" w:rsidRDefault="002153DB" w:rsidP="00253D52">
      <w:pPr>
        <w:pStyle w:val="aff"/>
        <w:numPr>
          <w:ilvl w:val="0"/>
          <w:numId w:val="43"/>
        </w:numPr>
      </w:pPr>
      <w:bookmarkStart w:id="132" w:name="_Toc170392062"/>
      <w:bookmarkStart w:id="133" w:name="_Toc170392239"/>
      <w:bookmarkStart w:id="134" w:name="_Toc170392326"/>
      <w:bookmarkStart w:id="135" w:name="_Toc170392395"/>
      <w:bookmarkStart w:id="136" w:name="_Toc170392464"/>
      <w:bookmarkStart w:id="137" w:name="_Toc170392533"/>
      <w:bookmarkStart w:id="138" w:name="_Toc170398788"/>
      <w:bookmarkEnd w:id="132"/>
      <w:bookmarkEnd w:id="133"/>
      <w:bookmarkEnd w:id="134"/>
      <w:bookmarkEnd w:id="135"/>
      <w:bookmarkEnd w:id="136"/>
      <w:bookmarkEnd w:id="137"/>
      <w:bookmarkEnd w:id="138"/>
      <w:r>
        <w:t>двойным кликом</w:t>
      </w:r>
      <w:r w:rsidRPr="00215274">
        <w:t xml:space="preserve"> лев</w:t>
      </w:r>
      <w:r>
        <w:t>ой</w:t>
      </w:r>
      <w:r w:rsidRPr="00215274">
        <w:t xml:space="preserve"> кнопк</w:t>
      </w:r>
      <w:r w:rsidR="0077592B">
        <w:t>и</w:t>
      </w:r>
      <w:r w:rsidRPr="00215274">
        <w:t xml:space="preserve"> мыши</w:t>
      </w:r>
      <w:r w:rsidR="0077592B">
        <w:t xml:space="preserve"> по сигналу</w:t>
      </w:r>
      <w:r w:rsidRPr="00215274">
        <w:t xml:space="preserve"> </w:t>
      </w:r>
      <w:r>
        <w:t xml:space="preserve">вызвать окно </w:t>
      </w:r>
      <w:r w:rsidRPr="00215274">
        <w:t>«Управление сигналом», нажат</w:t>
      </w:r>
      <w:r>
        <w:t>ь</w:t>
      </w:r>
      <w:r w:rsidRPr="00215274">
        <w:t xml:space="preserve"> на кнопку «Квитировать»;</w:t>
      </w:r>
    </w:p>
    <w:p w14:paraId="53A2AF0C" w14:textId="77777777" w:rsidR="002153DB" w:rsidRDefault="002153DB" w:rsidP="00253D52">
      <w:pPr>
        <w:pStyle w:val="aff"/>
        <w:numPr>
          <w:ilvl w:val="0"/>
          <w:numId w:val="43"/>
        </w:numPr>
      </w:pPr>
      <w:r>
        <w:t>с помощью кнопки «Квитировать» в тревожном окне;</w:t>
      </w:r>
    </w:p>
    <w:p w14:paraId="232247BD" w14:textId="0D4CEFB0" w:rsidR="002153DB" w:rsidRDefault="002153DB" w:rsidP="00253D52">
      <w:pPr>
        <w:pStyle w:val="aff"/>
        <w:numPr>
          <w:ilvl w:val="0"/>
          <w:numId w:val="43"/>
        </w:numPr>
      </w:pPr>
      <w:r>
        <w:t>в журнал</w:t>
      </w:r>
      <w:r w:rsidR="0067295B">
        <w:t>е</w:t>
      </w:r>
      <w:r>
        <w:t xml:space="preserve"> «Несквитирова</w:t>
      </w:r>
      <w:r w:rsidR="008E4EB5">
        <w:t>н</w:t>
      </w:r>
      <w:r>
        <w:t>ные Т</w:t>
      </w:r>
      <w:r w:rsidR="0067295B">
        <w:t>И</w:t>
      </w:r>
      <w:r>
        <w:t xml:space="preserve">», двойным кликом мыши по строке с событием требуемого сигнала, вызвать окно </w:t>
      </w:r>
      <w:r w:rsidRPr="00215274">
        <w:t>«Управление сигналом», нажат</w:t>
      </w:r>
      <w:r>
        <w:t>ь</w:t>
      </w:r>
      <w:r w:rsidRPr="00215274">
        <w:t xml:space="preserve"> на кнопку «Квитировать»</w:t>
      </w:r>
      <w:r>
        <w:t>.</w:t>
      </w:r>
    </w:p>
    <w:p w14:paraId="3DDE1034" w14:textId="77777777" w:rsidR="00423C6F" w:rsidRPr="00215274" w:rsidRDefault="00423C6F" w:rsidP="00423C6F">
      <w:pPr>
        <w:pStyle w:val="aff"/>
        <w:ind w:left="1070" w:firstLine="0"/>
      </w:pPr>
    </w:p>
    <w:p w14:paraId="66EEDC3D" w14:textId="624E2FEA" w:rsidR="00412893" w:rsidRPr="008355F8" w:rsidRDefault="00412893" w:rsidP="00DB02F0">
      <w:pPr>
        <w:pStyle w:val="3"/>
        <w:spacing w:before="0" w:after="0"/>
      </w:pPr>
      <w:r w:rsidRPr="008355F8">
        <w:t xml:space="preserve"> </w:t>
      </w:r>
      <w:bookmarkStart w:id="139" w:name="_Ref172023098"/>
      <w:bookmarkStart w:id="140" w:name="_Ref172023134"/>
      <w:bookmarkStart w:id="141" w:name="_Ref172023140"/>
      <w:bookmarkStart w:id="142" w:name="_Toc195789754"/>
      <w:r w:rsidRPr="008355F8">
        <w:t xml:space="preserve">Журнал </w:t>
      </w:r>
      <w:r w:rsidR="00E46E07" w:rsidRPr="008355F8">
        <w:t>«</w:t>
      </w:r>
      <w:r w:rsidR="00372929" w:rsidRPr="008355F8">
        <w:t>Р</w:t>
      </w:r>
      <w:r w:rsidR="00D77620" w:rsidRPr="008355F8">
        <w:t>учно</w:t>
      </w:r>
      <w:r w:rsidR="00372929" w:rsidRPr="008355F8">
        <w:t>е</w:t>
      </w:r>
      <w:r w:rsidR="00D77620" w:rsidRPr="008355F8">
        <w:t xml:space="preserve"> </w:t>
      </w:r>
      <w:r w:rsidR="00372929" w:rsidRPr="008355F8">
        <w:t>управление</w:t>
      </w:r>
      <w:r w:rsidR="00E46E07" w:rsidRPr="008355F8">
        <w:t>»</w:t>
      </w:r>
      <w:bookmarkEnd w:id="139"/>
      <w:bookmarkEnd w:id="140"/>
      <w:bookmarkEnd w:id="141"/>
      <w:bookmarkEnd w:id="142"/>
    </w:p>
    <w:p w14:paraId="0B207422" w14:textId="77777777" w:rsidR="00423C6F" w:rsidRDefault="00423C6F" w:rsidP="00DB02F0">
      <w:pPr>
        <w:pStyle w:val="aff"/>
        <w:keepNext/>
        <w:ind w:left="0"/>
      </w:pPr>
    </w:p>
    <w:p w14:paraId="11CD9872" w14:textId="3412FEF0" w:rsidR="006A12D1" w:rsidRPr="008355F8" w:rsidRDefault="006A12D1" w:rsidP="00DB02F0">
      <w:pPr>
        <w:pStyle w:val="aff"/>
        <w:keepNext/>
        <w:ind w:left="0"/>
      </w:pPr>
      <w:r w:rsidRPr="008355F8">
        <w:t xml:space="preserve">Журнал </w:t>
      </w:r>
      <w:r w:rsidRPr="00D33D36">
        <w:rPr>
          <w:b/>
        </w:rPr>
        <w:t>«Ручное управление»</w:t>
      </w:r>
      <w:r w:rsidR="009C7656" w:rsidRPr="008355F8">
        <w:t xml:space="preserve"> (</w:t>
      </w:r>
      <w:r w:rsidR="009C7656" w:rsidRPr="008355F8">
        <w:fldChar w:fldCharType="begin"/>
      </w:r>
      <w:r w:rsidR="009C7656" w:rsidRPr="008355F8">
        <w:instrText xml:space="preserve"> REF _Ref170399246 \h </w:instrText>
      </w:r>
      <w:r w:rsidR="00033E42" w:rsidRPr="008355F8">
        <w:instrText xml:space="preserve"> \* MERGEFORMAT </w:instrText>
      </w:r>
      <w:r w:rsidR="009C7656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33</w:t>
      </w:r>
      <w:r w:rsidR="009C7656" w:rsidRPr="008355F8">
        <w:fldChar w:fldCharType="end"/>
      </w:r>
      <w:r w:rsidR="009C7656" w:rsidRPr="008355F8">
        <w:t>)</w:t>
      </w:r>
      <w:r w:rsidRPr="008355F8">
        <w:t xml:space="preserve"> выводится в виде таблицы, которая содержит данные о пере</w:t>
      </w:r>
      <w:r w:rsidR="00BE1376">
        <w:t>воде</w:t>
      </w:r>
      <w:r w:rsidRPr="008355F8">
        <w:t xml:space="preserve"> сигналов </w:t>
      </w:r>
      <w:r w:rsidR="00BE1376">
        <w:t>на</w:t>
      </w:r>
      <w:r w:rsidRPr="008355F8">
        <w:t xml:space="preserve"> ручно</w:t>
      </w:r>
      <w:r w:rsidR="00BE1376">
        <w:t>й</w:t>
      </w:r>
      <w:r w:rsidRPr="008355F8">
        <w:t xml:space="preserve"> </w:t>
      </w:r>
      <w:r w:rsidR="00BE1376">
        <w:t>ввод значений</w:t>
      </w:r>
      <w:r w:rsidRPr="008355F8">
        <w:t>.</w:t>
      </w:r>
    </w:p>
    <w:p w14:paraId="430E6522" w14:textId="3702B5C3" w:rsidR="00431B32" w:rsidRPr="008355F8" w:rsidRDefault="00431B32" w:rsidP="00DB02F0">
      <w:r w:rsidRPr="008355F8">
        <w:t>Журнал заполняется в результате следующих действий диспетчера с сигналом, переведенн</w:t>
      </w:r>
      <w:r w:rsidR="00BE1376">
        <w:t>ым</w:t>
      </w:r>
      <w:r w:rsidRPr="008355F8">
        <w:t xml:space="preserve"> </w:t>
      </w:r>
      <w:r w:rsidR="00BE1376">
        <w:t xml:space="preserve">на </w:t>
      </w:r>
      <w:r w:rsidRPr="008355F8">
        <w:t>ручно</w:t>
      </w:r>
      <w:r w:rsidR="00BE1376">
        <w:t>й ввод</w:t>
      </w:r>
      <w:r w:rsidRPr="008355F8">
        <w:t xml:space="preserve"> </w:t>
      </w:r>
      <w:r w:rsidR="00BE1376">
        <w:t>значений</w:t>
      </w:r>
      <w:r w:rsidRPr="008355F8">
        <w:t>:</w:t>
      </w:r>
    </w:p>
    <w:p w14:paraId="1A4AA225" w14:textId="45A81DD4" w:rsidR="00431B32" w:rsidRPr="00BE1376" w:rsidRDefault="00431B32" w:rsidP="00253D52">
      <w:pPr>
        <w:pStyle w:val="a0"/>
        <w:numPr>
          <w:ilvl w:val="0"/>
          <w:numId w:val="15"/>
        </w:numPr>
      </w:pPr>
      <w:r w:rsidRPr="008355F8">
        <w:t>изменение состояния для ТС</w:t>
      </w:r>
      <w:r w:rsidRPr="008355F8">
        <w:rPr>
          <w:lang w:val="en-US"/>
        </w:rPr>
        <w:t>;</w:t>
      </w:r>
    </w:p>
    <w:p w14:paraId="5D8D1E43" w14:textId="146330DE" w:rsidR="00BE1376" w:rsidRPr="008355F8" w:rsidRDefault="00BE1376" w:rsidP="00253D52">
      <w:pPr>
        <w:pStyle w:val="a0"/>
        <w:numPr>
          <w:ilvl w:val="0"/>
          <w:numId w:val="15"/>
        </w:numPr>
      </w:pPr>
      <w:r>
        <w:t>изменение величины ТИ;</w:t>
      </w:r>
    </w:p>
    <w:p w14:paraId="3C3B2249" w14:textId="77777777" w:rsidR="00431B32" w:rsidRPr="008355F8" w:rsidRDefault="00431B32" w:rsidP="00253D52">
      <w:pPr>
        <w:pStyle w:val="a0"/>
        <w:numPr>
          <w:ilvl w:val="0"/>
          <w:numId w:val="15"/>
        </w:numPr>
      </w:pPr>
      <w:r w:rsidRPr="008355F8">
        <w:t>изменение значения допустимых границ для ТИ.</w:t>
      </w:r>
    </w:p>
    <w:p w14:paraId="439F10E1" w14:textId="29C140FC" w:rsidR="00431B32" w:rsidRPr="008355F8" w:rsidRDefault="00431B32" w:rsidP="00DB02F0">
      <w:pPr>
        <w:ind w:firstLine="709"/>
      </w:pPr>
      <w:r w:rsidRPr="008355F8">
        <w:t xml:space="preserve">Если сигнал переводится в автоматический режим </w:t>
      </w:r>
      <w:r w:rsidR="00171603">
        <w:t>ввода</w:t>
      </w:r>
      <w:r w:rsidRPr="008355F8">
        <w:t xml:space="preserve"> данных, то он удаляется из журнала</w:t>
      </w:r>
      <w:r w:rsidR="00171603">
        <w:t xml:space="preserve"> </w:t>
      </w:r>
      <w:r w:rsidR="00171603" w:rsidRPr="00D33D36">
        <w:rPr>
          <w:b/>
        </w:rPr>
        <w:t>«Ручное управление»</w:t>
      </w:r>
      <w:r w:rsidRPr="008355F8">
        <w:t>.</w:t>
      </w:r>
    </w:p>
    <w:p w14:paraId="485750B8" w14:textId="7DB98E53" w:rsidR="00431B32" w:rsidRPr="008355F8" w:rsidRDefault="00431B32" w:rsidP="00DB02F0">
      <w:pPr>
        <w:ind w:firstLine="709"/>
      </w:pPr>
      <w:r w:rsidRPr="008355F8">
        <w:t>Журнал переключений сигналов выводится в виде таблицы. Каждая строка таблицы содержит информацию об одном сигнале. Порядок вывода строк соответствует порядку поступления событий, т.е. в хронологическом порядке.</w:t>
      </w:r>
    </w:p>
    <w:p w14:paraId="58C07989" w14:textId="77777777" w:rsidR="00431B32" w:rsidRPr="008355F8" w:rsidRDefault="00431B32" w:rsidP="00DB02F0">
      <w:pPr>
        <w:ind w:firstLine="709"/>
      </w:pPr>
      <w:r w:rsidRPr="008355F8">
        <w:t>Каждая строка таблицы включает следующие позиции:</w:t>
      </w:r>
    </w:p>
    <w:p w14:paraId="6B035CAD" w14:textId="77777777" w:rsidR="00431B32" w:rsidRPr="008355F8" w:rsidRDefault="00431B32" w:rsidP="00253D52">
      <w:pPr>
        <w:pStyle w:val="a0"/>
        <w:numPr>
          <w:ilvl w:val="0"/>
          <w:numId w:val="16"/>
        </w:numPr>
      </w:pPr>
      <w:r w:rsidRPr="008355F8">
        <w:t>«Дата» – дата поступления события;</w:t>
      </w:r>
    </w:p>
    <w:p w14:paraId="7B0745DD" w14:textId="77777777" w:rsidR="00431B32" w:rsidRDefault="00431B32" w:rsidP="00253D52">
      <w:pPr>
        <w:pStyle w:val="a0"/>
        <w:numPr>
          <w:ilvl w:val="0"/>
          <w:numId w:val="16"/>
        </w:numPr>
      </w:pPr>
      <w:r w:rsidRPr="008355F8">
        <w:t>«Время» – время поступления события;</w:t>
      </w:r>
    </w:p>
    <w:p w14:paraId="31FC4EBE" w14:textId="78A0C4C4" w:rsidR="00F77EDF" w:rsidRPr="008355F8" w:rsidRDefault="00F77EDF" w:rsidP="00253D52">
      <w:pPr>
        <w:pStyle w:val="a0"/>
        <w:numPr>
          <w:ilvl w:val="0"/>
          <w:numId w:val="16"/>
        </w:numPr>
      </w:pPr>
      <w:r>
        <w:lastRenderedPageBreak/>
        <w:t>«Дата</w:t>
      </w:r>
      <w:r w:rsidR="00171603">
        <w:t xml:space="preserve"> </w:t>
      </w:r>
      <w:r>
        <w:t>текущая», «Время текущее»;</w:t>
      </w:r>
    </w:p>
    <w:p w14:paraId="61103A93" w14:textId="5DA4CDE8" w:rsidR="00431B32" w:rsidRPr="008355F8" w:rsidRDefault="00F77EDF" w:rsidP="00253D52">
      <w:pPr>
        <w:pStyle w:val="a0"/>
        <w:numPr>
          <w:ilvl w:val="0"/>
          <w:numId w:val="16"/>
        </w:numPr>
      </w:pPr>
      <w:r>
        <w:t xml:space="preserve">«Местонахождение» </w:t>
      </w:r>
      <w:r w:rsidRPr="008355F8">
        <w:t>–</w:t>
      </w:r>
      <w:r>
        <w:t xml:space="preserve"> регион, в котором находится сигнал;</w:t>
      </w:r>
    </w:p>
    <w:p w14:paraId="46A40D04" w14:textId="77777777" w:rsidR="00431B32" w:rsidRPr="008355F8" w:rsidRDefault="00431B32" w:rsidP="00253D52">
      <w:pPr>
        <w:pStyle w:val="a0"/>
        <w:numPr>
          <w:ilvl w:val="0"/>
          <w:numId w:val="16"/>
        </w:numPr>
      </w:pPr>
      <w:r w:rsidRPr="008355F8">
        <w:t>«Название сигнала» – название сигнала;</w:t>
      </w:r>
    </w:p>
    <w:p w14:paraId="1E9436B6" w14:textId="2AD4B943" w:rsidR="00431B32" w:rsidRPr="008355F8" w:rsidRDefault="00431B32" w:rsidP="00253D52">
      <w:pPr>
        <w:pStyle w:val="a0"/>
        <w:numPr>
          <w:ilvl w:val="0"/>
          <w:numId w:val="16"/>
        </w:numPr>
      </w:pPr>
      <w:r w:rsidRPr="008355F8">
        <w:t>«Значение</w:t>
      </w:r>
      <w:r w:rsidR="00EA1FB7" w:rsidRPr="008355F8">
        <w:t xml:space="preserve"> текущее</w:t>
      </w:r>
      <w:r w:rsidRPr="008355F8">
        <w:t>» – текущее значение сигнала;</w:t>
      </w:r>
    </w:p>
    <w:p w14:paraId="370398F1" w14:textId="1383AE04" w:rsidR="00431B32" w:rsidRPr="008355F8" w:rsidRDefault="00431B32" w:rsidP="00253D52">
      <w:pPr>
        <w:pStyle w:val="a0"/>
        <w:numPr>
          <w:ilvl w:val="0"/>
          <w:numId w:val="16"/>
        </w:numPr>
      </w:pPr>
      <w:r w:rsidRPr="008355F8">
        <w:t xml:space="preserve">«Компьютер» – имя компьютера, с которого был установлен режим ручного </w:t>
      </w:r>
      <w:r w:rsidR="00171603">
        <w:t>ввода значений</w:t>
      </w:r>
      <w:r w:rsidRPr="008355F8">
        <w:t>;</w:t>
      </w:r>
    </w:p>
    <w:p w14:paraId="200F3191" w14:textId="03D4CAD7" w:rsidR="00431B32" w:rsidRPr="008355F8" w:rsidRDefault="00431B32" w:rsidP="00253D52">
      <w:pPr>
        <w:pStyle w:val="a0"/>
        <w:numPr>
          <w:ilvl w:val="0"/>
          <w:numId w:val="16"/>
        </w:numPr>
      </w:pPr>
      <w:r w:rsidRPr="008355F8">
        <w:t xml:space="preserve">«Диспетчер» – имя диспетчера, который </w:t>
      </w:r>
      <w:r w:rsidR="00171603">
        <w:t>перевел сигнал в</w:t>
      </w:r>
      <w:r w:rsidRPr="008355F8">
        <w:t xml:space="preserve"> режим ручного управления.</w:t>
      </w:r>
    </w:p>
    <w:p w14:paraId="6FAB3240" w14:textId="77777777" w:rsidR="00431B32" w:rsidRPr="008355F8" w:rsidRDefault="00431B32" w:rsidP="00DB02F0">
      <w:r w:rsidRPr="008355F8">
        <w:t>Окно «</w:t>
      </w:r>
      <w:r w:rsidRPr="008355F8">
        <w:rPr>
          <w:b/>
        </w:rPr>
        <w:t>Ручное управление</w:t>
      </w:r>
      <w:r w:rsidRPr="008355F8">
        <w:t>» включает меню команд управления выводом. Команды распределены по следующим пунктам меню:</w:t>
      </w:r>
    </w:p>
    <w:p w14:paraId="05539539" w14:textId="15B3C43A" w:rsidR="00431B32" w:rsidRPr="008355F8" w:rsidRDefault="00431B32" w:rsidP="00253D52">
      <w:pPr>
        <w:pStyle w:val="aff"/>
        <w:numPr>
          <w:ilvl w:val="0"/>
          <w:numId w:val="17"/>
        </w:numPr>
      </w:pPr>
      <w:r w:rsidRPr="008355F8">
        <w:t>«Файл»;</w:t>
      </w:r>
    </w:p>
    <w:p w14:paraId="72905E6F" w14:textId="77777777" w:rsidR="00431B32" w:rsidRPr="008355F8" w:rsidRDefault="00431B32" w:rsidP="00253D52">
      <w:pPr>
        <w:pStyle w:val="aff"/>
        <w:numPr>
          <w:ilvl w:val="0"/>
          <w:numId w:val="17"/>
        </w:numPr>
      </w:pPr>
      <w:r w:rsidRPr="008355F8">
        <w:t>«Настройки»;</w:t>
      </w:r>
    </w:p>
    <w:p w14:paraId="175E0F6E" w14:textId="2783B809" w:rsidR="006A12D1" w:rsidRDefault="00431B32" w:rsidP="00253D52">
      <w:pPr>
        <w:pStyle w:val="aff"/>
        <w:numPr>
          <w:ilvl w:val="0"/>
          <w:numId w:val="17"/>
        </w:numPr>
      </w:pPr>
      <w:r w:rsidRPr="008355F8">
        <w:t>«Фильтр».</w:t>
      </w:r>
    </w:p>
    <w:p w14:paraId="298D55BB" w14:textId="77777777" w:rsidR="003E7F30" w:rsidRPr="008355F8" w:rsidRDefault="003E7F30" w:rsidP="00DB02F0">
      <w:pPr>
        <w:pStyle w:val="aff"/>
        <w:ind w:left="928" w:firstLine="0"/>
      </w:pPr>
    </w:p>
    <w:p w14:paraId="36B74BFC" w14:textId="121BDA09" w:rsidR="00F25101" w:rsidRPr="008355F8" w:rsidRDefault="000F271C" w:rsidP="00DB02F0">
      <w:pPr>
        <w:pStyle w:val="aff"/>
        <w:keepNext/>
        <w:ind w:left="0" w:firstLine="0"/>
        <w:jc w:val="center"/>
      </w:pPr>
      <w:r w:rsidRPr="000F271C">
        <w:rPr>
          <w:noProof/>
        </w:rPr>
        <w:drawing>
          <wp:inline distT="0" distB="0" distL="0" distR="0" wp14:anchorId="518841D1" wp14:editId="2234C511">
            <wp:extent cx="5895975" cy="305516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07298" cy="306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4AD6" w14:textId="1BAD3EE8" w:rsidR="00767563" w:rsidRPr="008355F8" w:rsidRDefault="00EB4CFB" w:rsidP="00DB02F0">
      <w:pPr>
        <w:pStyle w:val="aff"/>
        <w:keepNext/>
        <w:ind w:left="0" w:firstLine="0"/>
        <w:jc w:val="center"/>
      </w:pPr>
      <w:bookmarkStart w:id="143" w:name="_Ref170399246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33</w:t>
        </w:r>
      </w:fldSimple>
      <w:bookmarkEnd w:id="143"/>
      <w:r w:rsidR="009C7656" w:rsidRPr="008355F8">
        <w:t xml:space="preserve"> – Журнал «Ручное управление»</w:t>
      </w:r>
    </w:p>
    <w:p w14:paraId="1E6FDCD8" w14:textId="334BEE3D" w:rsidR="00562A5C" w:rsidRPr="008355F8" w:rsidRDefault="00562A5C" w:rsidP="00DB02F0">
      <w:pPr>
        <w:pStyle w:val="aff"/>
        <w:ind w:left="0" w:firstLine="0"/>
      </w:pPr>
    </w:p>
    <w:p w14:paraId="22D0128B" w14:textId="7C8D4D7D" w:rsidR="00412893" w:rsidRPr="008355F8" w:rsidRDefault="00412893" w:rsidP="00DB02F0">
      <w:pPr>
        <w:pStyle w:val="3"/>
        <w:spacing w:before="0" w:after="0"/>
      </w:pPr>
      <w:bookmarkStart w:id="144" w:name="_Toc195789755"/>
      <w:r w:rsidRPr="008355F8">
        <w:t xml:space="preserve">Журнал </w:t>
      </w:r>
      <w:r w:rsidR="00E46E07" w:rsidRPr="008355F8">
        <w:t>«</w:t>
      </w:r>
      <w:r w:rsidRPr="008355F8">
        <w:t>С</w:t>
      </w:r>
      <w:r w:rsidR="00D77620" w:rsidRPr="008355F8">
        <w:t>нятые с контроля</w:t>
      </w:r>
      <w:r w:rsidR="00E46E07" w:rsidRPr="008355F8">
        <w:t>»</w:t>
      </w:r>
      <w:bookmarkEnd w:id="144"/>
    </w:p>
    <w:p w14:paraId="51666C9B" w14:textId="77777777" w:rsidR="007A5511" w:rsidRPr="008355F8" w:rsidRDefault="007A5511" w:rsidP="00DB02F0"/>
    <w:p w14:paraId="6466A8CB" w14:textId="0E221E15" w:rsidR="007A5511" w:rsidRDefault="007A5511" w:rsidP="00DB02F0">
      <w:pPr>
        <w:ind w:firstLine="709"/>
      </w:pPr>
      <w:r w:rsidRPr="008355F8">
        <w:t>Журнал «</w:t>
      </w:r>
      <w:r w:rsidRPr="008355F8">
        <w:rPr>
          <w:b/>
        </w:rPr>
        <w:t>Снятые с контроля</w:t>
      </w:r>
      <w:r w:rsidRPr="008355F8">
        <w:t>»</w:t>
      </w:r>
      <w:r w:rsidR="000F076C" w:rsidRPr="008355F8">
        <w:t xml:space="preserve"> (</w:t>
      </w:r>
      <w:r w:rsidR="000F076C" w:rsidRPr="008355F8">
        <w:fldChar w:fldCharType="begin"/>
      </w:r>
      <w:r w:rsidR="000F076C" w:rsidRPr="008355F8">
        <w:instrText xml:space="preserve"> REF _Ref170399285 \h </w:instrText>
      </w:r>
      <w:r w:rsidR="00033E42" w:rsidRPr="008355F8">
        <w:instrText xml:space="preserve"> \* MERGEFORMAT </w:instrText>
      </w:r>
      <w:r w:rsidR="000F076C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34</w:t>
      </w:r>
      <w:r w:rsidR="000F076C" w:rsidRPr="008355F8">
        <w:fldChar w:fldCharType="end"/>
      </w:r>
      <w:r w:rsidR="000F076C" w:rsidRPr="008355F8">
        <w:t>)</w:t>
      </w:r>
      <w:r w:rsidRPr="008355F8">
        <w:t xml:space="preserve"> содержит </w:t>
      </w:r>
      <w:r w:rsidR="00171603">
        <w:t>сведения о сигналах, снятых</w:t>
      </w:r>
      <w:r w:rsidRPr="008355F8">
        <w:t xml:space="preserve"> с контроля. </w:t>
      </w:r>
    </w:p>
    <w:p w14:paraId="49CD471F" w14:textId="2552F7E7" w:rsidR="00D978E0" w:rsidRDefault="00D978E0" w:rsidP="00DB02F0">
      <w:pPr>
        <w:ind w:firstLine="709"/>
      </w:pPr>
      <w:r w:rsidRPr="008355F8">
        <w:rPr>
          <w:b/>
          <w:u w:val="single"/>
        </w:rPr>
        <w:t>Важно!</w:t>
      </w:r>
      <w:r w:rsidRPr="008355F8">
        <w:t xml:space="preserve"> События, генерируемые для сигнал</w:t>
      </w:r>
      <w:r w:rsidR="00D33D36">
        <w:t>ов</w:t>
      </w:r>
      <w:r w:rsidRPr="008355F8">
        <w:t>, снятых с контроля, фиксируются в архивной БД, но не отображаются в журналах ТС, ТИ и в журнале последних сообщений.</w:t>
      </w:r>
    </w:p>
    <w:p w14:paraId="632E48C0" w14:textId="40F5FE3A" w:rsidR="00D978E0" w:rsidRPr="008355F8" w:rsidRDefault="00D978E0" w:rsidP="00DB02F0">
      <w:pPr>
        <w:ind w:firstLine="709"/>
      </w:pPr>
      <w:r w:rsidRPr="008355F8">
        <w:t xml:space="preserve">Журнал </w:t>
      </w:r>
      <w:r w:rsidR="00171603" w:rsidRPr="00A353CC">
        <w:rPr>
          <w:b/>
        </w:rPr>
        <w:t>«С</w:t>
      </w:r>
      <w:r w:rsidRPr="00A353CC">
        <w:rPr>
          <w:b/>
        </w:rPr>
        <w:t>нят</w:t>
      </w:r>
      <w:r w:rsidR="00171603" w:rsidRPr="00A353CC">
        <w:rPr>
          <w:b/>
        </w:rPr>
        <w:t>ые</w:t>
      </w:r>
      <w:r w:rsidRPr="00A353CC">
        <w:rPr>
          <w:b/>
        </w:rPr>
        <w:t xml:space="preserve"> с контроля</w:t>
      </w:r>
      <w:r w:rsidR="00171603" w:rsidRPr="00A353CC">
        <w:rPr>
          <w:b/>
        </w:rPr>
        <w:t>»</w:t>
      </w:r>
      <w:r w:rsidRPr="008355F8">
        <w:t xml:space="preserve"> выводится в окне в виде таблицы. Каждая строка таблицы содержит информацию об одном сигнале. Порядок вывода строк соответствует порядку поступления событий о снятии сигнала с контроля, т.е. в хронологическом порядке.</w:t>
      </w:r>
    </w:p>
    <w:p w14:paraId="39D28360" w14:textId="77777777" w:rsidR="00220A53" w:rsidRPr="008355F8" w:rsidRDefault="00220A53" w:rsidP="00DB02F0">
      <w:pPr>
        <w:ind w:firstLine="709"/>
      </w:pPr>
      <w:r w:rsidRPr="008355F8">
        <w:t>Каждая строка таблицы включают следующие позиции:</w:t>
      </w:r>
    </w:p>
    <w:p w14:paraId="5C06CDA5" w14:textId="77777777" w:rsidR="00220A53" w:rsidRPr="008355F8" w:rsidRDefault="00220A53" w:rsidP="00DB02F0">
      <w:pPr>
        <w:pStyle w:val="a0"/>
      </w:pPr>
      <w:r w:rsidRPr="008355F8">
        <w:t>«Дата» – дата поступления события;</w:t>
      </w:r>
    </w:p>
    <w:p w14:paraId="0C0C0FA2" w14:textId="77777777" w:rsidR="00220A53" w:rsidRPr="008355F8" w:rsidRDefault="00220A53" w:rsidP="00DB02F0">
      <w:pPr>
        <w:pStyle w:val="a0"/>
      </w:pPr>
      <w:r w:rsidRPr="008355F8">
        <w:t>«Время» – время поступления события;</w:t>
      </w:r>
    </w:p>
    <w:p w14:paraId="0065F5C1" w14:textId="58653D8F" w:rsidR="00220A53" w:rsidRPr="008355F8" w:rsidRDefault="00220A53" w:rsidP="00DB02F0">
      <w:pPr>
        <w:pStyle w:val="a0"/>
      </w:pPr>
      <w:r w:rsidRPr="008355F8">
        <w:t>«Название сигнала» – название сигнала;</w:t>
      </w:r>
    </w:p>
    <w:p w14:paraId="6291A336" w14:textId="77777777" w:rsidR="00220A53" w:rsidRPr="008355F8" w:rsidRDefault="00220A53" w:rsidP="00DB02F0">
      <w:pPr>
        <w:pStyle w:val="a0"/>
      </w:pPr>
      <w:r w:rsidRPr="008355F8">
        <w:lastRenderedPageBreak/>
        <w:t>«Компьютер» – имя компьютера, с которого сигнал был снят с контроля;</w:t>
      </w:r>
    </w:p>
    <w:p w14:paraId="082F2E02" w14:textId="070B80FA" w:rsidR="00220A53" w:rsidRDefault="00220A53" w:rsidP="00DB02F0">
      <w:pPr>
        <w:pStyle w:val="a0"/>
      </w:pPr>
      <w:r w:rsidRPr="008355F8">
        <w:t>«Диспетчер» – имя диспетчера,</w:t>
      </w:r>
      <w:r w:rsidR="001C6CA6" w:rsidRPr="008355F8">
        <w:t xml:space="preserve"> который снял сигнал с контроля.</w:t>
      </w:r>
    </w:p>
    <w:p w14:paraId="2CFD08E8" w14:textId="77777777" w:rsidR="00CA23FC" w:rsidRDefault="00CA23FC" w:rsidP="00CA23FC">
      <w:pPr>
        <w:pStyle w:val="a0"/>
        <w:numPr>
          <w:ilvl w:val="0"/>
          <w:numId w:val="0"/>
        </w:numPr>
        <w:ind w:left="1070"/>
      </w:pPr>
    </w:p>
    <w:p w14:paraId="65620D24" w14:textId="61F7FE4F" w:rsidR="000B25ED" w:rsidRPr="008355F8" w:rsidRDefault="000F271C" w:rsidP="00DB02F0">
      <w:pPr>
        <w:jc w:val="center"/>
      </w:pPr>
      <w:r w:rsidRPr="000F271C">
        <w:rPr>
          <w:noProof/>
        </w:rPr>
        <w:drawing>
          <wp:inline distT="0" distB="0" distL="0" distR="0" wp14:anchorId="693AE739" wp14:editId="7524582F">
            <wp:extent cx="5676900" cy="2934965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83944" cy="293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A867" w14:textId="49CF7D67" w:rsidR="000F076C" w:rsidRPr="008355F8" w:rsidRDefault="00EB4CFB" w:rsidP="00DB02F0">
      <w:pPr>
        <w:pStyle w:val="aff"/>
        <w:keepNext/>
        <w:ind w:left="0" w:firstLine="0"/>
        <w:jc w:val="center"/>
      </w:pPr>
      <w:bookmarkStart w:id="145" w:name="_Ref170399285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34</w:t>
        </w:r>
      </w:fldSimple>
      <w:bookmarkEnd w:id="145"/>
      <w:r w:rsidR="000F076C" w:rsidRPr="008355F8">
        <w:t xml:space="preserve"> – Журнал «</w:t>
      </w:r>
      <w:r w:rsidR="000F076C" w:rsidRPr="008355F8">
        <w:rPr>
          <w:b/>
        </w:rPr>
        <w:t>Снятые с контроля</w:t>
      </w:r>
      <w:r w:rsidR="000F076C" w:rsidRPr="008355F8">
        <w:t>»</w:t>
      </w:r>
    </w:p>
    <w:p w14:paraId="2FA3BA7D" w14:textId="6DF02B24" w:rsidR="001C6CA6" w:rsidRPr="008355F8" w:rsidRDefault="001C6CA6" w:rsidP="00DB02F0">
      <w:pPr>
        <w:pStyle w:val="aff"/>
        <w:keepNext/>
        <w:ind w:left="0" w:firstLine="0"/>
      </w:pPr>
    </w:p>
    <w:p w14:paraId="332AD852" w14:textId="7F692E44" w:rsidR="001C6CA6" w:rsidRPr="008355F8" w:rsidRDefault="001C6CA6" w:rsidP="00DB02F0">
      <w:r w:rsidRPr="008355F8">
        <w:t>Окно «</w:t>
      </w:r>
      <w:r w:rsidRPr="008355F8">
        <w:rPr>
          <w:b/>
        </w:rPr>
        <w:t>Снятые с контроля</w:t>
      </w:r>
      <w:r w:rsidRPr="008355F8">
        <w:t>» включает меню команд управления выводом. Команды распределены по следующим пунктам меню:</w:t>
      </w:r>
    </w:p>
    <w:p w14:paraId="0DB98DD8" w14:textId="77777777" w:rsidR="001C6CA6" w:rsidRPr="008355F8" w:rsidRDefault="001C6CA6" w:rsidP="00253D52">
      <w:pPr>
        <w:pStyle w:val="aff"/>
        <w:numPr>
          <w:ilvl w:val="0"/>
          <w:numId w:val="17"/>
        </w:numPr>
      </w:pPr>
      <w:r w:rsidRPr="008355F8">
        <w:t>«Файл»;</w:t>
      </w:r>
    </w:p>
    <w:p w14:paraId="228358F5" w14:textId="3388E2E3" w:rsidR="001C6CA6" w:rsidRPr="008355F8" w:rsidRDefault="001C6CA6" w:rsidP="00253D52">
      <w:pPr>
        <w:pStyle w:val="aff"/>
        <w:numPr>
          <w:ilvl w:val="0"/>
          <w:numId w:val="17"/>
        </w:numPr>
      </w:pPr>
      <w:r w:rsidRPr="008355F8">
        <w:t>«Настройки».</w:t>
      </w:r>
    </w:p>
    <w:p w14:paraId="5CE301CC" w14:textId="77777777" w:rsidR="003A1494" w:rsidRPr="008355F8" w:rsidRDefault="003A1494" w:rsidP="00DB02F0">
      <w:pPr>
        <w:rPr>
          <w:b/>
          <w:u w:val="single"/>
        </w:rPr>
      </w:pPr>
    </w:p>
    <w:p w14:paraId="5E879DFC" w14:textId="37133D8D" w:rsidR="00412893" w:rsidRDefault="00522B00" w:rsidP="00DB02F0">
      <w:r w:rsidRPr="008355F8">
        <w:rPr>
          <w:b/>
          <w:u w:val="single"/>
        </w:rPr>
        <w:t>Рекомендация.</w:t>
      </w:r>
      <w:r w:rsidRPr="008355F8">
        <w:t xml:space="preserve"> Сн</w:t>
      </w:r>
      <w:r w:rsidR="00171603">
        <w:t>имать</w:t>
      </w:r>
      <w:r w:rsidRPr="008355F8">
        <w:t xml:space="preserve"> сигнал с контроля рекомендуется </w:t>
      </w:r>
      <w:r w:rsidR="00171603">
        <w:t>на</w:t>
      </w:r>
      <w:r w:rsidRPr="008355F8">
        <w:t xml:space="preserve"> время ремонта оборудования, </w:t>
      </w:r>
      <w:r w:rsidR="00171603">
        <w:t xml:space="preserve">оказывающего </w:t>
      </w:r>
      <w:r w:rsidRPr="008355F8">
        <w:t>влия</w:t>
      </w:r>
      <w:r w:rsidR="00171603">
        <w:t>ние</w:t>
      </w:r>
      <w:r w:rsidRPr="008355F8">
        <w:t xml:space="preserve"> на </w:t>
      </w:r>
      <w:r w:rsidR="00171603">
        <w:t>достоверность с</w:t>
      </w:r>
      <w:r w:rsidRPr="008355F8">
        <w:t>игнала</w:t>
      </w:r>
      <w:r w:rsidR="004C1C33" w:rsidRPr="008355F8">
        <w:t>.</w:t>
      </w:r>
      <w:r w:rsidR="00A805E8" w:rsidRPr="008355F8">
        <w:t xml:space="preserve"> </w:t>
      </w:r>
    </w:p>
    <w:p w14:paraId="01E409B9" w14:textId="77777777" w:rsidR="006C75C9" w:rsidRPr="008355F8" w:rsidRDefault="006C75C9" w:rsidP="00DB02F0"/>
    <w:p w14:paraId="796B859D" w14:textId="5E1BBE0F" w:rsidR="002E245F" w:rsidRDefault="002E245F" w:rsidP="00DB02F0">
      <w:pPr>
        <w:pStyle w:val="3"/>
        <w:spacing w:before="0" w:after="0"/>
      </w:pPr>
      <w:bookmarkStart w:id="146" w:name="_Toc195789756"/>
      <w:r w:rsidRPr="008355F8">
        <w:t>Журнал «Выведенные в ремонт»</w:t>
      </w:r>
      <w:bookmarkEnd w:id="146"/>
    </w:p>
    <w:p w14:paraId="18D4031B" w14:textId="77777777" w:rsidR="006C75C9" w:rsidRPr="006C75C9" w:rsidRDefault="006C75C9" w:rsidP="00DB02F0"/>
    <w:p w14:paraId="16DBC99C" w14:textId="01C0E268" w:rsidR="004C1C33" w:rsidRPr="008355F8" w:rsidRDefault="004C1C33" w:rsidP="00DB02F0">
      <w:pPr>
        <w:pStyle w:val="aff"/>
        <w:keepNext/>
        <w:ind w:left="0" w:firstLine="709"/>
      </w:pPr>
      <w:r w:rsidRPr="008355F8">
        <w:t>При выводе оборудования в ремонт необходимо установить статус</w:t>
      </w:r>
      <w:r w:rsidR="00115BAD">
        <w:t xml:space="preserve"> </w:t>
      </w:r>
      <w:r w:rsidR="00115BAD" w:rsidRPr="008355F8">
        <w:t>«</w:t>
      </w:r>
      <w:r w:rsidR="00115BAD" w:rsidRPr="008355F8">
        <w:rPr>
          <w:b/>
        </w:rPr>
        <w:t>Ремонт</w:t>
      </w:r>
      <w:r w:rsidR="00115BAD">
        <w:rPr>
          <w:b/>
        </w:rPr>
        <w:t>»</w:t>
      </w:r>
      <w:r w:rsidRPr="008355F8">
        <w:t xml:space="preserve"> </w:t>
      </w:r>
      <w:r w:rsidR="00115BAD">
        <w:t xml:space="preserve">для </w:t>
      </w:r>
      <w:r w:rsidRPr="008355F8">
        <w:t>сигнал</w:t>
      </w:r>
      <w:r w:rsidR="00115BAD">
        <w:t>ов, получаемого от этого оборудования</w:t>
      </w:r>
      <w:r w:rsidR="00556371" w:rsidRPr="008355F8">
        <w:t>.</w:t>
      </w:r>
    </w:p>
    <w:p w14:paraId="603CC9BB" w14:textId="1E147EE2" w:rsidR="00556371" w:rsidRPr="008355F8" w:rsidRDefault="00556371" w:rsidP="00DB02F0">
      <w:pPr>
        <w:ind w:firstLine="709"/>
      </w:pPr>
      <w:r w:rsidRPr="008355F8">
        <w:t>События, имеющие статус «</w:t>
      </w:r>
      <w:r w:rsidRPr="008355F8">
        <w:rPr>
          <w:b/>
        </w:rPr>
        <w:t>Ремонт</w:t>
      </w:r>
      <w:r w:rsidRPr="008355F8">
        <w:t>», отображаются в ж</w:t>
      </w:r>
      <w:r w:rsidR="002E245F" w:rsidRPr="008355F8">
        <w:t>у</w:t>
      </w:r>
      <w:r w:rsidRPr="008355F8">
        <w:t>рнале «</w:t>
      </w:r>
      <w:r w:rsidRPr="008355F8">
        <w:rPr>
          <w:b/>
        </w:rPr>
        <w:t>Выведенные в ремонт</w:t>
      </w:r>
      <w:r w:rsidRPr="008355F8">
        <w:t xml:space="preserve">» </w:t>
      </w:r>
      <w:r w:rsidR="000F076C" w:rsidRPr="008355F8">
        <w:t>(</w:t>
      </w:r>
      <w:r w:rsidR="000F076C" w:rsidRPr="008355F8">
        <w:fldChar w:fldCharType="begin"/>
      </w:r>
      <w:r w:rsidR="000F076C" w:rsidRPr="008355F8">
        <w:instrText xml:space="preserve"> REF _Ref170399350 \h </w:instrText>
      </w:r>
      <w:r w:rsidR="00033E42" w:rsidRPr="008355F8">
        <w:instrText xml:space="preserve"> \* MERGEFORMAT </w:instrText>
      </w:r>
      <w:r w:rsidR="000F076C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35</w:t>
      </w:r>
      <w:r w:rsidR="000F076C" w:rsidRPr="008355F8">
        <w:fldChar w:fldCharType="end"/>
      </w:r>
      <w:r w:rsidR="000F076C" w:rsidRPr="008355F8">
        <w:t xml:space="preserve">) </w:t>
      </w:r>
      <w:r w:rsidRPr="008355F8">
        <w:t>в виде таблицы. Каждая строка таблицы содержит информацию об одном сигнале. Порядок вывода строк соответствует порядку поступления</w:t>
      </w:r>
      <w:r w:rsidR="00115BAD">
        <w:t xml:space="preserve"> </w:t>
      </w:r>
      <w:r w:rsidRPr="008355F8">
        <w:t xml:space="preserve">событий о выводе </w:t>
      </w:r>
      <w:r w:rsidR="00115BAD">
        <w:t>в ремонт,</w:t>
      </w:r>
      <w:r w:rsidRPr="008355F8">
        <w:t xml:space="preserve"> т.е. в хронологическом порядке.</w:t>
      </w:r>
    </w:p>
    <w:p w14:paraId="5FB83B2E" w14:textId="77777777" w:rsidR="00DD480B" w:rsidRPr="008355F8" w:rsidRDefault="00DD480B" w:rsidP="00DB02F0">
      <w:pPr>
        <w:ind w:firstLine="709"/>
      </w:pPr>
      <w:r w:rsidRPr="008355F8">
        <w:t>Каждая строка таблицы включают следующие позиции:</w:t>
      </w:r>
    </w:p>
    <w:p w14:paraId="66C3D452" w14:textId="39C3374B" w:rsidR="00DD480B" w:rsidRPr="008355F8" w:rsidRDefault="00DD480B" w:rsidP="00253D52">
      <w:pPr>
        <w:pStyle w:val="aff"/>
        <w:numPr>
          <w:ilvl w:val="0"/>
          <w:numId w:val="18"/>
        </w:numPr>
      </w:pPr>
      <w:r w:rsidRPr="008355F8">
        <w:t>«Дата» – дата поступления события;</w:t>
      </w:r>
    </w:p>
    <w:p w14:paraId="01B54587" w14:textId="77777777" w:rsidR="00DD480B" w:rsidRPr="008355F8" w:rsidRDefault="00DD480B" w:rsidP="00253D52">
      <w:pPr>
        <w:pStyle w:val="aff"/>
        <w:numPr>
          <w:ilvl w:val="0"/>
          <w:numId w:val="18"/>
        </w:numPr>
      </w:pPr>
      <w:r w:rsidRPr="008355F8">
        <w:t>«Время» – время поступления события;</w:t>
      </w:r>
    </w:p>
    <w:p w14:paraId="22390990" w14:textId="77777777" w:rsidR="00DD480B" w:rsidRPr="008355F8" w:rsidRDefault="00DD480B" w:rsidP="00253D52">
      <w:pPr>
        <w:pStyle w:val="aff"/>
        <w:numPr>
          <w:ilvl w:val="0"/>
          <w:numId w:val="18"/>
        </w:numPr>
      </w:pPr>
      <w:r w:rsidRPr="008355F8">
        <w:t>«ПС» – название ПС, с которой связан сигнал;</w:t>
      </w:r>
    </w:p>
    <w:p w14:paraId="013091AA" w14:textId="77777777" w:rsidR="00DD480B" w:rsidRPr="008355F8" w:rsidRDefault="00DD480B" w:rsidP="00253D52">
      <w:pPr>
        <w:pStyle w:val="aff"/>
        <w:numPr>
          <w:ilvl w:val="0"/>
          <w:numId w:val="18"/>
        </w:numPr>
      </w:pPr>
      <w:r w:rsidRPr="008355F8">
        <w:t>«Название сигнала» – название сигнала;</w:t>
      </w:r>
    </w:p>
    <w:p w14:paraId="3F50E1A7" w14:textId="77777777" w:rsidR="00DD480B" w:rsidRPr="008355F8" w:rsidRDefault="00DD480B" w:rsidP="00253D52">
      <w:pPr>
        <w:pStyle w:val="aff"/>
        <w:numPr>
          <w:ilvl w:val="0"/>
          <w:numId w:val="18"/>
        </w:numPr>
      </w:pPr>
      <w:r w:rsidRPr="008355F8">
        <w:t>«Компьютер» – имя компьютера, с которого сигнал был выведен в ремонт;</w:t>
      </w:r>
    </w:p>
    <w:p w14:paraId="77A61CE2" w14:textId="258391AE" w:rsidR="00DD480B" w:rsidRPr="008355F8" w:rsidRDefault="00DD480B" w:rsidP="00253D52">
      <w:pPr>
        <w:pStyle w:val="aff"/>
        <w:numPr>
          <w:ilvl w:val="0"/>
          <w:numId w:val="18"/>
        </w:numPr>
      </w:pPr>
      <w:r w:rsidRPr="008355F8">
        <w:t>«Диспетчер» – имя диспетчера, который вывел сигнал в ремонт.</w:t>
      </w:r>
    </w:p>
    <w:p w14:paraId="387CA242" w14:textId="525178C0" w:rsidR="00F25101" w:rsidRPr="008355F8" w:rsidRDefault="0080409F" w:rsidP="00DB02F0">
      <w:pPr>
        <w:pStyle w:val="aff"/>
        <w:keepNext/>
        <w:ind w:left="0" w:firstLine="0"/>
        <w:jc w:val="center"/>
      </w:pPr>
      <w:r w:rsidRPr="0080409F">
        <w:rPr>
          <w:noProof/>
        </w:rPr>
        <w:lastRenderedPageBreak/>
        <w:drawing>
          <wp:inline distT="0" distB="0" distL="0" distR="0" wp14:anchorId="1A92338C" wp14:editId="0E57EA2E">
            <wp:extent cx="5899150" cy="2291448"/>
            <wp:effectExtent l="0" t="0" r="635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06761" cy="229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E8EB" w14:textId="0F6FDE31" w:rsidR="000F076C" w:rsidRPr="008355F8" w:rsidRDefault="00EB4CFB" w:rsidP="00DB02F0">
      <w:pPr>
        <w:pStyle w:val="aff"/>
        <w:keepNext/>
        <w:ind w:left="0" w:firstLine="0"/>
        <w:jc w:val="center"/>
      </w:pPr>
      <w:bookmarkStart w:id="147" w:name="_Ref170399350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35</w:t>
        </w:r>
      </w:fldSimple>
      <w:bookmarkEnd w:id="147"/>
      <w:r w:rsidR="000F076C" w:rsidRPr="008355F8">
        <w:t xml:space="preserve"> – Журнал «</w:t>
      </w:r>
      <w:r w:rsidR="000F076C" w:rsidRPr="008355F8">
        <w:rPr>
          <w:b/>
        </w:rPr>
        <w:t>Выведенные в ремонт</w:t>
      </w:r>
      <w:r w:rsidR="000F076C" w:rsidRPr="008355F8">
        <w:t>»</w:t>
      </w:r>
    </w:p>
    <w:p w14:paraId="02970BC7" w14:textId="5BE17CFD" w:rsidR="00767563" w:rsidRPr="008355F8" w:rsidRDefault="00767563" w:rsidP="00DB02F0">
      <w:pPr>
        <w:pStyle w:val="aff"/>
        <w:keepNext/>
        <w:ind w:left="0" w:firstLine="0"/>
        <w:jc w:val="center"/>
      </w:pPr>
    </w:p>
    <w:p w14:paraId="17750BEC" w14:textId="1BA4FFE1" w:rsidR="00055169" w:rsidRPr="008355F8" w:rsidRDefault="00055169" w:rsidP="00DB02F0">
      <w:pPr>
        <w:ind w:firstLine="709"/>
      </w:pPr>
      <w:r w:rsidRPr="008355F8">
        <w:t>Окно «</w:t>
      </w:r>
      <w:r w:rsidR="002E245F" w:rsidRPr="008355F8">
        <w:rPr>
          <w:b/>
        </w:rPr>
        <w:t>Выведенные в ремонт</w:t>
      </w:r>
      <w:r w:rsidRPr="008355F8">
        <w:t>» включает меню команд управления выводом. Команды распределены по следующим пунктам меню:</w:t>
      </w:r>
    </w:p>
    <w:p w14:paraId="00572C76" w14:textId="77777777" w:rsidR="00055169" w:rsidRPr="008355F8" w:rsidRDefault="00055169" w:rsidP="00253D52">
      <w:pPr>
        <w:pStyle w:val="aff"/>
        <w:numPr>
          <w:ilvl w:val="0"/>
          <w:numId w:val="17"/>
        </w:numPr>
      </w:pPr>
      <w:r w:rsidRPr="008355F8">
        <w:t>«Файл»;</w:t>
      </w:r>
    </w:p>
    <w:p w14:paraId="2B516889" w14:textId="77777777" w:rsidR="00055169" w:rsidRDefault="00055169" w:rsidP="00253D52">
      <w:pPr>
        <w:pStyle w:val="aff"/>
        <w:numPr>
          <w:ilvl w:val="0"/>
          <w:numId w:val="17"/>
        </w:numPr>
      </w:pPr>
      <w:r w:rsidRPr="008355F8">
        <w:t>«Настройки».</w:t>
      </w:r>
    </w:p>
    <w:p w14:paraId="021926A1" w14:textId="77777777" w:rsidR="00D33D36" w:rsidRPr="008355F8" w:rsidRDefault="00D33D36" w:rsidP="00D33D36">
      <w:pPr>
        <w:pStyle w:val="aff"/>
        <w:ind w:left="928" w:firstLine="0"/>
      </w:pPr>
    </w:p>
    <w:p w14:paraId="03B1D692" w14:textId="4FF18527" w:rsidR="00767563" w:rsidRPr="008355F8" w:rsidRDefault="00412893" w:rsidP="00DB02F0">
      <w:pPr>
        <w:pStyle w:val="3"/>
        <w:spacing w:before="0" w:after="0"/>
      </w:pPr>
      <w:bookmarkStart w:id="148" w:name="_Toc195789757"/>
      <w:r w:rsidRPr="008355F8">
        <w:t xml:space="preserve">Журнал </w:t>
      </w:r>
      <w:r w:rsidR="00E46E07" w:rsidRPr="008355F8">
        <w:t>«</w:t>
      </w:r>
      <w:r w:rsidR="00D77620" w:rsidRPr="008355F8">
        <w:t>Последние сообщения</w:t>
      </w:r>
      <w:r w:rsidR="00E46E07" w:rsidRPr="008355F8">
        <w:t>»</w:t>
      </w:r>
      <w:bookmarkEnd w:id="148"/>
    </w:p>
    <w:p w14:paraId="19EBA2B7" w14:textId="77777777" w:rsidR="00D33D36" w:rsidRDefault="00D33D36" w:rsidP="00DB02F0">
      <w:pPr>
        <w:pStyle w:val="affff6"/>
        <w:keepNext/>
        <w:spacing w:before="0" w:after="0"/>
        <w:ind w:firstLine="709"/>
        <w:rPr>
          <w:rFonts w:cs="Times New Roman"/>
        </w:rPr>
      </w:pPr>
    </w:p>
    <w:p w14:paraId="6200BDD1" w14:textId="50AEDE07" w:rsidR="00242E67" w:rsidRPr="008355F8" w:rsidRDefault="00242E67" w:rsidP="00DB02F0">
      <w:pPr>
        <w:pStyle w:val="affff6"/>
        <w:keepNext/>
        <w:spacing w:before="0" w:after="0"/>
        <w:ind w:firstLine="709"/>
        <w:rPr>
          <w:rFonts w:cs="Times New Roman"/>
        </w:rPr>
      </w:pPr>
      <w:r w:rsidRPr="008355F8">
        <w:rPr>
          <w:rFonts w:cs="Times New Roman"/>
        </w:rPr>
        <w:t xml:space="preserve">Журнал </w:t>
      </w:r>
      <w:r w:rsidRPr="008355F8">
        <w:rPr>
          <w:rFonts w:cs="Times New Roman"/>
          <w:b/>
        </w:rPr>
        <w:t>«Последние сообщения»</w:t>
      </w:r>
      <w:r w:rsidRPr="008355F8">
        <w:rPr>
          <w:rFonts w:cs="Times New Roman"/>
        </w:rPr>
        <w:t xml:space="preserve"> </w:t>
      </w:r>
      <w:r w:rsidR="0095747B" w:rsidRPr="008355F8">
        <w:rPr>
          <w:rFonts w:cs="Times New Roman"/>
        </w:rPr>
        <w:t>(</w:t>
      </w:r>
      <w:r w:rsidR="0095747B" w:rsidRPr="008355F8">
        <w:rPr>
          <w:rFonts w:cs="Times New Roman"/>
        </w:rPr>
        <w:fldChar w:fldCharType="begin"/>
      </w:r>
      <w:r w:rsidR="0095747B" w:rsidRPr="008355F8">
        <w:rPr>
          <w:rFonts w:cs="Times New Roman"/>
        </w:rPr>
        <w:instrText xml:space="preserve"> REF _Ref170399403 \h </w:instrText>
      </w:r>
      <w:r w:rsidR="00033E42" w:rsidRPr="008355F8">
        <w:rPr>
          <w:rFonts w:cs="Times New Roman"/>
        </w:rPr>
        <w:instrText xml:space="preserve"> \* MERGEFORMAT </w:instrText>
      </w:r>
      <w:r w:rsidR="0095747B" w:rsidRPr="008355F8">
        <w:rPr>
          <w:rFonts w:cs="Times New Roman"/>
        </w:rPr>
      </w:r>
      <w:r w:rsidR="0095747B" w:rsidRPr="008355F8">
        <w:rPr>
          <w:rFonts w:cs="Times New Roman"/>
        </w:rPr>
        <w:fldChar w:fldCharType="separate"/>
      </w:r>
      <w:r w:rsidR="00CC1F16" w:rsidRPr="008355F8">
        <w:rPr>
          <w:rFonts w:cs="Times New Roman"/>
        </w:rPr>
        <w:t xml:space="preserve">Рисунок </w:t>
      </w:r>
      <w:r w:rsidR="00CC1F16">
        <w:rPr>
          <w:rFonts w:cs="Times New Roman"/>
          <w:noProof/>
        </w:rPr>
        <w:t>7</w:t>
      </w:r>
      <w:r w:rsidR="00CC1F16">
        <w:rPr>
          <w:rFonts w:cs="Times New Roman"/>
        </w:rPr>
        <w:t>.</w:t>
      </w:r>
      <w:r w:rsidR="00CC1F16">
        <w:rPr>
          <w:rFonts w:cs="Times New Roman"/>
          <w:noProof/>
        </w:rPr>
        <w:t>36</w:t>
      </w:r>
      <w:r w:rsidR="0095747B" w:rsidRPr="008355F8">
        <w:rPr>
          <w:rFonts w:cs="Times New Roman"/>
        </w:rPr>
        <w:fldChar w:fldCharType="end"/>
      </w:r>
      <w:r w:rsidR="0095747B" w:rsidRPr="008355F8">
        <w:rPr>
          <w:rFonts w:cs="Times New Roman"/>
        </w:rPr>
        <w:t xml:space="preserve">) </w:t>
      </w:r>
      <w:r w:rsidRPr="008355F8">
        <w:rPr>
          <w:rFonts w:cs="Times New Roman"/>
        </w:rPr>
        <w:t>содержит сообщения, поступивши</w:t>
      </w:r>
      <w:r w:rsidR="00AD5A03">
        <w:rPr>
          <w:rFonts w:cs="Times New Roman"/>
        </w:rPr>
        <w:t>е</w:t>
      </w:r>
      <w:r w:rsidRPr="008355F8">
        <w:rPr>
          <w:rFonts w:cs="Times New Roman"/>
        </w:rPr>
        <w:t xml:space="preserve"> за последнее время</w:t>
      </w:r>
      <w:r w:rsidR="00282B67" w:rsidRPr="008355F8">
        <w:rPr>
          <w:rFonts w:cs="Times New Roman"/>
        </w:rPr>
        <w:t>:</w:t>
      </w:r>
    </w:p>
    <w:p w14:paraId="31B99CA8" w14:textId="27C31036" w:rsidR="00282B67" w:rsidRPr="008355F8" w:rsidRDefault="00282B67" w:rsidP="00DB02F0">
      <w:pPr>
        <w:pStyle w:val="a0"/>
      </w:pPr>
      <w:r w:rsidRPr="008355F8">
        <w:t xml:space="preserve">контроль </w:t>
      </w:r>
      <w:r w:rsidR="00AD5A03">
        <w:t>состояния объекта:</w:t>
      </w:r>
      <w:r w:rsidRPr="008355F8">
        <w:t xml:space="preserve"> – </w:t>
      </w:r>
      <w:r w:rsidR="00AD5A03">
        <w:t>изменение значения</w:t>
      </w:r>
      <w:r w:rsidRPr="008355F8">
        <w:t xml:space="preserve"> ТС</w:t>
      </w:r>
      <w:r w:rsidR="00AD5A03">
        <w:t>, несоответствие значения ТС нормальному состоянию</w:t>
      </w:r>
      <w:r w:rsidRPr="008355F8">
        <w:t>, выход значения ТИ за аварийные и</w:t>
      </w:r>
      <w:r w:rsidR="00AD5A03">
        <w:t xml:space="preserve">ли </w:t>
      </w:r>
      <w:r w:rsidRPr="008355F8">
        <w:t>предупредительные пределы;</w:t>
      </w:r>
    </w:p>
    <w:p w14:paraId="38BB9ABE" w14:textId="7BF0F993" w:rsidR="00282B67" w:rsidRPr="008355F8" w:rsidRDefault="00282B67" w:rsidP="00DB02F0">
      <w:pPr>
        <w:pStyle w:val="a0"/>
      </w:pPr>
      <w:r w:rsidRPr="008355F8">
        <w:t xml:space="preserve">действия диспетчера – изменение </w:t>
      </w:r>
      <w:r w:rsidR="00AD5A03">
        <w:t>способа приема</w:t>
      </w:r>
      <w:r w:rsidRPr="008355F8">
        <w:t xml:space="preserve"> сигнала (ручной или автоматический ввод, вывод </w:t>
      </w:r>
      <w:r w:rsidR="00AD5A03">
        <w:t xml:space="preserve">оборудования </w:t>
      </w:r>
      <w:r w:rsidRPr="008355F8">
        <w:t xml:space="preserve">в ремонт и ввод </w:t>
      </w:r>
      <w:r w:rsidR="00AD5A03">
        <w:t xml:space="preserve">его из ремонта </w:t>
      </w:r>
      <w:r w:rsidRPr="008355F8">
        <w:t>в работу, снятие с контроля и постановк</w:t>
      </w:r>
      <w:r w:rsidR="00AD5A03">
        <w:t>у</w:t>
      </w:r>
      <w:r w:rsidRPr="008355F8">
        <w:t xml:space="preserve"> на контроль, </w:t>
      </w:r>
      <w:r w:rsidR="00C62BD2">
        <w:t>ввод</w:t>
      </w:r>
      <w:r w:rsidRPr="008355F8">
        <w:t xml:space="preserve"> значения сигнала в ручном режиме</w:t>
      </w:r>
      <w:r w:rsidR="00AD5A03">
        <w:t xml:space="preserve">, </w:t>
      </w:r>
      <w:r w:rsidR="00C62BD2">
        <w:t>установка плаката</w:t>
      </w:r>
      <w:r w:rsidRPr="008355F8">
        <w:t>).</w:t>
      </w:r>
    </w:p>
    <w:p w14:paraId="30280DAC" w14:textId="77777777" w:rsidR="00282B67" w:rsidRPr="008355F8" w:rsidRDefault="00282B67" w:rsidP="00DB02F0">
      <w:pPr>
        <w:pStyle w:val="affff6"/>
        <w:keepNext/>
        <w:spacing w:before="0" w:after="0"/>
        <w:ind w:firstLine="0"/>
        <w:rPr>
          <w:rFonts w:cs="Times New Roman"/>
        </w:rPr>
      </w:pPr>
    </w:p>
    <w:p w14:paraId="49220EA9" w14:textId="7B328539" w:rsidR="00F25101" w:rsidRPr="008355F8" w:rsidRDefault="00E62FF4" w:rsidP="00DB02F0">
      <w:pPr>
        <w:pStyle w:val="affff6"/>
        <w:keepNext/>
        <w:spacing w:before="0" w:after="0"/>
        <w:ind w:firstLine="0"/>
        <w:jc w:val="center"/>
        <w:rPr>
          <w:rFonts w:cs="Times New Roman"/>
        </w:rPr>
      </w:pPr>
      <w:r w:rsidRPr="00E62FF4">
        <w:rPr>
          <w:rFonts w:cs="Times New Roman"/>
          <w:noProof/>
          <w:lang w:eastAsia="ru-RU"/>
        </w:rPr>
        <w:drawing>
          <wp:inline distT="0" distB="0" distL="0" distR="0" wp14:anchorId="5C2DE62C" wp14:editId="5DBF97CA">
            <wp:extent cx="5915025" cy="2811738"/>
            <wp:effectExtent l="0" t="0" r="0" b="825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29983" cy="281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43F3" w14:textId="4D0971D9" w:rsidR="004213FA" w:rsidRPr="008355F8" w:rsidRDefault="00EB4CFB" w:rsidP="00DB02F0">
      <w:pPr>
        <w:pStyle w:val="affff6"/>
        <w:keepNext/>
        <w:spacing w:before="0" w:after="0"/>
        <w:ind w:firstLine="0"/>
        <w:jc w:val="center"/>
        <w:rPr>
          <w:rFonts w:cs="Times New Roman"/>
        </w:rPr>
      </w:pPr>
      <w:bookmarkStart w:id="149" w:name="_Ref170399403"/>
      <w:r w:rsidRPr="008355F8">
        <w:rPr>
          <w:rFonts w:cs="Times New Roman"/>
        </w:rPr>
        <w:t xml:space="preserve">Рисунок </w:t>
      </w:r>
      <w:r w:rsidR="0002349E">
        <w:rPr>
          <w:rFonts w:cs="Times New Roman"/>
        </w:rPr>
        <w:fldChar w:fldCharType="begin"/>
      </w:r>
      <w:r w:rsidR="0002349E">
        <w:rPr>
          <w:rFonts w:cs="Times New Roman"/>
        </w:rPr>
        <w:instrText xml:space="preserve"> STYLEREF 1 \s </w:instrText>
      </w:r>
      <w:r w:rsidR="0002349E">
        <w:rPr>
          <w:rFonts w:cs="Times New Roman"/>
        </w:rPr>
        <w:fldChar w:fldCharType="separate"/>
      </w:r>
      <w:r w:rsidR="00CC1F16">
        <w:rPr>
          <w:rFonts w:cs="Times New Roman"/>
          <w:noProof/>
        </w:rPr>
        <w:t>7</w:t>
      </w:r>
      <w:r w:rsidR="0002349E">
        <w:rPr>
          <w:rFonts w:cs="Times New Roman"/>
        </w:rPr>
        <w:fldChar w:fldCharType="end"/>
      </w:r>
      <w:r w:rsidR="0002349E">
        <w:rPr>
          <w:rFonts w:cs="Times New Roman"/>
        </w:rPr>
        <w:t>.</w:t>
      </w:r>
      <w:r w:rsidR="0002349E">
        <w:rPr>
          <w:rFonts w:cs="Times New Roman"/>
        </w:rPr>
        <w:fldChar w:fldCharType="begin"/>
      </w:r>
      <w:r w:rsidR="0002349E">
        <w:rPr>
          <w:rFonts w:cs="Times New Roman"/>
        </w:rPr>
        <w:instrText xml:space="preserve"> SEQ Рисунок \* ARABIC \s 1 </w:instrText>
      </w:r>
      <w:r w:rsidR="0002349E">
        <w:rPr>
          <w:rFonts w:cs="Times New Roman"/>
        </w:rPr>
        <w:fldChar w:fldCharType="separate"/>
      </w:r>
      <w:r w:rsidR="00CC1F16">
        <w:rPr>
          <w:rFonts w:cs="Times New Roman"/>
          <w:noProof/>
        </w:rPr>
        <w:t>36</w:t>
      </w:r>
      <w:r w:rsidR="0002349E">
        <w:rPr>
          <w:rFonts w:cs="Times New Roman"/>
        </w:rPr>
        <w:fldChar w:fldCharType="end"/>
      </w:r>
      <w:bookmarkEnd w:id="149"/>
      <w:r w:rsidR="0039377B" w:rsidRPr="008355F8">
        <w:rPr>
          <w:rFonts w:cs="Times New Roman"/>
        </w:rPr>
        <w:t xml:space="preserve"> – </w:t>
      </w:r>
      <w:r w:rsidR="0095747B" w:rsidRPr="008355F8">
        <w:rPr>
          <w:rFonts w:cs="Times New Roman"/>
        </w:rPr>
        <w:t xml:space="preserve">Журнал </w:t>
      </w:r>
      <w:r w:rsidR="0095747B" w:rsidRPr="008355F8">
        <w:rPr>
          <w:rFonts w:cs="Times New Roman"/>
          <w:b/>
        </w:rPr>
        <w:t>«Последние сообщения»</w:t>
      </w:r>
    </w:p>
    <w:p w14:paraId="30C522C7" w14:textId="77777777" w:rsidR="00EB3FED" w:rsidRPr="008355F8" w:rsidRDefault="00EB3FED" w:rsidP="00DB02F0">
      <w:pPr>
        <w:rPr>
          <w:spacing w:val="4"/>
        </w:rPr>
      </w:pPr>
    </w:p>
    <w:p w14:paraId="3151CBA2" w14:textId="67A2B95B" w:rsidR="00EB3FED" w:rsidRPr="008355F8" w:rsidRDefault="00EB3FED" w:rsidP="00DB02F0">
      <w:pPr>
        <w:ind w:firstLine="709"/>
        <w:rPr>
          <w:spacing w:val="4"/>
        </w:rPr>
      </w:pPr>
      <w:r w:rsidRPr="008355F8">
        <w:rPr>
          <w:spacing w:val="4"/>
        </w:rPr>
        <w:lastRenderedPageBreak/>
        <w:t>Количество сообщений</w:t>
      </w:r>
      <w:r w:rsidR="00C62BD2">
        <w:rPr>
          <w:spacing w:val="4"/>
        </w:rPr>
        <w:t xml:space="preserve"> в журнале </w:t>
      </w:r>
      <w:r w:rsidRPr="008355F8">
        <w:rPr>
          <w:spacing w:val="4"/>
        </w:rPr>
        <w:t xml:space="preserve">задается </w:t>
      </w:r>
      <w:r w:rsidRPr="008355F8">
        <w:rPr>
          <w:rStyle w:val="FontStyle205"/>
          <w:rFonts w:ascii="Times New Roman" w:hAnsi="Times New Roman" w:cs="Times New Roman"/>
          <w:sz w:val="28"/>
          <w:szCs w:val="28"/>
        </w:rPr>
        <w:t>администратором системы</w:t>
      </w:r>
      <w:r w:rsidRPr="008355F8">
        <w:rPr>
          <w:spacing w:val="4"/>
        </w:rPr>
        <w:t>.</w:t>
      </w:r>
    </w:p>
    <w:p w14:paraId="29FDC132" w14:textId="77777777" w:rsidR="00EB3FED" w:rsidRPr="008355F8" w:rsidRDefault="00EB3FED" w:rsidP="00DB02F0">
      <w:pPr>
        <w:ind w:firstLine="709"/>
      </w:pPr>
      <w:r w:rsidRPr="008355F8">
        <w:t>Журнал выводится в виде таблицы. Каждая строка таблицы содержит информацию об одном сообщении. Порядок вывода строк соответствует порядку поступления сообщений, т.е. в хронологическом порядке. Каждая строка таблицы включает следующие позиции:</w:t>
      </w:r>
    </w:p>
    <w:p w14:paraId="06E96F9D" w14:textId="17538170" w:rsidR="00EB3FED" w:rsidRPr="008355F8" w:rsidRDefault="00EB3FED" w:rsidP="00DB02F0">
      <w:pPr>
        <w:pStyle w:val="a0"/>
      </w:pPr>
      <w:r w:rsidRPr="008355F8">
        <w:t>«Дата» – дата поступления сообщения;</w:t>
      </w:r>
    </w:p>
    <w:p w14:paraId="446B8259" w14:textId="77777777" w:rsidR="00EB3FED" w:rsidRPr="008355F8" w:rsidRDefault="00EB3FED" w:rsidP="00DB02F0">
      <w:pPr>
        <w:pStyle w:val="a0"/>
      </w:pPr>
      <w:r w:rsidRPr="008355F8">
        <w:t>«Время» – время поступления сообщения;</w:t>
      </w:r>
    </w:p>
    <w:p w14:paraId="6A81BE05" w14:textId="445DD42F" w:rsidR="00EB3FED" w:rsidRPr="008355F8" w:rsidRDefault="00EB3FED" w:rsidP="00DB02F0">
      <w:pPr>
        <w:pStyle w:val="a0"/>
      </w:pPr>
      <w:r w:rsidRPr="008355F8">
        <w:t>«Объект» – название объекта (</w:t>
      </w:r>
      <w:r w:rsidR="00C62BD2">
        <w:t xml:space="preserve">извлекается из </w:t>
      </w:r>
      <w:r w:rsidRPr="008355F8">
        <w:t>пол</w:t>
      </w:r>
      <w:r w:rsidR="00C62BD2">
        <w:t>я</w:t>
      </w:r>
      <w:r w:rsidRPr="008355F8">
        <w:t xml:space="preserve"> «</w:t>
      </w:r>
      <w:r w:rsidRPr="008355F8">
        <w:rPr>
          <w:lang w:val="en-US"/>
        </w:rPr>
        <w:t>ObjectName</w:t>
      </w:r>
      <w:r w:rsidRPr="008355F8">
        <w:t>» в таблице «</w:t>
      </w:r>
      <w:r w:rsidRPr="008355F8">
        <w:rPr>
          <w:lang w:val="en-US"/>
        </w:rPr>
        <w:t>ObjectTable</w:t>
      </w:r>
      <w:r w:rsidRPr="008355F8">
        <w:t xml:space="preserve">» </w:t>
      </w:r>
      <w:r w:rsidR="00C62BD2">
        <w:t>конфигурационной</w:t>
      </w:r>
      <w:r w:rsidRPr="008355F8">
        <w:t xml:space="preserve"> БД </w:t>
      </w:r>
      <w:r w:rsidR="00C62BD2">
        <w:t>программы «С</w:t>
      </w:r>
      <w:r w:rsidR="007D43FF">
        <w:t>ервер</w:t>
      </w:r>
      <w:r w:rsidR="00C62BD2">
        <w:t xml:space="preserve"> </w:t>
      </w:r>
      <w:r w:rsidR="00C62BD2">
        <w:rPr>
          <w:lang w:val="en-US"/>
        </w:rPr>
        <w:t>SCADA</w:t>
      </w:r>
      <w:r w:rsidRPr="008355F8">
        <w:t>), к которому привязан сигнал;</w:t>
      </w:r>
    </w:p>
    <w:p w14:paraId="0E63A8F3" w14:textId="77777777" w:rsidR="00EB3FED" w:rsidRPr="008355F8" w:rsidRDefault="00EB3FED" w:rsidP="00DB02F0">
      <w:pPr>
        <w:pStyle w:val="a0"/>
      </w:pPr>
      <w:r w:rsidRPr="008355F8">
        <w:t>«Действие» – действие, выполненное диспетчером;</w:t>
      </w:r>
    </w:p>
    <w:p w14:paraId="205531AB" w14:textId="75C8069D" w:rsidR="00EB3FED" w:rsidRPr="008355F8" w:rsidRDefault="00EB3FED" w:rsidP="00DB02F0">
      <w:pPr>
        <w:pStyle w:val="a0"/>
      </w:pPr>
      <w:r w:rsidRPr="008355F8">
        <w:t>«Значение» – состояние сигнала</w:t>
      </w:r>
      <w:r w:rsidR="00313A11">
        <w:rPr>
          <w:lang w:val="en-US"/>
        </w:rPr>
        <w:t>.</w:t>
      </w:r>
    </w:p>
    <w:p w14:paraId="03497307" w14:textId="77777777" w:rsidR="00EB3FED" w:rsidRPr="008355F8" w:rsidRDefault="00EB3FED" w:rsidP="00DB02F0">
      <w:pPr>
        <w:ind w:firstLine="709"/>
      </w:pPr>
      <w:r w:rsidRPr="008355F8">
        <w:t>Окно «</w:t>
      </w:r>
      <w:r w:rsidRPr="008355F8">
        <w:rPr>
          <w:b/>
        </w:rPr>
        <w:t>Последние сообщения</w:t>
      </w:r>
      <w:r w:rsidRPr="008355F8">
        <w:t>»</w:t>
      </w:r>
      <w:r w:rsidRPr="008355F8">
        <w:rPr>
          <w:b/>
        </w:rPr>
        <w:t xml:space="preserve"> </w:t>
      </w:r>
      <w:r w:rsidRPr="008355F8">
        <w:t>включает меню команд управления представлением вывода. Команды распределены по следующим пунктам меню:</w:t>
      </w:r>
    </w:p>
    <w:p w14:paraId="33CE909C" w14:textId="77777777" w:rsidR="00EB3FED" w:rsidRPr="002B31C9" w:rsidRDefault="00EB3FED" w:rsidP="00DB02F0">
      <w:pPr>
        <w:pStyle w:val="a0"/>
      </w:pPr>
      <w:r w:rsidRPr="002B31C9">
        <w:t>«Файл»;</w:t>
      </w:r>
    </w:p>
    <w:p w14:paraId="168E8BF1" w14:textId="77777777" w:rsidR="00EB3FED" w:rsidRPr="002B31C9" w:rsidRDefault="00EB3FED" w:rsidP="00DB02F0">
      <w:pPr>
        <w:pStyle w:val="a0"/>
      </w:pPr>
      <w:r w:rsidRPr="002B31C9">
        <w:t>«Настройки»</w:t>
      </w:r>
      <w:r w:rsidRPr="002B31C9">
        <w:rPr>
          <w:lang w:val="en-US"/>
        </w:rPr>
        <w:t>;</w:t>
      </w:r>
    </w:p>
    <w:p w14:paraId="147EC12F" w14:textId="133E6D8E" w:rsidR="0088664C" w:rsidRPr="002B31C9" w:rsidRDefault="00EB3FED" w:rsidP="00DB02F0">
      <w:pPr>
        <w:pStyle w:val="a0"/>
      </w:pPr>
      <w:r w:rsidRPr="002B31C9">
        <w:t>«Фильтр».</w:t>
      </w:r>
    </w:p>
    <w:p w14:paraId="533E64F5" w14:textId="77777777" w:rsidR="00E33AF3" w:rsidRDefault="00E33AF3" w:rsidP="00DB02F0">
      <w:pPr>
        <w:ind w:left="567" w:firstLine="0"/>
      </w:pPr>
    </w:p>
    <w:p w14:paraId="61B425C8" w14:textId="5A43532B" w:rsidR="0041084E" w:rsidRDefault="0041084E" w:rsidP="00DB02F0">
      <w:pPr>
        <w:pStyle w:val="3"/>
        <w:spacing w:before="0" w:after="0"/>
      </w:pPr>
      <w:bookmarkStart w:id="150" w:name="_Toc195789758"/>
      <w:r>
        <w:t>Журнал тревог</w:t>
      </w:r>
      <w:bookmarkEnd w:id="150"/>
    </w:p>
    <w:p w14:paraId="7F247B68" w14:textId="77777777" w:rsidR="004F4A38" w:rsidRPr="004F4A38" w:rsidRDefault="004F4A38" w:rsidP="00DB02F0"/>
    <w:p w14:paraId="32C39E4D" w14:textId="5A5A44A3" w:rsidR="009B295A" w:rsidRDefault="009B295A" w:rsidP="00DB02F0">
      <w:r w:rsidRPr="00792491">
        <w:t>«</w:t>
      </w:r>
      <w:r w:rsidRPr="008929BE">
        <w:rPr>
          <w:b/>
        </w:rPr>
        <w:t xml:space="preserve">Журнал </w:t>
      </w:r>
      <w:r>
        <w:rPr>
          <w:b/>
        </w:rPr>
        <w:t>тревог</w:t>
      </w:r>
      <w:r w:rsidRPr="00792491">
        <w:t>»</w:t>
      </w:r>
      <w:r w:rsidRPr="008929BE">
        <w:t xml:space="preserve"> </w:t>
      </w:r>
      <w:r w:rsidR="005B132F">
        <w:t>(</w:t>
      </w:r>
      <w:r w:rsidR="005B132F">
        <w:fldChar w:fldCharType="begin"/>
      </w:r>
      <w:r w:rsidR="005B132F">
        <w:instrText xml:space="preserve"> REF _Ref195786093 \h </w:instrText>
      </w:r>
      <w:r w:rsidR="005B132F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37</w:t>
      </w:r>
      <w:r w:rsidR="005B132F">
        <w:fldChar w:fldCharType="end"/>
      </w:r>
      <w:r w:rsidR="005B132F">
        <w:t xml:space="preserve">) </w:t>
      </w:r>
      <w:r w:rsidRPr="008929BE">
        <w:t>предназначен</w:t>
      </w:r>
      <w:r>
        <w:t xml:space="preserve"> для просмотра аварийных событий, зафиксированных </w:t>
      </w:r>
      <w:r w:rsidR="0065168B">
        <w:t xml:space="preserve">программой </w:t>
      </w:r>
      <w:r w:rsidR="00360228">
        <w:t>«</w:t>
      </w:r>
      <w:r w:rsidR="00360228" w:rsidRPr="00C575C8">
        <w:rPr>
          <w:b/>
        </w:rPr>
        <w:t xml:space="preserve">Сервер </w:t>
      </w:r>
      <w:r w:rsidR="00360228" w:rsidRPr="00C575C8">
        <w:rPr>
          <w:b/>
          <w:lang w:val="en-US"/>
        </w:rPr>
        <w:t>SCADA</w:t>
      </w:r>
      <w:r w:rsidR="00360228">
        <w:rPr>
          <w:b/>
        </w:rPr>
        <w:t>»</w:t>
      </w:r>
      <w:r w:rsidR="007E5909">
        <w:rPr>
          <w:b/>
        </w:rPr>
        <w:t xml:space="preserve"> </w:t>
      </w:r>
      <w:r>
        <w:t xml:space="preserve">и </w:t>
      </w:r>
      <w:r w:rsidR="00C62BD2">
        <w:t>записанных</w:t>
      </w:r>
      <w:r>
        <w:t xml:space="preserve"> в архивную БД.</w:t>
      </w:r>
    </w:p>
    <w:p w14:paraId="571A4A8A" w14:textId="77777777" w:rsidR="0041084E" w:rsidRDefault="0041084E" w:rsidP="00DB02F0">
      <w:pPr>
        <w:ind w:left="567" w:firstLine="0"/>
      </w:pPr>
    </w:p>
    <w:p w14:paraId="18312DD6" w14:textId="29304039" w:rsidR="003D3AD6" w:rsidRDefault="00403A9C" w:rsidP="00DB02F0">
      <w:pPr>
        <w:keepNext/>
        <w:ind w:firstLine="0"/>
        <w:jc w:val="center"/>
      </w:pPr>
      <w:r w:rsidRPr="00403A9C">
        <w:rPr>
          <w:noProof/>
        </w:rPr>
        <w:drawing>
          <wp:inline distT="0" distB="0" distL="0" distR="0" wp14:anchorId="3B1C8860" wp14:editId="27FCD042">
            <wp:extent cx="6048375" cy="307130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52848" cy="307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0314" w14:textId="3D6527D7" w:rsidR="005A0176" w:rsidRDefault="003D3AD6" w:rsidP="00DB02F0">
      <w:pPr>
        <w:pStyle w:val="af9"/>
        <w:spacing w:before="0"/>
        <w:jc w:val="center"/>
      </w:pPr>
      <w:bookmarkStart w:id="151" w:name="_Ref195786093"/>
      <w:r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37</w:t>
        </w:r>
      </w:fldSimple>
      <w:bookmarkEnd w:id="151"/>
      <w:r>
        <w:t xml:space="preserve"> – Журнал тревог</w:t>
      </w:r>
    </w:p>
    <w:p w14:paraId="58B92B02" w14:textId="77777777" w:rsidR="003D3AD6" w:rsidRPr="003D3AD6" w:rsidRDefault="003D3AD6" w:rsidP="00DB02F0"/>
    <w:p w14:paraId="1885094A" w14:textId="0AC8392D" w:rsidR="008E5A5A" w:rsidRPr="00C311AF" w:rsidRDefault="008E5A5A" w:rsidP="00DB02F0">
      <w:pPr>
        <w:ind w:firstLine="709"/>
      </w:pPr>
      <w:r w:rsidRPr="00C311AF">
        <w:t>Окно «</w:t>
      </w:r>
      <w:r w:rsidR="00BA74DF" w:rsidRPr="00C311AF">
        <w:rPr>
          <w:b/>
        </w:rPr>
        <w:t>Журнал тревог</w:t>
      </w:r>
      <w:r w:rsidRPr="00C311AF">
        <w:t>»</w:t>
      </w:r>
      <w:r w:rsidRPr="00C311AF">
        <w:rPr>
          <w:b/>
        </w:rPr>
        <w:t xml:space="preserve"> </w:t>
      </w:r>
      <w:r w:rsidRPr="00C311AF">
        <w:t>включает к</w:t>
      </w:r>
      <w:r w:rsidR="00C62BD2">
        <w:t>нопки, позволяющие инициировать</w:t>
      </w:r>
      <w:r w:rsidR="00E912B9" w:rsidRPr="00C311AF">
        <w:t xml:space="preserve"> </w:t>
      </w:r>
      <w:r w:rsidR="00C62BD2">
        <w:t>некоторые действия пользователя</w:t>
      </w:r>
      <w:r w:rsidRPr="00C311AF">
        <w:t>:</w:t>
      </w:r>
    </w:p>
    <w:p w14:paraId="42C213DB" w14:textId="7E452973" w:rsidR="008E5A5A" w:rsidRPr="00C311AF" w:rsidRDefault="000E1E43" w:rsidP="00DB02F0">
      <w:pPr>
        <w:pStyle w:val="a0"/>
      </w:pPr>
      <w:r w:rsidRPr="00C311AF">
        <w:t xml:space="preserve">«Экспорт </w:t>
      </w:r>
      <w:r w:rsidR="00C62BD2">
        <w:t xml:space="preserve">журнала </w:t>
      </w:r>
      <w:r w:rsidRPr="00C311AF">
        <w:t>в файл .</w:t>
      </w:r>
      <w:r w:rsidRPr="00C311AF">
        <w:rPr>
          <w:lang w:val="en-US"/>
        </w:rPr>
        <w:t>csv</w:t>
      </w:r>
      <w:r w:rsidR="008E5A5A" w:rsidRPr="00C311AF">
        <w:t>»;</w:t>
      </w:r>
    </w:p>
    <w:p w14:paraId="2A808656" w14:textId="77777777" w:rsidR="008E5A5A" w:rsidRPr="00C311AF" w:rsidRDefault="008E5A5A" w:rsidP="00DB02F0">
      <w:pPr>
        <w:pStyle w:val="a0"/>
      </w:pPr>
      <w:r w:rsidRPr="00C311AF">
        <w:t>«Настройки»</w:t>
      </w:r>
      <w:r w:rsidRPr="00C311AF">
        <w:rPr>
          <w:lang w:val="en-US"/>
        </w:rPr>
        <w:t>;</w:t>
      </w:r>
    </w:p>
    <w:p w14:paraId="7EAE348F" w14:textId="7D0027A4" w:rsidR="008E5A5A" w:rsidRPr="00C311AF" w:rsidRDefault="00B024EB" w:rsidP="00DB02F0">
      <w:pPr>
        <w:pStyle w:val="a0"/>
      </w:pPr>
      <w:r w:rsidRPr="00C311AF">
        <w:t xml:space="preserve"> «Фильтр»;</w:t>
      </w:r>
    </w:p>
    <w:p w14:paraId="09FDAE13" w14:textId="4418000D" w:rsidR="00B024EB" w:rsidRPr="00C311AF" w:rsidRDefault="00B024EB" w:rsidP="00DB02F0">
      <w:pPr>
        <w:pStyle w:val="a0"/>
      </w:pPr>
      <w:r w:rsidRPr="00C311AF">
        <w:lastRenderedPageBreak/>
        <w:t>«Цвета тревог»</w:t>
      </w:r>
      <w:r w:rsidR="00F52BF3" w:rsidRPr="00C311AF">
        <w:t>;</w:t>
      </w:r>
    </w:p>
    <w:p w14:paraId="4C6C1E51" w14:textId="67C6D194" w:rsidR="00B024EB" w:rsidRPr="00C311AF" w:rsidRDefault="00B024EB" w:rsidP="00DB02F0">
      <w:pPr>
        <w:pStyle w:val="a0"/>
      </w:pPr>
      <w:r w:rsidRPr="00C311AF">
        <w:t>«Квитировать все»</w:t>
      </w:r>
      <w:r w:rsidR="00F52BF3" w:rsidRPr="00C311AF">
        <w:t>;</w:t>
      </w:r>
    </w:p>
    <w:p w14:paraId="38A49FC7" w14:textId="51631952" w:rsidR="00B024EB" w:rsidRPr="00C311AF" w:rsidRDefault="00B024EB" w:rsidP="00DB02F0">
      <w:pPr>
        <w:pStyle w:val="a0"/>
      </w:pPr>
      <w:r w:rsidRPr="00C311AF">
        <w:t>«Аварийные»</w:t>
      </w:r>
      <w:r w:rsidR="00F52BF3" w:rsidRPr="00C311AF">
        <w:t>;</w:t>
      </w:r>
    </w:p>
    <w:p w14:paraId="26839BCA" w14:textId="61CF309C" w:rsidR="00B024EB" w:rsidRPr="00C311AF" w:rsidRDefault="00B024EB" w:rsidP="00DB02F0">
      <w:pPr>
        <w:pStyle w:val="a0"/>
      </w:pPr>
      <w:r w:rsidRPr="00C311AF">
        <w:t>«Предупредительные 1»</w:t>
      </w:r>
      <w:r w:rsidR="00F52BF3" w:rsidRPr="00C311AF">
        <w:t>;</w:t>
      </w:r>
    </w:p>
    <w:p w14:paraId="3DC7E896" w14:textId="44DE6847" w:rsidR="00B024EB" w:rsidRDefault="00B024EB" w:rsidP="00DB02F0">
      <w:pPr>
        <w:pStyle w:val="a0"/>
      </w:pPr>
      <w:r w:rsidRPr="00C311AF">
        <w:t>«Предупредительные 2»</w:t>
      </w:r>
      <w:r w:rsidR="0054289A">
        <w:t>;</w:t>
      </w:r>
    </w:p>
    <w:p w14:paraId="23533C91" w14:textId="27EC6C07" w:rsidR="0054289A" w:rsidRPr="00C311AF" w:rsidRDefault="0054289A" w:rsidP="00DB02F0">
      <w:pPr>
        <w:pStyle w:val="a0"/>
      </w:pPr>
      <w:r>
        <w:t>«Сбросить Фильтры».</w:t>
      </w:r>
    </w:p>
    <w:p w14:paraId="6A16D01D" w14:textId="5577514E" w:rsidR="00CA4999" w:rsidRPr="00C311AF" w:rsidRDefault="00CA4999" w:rsidP="00DB02F0">
      <w:pPr>
        <w:ind w:firstLine="709"/>
      </w:pPr>
      <w:r w:rsidRPr="00C311AF">
        <w:t>Журнал выводится в виде таблицы</w:t>
      </w:r>
      <w:r w:rsidR="00C62BD2">
        <w:t>, при этом к</w:t>
      </w:r>
      <w:r w:rsidRPr="00C311AF">
        <w:t>аждая строка таблицы содержит информацию об одном сообщении. Порядок вывода строк соответствует порядку поступления сообщений, т.е. в хронологическом порядке. Каждая строка таблицы включает следующие позиции:</w:t>
      </w:r>
    </w:p>
    <w:p w14:paraId="3D9C35C1" w14:textId="2CB66218" w:rsidR="00CA4999" w:rsidRPr="00C311AF" w:rsidRDefault="00053EC5" w:rsidP="00DB02F0">
      <w:pPr>
        <w:pStyle w:val="a0"/>
      </w:pPr>
      <w:r>
        <w:t>«</w:t>
      </w:r>
      <w:r w:rsidR="00CA4999" w:rsidRPr="00C311AF">
        <w:t>Дата</w:t>
      </w:r>
      <w:r>
        <w:t>»</w:t>
      </w:r>
      <w:r w:rsidR="00CA4999" w:rsidRPr="00C311AF">
        <w:t xml:space="preserve"> – дата поступления сообщения;</w:t>
      </w:r>
    </w:p>
    <w:p w14:paraId="2CC6EFF3" w14:textId="3181612B" w:rsidR="00CA4999" w:rsidRPr="00C311AF" w:rsidRDefault="00053EC5" w:rsidP="00DB02F0">
      <w:pPr>
        <w:pStyle w:val="a0"/>
      </w:pPr>
      <w:r>
        <w:t>«</w:t>
      </w:r>
      <w:r w:rsidR="00CA4999" w:rsidRPr="00C311AF">
        <w:t>Время</w:t>
      </w:r>
      <w:r>
        <w:t>»</w:t>
      </w:r>
      <w:r w:rsidR="00CA4999" w:rsidRPr="00C311AF">
        <w:t xml:space="preserve"> – время поступления сообщения;</w:t>
      </w:r>
    </w:p>
    <w:p w14:paraId="27AF45AF" w14:textId="0C34F8B9" w:rsidR="00417C96" w:rsidRPr="00C311AF" w:rsidRDefault="00053EC5" w:rsidP="00DB02F0">
      <w:pPr>
        <w:pStyle w:val="a0"/>
      </w:pPr>
      <w:r>
        <w:t>«</w:t>
      </w:r>
      <w:r w:rsidR="00417C96" w:rsidRPr="00C311AF">
        <w:t>Местонахождение</w:t>
      </w:r>
      <w:r>
        <w:t>»</w:t>
      </w:r>
      <w:r w:rsidR="00417C96" w:rsidRPr="00C311AF">
        <w:t xml:space="preserve"> –</w:t>
      </w:r>
      <w:r w:rsidR="00990218" w:rsidRPr="00C311AF">
        <w:t xml:space="preserve"> </w:t>
      </w:r>
      <w:r w:rsidR="00F071B8" w:rsidRPr="00C311AF">
        <w:t>регион, в котором находится</w:t>
      </w:r>
      <w:r w:rsidR="00C62BD2">
        <w:t xml:space="preserve"> </w:t>
      </w:r>
      <w:r w:rsidR="00F071B8" w:rsidRPr="00C311AF">
        <w:t xml:space="preserve">сигнал (Таблица </w:t>
      </w:r>
      <w:r w:rsidR="00F071B8" w:rsidRPr="00C311AF">
        <w:rPr>
          <w:lang w:val="en-US"/>
        </w:rPr>
        <w:t>RegionTable</w:t>
      </w:r>
      <w:r w:rsidR="00F071B8" w:rsidRPr="00C311AF">
        <w:t>)</w:t>
      </w:r>
      <w:r w:rsidR="00FD2A8F" w:rsidRPr="00C311AF">
        <w:t>;</w:t>
      </w:r>
    </w:p>
    <w:p w14:paraId="047D9D23" w14:textId="211ACF45" w:rsidR="00990218" w:rsidRPr="00C311AF" w:rsidRDefault="00053EC5" w:rsidP="00DB02F0">
      <w:pPr>
        <w:pStyle w:val="a0"/>
      </w:pPr>
      <w:r>
        <w:t>«</w:t>
      </w:r>
      <w:r w:rsidR="00990218" w:rsidRPr="00C311AF">
        <w:t>Устройство</w:t>
      </w:r>
      <w:r>
        <w:t>»</w:t>
      </w:r>
      <w:r w:rsidR="00C85A21" w:rsidRPr="00C311AF">
        <w:t>;</w:t>
      </w:r>
    </w:p>
    <w:p w14:paraId="499F9444" w14:textId="74E38E32" w:rsidR="00990218" w:rsidRPr="00C311AF" w:rsidRDefault="00053EC5" w:rsidP="00DB02F0">
      <w:pPr>
        <w:pStyle w:val="a0"/>
      </w:pPr>
      <w:r>
        <w:t>«</w:t>
      </w:r>
      <w:r w:rsidR="00990218" w:rsidRPr="00C311AF">
        <w:t>Объект</w:t>
      </w:r>
      <w:r>
        <w:t>»</w:t>
      </w:r>
      <w:r w:rsidR="00990218" w:rsidRPr="00C311AF">
        <w:t xml:space="preserve"> –</w:t>
      </w:r>
      <w:r w:rsidR="00E93125" w:rsidRPr="00C311AF">
        <w:rPr>
          <w:lang w:val="en-US"/>
        </w:rPr>
        <w:t xml:space="preserve"> </w:t>
      </w:r>
      <w:r w:rsidR="00E93125" w:rsidRPr="00C311AF">
        <w:t>название сигнала</w:t>
      </w:r>
      <w:r w:rsidR="00FD2A8F" w:rsidRPr="00C311AF">
        <w:t>;</w:t>
      </w:r>
    </w:p>
    <w:p w14:paraId="2D34766E" w14:textId="67947030" w:rsidR="00990218" w:rsidRPr="00C311AF" w:rsidRDefault="00053EC5" w:rsidP="00DB02F0">
      <w:pPr>
        <w:pStyle w:val="a0"/>
      </w:pPr>
      <w:r>
        <w:t>«</w:t>
      </w:r>
      <w:r w:rsidR="00990218" w:rsidRPr="00C311AF">
        <w:t>Состояние</w:t>
      </w:r>
      <w:r>
        <w:t>»</w:t>
      </w:r>
      <w:r w:rsidR="00990218" w:rsidRPr="00C311AF">
        <w:t xml:space="preserve"> –</w:t>
      </w:r>
      <w:r w:rsidR="007D7355" w:rsidRPr="00C311AF">
        <w:t xml:space="preserve"> состояние сигнала на текущий </w:t>
      </w:r>
      <w:r w:rsidR="00FD2A8F" w:rsidRPr="00C311AF">
        <w:t>момент;</w:t>
      </w:r>
    </w:p>
    <w:p w14:paraId="4CCFA3BA" w14:textId="407F5979" w:rsidR="00990218" w:rsidRDefault="00053EC5" w:rsidP="00DB02F0">
      <w:pPr>
        <w:pStyle w:val="a0"/>
      </w:pPr>
      <w:r>
        <w:t>«</w:t>
      </w:r>
      <w:r w:rsidR="00990218" w:rsidRPr="00C311AF">
        <w:t>Статус</w:t>
      </w:r>
      <w:r>
        <w:t>»</w:t>
      </w:r>
      <w:r w:rsidR="00990218" w:rsidRPr="00C311AF">
        <w:t xml:space="preserve"> –</w:t>
      </w:r>
      <w:r w:rsidR="00FD2A8F" w:rsidRPr="00C311AF">
        <w:t xml:space="preserve"> </w:t>
      </w:r>
      <w:r w:rsidR="006E623B" w:rsidRPr="00C311AF">
        <w:t>текущий статус сигнала.</w:t>
      </w:r>
    </w:p>
    <w:p w14:paraId="132F0F1A" w14:textId="77777777" w:rsidR="009C5E36" w:rsidRDefault="009C5E36" w:rsidP="009C5E36">
      <w:pPr>
        <w:pStyle w:val="a0"/>
        <w:numPr>
          <w:ilvl w:val="0"/>
          <w:numId w:val="0"/>
        </w:numPr>
        <w:ind w:left="1070"/>
      </w:pPr>
    </w:p>
    <w:p w14:paraId="498A70CD" w14:textId="56142C44" w:rsidR="00FC1753" w:rsidRPr="008355F8" w:rsidRDefault="00FD7076" w:rsidP="00DB02F0">
      <w:pPr>
        <w:pStyle w:val="2"/>
        <w:spacing w:before="0" w:after="0"/>
        <w:ind w:firstLine="0"/>
        <w:rPr>
          <w:sz w:val="28"/>
        </w:rPr>
      </w:pPr>
      <w:bookmarkStart w:id="152" w:name="_Toc195789759"/>
      <w:r>
        <w:rPr>
          <w:sz w:val="28"/>
        </w:rPr>
        <w:t>Окно «У</w:t>
      </w:r>
      <w:r w:rsidR="00703063" w:rsidRPr="008355F8">
        <w:rPr>
          <w:sz w:val="28"/>
        </w:rPr>
        <w:t>правлени</w:t>
      </w:r>
      <w:r>
        <w:rPr>
          <w:sz w:val="28"/>
        </w:rPr>
        <w:t>е</w:t>
      </w:r>
      <w:r w:rsidR="00703063" w:rsidRPr="008355F8">
        <w:rPr>
          <w:sz w:val="28"/>
        </w:rPr>
        <w:t xml:space="preserve"> сигналами</w:t>
      </w:r>
      <w:r>
        <w:rPr>
          <w:sz w:val="28"/>
        </w:rPr>
        <w:t>»</w:t>
      </w:r>
      <w:bookmarkEnd w:id="152"/>
    </w:p>
    <w:p w14:paraId="086A7C27" w14:textId="77777777" w:rsidR="001C54F8" w:rsidRDefault="001C54F8" w:rsidP="00DB02F0"/>
    <w:p w14:paraId="49C0371E" w14:textId="28AD5FAD" w:rsidR="00FC1753" w:rsidRDefault="009E6971" w:rsidP="00DB02F0">
      <w:pPr>
        <w:ind w:firstLine="709"/>
      </w:pPr>
      <w:r w:rsidRPr="008355F8">
        <w:t>Окно</w:t>
      </w:r>
      <w:r w:rsidR="00457FCC">
        <w:t xml:space="preserve"> </w:t>
      </w:r>
      <w:r w:rsidR="00E44D15" w:rsidRPr="00FD4FB1">
        <w:rPr>
          <w:b/>
        </w:rPr>
        <w:t>«У</w:t>
      </w:r>
      <w:r w:rsidRPr="00FD4FB1">
        <w:rPr>
          <w:b/>
        </w:rPr>
        <w:t>правлени</w:t>
      </w:r>
      <w:r w:rsidR="00E44D15" w:rsidRPr="00FD4FB1">
        <w:rPr>
          <w:b/>
        </w:rPr>
        <w:t>е</w:t>
      </w:r>
      <w:r w:rsidRPr="00FD4FB1">
        <w:rPr>
          <w:b/>
        </w:rPr>
        <w:t xml:space="preserve"> сигнал</w:t>
      </w:r>
      <w:r w:rsidR="00E44D15" w:rsidRPr="00FD4FB1">
        <w:rPr>
          <w:b/>
        </w:rPr>
        <w:t>ом»</w:t>
      </w:r>
      <w:r w:rsidR="003F2363" w:rsidRPr="008355F8">
        <w:t xml:space="preserve"> </w:t>
      </w:r>
      <w:r w:rsidR="00A2553E" w:rsidRPr="008355F8">
        <w:t xml:space="preserve">появляется </w:t>
      </w:r>
      <w:r w:rsidR="00E44D15">
        <w:t xml:space="preserve">на экране </w:t>
      </w:r>
      <w:r w:rsidR="00A2553E" w:rsidRPr="008355F8">
        <w:t>после двойного щелчка на элементе мнемосхемы</w:t>
      </w:r>
      <w:r w:rsidR="003F2363" w:rsidRPr="008355F8">
        <w:t xml:space="preserve"> (</w:t>
      </w:r>
      <w:r w:rsidR="00C97763" w:rsidRPr="008355F8">
        <w:fldChar w:fldCharType="begin"/>
      </w:r>
      <w:r w:rsidR="00C97763" w:rsidRPr="008355F8">
        <w:instrText xml:space="preserve"> REF _Ref170399428 \h </w:instrText>
      </w:r>
      <w:r w:rsidR="00033E42" w:rsidRPr="008355F8">
        <w:instrText xml:space="preserve"> \* MERGEFORMAT </w:instrText>
      </w:r>
      <w:r w:rsidR="00C97763" w:rsidRPr="008355F8">
        <w:fldChar w:fldCharType="separate"/>
      </w:r>
      <w:r w:rsidR="00CC1F16" w:rsidRPr="008355F8">
        <w:t xml:space="preserve">Рисунок </w:t>
      </w:r>
      <w:r w:rsidR="00CC1F16">
        <w:t>7.38</w:t>
      </w:r>
      <w:r w:rsidR="00C97763" w:rsidRPr="008355F8">
        <w:fldChar w:fldCharType="end"/>
      </w:r>
      <w:r w:rsidR="00AC3670" w:rsidRPr="008355F8">
        <w:t>).</w:t>
      </w:r>
      <w:r w:rsidR="007B72A7" w:rsidRPr="008355F8">
        <w:t xml:space="preserve"> Окно со</w:t>
      </w:r>
      <w:r w:rsidR="00657FB2" w:rsidRPr="008355F8">
        <w:t>д</w:t>
      </w:r>
      <w:r w:rsidR="007B72A7" w:rsidRPr="008355F8">
        <w:t>ержит набор команд, определяющийся текущим статусом сигнала.</w:t>
      </w:r>
    </w:p>
    <w:p w14:paraId="19D6D00A" w14:textId="77777777" w:rsidR="00222B0A" w:rsidRPr="008355F8" w:rsidRDefault="00222B0A" w:rsidP="00DB02F0"/>
    <w:p w14:paraId="64DFB78A" w14:textId="34D01541" w:rsidR="00A2553E" w:rsidRDefault="00222B0A" w:rsidP="00DB02F0">
      <w:pPr>
        <w:tabs>
          <w:tab w:val="left" w:pos="993"/>
        </w:tabs>
        <w:suppressAutoHyphens/>
        <w:ind w:firstLine="0"/>
        <w:contextualSpacing/>
        <w:jc w:val="center"/>
      </w:pPr>
      <w:r w:rsidRPr="00222B0A">
        <w:rPr>
          <w:noProof/>
        </w:rPr>
        <w:drawing>
          <wp:inline distT="0" distB="0" distL="0" distR="0" wp14:anchorId="645CC72C" wp14:editId="171CD010">
            <wp:extent cx="3705225" cy="3876835"/>
            <wp:effectExtent l="0" t="0" r="0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12688" cy="38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3DF5" w14:textId="2A721ED1" w:rsidR="004262FE" w:rsidRDefault="00FC1753" w:rsidP="00DB02F0">
      <w:pPr>
        <w:tabs>
          <w:tab w:val="left" w:pos="993"/>
        </w:tabs>
        <w:suppressAutoHyphens/>
        <w:ind w:firstLine="0"/>
        <w:contextualSpacing/>
        <w:jc w:val="center"/>
      </w:pPr>
      <w:bookmarkStart w:id="153" w:name="_Ref170399428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38</w:t>
        </w:r>
      </w:fldSimple>
      <w:bookmarkEnd w:id="153"/>
      <w:r w:rsidR="006C4423" w:rsidRPr="008355F8">
        <w:t xml:space="preserve"> – Пример </w:t>
      </w:r>
      <w:r w:rsidR="00A2553E" w:rsidRPr="008355F8">
        <w:t xml:space="preserve">окна управления </w:t>
      </w:r>
      <w:r w:rsidR="006C4423" w:rsidRPr="008355F8">
        <w:t>дискретн</w:t>
      </w:r>
      <w:r w:rsidR="00A2553E" w:rsidRPr="008355F8">
        <w:t>ым</w:t>
      </w:r>
      <w:r w:rsidR="006C4423" w:rsidRPr="008355F8">
        <w:t xml:space="preserve"> сигнал</w:t>
      </w:r>
      <w:r w:rsidR="00A2553E" w:rsidRPr="008355F8">
        <w:t>ом</w:t>
      </w:r>
    </w:p>
    <w:p w14:paraId="655B927C" w14:textId="07EA9A80" w:rsidR="007B72A7" w:rsidRDefault="007B72A7" w:rsidP="00DB02F0">
      <w:pPr>
        <w:pStyle w:val="3"/>
        <w:spacing w:before="0" w:after="0"/>
      </w:pPr>
      <w:bookmarkStart w:id="154" w:name="_Toc195789760"/>
      <w:r w:rsidRPr="008355F8">
        <w:lastRenderedPageBreak/>
        <w:t>Квитировать</w:t>
      </w:r>
      <w:bookmarkEnd w:id="154"/>
    </w:p>
    <w:p w14:paraId="26DE92E8" w14:textId="77777777" w:rsidR="008B632B" w:rsidRDefault="008B632B" w:rsidP="00DB02F0">
      <w:pPr>
        <w:ind w:left="709" w:firstLine="0"/>
      </w:pPr>
    </w:p>
    <w:p w14:paraId="39DB9878" w14:textId="077FB002" w:rsidR="007B72A7" w:rsidRDefault="00431DB0" w:rsidP="00DB02F0">
      <w:pPr>
        <w:ind w:firstLine="709"/>
      </w:pPr>
      <w:r w:rsidRPr="008355F8">
        <w:t>К</w:t>
      </w:r>
      <w:r w:rsidR="00E44D15">
        <w:t>н</w:t>
      </w:r>
      <w:r w:rsidRPr="008355F8">
        <w:t>о</w:t>
      </w:r>
      <w:r w:rsidR="00E44D15">
        <w:t>пка</w:t>
      </w:r>
      <w:r w:rsidRPr="008355F8">
        <w:t xml:space="preserve"> </w:t>
      </w:r>
      <w:r w:rsidR="007B72A7" w:rsidRPr="008355F8">
        <w:t>«</w:t>
      </w:r>
      <w:r w:rsidR="007B72A7" w:rsidRPr="008355F8">
        <w:rPr>
          <w:b/>
        </w:rPr>
        <w:t>Квитировать</w:t>
      </w:r>
      <w:r w:rsidR="007B72A7" w:rsidRPr="008355F8">
        <w:t xml:space="preserve">» предназначена для квитирования события, генерируемого </w:t>
      </w:r>
      <w:r w:rsidR="00A54E5D" w:rsidRPr="007C4909">
        <w:rPr>
          <w:b/>
        </w:rPr>
        <w:t>«Сервер SCADA»</w:t>
      </w:r>
      <w:r w:rsidR="00A54E5D" w:rsidRPr="00E44D15">
        <w:t xml:space="preserve"> </w:t>
      </w:r>
      <w:r w:rsidR="00C62BD2">
        <w:t>и связанного с изменение</w:t>
      </w:r>
      <w:r w:rsidR="0035586D">
        <w:t>м</w:t>
      </w:r>
      <w:r w:rsidR="00C62BD2">
        <w:t xml:space="preserve"> значения</w:t>
      </w:r>
      <w:r w:rsidR="007B72A7" w:rsidRPr="008355F8">
        <w:t xml:space="preserve"> ТС. </w:t>
      </w:r>
      <w:r w:rsidR="00E44D15">
        <w:t xml:space="preserve">Если </w:t>
      </w:r>
      <w:r w:rsidR="007B72A7" w:rsidRPr="008355F8">
        <w:t>квитирование события не требуется, то эта кнопка будет отображена в неактивном состоянии.</w:t>
      </w:r>
    </w:p>
    <w:p w14:paraId="0666BA5E" w14:textId="77777777" w:rsidR="00457FCC" w:rsidRPr="008355F8" w:rsidRDefault="00457FCC" w:rsidP="00DB02F0"/>
    <w:p w14:paraId="784BFD93" w14:textId="6537E2DA" w:rsidR="007B72A7" w:rsidRPr="002D08ED" w:rsidRDefault="00431DB0" w:rsidP="00DB02F0">
      <w:pPr>
        <w:pStyle w:val="3"/>
        <w:spacing w:before="0" w:after="0"/>
      </w:pPr>
      <w:bookmarkStart w:id="155" w:name="_Ref195712126"/>
      <w:bookmarkStart w:id="156" w:name="_Ref195712133"/>
      <w:bookmarkStart w:id="157" w:name="_Toc195789761"/>
      <w:r w:rsidRPr="002D08ED">
        <w:t xml:space="preserve">Команда </w:t>
      </w:r>
      <w:r w:rsidR="007B72A7" w:rsidRPr="002D08ED">
        <w:t>Телеуправлени</w:t>
      </w:r>
      <w:r w:rsidR="00E041C6" w:rsidRPr="002D08ED">
        <w:t>е</w:t>
      </w:r>
      <w:bookmarkEnd w:id="155"/>
      <w:bookmarkEnd w:id="156"/>
      <w:bookmarkEnd w:id="157"/>
    </w:p>
    <w:p w14:paraId="69EC646E" w14:textId="77777777" w:rsidR="001217FE" w:rsidRPr="002D08ED" w:rsidRDefault="001217FE" w:rsidP="00DB02F0"/>
    <w:p w14:paraId="3AC92925" w14:textId="1AD01A6D" w:rsidR="007B72A7" w:rsidRPr="002D08ED" w:rsidRDefault="00E44D15" w:rsidP="00DB02F0">
      <w:pPr>
        <w:tabs>
          <w:tab w:val="left" w:pos="993"/>
        </w:tabs>
        <w:suppressAutoHyphens/>
        <w:ind w:firstLine="709"/>
        <w:contextualSpacing/>
      </w:pPr>
      <w:r w:rsidRPr="002D08ED">
        <w:t xml:space="preserve">Кнопка </w:t>
      </w:r>
      <w:r w:rsidR="007B72A7" w:rsidRPr="002D08ED">
        <w:t>«</w:t>
      </w:r>
      <w:r w:rsidR="007B72A7" w:rsidRPr="002D08ED">
        <w:rPr>
          <w:b/>
        </w:rPr>
        <w:t>Телеуправление</w:t>
      </w:r>
      <w:r w:rsidR="007B72A7" w:rsidRPr="002D08ED">
        <w:t xml:space="preserve">» предназначена для </w:t>
      </w:r>
      <w:r w:rsidRPr="002D08ED">
        <w:t>инициализации выдачи</w:t>
      </w:r>
      <w:r w:rsidR="007B72A7" w:rsidRPr="002D08ED">
        <w:t xml:space="preserve"> </w:t>
      </w:r>
      <w:r w:rsidRPr="002D08ED">
        <w:t xml:space="preserve">команды телеуправления (ТУ) </w:t>
      </w:r>
      <w:r w:rsidR="007B72A7" w:rsidRPr="002D08ED">
        <w:t xml:space="preserve">и </w:t>
      </w:r>
      <w:r w:rsidRPr="002D08ED">
        <w:t xml:space="preserve">ее </w:t>
      </w:r>
      <w:r w:rsidR="007B72A7" w:rsidRPr="002D08ED">
        <w:t xml:space="preserve">передачи </w:t>
      </w:r>
      <w:r w:rsidRPr="002D08ED">
        <w:t>программ</w:t>
      </w:r>
      <w:r w:rsidR="00E041C6" w:rsidRPr="002D08ED">
        <w:t>е</w:t>
      </w:r>
      <w:r w:rsidRPr="002D08ED">
        <w:t xml:space="preserve"> </w:t>
      </w:r>
      <w:r w:rsidR="00A54E5D" w:rsidRPr="002D08ED">
        <w:t>«</w:t>
      </w:r>
      <w:r w:rsidR="00A54E5D" w:rsidRPr="002D08ED">
        <w:rPr>
          <w:b/>
        </w:rPr>
        <w:t xml:space="preserve">Сервер </w:t>
      </w:r>
      <w:r w:rsidR="00A54E5D" w:rsidRPr="002D08ED">
        <w:rPr>
          <w:b/>
          <w:lang w:val="en-US"/>
        </w:rPr>
        <w:t>SCADA</w:t>
      </w:r>
      <w:r w:rsidR="00A54E5D" w:rsidRPr="002D08ED">
        <w:rPr>
          <w:b/>
        </w:rPr>
        <w:t>»</w:t>
      </w:r>
      <w:r w:rsidR="007B72A7" w:rsidRPr="002D08ED">
        <w:t>.</w:t>
      </w:r>
    </w:p>
    <w:p w14:paraId="0CFDBE17" w14:textId="77777777" w:rsidR="007B7DA6" w:rsidRDefault="002D08ED" w:rsidP="00DB02F0">
      <w:pPr>
        <w:ind w:firstLine="709"/>
      </w:pPr>
      <w:r>
        <w:t>В качестве команды ТУ могут</w:t>
      </w:r>
      <w:r w:rsidRPr="002D08ED">
        <w:t xml:space="preserve"> </w:t>
      </w:r>
      <w:r w:rsidR="003E55F7">
        <w:t>быть команды «Включить»,</w:t>
      </w:r>
      <w:r w:rsidR="007B72A7" w:rsidRPr="002D08ED">
        <w:t xml:space="preserve"> «Отключить</w:t>
      </w:r>
      <w:r w:rsidR="00C6642F">
        <w:t>»</w:t>
      </w:r>
      <w:r w:rsidR="00DA7DFB">
        <w:t xml:space="preserve"> для переключения двухпозиционного сигнала</w:t>
      </w:r>
      <w:r w:rsidR="007B72A7" w:rsidRPr="002D08ED">
        <w:t xml:space="preserve">. </w:t>
      </w:r>
    </w:p>
    <w:p w14:paraId="67407EF6" w14:textId="1CC3B204" w:rsidR="007B72A7" w:rsidRDefault="00E041C6" w:rsidP="00DB02F0">
      <w:pPr>
        <w:ind w:firstLine="709"/>
      </w:pPr>
      <w:r w:rsidRPr="002D08ED">
        <w:t xml:space="preserve">Команду ТУ, выданную </w:t>
      </w:r>
      <w:r w:rsidR="00503AB8">
        <w:t xml:space="preserve">ПО </w:t>
      </w:r>
      <w:r w:rsidRPr="00957A7C">
        <w:rPr>
          <w:b/>
        </w:rPr>
        <w:t>«АРМ Диспетчера»</w:t>
      </w:r>
      <w:r w:rsidRPr="002D08ED">
        <w:t xml:space="preserve">, </w:t>
      </w:r>
      <w:r w:rsidR="00503AB8">
        <w:t>ПО</w:t>
      </w:r>
      <w:r w:rsidRPr="002D08ED">
        <w:t xml:space="preserve"> </w:t>
      </w:r>
      <w:r w:rsidR="00A54E5D" w:rsidRPr="002D08ED">
        <w:t>«</w:t>
      </w:r>
      <w:r w:rsidR="00A54E5D" w:rsidRPr="002D08ED">
        <w:rPr>
          <w:b/>
        </w:rPr>
        <w:t xml:space="preserve">Сервер </w:t>
      </w:r>
      <w:r w:rsidR="00A54E5D" w:rsidRPr="002D08ED">
        <w:rPr>
          <w:b/>
          <w:lang w:val="en-US"/>
        </w:rPr>
        <w:t>SCADA</w:t>
      </w:r>
      <w:r w:rsidR="00A54E5D" w:rsidRPr="002D08ED">
        <w:rPr>
          <w:b/>
        </w:rPr>
        <w:t xml:space="preserve">» </w:t>
      </w:r>
      <w:r w:rsidR="004C49B3" w:rsidRPr="002D08ED">
        <w:t>транслирует в ЦППС или</w:t>
      </w:r>
      <w:r w:rsidR="007B72A7" w:rsidRPr="002D08ED">
        <w:t xml:space="preserve"> устройство</w:t>
      </w:r>
      <w:r w:rsidRPr="002D08ED">
        <w:t xml:space="preserve"> ТМ, обеспечивающее</w:t>
      </w:r>
      <w:r w:rsidR="007B72A7" w:rsidRPr="002D08ED">
        <w:t xml:space="preserve"> п</w:t>
      </w:r>
      <w:r w:rsidRPr="002D08ED">
        <w:t xml:space="preserve">рием и выполнение </w:t>
      </w:r>
      <w:r w:rsidR="00503AB8">
        <w:t xml:space="preserve">команды </w:t>
      </w:r>
      <w:r w:rsidRPr="002D08ED">
        <w:t>путем</w:t>
      </w:r>
      <w:r w:rsidR="007B72A7" w:rsidRPr="002D08ED">
        <w:t xml:space="preserve"> </w:t>
      </w:r>
      <w:r w:rsidR="00C03930" w:rsidRPr="002D08ED">
        <w:t xml:space="preserve">выдачи </w:t>
      </w:r>
      <w:r w:rsidR="00503AB8">
        <w:t>ТУ</w:t>
      </w:r>
      <w:r w:rsidR="00C03930" w:rsidRPr="002D08ED">
        <w:t xml:space="preserve"> на</w:t>
      </w:r>
      <w:r w:rsidR="007B72A7" w:rsidRPr="002D08ED">
        <w:t xml:space="preserve"> исполнительное устройство. </w:t>
      </w:r>
    </w:p>
    <w:p w14:paraId="30538081" w14:textId="6431742D" w:rsidR="007B72A7" w:rsidRPr="008355F8" w:rsidRDefault="007B72A7" w:rsidP="00DB02F0">
      <w:pPr>
        <w:ind w:firstLine="709"/>
      </w:pPr>
      <w:r w:rsidRPr="008355F8">
        <w:t>Активность кнопки «</w:t>
      </w:r>
      <w:r w:rsidRPr="008355F8">
        <w:rPr>
          <w:b/>
        </w:rPr>
        <w:t>Телеуправление</w:t>
      </w:r>
      <w:r w:rsidR="00503AB8">
        <w:t xml:space="preserve">» </w:t>
      </w:r>
      <w:r w:rsidRPr="008355F8">
        <w:t>опреде</w:t>
      </w:r>
      <w:r w:rsidR="00403B04" w:rsidRPr="008355F8">
        <w:t>ляется следующими условиями:</w:t>
      </w:r>
      <w:r w:rsidRPr="008355F8">
        <w:t xml:space="preserve"> </w:t>
      </w:r>
    </w:p>
    <w:p w14:paraId="52772FAD" w14:textId="66F63852" w:rsidR="007B72A7" w:rsidRPr="008355F8" w:rsidRDefault="00C03930" w:rsidP="00253D52">
      <w:pPr>
        <w:pStyle w:val="aff"/>
        <w:numPr>
          <w:ilvl w:val="0"/>
          <w:numId w:val="37"/>
        </w:numPr>
      </w:pPr>
      <w:r>
        <w:t>должен быть ТС,</w:t>
      </w:r>
      <w:r w:rsidR="007B72A7" w:rsidRPr="008355F8">
        <w:t xml:space="preserve"> </w:t>
      </w:r>
      <w:r>
        <w:t>и</w:t>
      </w:r>
      <w:r w:rsidR="007B72A7" w:rsidRPr="008355F8">
        <w:t>ме</w:t>
      </w:r>
      <w:r>
        <w:t>ющий</w:t>
      </w:r>
      <w:r w:rsidR="007B72A7" w:rsidRPr="008355F8">
        <w:t xml:space="preserve"> статус «Телеуправление»</w:t>
      </w:r>
      <w:r>
        <w:t xml:space="preserve"> и связанный с выдаваемой командой ТУ;</w:t>
      </w:r>
    </w:p>
    <w:p w14:paraId="416CDE8F" w14:textId="41636518" w:rsidR="007B72A7" w:rsidRPr="008355F8" w:rsidRDefault="001F00DB" w:rsidP="00253D52">
      <w:pPr>
        <w:pStyle w:val="aff"/>
        <w:numPr>
          <w:ilvl w:val="0"/>
          <w:numId w:val="37"/>
        </w:numPr>
      </w:pPr>
      <w:r w:rsidRPr="008355F8">
        <w:t>Е</w:t>
      </w:r>
      <w:r w:rsidR="007B72A7" w:rsidRPr="008355F8">
        <w:t xml:space="preserve">сли тип ТС </w:t>
      </w:r>
      <w:r w:rsidR="006D2E89">
        <w:t>определен как</w:t>
      </w:r>
      <w:r w:rsidR="007B72A7" w:rsidRPr="008355F8">
        <w:t xml:space="preserve"> «ТС с блокировкой», то для выполнения ТУ требуется соблюдение определенных условий; </w:t>
      </w:r>
      <w:r w:rsidR="00A54E5D">
        <w:t>«</w:t>
      </w:r>
      <w:r w:rsidR="00A54E5D" w:rsidRPr="00C575C8">
        <w:rPr>
          <w:b/>
        </w:rPr>
        <w:t xml:space="preserve">Сервер </w:t>
      </w:r>
      <w:r w:rsidR="00A54E5D" w:rsidRPr="00C575C8">
        <w:rPr>
          <w:b/>
          <w:lang w:val="en-US"/>
        </w:rPr>
        <w:t>SCADA</w:t>
      </w:r>
      <w:r w:rsidR="00A54E5D">
        <w:rPr>
          <w:b/>
        </w:rPr>
        <w:t xml:space="preserve">» </w:t>
      </w:r>
      <w:r w:rsidR="007B72A7" w:rsidRPr="008355F8">
        <w:t xml:space="preserve">будет блокировать </w:t>
      </w:r>
      <w:r w:rsidR="006D2E89">
        <w:t xml:space="preserve">выдачу </w:t>
      </w:r>
      <w:r w:rsidR="007B72A7" w:rsidRPr="008355F8">
        <w:t>команд</w:t>
      </w:r>
      <w:r w:rsidR="006D2E89">
        <w:t>ы</w:t>
      </w:r>
      <w:r w:rsidR="007B72A7" w:rsidRPr="008355F8">
        <w:t xml:space="preserve"> ТУ при невыполнении этих условий.</w:t>
      </w:r>
      <w:r w:rsidR="008C7BC9">
        <w:t xml:space="preserve"> </w:t>
      </w:r>
    </w:p>
    <w:p w14:paraId="66BBE101" w14:textId="6F6573A0" w:rsidR="00DA7DFB" w:rsidRDefault="006B42AA" w:rsidP="006B42AA">
      <w:pPr>
        <w:tabs>
          <w:tab w:val="left" w:pos="993"/>
        </w:tabs>
        <w:suppressAutoHyphens/>
        <w:ind w:firstLine="709"/>
        <w:contextualSpacing/>
      </w:pPr>
      <w:r>
        <w:t xml:space="preserve">Для выполнения команды телеуправления необходимо двойным кликом мыши по объекту вызвать </w:t>
      </w:r>
      <w:r w:rsidR="007B72A7" w:rsidRPr="008355F8">
        <w:t xml:space="preserve">окно </w:t>
      </w:r>
      <w:r w:rsidR="007B72A7" w:rsidRPr="008355F8">
        <w:rPr>
          <w:b/>
        </w:rPr>
        <w:t>«</w:t>
      </w:r>
      <w:r w:rsidR="00DE2256" w:rsidRPr="008355F8">
        <w:rPr>
          <w:b/>
        </w:rPr>
        <w:t>Управление сигналом</w:t>
      </w:r>
      <w:r w:rsidR="007B72A7" w:rsidRPr="008355F8">
        <w:rPr>
          <w:b/>
        </w:rPr>
        <w:t>»</w:t>
      </w:r>
      <w:r w:rsidR="00DE2256" w:rsidRPr="008355F8">
        <w:rPr>
          <w:b/>
        </w:rPr>
        <w:t xml:space="preserve"> (</w:t>
      </w:r>
      <w:r w:rsidR="00BB006C" w:rsidRPr="008355F8">
        <w:rPr>
          <w:b/>
        </w:rPr>
        <w:fldChar w:fldCharType="begin"/>
      </w:r>
      <w:r w:rsidR="00BB006C" w:rsidRPr="008355F8">
        <w:rPr>
          <w:b/>
        </w:rPr>
        <w:instrText xml:space="preserve"> REF _Ref170393071 \h  \* MERGEFORMAT </w:instrText>
      </w:r>
      <w:r w:rsidR="00BB006C" w:rsidRPr="008355F8">
        <w:rPr>
          <w:b/>
        </w:rPr>
      </w:r>
      <w:r w:rsidR="00BB006C" w:rsidRPr="008355F8">
        <w:rPr>
          <w:b/>
        </w:rPr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39</w:t>
      </w:r>
      <w:r w:rsidR="00BB006C" w:rsidRPr="008355F8">
        <w:rPr>
          <w:b/>
        </w:rPr>
        <w:fldChar w:fldCharType="end"/>
      </w:r>
      <w:r w:rsidR="00DE2256" w:rsidRPr="008355F8">
        <w:rPr>
          <w:b/>
        </w:rPr>
        <w:t>)</w:t>
      </w:r>
      <w:r w:rsidR="007B72A7" w:rsidRPr="008355F8">
        <w:t>.</w:t>
      </w:r>
      <w:r w:rsidR="00403B04" w:rsidRPr="008355F8">
        <w:t xml:space="preserve"> </w:t>
      </w:r>
      <w:r w:rsidR="007B7DA6">
        <w:t xml:space="preserve">Далее нажать кнопку </w:t>
      </w:r>
      <w:r w:rsidR="007B7DA6" w:rsidRPr="007B7DA6">
        <w:rPr>
          <w:b/>
        </w:rPr>
        <w:t>«Телеуправление»</w:t>
      </w:r>
      <w:r w:rsidR="007B7DA6">
        <w:t>.</w:t>
      </w:r>
    </w:p>
    <w:p w14:paraId="26F5543D" w14:textId="77777777" w:rsidR="001D2394" w:rsidRDefault="001D2394" w:rsidP="00DB02F0">
      <w:pPr>
        <w:tabs>
          <w:tab w:val="left" w:pos="993"/>
        </w:tabs>
        <w:suppressAutoHyphens/>
        <w:ind w:firstLine="709"/>
        <w:contextualSpacing/>
      </w:pPr>
    </w:p>
    <w:p w14:paraId="2CAD726A" w14:textId="128D5767" w:rsidR="001D2394" w:rsidRDefault="001D2394" w:rsidP="007B7DA6">
      <w:pPr>
        <w:tabs>
          <w:tab w:val="left" w:pos="993"/>
        </w:tabs>
        <w:suppressAutoHyphens/>
        <w:ind w:firstLine="709"/>
        <w:contextualSpacing/>
        <w:jc w:val="center"/>
      </w:pPr>
      <w:r w:rsidRPr="001D2394">
        <w:rPr>
          <w:noProof/>
        </w:rPr>
        <w:drawing>
          <wp:inline distT="0" distB="0" distL="0" distR="0" wp14:anchorId="535ED07A" wp14:editId="353C0F86">
            <wp:extent cx="3244361" cy="3642173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57591" cy="365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2DAA" w14:textId="1D9EC19E" w:rsidR="007731A4" w:rsidRPr="008355F8" w:rsidRDefault="00DE2256" w:rsidP="00DB02F0">
      <w:pPr>
        <w:pStyle w:val="af9"/>
        <w:spacing w:before="0"/>
        <w:jc w:val="center"/>
      </w:pPr>
      <w:bookmarkStart w:id="158" w:name="_Ref170393071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39</w:t>
        </w:r>
      </w:fldSimple>
      <w:bookmarkEnd w:id="158"/>
      <w:r w:rsidRPr="008355F8">
        <w:t xml:space="preserve"> – Телеуправление </w:t>
      </w:r>
    </w:p>
    <w:p w14:paraId="0A8C12D1" w14:textId="7AA5263C" w:rsidR="00A479C3" w:rsidRDefault="007B7DA6" w:rsidP="00DB02F0">
      <w:r>
        <w:lastRenderedPageBreak/>
        <w:t xml:space="preserve">В появившемся окне </w:t>
      </w:r>
      <w:r w:rsidR="00900A98">
        <w:t>управления сигналом</w:t>
      </w:r>
      <w:r>
        <w:t xml:space="preserve"> </w:t>
      </w:r>
      <w:r w:rsidR="00643668">
        <w:t>(</w:t>
      </w:r>
      <w:r w:rsidR="00E04CE0">
        <w:fldChar w:fldCharType="begin"/>
      </w:r>
      <w:r w:rsidR="00E04CE0">
        <w:instrText xml:space="preserve"> REF _Ref195710162 \h </w:instrText>
      </w:r>
      <w:r w:rsidR="00E04CE0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40</w:t>
      </w:r>
      <w:r w:rsidR="00E04CE0">
        <w:fldChar w:fldCharType="end"/>
      </w:r>
      <w:r w:rsidR="00643668">
        <w:t xml:space="preserve">) </w:t>
      </w:r>
      <w:r>
        <w:t xml:space="preserve">выбрать команду </w:t>
      </w:r>
      <w:r w:rsidR="000B5E1B">
        <w:t>«</w:t>
      </w:r>
      <w:r>
        <w:t>Включить</w:t>
      </w:r>
      <w:r w:rsidR="000B5E1B">
        <w:t>»</w:t>
      </w:r>
      <w:r>
        <w:t xml:space="preserve"> или </w:t>
      </w:r>
      <w:r w:rsidR="000B5E1B">
        <w:t>«</w:t>
      </w:r>
      <w:r>
        <w:t>Отключить</w:t>
      </w:r>
      <w:r w:rsidR="000B5E1B">
        <w:t>».</w:t>
      </w:r>
    </w:p>
    <w:p w14:paraId="426B6743" w14:textId="77777777" w:rsidR="00643668" w:rsidRDefault="00643668" w:rsidP="00DB02F0"/>
    <w:p w14:paraId="73B1C663" w14:textId="77777777" w:rsidR="00373667" w:rsidRDefault="00643668" w:rsidP="00373667">
      <w:pPr>
        <w:keepNext/>
        <w:jc w:val="center"/>
      </w:pPr>
      <w:r w:rsidRPr="00643668">
        <w:rPr>
          <w:noProof/>
        </w:rPr>
        <w:drawing>
          <wp:inline distT="0" distB="0" distL="0" distR="0" wp14:anchorId="3291F5BA" wp14:editId="44817768">
            <wp:extent cx="2725615" cy="1261369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27861" cy="126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5006" w14:textId="037274E0" w:rsidR="00A479C3" w:rsidRDefault="00373667" w:rsidP="005C3D70">
      <w:pPr>
        <w:pStyle w:val="af9"/>
        <w:spacing w:before="0"/>
        <w:jc w:val="center"/>
      </w:pPr>
      <w:bookmarkStart w:id="159" w:name="_Ref195710162"/>
      <w:r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40</w:t>
        </w:r>
      </w:fldSimple>
      <w:bookmarkEnd w:id="159"/>
      <w:r>
        <w:t xml:space="preserve"> – </w:t>
      </w:r>
      <w:r w:rsidR="002C3CA2">
        <w:t>Окно управления сигналом</w:t>
      </w:r>
    </w:p>
    <w:p w14:paraId="599914A2" w14:textId="77777777" w:rsidR="00373667" w:rsidRPr="00373667" w:rsidRDefault="00373667" w:rsidP="005C3D70"/>
    <w:p w14:paraId="6275C2D4" w14:textId="23AAB7B7" w:rsidR="00A479C3" w:rsidRDefault="00774802" w:rsidP="005C3D70">
      <w:r>
        <w:t>После выбора команды потребуется подтверждение данных аутентификации (</w:t>
      </w:r>
      <w:r w:rsidR="00557915">
        <w:fldChar w:fldCharType="begin"/>
      </w:r>
      <w:r w:rsidR="00557915">
        <w:instrText xml:space="preserve"> REF _Ref195710478 \h </w:instrText>
      </w:r>
      <w:r w:rsidR="00557915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41</w:t>
      </w:r>
      <w:r w:rsidR="00557915">
        <w:fldChar w:fldCharType="end"/>
      </w:r>
      <w:r>
        <w:t>). Для подтверждения прав на выполнение команды дежурный диспетчер должен ввести свой логин и пароль.</w:t>
      </w:r>
    </w:p>
    <w:p w14:paraId="11AC656A" w14:textId="77777777" w:rsidR="00A959E9" w:rsidRDefault="00A959E9" w:rsidP="005C3D70"/>
    <w:p w14:paraId="22761211" w14:textId="77777777" w:rsidR="00A959E9" w:rsidRDefault="00A959E9" w:rsidP="005C3D70">
      <w:pPr>
        <w:keepNext/>
        <w:jc w:val="center"/>
      </w:pPr>
      <w:r w:rsidRPr="00A959E9">
        <w:rPr>
          <w:noProof/>
        </w:rPr>
        <w:drawing>
          <wp:inline distT="0" distB="0" distL="0" distR="0" wp14:anchorId="56B42F27" wp14:editId="4CE0C152">
            <wp:extent cx="1960785" cy="1565030"/>
            <wp:effectExtent l="0" t="0" r="1905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63262" cy="156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456A" w14:textId="23F6CB1E" w:rsidR="00A959E9" w:rsidRDefault="00A959E9" w:rsidP="00820FE9">
      <w:pPr>
        <w:pStyle w:val="af9"/>
        <w:spacing w:before="0"/>
        <w:jc w:val="center"/>
      </w:pPr>
      <w:bookmarkStart w:id="160" w:name="_Ref195710478"/>
      <w:r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41</w:t>
        </w:r>
      </w:fldSimple>
      <w:bookmarkEnd w:id="160"/>
      <w:r>
        <w:t xml:space="preserve"> –</w:t>
      </w:r>
      <w:r w:rsidR="00A13692">
        <w:t xml:space="preserve"> Окно</w:t>
      </w:r>
      <w:r>
        <w:t xml:space="preserve"> </w:t>
      </w:r>
      <w:r w:rsidR="00A13692">
        <w:t>подтверждения данных аутентификации</w:t>
      </w:r>
    </w:p>
    <w:p w14:paraId="0F2D6AAE" w14:textId="77777777" w:rsidR="00A959E9" w:rsidRPr="00A959E9" w:rsidRDefault="00A959E9" w:rsidP="00820FE9"/>
    <w:p w14:paraId="3ABA9519" w14:textId="24B0DCC4" w:rsidR="00A479C3" w:rsidRDefault="00EF7731" w:rsidP="00820FE9">
      <w:r>
        <w:t>После выполнения команды появится сообщение в окне событий</w:t>
      </w:r>
      <w:r w:rsidR="00BB423A">
        <w:t xml:space="preserve"> (</w:t>
      </w:r>
      <w:r w:rsidR="00BB423A">
        <w:fldChar w:fldCharType="begin"/>
      </w:r>
      <w:r w:rsidR="00BB423A">
        <w:instrText xml:space="preserve"> REF _Ref195710622 \h </w:instrText>
      </w:r>
      <w:r w:rsidR="00BB423A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42</w:t>
      </w:r>
      <w:r w:rsidR="00BB423A">
        <w:fldChar w:fldCharType="end"/>
      </w:r>
      <w:r w:rsidR="00BB423A">
        <w:t>)</w:t>
      </w:r>
      <w:r>
        <w:t>.</w:t>
      </w:r>
    </w:p>
    <w:p w14:paraId="6D2714E2" w14:textId="77777777" w:rsidR="005C3D70" w:rsidRDefault="005C3D70" w:rsidP="00820FE9"/>
    <w:p w14:paraId="7A66329E" w14:textId="77777777" w:rsidR="006C5511" w:rsidRDefault="00A64E0F" w:rsidP="00820FE9">
      <w:pPr>
        <w:keepNext/>
        <w:jc w:val="center"/>
      </w:pPr>
      <w:r w:rsidRPr="00A64E0F">
        <w:rPr>
          <w:noProof/>
        </w:rPr>
        <w:drawing>
          <wp:inline distT="0" distB="0" distL="0" distR="0" wp14:anchorId="2E510C5C" wp14:editId="39038578">
            <wp:extent cx="4950069" cy="587874"/>
            <wp:effectExtent l="0" t="0" r="3175" b="317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11193" cy="59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EF5C" w14:textId="51BBFB33" w:rsidR="00A64E0F" w:rsidRDefault="006C5511" w:rsidP="00820FE9">
      <w:pPr>
        <w:pStyle w:val="af9"/>
        <w:spacing w:before="0"/>
        <w:jc w:val="center"/>
      </w:pPr>
      <w:bookmarkStart w:id="161" w:name="_Ref195710622"/>
      <w:r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42</w:t>
        </w:r>
      </w:fldSimple>
      <w:bookmarkEnd w:id="161"/>
      <w:r>
        <w:t xml:space="preserve"> – Сообщение в окне событий</w:t>
      </w:r>
    </w:p>
    <w:p w14:paraId="68177794" w14:textId="77777777" w:rsidR="00820FE9" w:rsidRPr="00820FE9" w:rsidRDefault="00820FE9" w:rsidP="00820FE9"/>
    <w:p w14:paraId="2087BCBF" w14:textId="2577BF9D" w:rsidR="00327AAA" w:rsidRPr="00E70886" w:rsidRDefault="003A739B" w:rsidP="00820FE9">
      <w:pPr>
        <w:pStyle w:val="3"/>
        <w:spacing w:before="0" w:after="0"/>
      </w:pPr>
      <w:bookmarkStart w:id="162" w:name="_Ref195789264"/>
      <w:bookmarkStart w:id="163" w:name="_Ref195789283"/>
      <w:bookmarkStart w:id="164" w:name="_Toc195789762"/>
      <w:r w:rsidRPr="00E70886">
        <w:t>Блокировка телеуправления</w:t>
      </w:r>
      <w:bookmarkEnd w:id="162"/>
      <w:bookmarkEnd w:id="163"/>
      <w:bookmarkEnd w:id="164"/>
    </w:p>
    <w:p w14:paraId="2F4FAC03" w14:textId="77777777" w:rsidR="00820FE9" w:rsidRDefault="00820FE9" w:rsidP="00820FE9"/>
    <w:p w14:paraId="2E469BC2" w14:textId="77777777" w:rsidR="002C4F48" w:rsidRPr="008F60B4" w:rsidRDefault="00BF341D" w:rsidP="00820FE9">
      <w:r w:rsidRPr="008F60B4">
        <w:t xml:space="preserve">Блокировки выполняются для </w:t>
      </w:r>
      <w:r w:rsidRPr="008F60B4">
        <w:t>разъединителей и заземляющих ножей</w:t>
      </w:r>
      <w:r w:rsidRPr="008F60B4">
        <w:t>.</w:t>
      </w:r>
      <w:r w:rsidR="00AE7ED5" w:rsidRPr="008F60B4">
        <w:t xml:space="preserve"> Знак блокировки отображается рядом с заземлениями справа снизу в виде «замка».</w:t>
      </w:r>
      <w:r w:rsidR="002C4F48" w:rsidRPr="008F60B4">
        <w:t xml:space="preserve"> </w:t>
      </w:r>
    </w:p>
    <w:p w14:paraId="15122FA5" w14:textId="4035E587" w:rsidR="00BF341D" w:rsidRDefault="002C4F48" w:rsidP="00820FE9">
      <w:r w:rsidRPr="008F60B4">
        <w:t xml:space="preserve">В </w:t>
      </w:r>
      <w:r w:rsidR="001312FB" w:rsidRPr="001312FB">
        <w:rPr>
          <w:b/>
        </w:rPr>
        <w:t>«</w:t>
      </w:r>
      <w:r w:rsidRPr="001312FB">
        <w:rPr>
          <w:b/>
        </w:rPr>
        <w:t>АРМ Диспетчера</w:t>
      </w:r>
      <w:r w:rsidR="001312FB" w:rsidRPr="001312FB">
        <w:rPr>
          <w:b/>
        </w:rPr>
        <w:t>»</w:t>
      </w:r>
      <w:r w:rsidRPr="008F60B4">
        <w:t xml:space="preserve"> разработана мнемосхема</w:t>
      </w:r>
      <w:r w:rsidR="002443DC">
        <w:t xml:space="preserve"> (</w:t>
      </w:r>
      <w:r w:rsidR="002443DC">
        <w:fldChar w:fldCharType="begin"/>
      </w:r>
      <w:r w:rsidR="002443DC">
        <w:instrText xml:space="preserve"> REF _Ref195786345 \h </w:instrText>
      </w:r>
      <w:r w:rsidR="002443DC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43</w:t>
      </w:r>
      <w:r w:rsidR="002443DC">
        <w:fldChar w:fldCharType="end"/>
      </w:r>
      <w:r w:rsidR="002443DC">
        <w:t>)</w:t>
      </w:r>
      <w:r w:rsidRPr="008F60B4">
        <w:t>, реализующая структурную схему программно-логической системы ОБР, с привязанными сигналами</w:t>
      </w:r>
      <w:r w:rsidRPr="008F60B4">
        <w:t>.</w:t>
      </w:r>
    </w:p>
    <w:p w14:paraId="3AF0672B" w14:textId="77777777" w:rsidR="007C6FF0" w:rsidRPr="008F60B4" w:rsidRDefault="007C6FF0" w:rsidP="00820FE9">
      <w:r w:rsidRPr="008F60B4">
        <w:t>Принципы выполнения и проверки оперативной блокировки в соответствии с СТО подробно описаны в документе «ОБР1 Описание блокировок».</w:t>
      </w:r>
    </w:p>
    <w:p w14:paraId="7965289C" w14:textId="77777777" w:rsidR="005C3D70" w:rsidRDefault="005C3D70" w:rsidP="005C3D70"/>
    <w:p w14:paraId="60C46121" w14:textId="77777777" w:rsidR="00FA28A4" w:rsidRDefault="005C3D70" w:rsidP="002443D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60A0AD" wp14:editId="30D883E5">
            <wp:extent cx="5398233" cy="4487352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28438" cy="451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AD29" w14:textId="20EE598C" w:rsidR="005C3D70" w:rsidRDefault="00FA28A4" w:rsidP="002443DC">
      <w:pPr>
        <w:pStyle w:val="af9"/>
        <w:jc w:val="center"/>
      </w:pPr>
      <w:bookmarkStart w:id="165" w:name="_Ref195786345"/>
      <w:r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43</w:t>
        </w:r>
      </w:fldSimple>
      <w:bookmarkEnd w:id="165"/>
      <w:r w:rsidR="002443DC">
        <w:t xml:space="preserve"> – Мнемосхема с блокировками</w:t>
      </w:r>
    </w:p>
    <w:p w14:paraId="1A2EE4A0" w14:textId="77777777" w:rsidR="007C6FF0" w:rsidRDefault="007C6FF0" w:rsidP="005C3D70"/>
    <w:p w14:paraId="7A61AE5D" w14:textId="77777777" w:rsidR="00E83AD9" w:rsidRDefault="00E83AD9" w:rsidP="005C3D70">
      <w:r>
        <w:t>Чтобы установить блокировку нужно:</w:t>
      </w:r>
    </w:p>
    <w:p w14:paraId="78E93F71" w14:textId="34A6DCBF" w:rsidR="009D2805" w:rsidRDefault="00E83AD9" w:rsidP="00253D52">
      <w:pPr>
        <w:pStyle w:val="aff"/>
        <w:numPr>
          <w:ilvl w:val="0"/>
          <w:numId w:val="45"/>
        </w:numPr>
      </w:pPr>
      <w:r>
        <w:t>Найти</w:t>
      </w:r>
      <w:r w:rsidR="009D2805" w:rsidRPr="00F068AF">
        <w:t xml:space="preserve"> сигнал</w:t>
      </w:r>
      <w:r>
        <w:t>,</w:t>
      </w:r>
      <w:r w:rsidR="009D2805" w:rsidRPr="00F068AF">
        <w:t xml:space="preserve"> </w:t>
      </w:r>
      <w:r w:rsidR="003F5CE3">
        <w:t xml:space="preserve">привязанный к объекту </w:t>
      </w:r>
      <w:r w:rsidR="009D2805" w:rsidRPr="00F068AF">
        <w:t>в дереве</w:t>
      </w:r>
      <w:r w:rsidR="003F5CE3">
        <w:t xml:space="preserve"> </w:t>
      </w:r>
      <w:r w:rsidR="003F5CE3" w:rsidRPr="001F3DCF">
        <w:rPr>
          <w:b/>
        </w:rPr>
        <w:t>«Сигналы»</w:t>
      </w:r>
      <w:r>
        <w:t>. Для этого в контекстном меню объекта выбрать команду</w:t>
      </w:r>
      <w:r w:rsidR="009D2805" w:rsidRPr="00F068AF">
        <w:t xml:space="preserve"> </w:t>
      </w:r>
      <w:r w:rsidR="00895EFE" w:rsidRPr="001F3DCF">
        <w:rPr>
          <w:b/>
        </w:rPr>
        <w:t>«</w:t>
      </w:r>
      <w:r w:rsidR="009D2805" w:rsidRPr="001F3DCF">
        <w:rPr>
          <w:b/>
        </w:rPr>
        <w:t>Показать в дереве сигналов</w:t>
      </w:r>
      <w:r w:rsidR="00895EFE" w:rsidRPr="001F3DCF">
        <w:rPr>
          <w:b/>
        </w:rPr>
        <w:t>»</w:t>
      </w:r>
      <w:r w:rsidR="00F347F6">
        <w:t xml:space="preserve"> (</w:t>
      </w:r>
      <w:r w:rsidR="00F347F6">
        <w:fldChar w:fldCharType="begin"/>
      </w:r>
      <w:r w:rsidR="00F347F6">
        <w:instrText xml:space="preserve"> REF _Ref195786418 \h </w:instrText>
      </w:r>
      <w:r w:rsidR="00F347F6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44</w:t>
      </w:r>
      <w:r w:rsidR="00F347F6">
        <w:fldChar w:fldCharType="end"/>
      </w:r>
      <w:r w:rsidR="00F347F6">
        <w:t>)</w:t>
      </w:r>
      <w:r w:rsidR="00512196">
        <w:t>.</w:t>
      </w:r>
    </w:p>
    <w:p w14:paraId="277FE431" w14:textId="77777777" w:rsidR="00512196" w:rsidRPr="00F068AF" w:rsidRDefault="00512196" w:rsidP="005C3D70"/>
    <w:p w14:paraId="594359DE" w14:textId="77777777" w:rsidR="00FA28A4" w:rsidRDefault="009D2805" w:rsidP="00F347F6">
      <w:pPr>
        <w:keepNext/>
        <w:ind w:firstLine="0"/>
        <w:jc w:val="center"/>
      </w:pPr>
      <w:r w:rsidRPr="009D2805">
        <w:rPr>
          <w:noProof/>
        </w:rPr>
        <w:drawing>
          <wp:inline distT="0" distB="0" distL="0" distR="0" wp14:anchorId="263AC843" wp14:editId="7D390DDE">
            <wp:extent cx="5915025" cy="1876425"/>
            <wp:effectExtent l="0" t="0" r="9525" b="952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1F6E" w14:textId="631F7F36" w:rsidR="003A739B" w:rsidRPr="00417D6E" w:rsidRDefault="00FA28A4" w:rsidP="00F347F6">
      <w:pPr>
        <w:pStyle w:val="af9"/>
        <w:jc w:val="center"/>
      </w:pPr>
      <w:bookmarkStart w:id="166" w:name="_Ref195786418"/>
      <w:r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44</w:t>
        </w:r>
      </w:fldSimple>
      <w:bookmarkEnd w:id="166"/>
      <w:r w:rsidR="00F347F6">
        <w:t xml:space="preserve"> – К</w:t>
      </w:r>
      <w:r w:rsidR="00F347F6">
        <w:t>оманд</w:t>
      </w:r>
      <w:r w:rsidR="00F347F6">
        <w:t>а</w:t>
      </w:r>
      <w:r w:rsidR="00F347F6" w:rsidRPr="00F068AF">
        <w:t xml:space="preserve"> </w:t>
      </w:r>
      <w:r w:rsidR="00F347F6" w:rsidRPr="00417D6E">
        <w:t>«Показать в дереве сигналов»</w:t>
      </w:r>
    </w:p>
    <w:p w14:paraId="4061970F" w14:textId="77777777" w:rsidR="00F347F6" w:rsidRPr="00F347F6" w:rsidRDefault="00F347F6" w:rsidP="00F347F6"/>
    <w:p w14:paraId="2D40500F" w14:textId="51D3682B" w:rsidR="003A739B" w:rsidRDefault="009A4430" w:rsidP="00253D52">
      <w:pPr>
        <w:pStyle w:val="aff"/>
        <w:numPr>
          <w:ilvl w:val="0"/>
          <w:numId w:val="45"/>
        </w:numPr>
      </w:pPr>
      <w:r>
        <w:t>Найти в дереве сигнал блокировки для выбранного ТС.</w:t>
      </w:r>
      <w:r w:rsidR="00E43692">
        <w:t xml:space="preserve"> В контек</w:t>
      </w:r>
      <w:r w:rsidR="00BE26E2">
        <w:t>с</w:t>
      </w:r>
      <w:r w:rsidR="00E43692">
        <w:t>т</w:t>
      </w:r>
      <w:r w:rsidR="00BE26E2">
        <w:t xml:space="preserve">ном меню сигнала выбрать </w:t>
      </w:r>
      <w:r w:rsidR="00BE26E2" w:rsidRPr="001F3DCF">
        <w:rPr>
          <w:b/>
        </w:rPr>
        <w:t>«Управление»</w:t>
      </w:r>
      <w:r w:rsidR="00146479" w:rsidRPr="001F3DCF">
        <w:rPr>
          <w:b/>
        </w:rPr>
        <w:t xml:space="preserve"> </w:t>
      </w:r>
      <w:r w:rsidR="00146479" w:rsidRPr="00146479">
        <w:t>(</w:t>
      </w:r>
      <w:r w:rsidR="00146479">
        <w:fldChar w:fldCharType="begin"/>
      </w:r>
      <w:r w:rsidR="00146479">
        <w:instrText xml:space="preserve"> REF _Ref195786484 \h </w:instrText>
      </w:r>
      <w:r w:rsidR="00146479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45</w:t>
      </w:r>
      <w:r w:rsidR="00146479">
        <w:fldChar w:fldCharType="end"/>
      </w:r>
      <w:r w:rsidR="00146479" w:rsidRPr="00146479">
        <w:t>)</w:t>
      </w:r>
      <w:r w:rsidR="00BE26E2" w:rsidRPr="00146479">
        <w:t>.</w:t>
      </w:r>
    </w:p>
    <w:p w14:paraId="26B11A75" w14:textId="77777777" w:rsidR="003E3507" w:rsidRDefault="003E3507" w:rsidP="00DB02F0"/>
    <w:p w14:paraId="5C90C9FA" w14:textId="77777777" w:rsidR="005A29C4" w:rsidRDefault="009A4430" w:rsidP="00146479">
      <w:pPr>
        <w:keepNext/>
        <w:jc w:val="center"/>
      </w:pPr>
      <w:r w:rsidRPr="009A4430">
        <w:rPr>
          <w:noProof/>
        </w:rPr>
        <w:lastRenderedPageBreak/>
        <w:drawing>
          <wp:inline distT="0" distB="0" distL="0" distR="0" wp14:anchorId="69CFBC2B" wp14:editId="50AC9395">
            <wp:extent cx="2609850" cy="1428750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4C38" w14:textId="4D5AA6DC" w:rsidR="009A4430" w:rsidRDefault="005A29C4" w:rsidP="00146479">
      <w:pPr>
        <w:pStyle w:val="af9"/>
        <w:jc w:val="center"/>
      </w:pPr>
      <w:bookmarkStart w:id="167" w:name="_Ref195786484"/>
      <w:r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45</w:t>
        </w:r>
      </w:fldSimple>
      <w:bookmarkEnd w:id="167"/>
      <w:r w:rsidR="00146479">
        <w:t xml:space="preserve"> – Пункт «Управление»</w:t>
      </w:r>
    </w:p>
    <w:p w14:paraId="72F13ED0" w14:textId="77777777" w:rsidR="00682321" w:rsidRDefault="00682321" w:rsidP="00DB02F0"/>
    <w:p w14:paraId="469D78CD" w14:textId="75F99295" w:rsidR="00E64E06" w:rsidRPr="001F3DCF" w:rsidRDefault="00E8057A" w:rsidP="00253D52">
      <w:pPr>
        <w:pStyle w:val="aff"/>
        <w:numPr>
          <w:ilvl w:val="0"/>
          <w:numId w:val="45"/>
        </w:numPr>
        <w:rPr>
          <w:color w:val="000000" w:themeColor="text1"/>
        </w:rPr>
      </w:pPr>
      <w:r>
        <w:t>В появившемся окне</w:t>
      </w:r>
      <w:r w:rsidR="0073433D">
        <w:t xml:space="preserve"> </w:t>
      </w:r>
      <w:r w:rsidR="0073433D" w:rsidRPr="001F3DCF">
        <w:rPr>
          <w:b/>
        </w:rPr>
        <w:t>«Управление сигналом»</w:t>
      </w:r>
      <w:r w:rsidR="009815DB">
        <w:t xml:space="preserve"> </w:t>
      </w:r>
      <w:r w:rsidR="00146479">
        <w:t>(</w:t>
      </w:r>
      <w:r w:rsidR="00146479">
        <w:fldChar w:fldCharType="begin"/>
      </w:r>
      <w:r w:rsidR="00146479">
        <w:instrText xml:space="preserve"> REF _Ref195786522 \h </w:instrText>
      </w:r>
      <w:r w:rsidR="00146479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46</w:t>
      </w:r>
      <w:r w:rsidR="00146479">
        <w:fldChar w:fldCharType="end"/>
      </w:r>
      <w:r w:rsidR="00146479">
        <w:t xml:space="preserve">) </w:t>
      </w:r>
      <w:r w:rsidR="009815DB">
        <w:t xml:space="preserve">выбрать кнопку </w:t>
      </w:r>
      <w:r w:rsidR="00F90D70" w:rsidRPr="001F3DCF">
        <w:rPr>
          <w:b/>
          <w:color w:val="000000" w:themeColor="text1"/>
        </w:rPr>
        <w:t>«</w:t>
      </w:r>
      <w:r w:rsidR="00A83C3E" w:rsidRPr="001F3DCF">
        <w:rPr>
          <w:b/>
          <w:color w:val="000000" w:themeColor="text1"/>
        </w:rPr>
        <w:t>Ручной ввод включено</w:t>
      </w:r>
      <w:r w:rsidR="00F90D70" w:rsidRPr="001F3DCF">
        <w:rPr>
          <w:b/>
          <w:color w:val="000000" w:themeColor="text1"/>
        </w:rPr>
        <w:t>»</w:t>
      </w:r>
      <w:r w:rsidR="00146479" w:rsidRPr="001F3DCF">
        <w:rPr>
          <w:b/>
          <w:color w:val="000000" w:themeColor="text1"/>
        </w:rPr>
        <w:t xml:space="preserve"> </w:t>
      </w:r>
      <w:r w:rsidR="00D8050F" w:rsidRPr="001F3DCF">
        <w:rPr>
          <w:b/>
          <w:color w:val="000000" w:themeColor="text1"/>
        </w:rPr>
        <w:t xml:space="preserve"> </w:t>
      </w:r>
    </w:p>
    <w:p w14:paraId="5BD17D37" w14:textId="571AA3BB" w:rsidR="00BE26E2" w:rsidRDefault="00BE26E2" w:rsidP="00DB02F0"/>
    <w:p w14:paraId="51C1E5FC" w14:textId="44F980F4" w:rsidR="005A29C4" w:rsidRDefault="00332C16" w:rsidP="00146479">
      <w:pPr>
        <w:keepNext/>
        <w:jc w:val="center"/>
      </w:pPr>
      <w:r w:rsidRPr="00332C16">
        <w:drawing>
          <wp:inline distT="0" distB="0" distL="0" distR="0" wp14:anchorId="71CAA395" wp14:editId="47885356">
            <wp:extent cx="1802424" cy="1907420"/>
            <wp:effectExtent l="0" t="0" r="762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02424" cy="190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3629" w14:textId="14FDDB36" w:rsidR="005152CB" w:rsidRDefault="005A29C4" w:rsidP="00146479">
      <w:pPr>
        <w:pStyle w:val="af9"/>
        <w:jc w:val="center"/>
      </w:pPr>
      <w:bookmarkStart w:id="168" w:name="_Ref195786522"/>
      <w:r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46</w:t>
        </w:r>
      </w:fldSimple>
      <w:bookmarkEnd w:id="168"/>
      <w:r w:rsidR="00146479">
        <w:t xml:space="preserve"> – Кнопка</w:t>
      </w:r>
      <w:r w:rsidR="00146479">
        <w:t xml:space="preserve"> </w:t>
      </w:r>
      <w:r w:rsidR="00146479" w:rsidRPr="0073433D">
        <w:rPr>
          <w:b/>
        </w:rPr>
        <w:t>«</w:t>
      </w:r>
      <w:r w:rsidR="00146479">
        <w:rPr>
          <w:b/>
          <w:color w:val="000000" w:themeColor="text1"/>
        </w:rPr>
        <w:t>Ручной ввод включено</w:t>
      </w:r>
      <w:r w:rsidR="00146479" w:rsidRPr="0073433D">
        <w:rPr>
          <w:b/>
        </w:rPr>
        <w:t>»</w:t>
      </w:r>
    </w:p>
    <w:p w14:paraId="7D6633C4" w14:textId="77777777" w:rsidR="00CE57B7" w:rsidRDefault="00CE57B7" w:rsidP="00DB02F0"/>
    <w:p w14:paraId="3BF398FC" w14:textId="232F448B" w:rsidR="00844EA7" w:rsidRDefault="00844EA7" w:rsidP="00253D52">
      <w:pPr>
        <w:pStyle w:val="aff"/>
        <w:numPr>
          <w:ilvl w:val="0"/>
          <w:numId w:val="45"/>
        </w:numPr>
      </w:pPr>
      <w:r>
        <w:t>В результате проделанных действий будет заблокировано телеуправление</w:t>
      </w:r>
      <w:r w:rsidR="005F6432">
        <w:t>.</w:t>
      </w:r>
      <w:r w:rsidR="00CE57B7">
        <w:t xml:space="preserve"> Рядом с объектом появится знак в виде «замка»</w:t>
      </w:r>
      <w:r w:rsidR="00146479">
        <w:t xml:space="preserve"> (</w:t>
      </w:r>
      <w:r w:rsidR="00146479">
        <w:fldChar w:fldCharType="begin"/>
      </w:r>
      <w:r w:rsidR="00146479">
        <w:instrText xml:space="preserve"> REF _Ref195786584 \h </w:instrText>
      </w:r>
      <w:r w:rsidR="00146479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47</w:t>
      </w:r>
      <w:r w:rsidR="00146479">
        <w:fldChar w:fldCharType="end"/>
      </w:r>
      <w:r w:rsidR="00146479">
        <w:t>)</w:t>
      </w:r>
      <w:r w:rsidR="001A1EAA">
        <w:t>.</w:t>
      </w:r>
      <w:r w:rsidR="0001137A">
        <w:t xml:space="preserve"> Кнопка включения блокировки станет не активной.</w:t>
      </w:r>
    </w:p>
    <w:p w14:paraId="2B1F3EB1" w14:textId="6C4702BE" w:rsidR="005F6432" w:rsidRDefault="001A07BF" w:rsidP="00575782">
      <w:pPr>
        <w:pStyle w:val="aff"/>
        <w:ind w:left="928" w:firstLine="0"/>
      </w:pPr>
      <w:r>
        <w:t xml:space="preserve">Квитирование сигнала блокировки осуществляется </w:t>
      </w:r>
      <w:r w:rsidR="00207F7B">
        <w:t xml:space="preserve">с </w:t>
      </w:r>
      <w:r>
        <w:t xml:space="preserve">помощью кнопки </w:t>
      </w:r>
      <w:r w:rsidRPr="001F3DCF">
        <w:rPr>
          <w:b/>
        </w:rPr>
        <w:t>«Квитирование»</w:t>
      </w:r>
      <w:r>
        <w:t xml:space="preserve"> в окне управления сигналом блокировки.</w:t>
      </w:r>
    </w:p>
    <w:p w14:paraId="32D4E04A" w14:textId="77777777" w:rsidR="00146479" w:rsidRDefault="00146479" w:rsidP="00DB02F0"/>
    <w:p w14:paraId="1B18A7F5" w14:textId="77777777" w:rsidR="005A29C4" w:rsidRDefault="00347453" w:rsidP="005A29C4">
      <w:pPr>
        <w:keepNext/>
      </w:pPr>
      <w:r w:rsidRPr="00347453">
        <w:drawing>
          <wp:inline distT="0" distB="0" distL="0" distR="0" wp14:anchorId="62B4D517" wp14:editId="7BE9CAD0">
            <wp:extent cx="5601285" cy="2725615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04571" cy="272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F65F" w14:textId="4DC6CA12" w:rsidR="005152CB" w:rsidRDefault="005A29C4" w:rsidP="005A29C4">
      <w:pPr>
        <w:pStyle w:val="af9"/>
      </w:pPr>
      <w:bookmarkStart w:id="169" w:name="_Ref195786584"/>
      <w:r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47</w:t>
        </w:r>
      </w:fldSimple>
      <w:bookmarkEnd w:id="169"/>
      <w:r w:rsidR="00146479">
        <w:t xml:space="preserve"> – Пример сигнала с блокировкой телеуправления</w:t>
      </w:r>
    </w:p>
    <w:p w14:paraId="174C1EA7" w14:textId="77777777" w:rsidR="003A739B" w:rsidRDefault="003A739B" w:rsidP="00DB02F0"/>
    <w:p w14:paraId="4B7149E2" w14:textId="34A66581" w:rsidR="00A81836" w:rsidRDefault="00C37BE7" w:rsidP="005A29C4">
      <w:r>
        <w:lastRenderedPageBreak/>
        <w:t>При попытке осуществления телеуправления</w:t>
      </w:r>
      <w:r w:rsidR="00A81836">
        <w:t xml:space="preserve"> заблокированным сигналом</w:t>
      </w:r>
      <w:r>
        <w:t xml:space="preserve"> будет выведено сообщение в окне событий</w:t>
      </w:r>
      <w:r w:rsidR="000E68F9">
        <w:t xml:space="preserve"> </w:t>
      </w:r>
      <w:r w:rsidR="00E04C15">
        <w:t>(</w:t>
      </w:r>
      <w:r w:rsidR="00E04C15">
        <w:fldChar w:fldCharType="begin"/>
      </w:r>
      <w:r w:rsidR="00E04C15">
        <w:instrText xml:space="preserve"> REF _Ref195786651 \h </w:instrText>
      </w:r>
      <w:r w:rsidR="00E04C15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48</w:t>
      </w:r>
      <w:r w:rsidR="00E04C15">
        <w:fldChar w:fldCharType="end"/>
      </w:r>
      <w:r w:rsidR="00E04C15">
        <w:t xml:space="preserve">) </w:t>
      </w:r>
      <w:r w:rsidR="000E68F9">
        <w:t>о том, что команда отвергнута сервером.</w:t>
      </w:r>
    </w:p>
    <w:p w14:paraId="552EF4BC" w14:textId="77777777" w:rsidR="005A29C4" w:rsidRDefault="005A29C4" w:rsidP="005A29C4"/>
    <w:p w14:paraId="08CC4B9C" w14:textId="77777777" w:rsidR="00697B39" w:rsidRDefault="005A29C4" w:rsidP="00697B39">
      <w:pPr>
        <w:keepNext/>
        <w:jc w:val="center"/>
      </w:pPr>
      <w:r w:rsidRPr="005A29C4">
        <w:drawing>
          <wp:inline distT="0" distB="0" distL="0" distR="0" wp14:anchorId="7725E8A7" wp14:editId="6DF450CD">
            <wp:extent cx="5706208" cy="4630314"/>
            <wp:effectExtent l="0" t="0" r="8890" b="0"/>
            <wp:docPr id="642494917" name="Рисунок 642494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09108" cy="463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5576" w14:textId="19C7A0DF" w:rsidR="00C37BE7" w:rsidRDefault="00697B39" w:rsidP="00697B39">
      <w:pPr>
        <w:pStyle w:val="af9"/>
        <w:jc w:val="center"/>
      </w:pPr>
      <w:bookmarkStart w:id="170" w:name="_Ref195786651"/>
      <w:r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48</w:t>
        </w:r>
      </w:fldSimple>
      <w:bookmarkEnd w:id="170"/>
      <w:r w:rsidR="00E04C15">
        <w:t xml:space="preserve"> – Пример блокировки процесса телеуправления </w:t>
      </w:r>
    </w:p>
    <w:p w14:paraId="598F3F76" w14:textId="77777777" w:rsidR="00C6573C" w:rsidRDefault="00C6573C" w:rsidP="00DB02F0"/>
    <w:p w14:paraId="5EA829B8" w14:textId="77777777" w:rsidR="009C1D99" w:rsidRDefault="00FE00C0" w:rsidP="00DB02F0">
      <w:r>
        <w:t xml:space="preserve">Для того чтобы </w:t>
      </w:r>
      <w:r w:rsidR="0006624F">
        <w:t>снять блокировку нужно</w:t>
      </w:r>
      <w:r w:rsidR="009C1D99">
        <w:t>:</w:t>
      </w:r>
    </w:p>
    <w:p w14:paraId="4CBF0F43" w14:textId="5AC2E51F" w:rsidR="00B26397" w:rsidRDefault="009C1D99" w:rsidP="00253D52">
      <w:pPr>
        <w:pStyle w:val="aff"/>
        <w:numPr>
          <w:ilvl w:val="0"/>
          <w:numId w:val="46"/>
        </w:numPr>
      </w:pPr>
      <w:r>
        <w:t>О</w:t>
      </w:r>
      <w:r w:rsidR="0006624F">
        <w:t>ткрыть окно управления сигналом блокировки:</w:t>
      </w:r>
      <w:r w:rsidR="00B26397">
        <w:t xml:space="preserve"> </w:t>
      </w:r>
    </w:p>
    <w:p w14:paraId="3A0FAE1F" w14:textId="45CDCEA2" w:rsidR="00FE00C0" w:rsidRDefault="0006624F" w:rsidP="001E2934">
      <w:pPr>
        <w:pStyle w:val="aff"/>
        <w:ind w:left="720" w:firstLine="0"/>
      </w:pPr>
      <w:r w:rsidRPr="001E2934">
        <w:rPr>
          <w:u w:val="single"/>
        </w:rPr>
        <w:t>Способ 1:</w:t>
      </w:r>
      <w:r>
        <w:t xml:space="preserve"> в дереве «Сигналы» выбрать в контекстном меню сигнала «У</w:t>
      </w:r>
      <w:r w:rsidR="00B26397">
        <w:t>правление</w:t>
      </w:r>
      <w:r>
        <w:t>»</w:t>
      </w:r>
      <w:r w:rsidR="00AB7E8D">
        <w:t xml:space="preserve"> (</w:t>
      </w:r>
      <w:r w:rsidR="00AB7E8D">
        <w:fldChar w:fldCharType="begin"/>
      </w:r>
      <w:r w:rsidR="00AB7E8D">
        <w:instrText xml:space="preserve"> REF _Ref195786759 \h </w:instrText>
      </w:r>
      <w:r w:rsidR="00AB7E8D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49</w:t>
      </w:r>
      <w:r w:rsidR="00AB7E8D">
        <w:fldChar w:fldCharType="end"/>
      </w:r>
      <w:r w:rsidR="00AB7E8D">
        <w:t>)</w:t>
      </w:r>
      <w:r w:rsidR="00B26397">
        <w:t>.</w:t>
      </w:r>
    </w:p>
    <w:p w14:paraId="2C8192D0" w14:textId="77777777" w:rsidR="00594EA4" w:rsidRDefault="00594EA4" w:rsidP="00DB02F0"/>
    <w:p w14:paraId="22BB4873" w14:textId="77777777" w:rsidR="00697B39" w:rsidRDefault="00B26397" w:rsidP="00697B39">
      <w:pPr>
        <w:keepNext/>
        <w:jc w:val="center"/>
      </w:pPr>
      <w:r w:rsidRPr="00B26397">
        <w:drawing>
          <wp:inline distT="0" distB="0" distL="0" distR="0" wp14:anchorId="45A08A67" wp14:editId="1C73C6A3">
            <wp:extent cx="2581275" cy="1190625"/>
            <wp:effectExtent l="0" t="0" r="9525" b="952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E855" w14:textId="339A03CB" w:rsidR="00B26397" w:rsidRDefault="00697B39" w:rsidP="00697B39">
      <w:pPr>
        <w:pStyle w:val="af9"/>
        <w:jc w:val="center"/>
      </w:pPr>
      <w:bookmarkStart w:id="171" w:name="_Ref195786759"/>
      <w:r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49</w:t>
        </w:r>
      </w:fldSimple>
      <w:bookmarkEnd w:id="171"/>
      <w:r w:rsidR="00AB7E8D">
        <w:t xml:space="preserve"> – Контекстное меню «Управление»</w:t>
      </w:r>
    </w:p>
    <w:p w14:paraId="30F87231" w14:textId="77777777" w:rsidR="00AB7E8D" w:rsidRPr="00AB7E8D" w:rsidRDefault="00AB7E8D" w:rsidP="00AB7E8D"/>
    <w:p w14:paraId="35265C4B" w14:textId="51899039" w:rsidR="00B26397" w:rsidRDefault="00B26397" w:rsidP="001E2934">
      <w:pPr>
        <w:pStyle w:val="aff"/>
        <w:ind w:left="720" w:firstLine="0"/>
      </w:pPr>
      <w:r w:rsidRPr="001E2934">
        <w:rPr>
          <w:u w:val="single"/>
        </w:rPr>
        <w:t>Способ 2:</w:t>
      </w:r>
      <w:r>
        <w:t xml:space="preserve"> Выделить </w:t>
      </w:r>
      <w:r w:rsidR="00594EA4">
        <w:t>знак «замка» возле объекта на схеме и вызвать окно управления двойным кликом по «замку»</w:t>
      </w:r>
      <w:r w:rsidR="00AB7E8D">
        <w:t xml:space="preserve"> (</w:t>
      </w:r>
      <w:r w:rsidR="00AB7E8D">
        <w:fldChar w:fldCharType="begin"/>
      </w:r>
      <w:r w:rsidR="00AB7E8D">
        <w:instrText xml:space="preserve"> REF _Ref195786777 \h </w:instrText>
      </w:r>
      <w:r w:rsidR="00AB7E8D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50</w:t>
      </w:r>
      <w:r w:rsidR="00AB7E8D">
        <w:fldChar w:fldCharType="end"/>
      </w:r>
      <w:r w:rsidR="00AB7E8D">
        <w:t>)</w:t>
      </w:r>
      <w:r w:rsidR="00594EA4">
        <w:t>.</w:t>
      </w:r>
    </w:p>
    <w:p w14:paraId="1EF8CC01" w14:textId="77777777" w:rsidR="005A7940" w:rsidRDefault="005A7940" w:rsidP="00DB02F0"/>
    <w:p w14:paraId="6E1C6431" w14:textId="77777777" w:rsidR="00697B39" w:rsidRDefault="005A7940" w:rsidP="00697B39">
      <w:pPr>
        <w:keepNext/>
        <w:jc w:val="center"/>
      </w:pPr>
      <w:r w:rsidRPr="005A7940">
        <w:lastRenderedPageBreak/>
        <w:drawing>
          <wp:inline distT="0" distB="0" distL="0" distR="0" wp14:anchorId="682E3BC0" wp14:editId="3ECE40E2">
            <wp:extent cx="1695450" cy="1028700"/>
            <wp:effectExtent l="0" t="0" r="0" b="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913A" w14:textId="36C5D401" w:rsidR="005A7940" w:rsidRDefault="00697B39" w:rsidP="00697B39">
      <w:pPr>
        <w:pStyle w:val="af9"/>
        <w:jc w:val="center"/>
      </w:pPr>
      <w:bookmarkStart w:id="172" w:name="_Ref195786777"/>
      <w:r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50</w:t>
        </w:r>
      </w:fldSimple>
      <w:bookmarkEnd w:id="172"/>
      <w:r w:rsidR="00AB7E8D">
        <w:t xml:space="preserve"> – З</w:t>
      </w:r>
      <w:r w:rsidR="00AB7E8D">
        <w:t>нак «замка»</w:t>
      </w:r>
      <w:r w:rsidR="00AB7E8D">
        <w:t>, означающий блокировку</w:t>
      </w:r>
    </w:p>
    <w:p w14:paraId="256EABDB" w14:textId="77777777" w:rsidR="00AB7E8D" w:rsidRPr="00AB7E8D" w:rsidRDefault="00AB7E8D" w:rsidP="00AB7E8D"/>
    <w:p w14:paraId="49B5C312" w14:textId="438C4665" w:rsidR="00096F40" w:rsidRDefault="00103CFA" w:rsidP="00253D52">
      <w:pPr>
        <w:pStyle w:val="aff"/>
        <w:numPr>
          <w:ilvl w:val="0"/>
          <w:numId w:val="46"/>
        </w:numPr>
      </w:pPr>
      <w:r>
        <w:t xml:space="preserve">Затем нажать в окне </w:t>
      </w:r>
      <w:r w:rsidRPr="001E2934">
        <w:rPr>
          <w:b/>
        </w:rPr>
        <w:t>«Управление сигналом»</w:t>
      </w:r>
      <w:r w:rsidR="002462A6" w:rsidRPr="001E2934">
        <w:rPr>
          <w:b/>
        </w:rPr>
        <w:t xml:space="preserve"> </w:t>
      </w:r>
      <w:r w:rsidR="002462A6" w:rsidRPr="002462A6">
        <w:t>(</w:t>
      </w:r>
      <w:r w:rsidR="002462A6">
        <w:fldChar w:fldCharType="begin"/>
      </w:r>
      <w:r w:rsidR="002462A6">
        <w:instrText xml:space="preserve"> REF _Ref195786917 \h </w:instrText>
      </w:r>
      <w:r w:rsidR="002462A6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51</w:t>
      </w:r>
      <w:r w:rsidR="002462A6">
        <w:fldChar w:fldCharType="end"/>
      </w:r>
      <w:r w:rsidR="002462A6" w:rsidRPr="002462A6">
        <w:t>)</w:t>
      </w:r>
      <w:r>
        <w:t xml:space="preserve"> кнопку </w:t>
      </w:r>
      <w:r w:rsidRPr="001E2934">
        <w:rPr>
          <w:b/>
        </w:rPr>
        <w:t>«Ручной ввод</w:t>
      </w:r>
      <w:r w:rsidR="006E09AE" w:rsidRPr="001E2934">
        <w:rPr>
          <w:b/>
        </w:rPr>
        <w:t>:</w:t>
      </w:r>
      <w:r w:rsidRPr="001E2934">
        <w:rPr>
          <w:b/>
        </w:rPr>
        <w:t xml:space="preserve"> Отключено».</w:t>
      </w:r>
    </w:p>
    <w:p w14:paraId="5D096B05" w14:textId="77777777" w:rsidR="00096F40" w:rsidRDefault="00096F40" w:rsidP="00DB02F0"/>
    <w:p w14:paraId="77276A79" w14:textId="77777777" w:rsidR="00697B39" w:rsidRDefault="00853CE2" w:rsidP="00A110DF">
      <w:pPr>
        <w:keepNext/>
        <w:ind w:firstLine="0"/>
        <w:jc w:val="center"/>
      </w:pPr>
      <w:r w:rsidRPr="00853CE2">
        <w:drawing>
          <wp:inline distT="0" distB="0" distL="0" distR="0" wp14:anchorId="1D4D54E9" wp14:editId="1CDB747A">
            <wp:extent cx="3033346" cy="2019291"/>
            <wp:effectExtent l="0" t="0" r="0" b="63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42655" cy="202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84B8" w14:textId="1AF168DE" w:rsidR="00096F40" w:rsidRDefault="00697B39" w:rsidP="00697B39">
      <w:pPr>
        <w:pStyle w:val="af9"/>
        <w:jc w:val="center"/>
      </w:pPr>
      <w:bookmarkStart w:id="173" w:name="_Ref195786917"/>
      <w:r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51</w:t>
        </w:r>
      </w:fldSimple>
      <w:bookmarkEnd w:id="173"/>
      <w:r w:rsidR="002462A6">
        <w:t xml:space="preserve"> – Окно «Управление сигналом»</w:t>
      </w:r>
    </w:p>
    <w:p w14:paraId="7775770A" w14:textId="77777777" w:rsidR="002462A6" w:rsidRPr="002462A6" w:rsidRDefault="002462A6" w:rsidP="002462A6"/>
    <w:p w14:paraId="5448CA20" w14:textId="42E8E973" w:rsidR="002008A2" w:rsidRDefault="002008A2" w:rsidP="00253D52">
      <w:pPr>
        <w:pStyle w:val="aff"/>
        <w:numPr>
          <w:ilvl w:val="0"/>
          <w:numId w:val="46"/>
        </w:numPr>
      </w:pPr>
      <w:r>
        <w:t>После нажатия кнопки блокировка будет снята</w:t>
      </w:r>
      <w:r w:rsidR="00DC4217">
        <w:t xml:space="preserve"> (</w:t>
      </w:r>
      <w:r w:rsidR="00DC4217">
        <w:fldChar w:fldCharType="begin"/>
      </w:r>
      <w:r w:rsidR="00DC4217">
        <w:instrText xml:space="preserve"> REF _Ref195787058 \h </w:instrText>
      </w:r>
      <w:r w:rsidR="00DC4217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52</w:t>
      </w:r>
      <w:r w:rsidR="00DC4217">
        <w:fldChar w:fldCharType="end"/>
      </w:r>
      <w:r w:rsidR="00DC4217">
        <w:t>)</w:t>
      </w:r>
      <w:r w:rsidR="005A1EAB">
        <w:t>,</w:t>
      </w:r>
      <w:r w:rsidR="0001137A">
        <w:t xml:space="preserve"> кнопк</w:t>
      </w:r>
      <w:r w:rsidR="005A1EAB">
        <w:t>а отключения станет не активной.</w:t>
      </w:r>
    </w:p>
    <w:p w14:paraId="4E6A5B41" w14:textId="77777777" w:rsidR="002008A2" w:rsidRDefault="002008A2" w:rsidP="002008A2">
      <w:pPr>
        <w:ind w:firstLine="0"/>
      </w:pPr>
    </w:p>
    <w:p w14:paraId="359E9D5E" w14:textId="77777777" w:rsidR="00697B39" w:rsidRDefault="002008A2" w:rsidP="00A110DF">
      <w:pPr>
        <w:keepNext/>
        <w:ind w:firstLine="0"/>
        <w:jc w:val="center"/>
      </w:pPr>
      <w:r w:rsidRPr="002008A2">
        <w:drawing>
          <wp:inline distT="0" distB="0" distL="0" distR="0" wp14:anchorId="54D8EC5C" wp14:editId="493B70DA">
            <wp:extent cx="2925300" cy="2012743"/>
            <wp:effectExtent l="0" t="0" r="8890" b="6985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45341" cy="202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7CB2" w14:textId="2DFBC14A" w:rsidR="002008A2" w:rsidRDefault="00697B39" w:rsidP="00697B39">
      <w:pPr>
        <w:pStyle w:val="af9"/>
        <w:jc w:val="center"/>
      </w:pPr>
      <w:bookmarkStart w:id="174" w:name="_Ref195787058"/>
      <w:r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52</w:t>
        </w:r>
      </w:fldSimple>
      <w:bookmarkEnd w:id="174"/>
      <w:r w:rsidR="00E93373">
        <w:t xml:space="preserve"> – Вид объекта и окна управления после снятия блокировки </w:t>
      </w:r>
    </w:p>
    <w:p w14:paraId="6F02CF29" w14:textId="77777777" w:rsidR="004568BD" w:rsidRDefault="004568BD" w:rsidP="00DB02F0"/>
    <w:p w14:paraId="6835C910" w14:textId="4BEADB39" w:rsidR="005F6432" w:rsidRDefault="005F6432" w:rsidP="00DB02F0">
      <w:r>
        <w:t>При включении и отключении блокировок так же выводятся информационные сообщения</w:t>
      </w:r>
      <w:r w:rsidR="00DC4217">
        <w:t xml:space="preserve"> (</w:t>
      </w:r>
      <w:r w:rsidR="00DC4217">
        <w:fldChar w:fldCharType="begin"/>
      </w:r>
      <w:r w:rsidR="00DC4217">
        <w:instrText xml:space="preserve"> REF _Ref195787042 \h </w:instrText>
      </w:r>
      <w:r w:rsidR="00DC4217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53</w:t>
      </w:r>
      <w:r w:rsidR="00DC4217">
        <w:fldChar w:fldCharType="end"/>
      </w:r>
      <w:r w:rsidR="00DC4217">
        <w:t>)</w:t>
      </w:r>
      <w:r>
        <w:t xml:space="preserve"> в окне событий</w:t>
      </w:r>
      <w:r w:rsidR="00FB0E73">
        <w:t>.</w:t>
      </w:r>
      <w:r>
        <w:t xml:space="preserve"> </w:t>
      </w:r>
    </w:p>
    <w:p w14:paraId="478AC5C8" w14:textId="77777777" w:rsidR="005F6432" w:rsidRDefault="005F6432" w:rsidP="00DB02F0"/>
    <w:p w14:paraId="305D144E" w14:textId="77777777" w:rsidR="00697B39" w:rsidRDefault="005F6432" w:rsidP="00697B39">
      <w:pPr>
        <w:keepNext/>
        <w:jc w:val="center"/>
      </w:pPr>
      <w:r w:rsidRPr="005F6432">
        <w:drawing>
          <wp:inline distT="0" distB="0" distL="0" distR="0" wp14:anchorId="6718A456" wp14:editId="264FCA74">
            <wp:extent cx="5363307" cy="681847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03326" cy="69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9BBA" w14:textId="1C24460D" w:rsidR="005F6432" w:rsidRDefault="00697B39" w:rsidP="00697B39">
      <w:pPr>
        <w:pStyle w:val="af9"/>
        <w:jc w:val="center"/>
      </w:pPr>
      <w:bookmarkStart w:id="175" w:name="_Ref195787042"/>
      <w:r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53</w:t>
        </w:r>
      </w:fldSimple>
      <w:bookmarkEnd w:id="175"/>
      <w:r w:rsidR="00DC4217">
        <w:t xml:space="preserve"> – И</w:t>
      </w:r>
      <w:r w:rsidR="00DC4217">
        <w:t>нформационные сообщения</w:t>
      </w:r>
    </w:p>
    <w:p w14:paraId="7C50B884" w14:textId="77777777" w:rsidR="00DC4217" w:rsidRPr="00DC4217" w:rsidRDefault="00DC4217" w:rsidP="00DC4217"/>
    <w:p w14:paraId="1CAEA838" w14:textId="316156D0" w:rsidR="00F344C6" w:rsidRPr="008355F8" w:rsidRDefault="00431DB0" w:rsidP="00DB02F0">
      <w:pPr>
        <w:pStyle w:val="3"/>
        <w:spacing w:before="0" w:after="0"/>
      </w:pPr>
      <w:bookmarkStart w:id="176" w:name="_Toc195789763"/>
      <w:r w:rsidRPr="008355F8">
        <w:lastRenderedPageBreak/>
        <w:t xml:space="preserve">Команды </w:t>
      </w:r>
      <w:r w:rsidR="00EF6A0F" w:rsidRPr="008355F8">
        <w:t>автоматический и р</w:t>
      </w:r>
      <w:r w:rsidR="00F344C6" w:rsidRPr="008355F8">
        <w:t>учной ввод</w:t>
      </w:r>
      <w:bookmarkEnd w:id="176"/>
    </w:p>
    <w:p w14:paraId="6B75FD07" w14:textId="77777777" w:rsidR="00204ED4" w:rsidRPr="008355F8" w:rsidRDefault="00204ED4" w:rsidP="00DB02F0">
      <w:pPr>
        <w:ind w:left="567" w:firstLine="0"/>
      </w:pPr>
    </w:p>
    <w:p w14:paraId="394442EE" w14:textId="76DD62D3" w:rsidR="002F00CE" w:rsidRPr="008355F8" w:rsidRDefault="002F00CE" w:rsidP="00DB02F0">
      <w:pPr>
        <w:ind w:firstLine="709"/>
      </w:pPr>
      <w:r w:rsidRPr="008355F8">
        <w:t xml:space="preserve">Автоматический режим поступления данных </w:t>
      </w:r>
      <w:r w:rsidR="006D2E89">
        <w:t>предполагает поступление</w:t>
      </w:r>
      <w:r w:rsidRPr="008355F8">
        <w:t xml:space="preserve"> </w:t>
      </w:r>
      <w:r w:rsidR="006D2E89">
        <w:t xml:space="preserve">данных, отражающих </w:t>
      </w:r>
      <w:r w:rsidRPr="008355F8">
        <w:t>состояния объекта</w:t>
      </w:r>
      <w:r w:rsidR="006D2E89">
        <w:t>, в реальном времени</w:t>
      </w:r>
      <w:r w:rsidRPr="008355F8">
        <w:t>.</w:t>
      </w:r>
    </w:p>
    <w:p w14:paraId="0AC87B3B" w14:textId="691AB146" w:rsidR="002F00CE" w:rsidRPr="008355F8" w:rsidRDefault="002F00CE" w:rsidP="00DB02F0">
      <w:pPr>
        <w:ind w:firstLine="709"/>
      </w:pPr>
      <w:r w:rsidRPr="008355F8">
        <w:t>Ручной режим предназначен для отображения на мнемосхеме электросети состояния объект</w:t>
      </w:r>
      <w:r w:rsidR="00AA3520">
        <w:t>ов</w:t>
      </w:r>
      <w:r w:rsidRPr="008355F8">
        <w:t>, которое не имеет устройства телемеханики</w:t>
      </w:r>
      <w:r w:rsidR="00AA3520">
        <w:t xml:space="preserve"> и потому их значения вводятся вручную, в частности значения параметров могут передаваться голосом по телефону</w:t>
      </w:r>
      <w:r w:rsidRPr="008355F8">
        <w:t>.</w:t>
      </w:r>
    </w:p>
    <w:p w14:paraId="35975D24" w14:textId="67370F3D" w:rsidR="002F00CE" w:rsidRPr="008355F8" w:rsidRDefault="002F00CE" w:rsidP="00DB02F0">
      <w:pPr>
        <w:ind w:firstLine="709"/>
      </w:pPr>
      <w:r w:rsidRPr="008355F8">
        <w:t xml:space="preserve">Ручной режим может быть использован также </w:t>
      </w:r>
      <w:r w:rsidR="00AA3520">
        <w:t xml:space="preserve">для ввода значений параметров </w:t>
      </w:r>
      <w:r w:rsidRPr="008355F8">
        <w:t xml:space="preserve">в случае неисправности устройства </w:t>
      </w:r>
      <w:r w:rsidR="00AA3520">
        <w:t>телемеханики</w:t>
      </w:r>
      <w:r w:rsidRPr="008355F8">
        <w:t xml:space="preserve"> или по другой причине.</w:t>
      </w:r>
    </w:p>
    <w:p w14:paraId="0ADCF8C9" w14:textId="44B45BFB" w:rsidR="002F00CE" w:rsidRPr="008355F8" w:rsidRDefault="002F00CE" w:rsidP="00DB02F0">
      <w:pPr>
        <w:ind w:firstLine="709"/>
      </w:pPr>
      <w:r w:rsidRPr="008355F8">
        <w:t>Значение, введенное в ручном режиме, пересылается</w:t>
      </w:r>
      <w:r w:rsidR="007D43FF">
        <w:t xml:space="preserve"> </w:t>
      </w:r>
      <w:r w:rsidR="00AA3520">
        <w:t xml:space="preserve">программе </w:t>
      </w:r>
      <w:r w:rsidR="00A54E5D">
        <w:t>«</w:t>
      </w:r>
      <w:r w:rsidR="00A54E5D" w:rsidRPr="00C575C8">
        <w:rPr>
          <w:b/>
        </w:rPr>
        <w:t xml:space="preserve">Сервер </w:t>
      </w:r>
      <w:r w:rsidR="00A54E5D" w:rsidRPr="00C575C8">
        <w:rPr>
          <w:b/>
          <w:lang w:val="en-US"/>
        </w:rPr>
        <w:t>SCADA</w:t>
      </w:r>
      <w:r w:rsidR="00A54E5D">
        <w:rPr>
          <w:b/>
        </w:rPr>
        <w:t>»</w:t>
      </w:r>
      <w:r w:rsidR="00AA3520" w:rsidRPr="00AA3520">
        <w:rPr>
          <w:bCs/>
        </w:rPr>
        <w:t>, после чего</w:t>
      </w:r>
      <w:r w:rsidRPr="00AA3520">
        <w:rPr>
          <w:bCs/>
        </w:rPr>
        <w:t xml:space="preserve"> </w:t>
      </w:r>
      <w:r w:rsidRPr="008355F8">
        <w:t>отображается на мнемосхеме.</w:t>
      </w:r>
    </w:p>
    <w:p w14:paraId="5A40EE2A" w14:textId="6B9B7AAA" w:rsidR="002F00CE" w:rsidRPr="008355F8" w:rsidRDefault="002F00CE" w:rsidP="00DB02F0">
      <w:pPr>
        <w:ind w:firstLine="709"/>
      </w:pPr>
      <w:r w:rsidRPr="008355F8">
        <w:t>Если установлен ручной режим</w:t>
      </w:r>
      <w:r w:rsidR="001412A5" w:rsidRPr="008355F8">
        <w:t xml:space="preserve">, </w:t>
      </w:r>
      <w:r w:rsidRPr="008355F8">
        <w:t xml:space="preserve">но устройство существует и производит измерения, то </w:t>
      </w:r>
      <w:r w:rsidR="00A54E5D">
        <w:t>«</w:t>
      </w:r>
      <w:r w:rsidR="00A54E5D" w:rsidRPr="00C575C8">
        <w:rPr>
          <w:b/>
        </w:rPr>
        <w:t xml:space="preserve">Сервер </w:t>
      </w:r>
      <w:r w:rsidR="00A54E5D" w:rsidRPr="00C575C8">
        <w:rPr>
          <w:b/>
          <w:lang w:val="en-US"/>
        </w:rPr>
        <w:t>SCADA</w:t>
      </w:r>
      <w:r w:rsidR="00A54E5D">
        <w:rPr>
          <w:b/>
        </w:rPr>
        <w:t>»</w:t>
      </w:r>
      <w:r w:rsidR="00B81B37" w:rsidRPr="008355F8">
        <w:t xml:space="preserve"> </w:t>
      </w:r>
      <w:r w:rsidRPr="008355F8">
        <w:t>производит запись реальных значений сигнала в архивную БД, а на мнемосхеме будет отображаться значение сигнала, установленное диспетчером.</w:t>
      </w:r>
    </w:p>
    <w:p w14:paraId="21195EFD" w14:textId="46CB4206" w:rsidR="001412A5" w:rsidRPr="008355F8" w:rsidRDefault="001412A5" w:rsidP="00DB02F0">
      <w:pPr>
        <w:ind w:firstLine="709"/>
      </w:pPr>
      <w:r w:rsidRPr="008355F8">
        <w:t>Уст</w:t>
      </w:r>
      <w:r w:rsidR="00A67418" w:rsidRPr="008355F8">
        <w:t>а</w:t>
      </w:r>
      <w:r w:rsidRPr="008355F8">
        <w:t xml:space="preserve">новка в ручной режим осуществляется с помощью команды </w:t>
      </w:r>
      <w:r w:rsidRPr="008355F8">
        <w:rPr>
          <w:b/>
        </w:rPr>
        <w:t>«Поставить на ручной ввод»</w:t>
      </w:r>
      <w:r w:rsidR="00A67418" w:rsidRPr="008355F8">
        <w:rPr>
          <w:b/>
        </w:rPr>
        <w:t xml:space="preserve">, </w:t>
      </w:r>
      <w:r w:rsidR="00A67418" w:rsidRPr="008355F8">
        <w:t>установка в автоматический режим</w:t>
      </w:r>
      <w:r w:rsidR="00A67418" w:rsidRPr="008355F8">
        <w:rPr>
          <w:b/>
        </w:rPr>
        <w:t xml:space="preserve"> </w:t>
      </w:r>
      <w:r w:rsidR="00A67418" w:rsidRPr="008355F8">
        <w:t xml:space="preserve">осуществляется с помощью команды </w:t>
      </w:r>
      <w:r w:rsidR="00A67418" w:rsidRPr="008355F8">
        <w:rPr>
          <w:b/>
        </w:rPr>
        <w:t>«Автоматический ввод»</w:t>
      </w:r>
      <w:r w:rsidR="004B70A9" w:rsidRPr="008355F8">
        <w:rPr>
          <w:b/>
        </w:rPr>
        <w:t xml:space="preserve"> </w:t>
      </w:r>
      <w:r w:rsidR="004B70A9" w:rsidRPr="008355F8">
        <w:t>(</w:t>
      </w:r>
      <w:r w:rsidR="005D23ED" w:rsidRPr="008355F8">
        <w:fldChar w:fldCharType="begin"/>
      </w:r>
      <w:r w:rsidR="005D23ED" w:rsidRPr="008355F8">
        <w:instrText xml:space="preserve"> REF _Ref170384487 \h  \* MERGEFORMAT </w:instrText>
      </w:r>
      <w:r w:rsidR="005D23ED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54</w:t>
      </w:r>
      <w:r w:rsidR="005D23ED" w:rsidRPr="008355F8">
        <w:fldChar w:fldCharType="end"/>
      </w:r>
      <w:r w:rsidR="004B70A9" w:rsidRPr="008355F8">
        <w:t>)</w:t>
      </w:r>
      <w:r w:rsidR="00A67418" w:rsidRPr="008355F8">
        <w:t>.</w:t>
      </w:r>
    </w:p>
    <w:p w14:paraId="5D0AD7C1" w14:textId="77777777" w:rsidR="001412A5" w:rsidRPr="008355F8" w:rsidRDefault="001412A5" w:rsidP="00DB02F0">
      <w:pPr>
        <w:ind w:left="567" w:firstLine="0"/>
      </w:pPr>
    </w:p>
    <w:p w14:paraId="13C07467" w14:textId="0D10F1D0" w:rsidR="004B70A9" w:rsidRPr="008355F8" w:rsidRDefault="00600904" w:rsidP="00F212A0">
      <w:pPr>
        <w:keepNext/>
        <w:ind w:left="567" w:firstLine="0"/>
        <w:jc w:val="center"/>
      </w:pPr>
      <w:r w:rsidRPr="008355F8">
        <w:rPr>
          <w:noProof/>
        </w:rPr>
        <w:drawing>
          <wp:inline distT="0" distB="0" distL="0" distR="0" wp14:anchorId="542FEA44" wp14:editId="4AAF9414">
            <wp:extent cx="5524500" cy="26098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42B2" w14:textId="12455E7C" w:rsidR="004B70A9" w:rsidRPr="008355F8" w:rsidRDefault="004B70A9" w:rsidP="00DB02F0">
      <w:pPr>
        <w:pStyle w:val="af9"/>
        <w:spacing w:before="0"/>
        <w:jc w:val="center"/>
      </w:pPr>
      <w:bookmarkStart w:id="177" w:name="_Ref170384487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54</w:t>
        </w:r>
      </w:fldSimple>
      <w:bookmarkEnd w:id="177"/>
      <w:r w:rsidRPr="008355F8">
        <w:t xml:space="preserve"> – Переход в ручной и автоматический режим</w:t>
      </w:r>
    </w:p>
    <w:p w14:paraId="72071C83" w14:textId="77777777" w:rsidR="00D50F2B" w:rsidRDefault="00600904" w:rsidP="00DB02F0">
      <w:pPr>
        <w:ind w:left="567" w:firstLine="0"/>
      </w:pPr>
      <w:r w:rsidRPr="008355F8">
        <w:t xml:space="preserve">  </w:t>
      </w:r>
    </w:p>
    <w:p w14:paraId="29EE63AC" w14:textId="15DDCFBE" w:rsidR="000046F0" w:rsidRDefault="000046F0" w:rsidP="00DB02F0">
      <w:pPr>
        <w:ind w:firstLine="709"/>
      </w:pPr>
      <w:r w:rsidRPr="008355F8">
        <w:t xml:space="preserve">Подробное описание команд можно посмотреть в разделе </w:t>
      </w:r>
      <w:r w:rsidR="00313FE7" w:rsidRPr="008355F8">
        <w:fldChar w:fldCharType="begin"/>
      </w:r>
      <w:r w:rsidR="00313FE7" w:rsidRPr="008355F8">
        <w:instrText xml:space="preserve"> REF _Ref172031326 \r \h </w:instrText>
      </w:r>
      <w:r w:rsidR="00033E42" w:rsidRPr="008355F8">
        <w:instrText xml:space="preserve"> \* MERGEFORMAT </w:instrText>
      </w:r>
      <w:r w:rsidR="00313FE7" w:rsidRPr="008355F8">
        <w:fldChar w:fldCharType="separate"/>
      </w:r>
      <w:r w:rsidR="00CC1F16">
        <w:t>8.1</w:t>
      </w:r>
      <w:r w:rsidR="00313FE7" w:rsidRPr="008355F8">
        <w:fldChar w:fldCharType="end"/>
      </w:r>
      <w:r w:rsidR="00313FE7" w:rsidRPr="008355F8">
        <w:t xml:space="preserve"> </w:t>
      </w:r>
      <w:r w:rsidR="00313FE7" w:rsidRPr="008355F8">
        <w:fldChar w:fldCharType="begin"/>
      </w:r>
      <w:r w:rsidR="00313FE7" w:rsidRPr="008355F8">
        <w:instrText xml:space="preserve"> REF _Ref172031333 \h </w:instrText>
      </w:r>
      <w:r w:rsidR="00033E42" w:rsidRPr="008355F8">
        <w:instrText xml:space="preserve"> \* MERGEFORMAT </w:instrText>
      </w:r>
      <w:r w:rsidR="00313FE7" w:rsidRPr="008355F8">
        <w:fldChar w:fldCharType="separate"/>
      </w:r>
      <w:r w:rsidR="00CC1F16" w:rsidRPr="008355F8">
        <w:t>Управление ручным и автоматическим вводом</w:t>
      </w:r>
      <w:r w:rsidR="00313FE7" w:rsidRPr="008355F8">
        <w:fldChar w:fldCharType="end"/>
      </w:r>
      <w:r w:rsidRPr="008355F8">
        <w:t>.</w:t>
      </w:r>
    </w:p>
    <w:p w14:paraId="44EB2324" w14:textId="77777777" w:rsidR="00015CE9" w:rsidRPr="008355F8" w:rsidRDefault="00015CE9" w:rsidP="00DB02F0">
      <w:pPr>
        <w:ind w:firstLine="709"/>
      </w:pPr>
    </w:p>
    <w:p w14:paraId="058CD2E5" w14:textId="3C40392E" w:rsidR="00E239B5" w:rsidRDefault="00431DB0" w:rsidP="00DB02F0">
      <w:pPr>
        <w:pStyle w:val="3"/>
        <w:spacing w:before="0" w:after="0"/>
      </w:pPr>
      <w:bookmarkStart w:id="178" w:name="_Toc172017729"/>
      <w:bookmarkStart w:id="179" w:name="_Toc172017864"/>
      <w:bookmarkStart w:id="180" w:name="_Toc172031871"/>
      <w:bookmarkStart w:id="181" w:name="_Toc172032750"/>
      <w:bookmarkStart w:id="182" w:name="_Toc172112518"/>
      <w:bookmarkStart w:id="183" w:name="_Toc172113132"/>
      <w:bookmarkStart w:id="184" w:name="_Toc178846826"/>
      <w:bookmarkStart w:id="185" w:name="_Toc178846998"/>
      <w:bookmarkStart w:id="186" w:name="_Toc172017730"/>
      <w:bookmarkStart w:id="187" w:name="_Toc172017865"/>
      <w:bookmarkStart w:id="188" w:name="_Toc172031872"/>
      <w:bookmarkStart w:id="189" w:name="_Toc172032751"/>
      <w:bookmarkStart w:id="190" w:name="_Toc172112519"/>
      <w:bookmarkStart w:id="191" w:name="_Toc172113133"/>
      <w:bookmarkStart w:id="192" w:name="_Toc178846827"/>
      <w:bookmarkStart w:id="193" w:name="_Toc178846999"/>
      <w:bookmarkStart w:id="194" w:name="_Toc172017731"/>
      <w:bookmarkStart w:id="195" w:name="_Toc172017866"/>
      <w:bookmarkStart w:id="196" w:name="_Toc172031873"/>
      <w:bookmarkStart w:id="197" w:name="_Toc172032752"/>
      <w:bookmarkStart w:id="198" w:name="_Toc172112520"/>
      <w:bookmarkStart w:id="199" w:name="_Toc172113134"/>
      <w:bookmarkStart w:id="200" w:name="_Toc178846828"/>
      <w:bookmarkStart w:id="201" w:name="_Toc178847000"/>
      <w:bookmarkStart w:id="202" w:name="_Toc172017732"/>
      <w:bookmarkStart w:id="203" w:name="_Toc172017867"/>
      <w:bookmarkStart w:id="204" w:name="_Toc172031874"/>
      <w:bookmarkStart w:id="205" w:name="_Toc172032753"/>
      <w:bookmarkStart w:id="206" w:name="_Toc172112521"/>
      <w:bookmarkStart w:id="207" w:name="_Toc172113135"/>
      <w:bookmarkStart w:id="208" w:name="_Toc178846829"/>
      <w:bookmarkStart w:id="209" w:name="_Toc178847001"/>
      <w:bookmarkStart w:id="210" w:name="_Toc172017733"/>
      <w:bookmarkStart w:id="211" w:name="_Toc172017868"/>
      <w:bookmarkStart w:id="212" w:name="_Toc172031875"/>
      <w:bookmarkStart w:id="213" w:name="_Toc172032754"/>
      <w:bookmarkStart w:id="214" w:name="_Toc172112522"/>
      <w:bookmarkStart w:id="215" w:name="_Toc172113136"/>
      <w:bookmarkStart w:id="216" w:name="_Toc178846830"/>
      <w:bookmarkStart w:id="217" w:name="_Toc178847002"/>
      <w:bookmarkStart w:id="218" w:name="_Toc172017734"/>
      <w:bookmarkStart w:id="219" w:name="_Toc172017869"/>
      <w:bookmarkStart w:id="220" w:name="_Toc172031876"/>
      <w:bookmarkStart w:id="221" w:name="_Toc172032755"/>
      <w:bookmarkStart w:id="222" w:name="_Toc172112523"/>
      <w:bookmarkStart w:id="223" w:name="_Toc172113137"/>
      <w:bookmarkStart w:id="224" w:name="_Toc178846831"/>
      <w:bookmarkStart w:id="225" w:name="_Toc178847003"/>
      <w:bookmarkStart w:id="226" w:name="_Toc172017735"/>
      <w:bookmarkStart w:id="227" w:name="_Toc172017870"/>
      <w:bookmarkStart w:id="228" w:name="_Toc172031877"/>
      <w:bookmarkStart w:id="229" w:name="_Toc172032756"/>
      <w:bookmarkStart w:id="230" w:name="_Toc172112524"/>
      <w:bookmarkStart w:id="231" w:name="_Toc172113138"/>
      <w:bookmarkStart w:id="232" w:name="_Toc178846832"/>
      <w:bookmarkStart w:id="233" w:name="_Toc178847004"/>
      <w:bookmarkStart w:id="234" w:name="_Toc172017736"/>
      <w:bookmarkStart w:id="235" w:name="_Toc172017871"/>
      <w:bookmarkStart w:id="236" w:name="_Toc172031878"/>
      <w:bookmarkStart w:id="237" w:name="_Toc172032757"/>
      <w:bookmarkStart w:id="238" w:name="_Toc172112525"/>
      <w:bookmarkStart w:id="239" w:name="_Toc172113139"/>
      <w:bookmarkStart w:id="240" w:name="_Toc178846833"/>
      <w:bookmarkStart w:id="241" w:name="_Toc178847005"/>
      <w:bookmarkStart w:id="242" w:name="_Toc172017737"/>
      <w:bookmarkStart w:id="243" w:name="_Toc172017872"/>
      <w:bookmarkStart w:id="244" w:name="_Toc172031879"/>
      <w:bookmarkStart w:id="245" w:name="_Toc172032758"/>
      <w:bookmarkStart w:id="246" w:name="_Toc172112526"/>
      <w:bookmarkStart w:id="247" w:name="_Toc172113140"/>
      <w:bookmarkStart w:id="248" w:name="_Toc178846834"/>
      <w:bookmarkStart w:id="249" w:name="_Toc178847006"/>
      <w:bookmarkStart w:id="250" w:name="_Toc172017738"/>
      <w:bookmarkStart w:id="251" w:name="_Toc172017873"/>
      <w:bookmarkStart w:id="252" w:name="_Toc172031880"/>
      <w:bookmarkStart w:id="253" w:name="_Toc172032759"/>
      <w:bookmarkStart w:id="254" w:name="_Toc172112527"/>
      <w:bookmarkStart w:id="255" w:name="_Toc172113141"/>
      <w:bookmarkStart w:id="256" w:name="_Toc178846835"/>
      <w:bookmarkStart w:id="257" w:name="_Toc178847007"/>
      <w:bookmarkStart w:id="258" w:name="_Toc172017739"/>
      <w:bookmarkStart w:id="259" w:name="_Toc172017874"/>
      <w:bookmarkStart w:id="260" w:name="_Toc172031881"/>
      <w:bookmarkStart w:id="261" w:name="_Toc172032760"/>
      <w:bookmarkStart w:id="262" w:name="_Toc172112528"/>
      <w:bookmarkStart w:id="263" w:name="_Toc172113142"/>
      <w:bookmarkStart w:id="264" w:name="_Toc178846836"/>
      <w:bookmarkStart w:id="265" w:name="_Toc178847008"/>
      <w:bookmarkStart w:id="266" w:name="_Toc172017740"/>
      <w:bookmarkStart w:id="267" w:name="_Toc172017875"/>
      <w:bookmarkStart w:id="268" w:name="_Toc172031882"/>
      <w:bookmarkStart w:id="269" w:name="_Toc172032761"/>
      <w:bookmarkStart w:id="270" w:name="_Toc172112529"/>
      <w:bookmarkStart w:id="271" w:name="_Toc172113143"/>
      <w:bookmarkStart w:id="272" w:name="_Toc178846837"/>
      <w:bookmarkStart w:id="273" w:name="_Toc178847009"/>
      <w:bookmarkStart w:id="274" w:name="_Toc172017741"/>
      <w:bookmarkStart w:id="275" w:name="_Toc172017876"/>
      <w:bookmarkStart w:id="276" w:name="_Toc172031883"/>
      <w:bookmarkStart w:id="277" w:name="_Toc172032762"/>
      <w:bookmarkStart w:id="278" w:name="_Toc172112530"/>
      <w:bookmarkStart w:id="279" w:name="_Toc172113144"/>
      <w:bookmarkStart w:id="280" w:name="_Toc178846838"/>
      <w:bookmarkStart w:id="281" w:name="_Toc178847010"/>
      <w:bookmarkStart w:id="282" w:name="_Toc172017742"/>
      <w:bookmarkStart w:id="283" w:name="_Toc172017877"/>
      <w:bookmarkStart w:id="284" w:name="_Toc172031884"/>
      <w:bookmarkStart w:id="285" w:name="_Toc172032763"/>
      <w:bookmarkStart w:id="286" w:name="_Toc172112531"/>
      <w:bookmarkStart w:id="287" w:name="_Toc172113145"/>
      <w:bookmarkStart w:id="288" w:name="_Toc178846839"/>
      <w:bookmarkStart w:id="289" w:name="_Toc178847011"/>
      <w:bookmarkStart w:id="290" w:name="_Toc172017743"/>
      <w:bookmarkStart w:id="291" w:name="_Toc172017878"/>
      <w:bookmarkStart w:id="292" w:name="_Toc172031885"/>
      <w:bookmarkStart w:id="293" w:name="_Toc172032764"/>
      <w:bookmarkStart w:id="294" w:name="_Toc172112532"/>
      <w:bookmarkStart w:id="295" w:name="_Toc172113146"/>
      <w:bookmarkStart w:id="296" w:name="_Toc178846840"/>
      <w:bookmarkStart w:id="297" w:name="_Toc178847012"/>
      <w:bookmarkStart w:id="298" w:name="_Toc172017744"/>
      <w:bookmarkStart w:id="299" w:name="_Toc172017879"/>
      <w:bookmarkStart w:id="300" w:name="_Toc172031886"/>
      <w:bookmarkStart w:id="301" w:name="_Toc172032765"/>
      <w:bookmarkStart w:id="302" w:name="_Toc172112533"/>
      <w:bookmarkStart w:id="303" w:name="_Toc172113147"/>
      <w:bookmarkStart w:id="304" w:name="_Toc178846841"/>
      <w:bookmarkStart w:id="305" w:name="_Toc178847013"/>
      <w:bookmarkStart w:id="306" w:name="_Toc172017745"/>
      <w:bookmarkStart w:id="307" w:name="_Toc172017880"/>
      <w:bookmarkStart w:id="308" w:name="_Toc172031887"/>
      <w:bookmarkStart w:id="309" w:name="_Toc172032766"/>
      <w:bookmarkStart w:id="310" w:name="_Toc172112534"/>
      <w:bookmarkStart w:id="311" w:name="_Toc172113148"/>
      <w:bookmarkStart w:id="312" w:name="_Toc178846842"/>
      <w:bookmarkStart w:id="313" w:name="_Toc178847014"/>
      <w:bookmarkStart w:id="314" w:name="_Toc172017746"/>
      <w:bookmarkStart w:id="315" w:name="_Toc172017881"/>
      <w:bookmarkStart w:id="316" w:name="_Toc172031888"/>
      <w:bookmarkStart w:id="317" w:name="_Toc172032767"/>
      <w:bookmarkStart w:id="318" w:name="_Toc172112535"/>
      <w:bookmarkStart w:id="319" w:name="_Toc172113149"/>
      <w:bookmarkStart w:id="320" w:name="_Toc178846843"/>
      <w:bookmarkStart w:id="321" w:name="_Toc178847015"/>
      <w:bookmarkStart w:id="322" w:name="_Toc172017747"/>
      <w:bookmarkStart w:id="323" w:name="_Toc172017882"/>
      <w:bookmarkStart w:id="324" w:name="_Toc172031889"/>
      <w:bookmarkStart w:id="325" w:name="_Toc172032768"/>
      <w:bookmarkStart w:id="326" w:name="_Toc172112536"/>
      <w:bookmarkStart w:id="327" w:name="_Toc172113150"/>
      <w:bookmarkStart w:id="328" w:name="_Toc178846844"/>
      <w:bookmarkStart w:id="329" w:name="_Toc178847016"/>
      <w:bookmarkStart w:id="330" w:name="_Toc172017749"/>
      <w:bookmarkStart w:id="331" w:name="_Toc172017884"/>
      <w:bookmarkStart w:id="332" w:name="_Toc172031891"/>
      <w:bookmarkStart w:id="333" w:name="_Toc172032770"/>
      <w:bookmarkStart w:id="334" w:name="_Toc172112538"/>
      <w:bookmarkStart w:id="335" w:name="_Toc172113152"/>
      <w:bookmarkStart w:id="336" w:name="_Toc178846846"/>
      <w:bookmarkStart w:id="337" w:name="_Toc178847018"/>
      <w:bookmarkStart w:id="338" w:name="_Toc172017750"/>
      <w:bookmarkStart w:id="339" w:name="_Toc172017885"/>
      <w:bookmarkStart w:id="340" w:name="_Toc172031892"/>
      <w:bookmarkStart w:id="341" w:name="_Toc172032771"/>
      <w:bookmarkStart w:id="342" w:name="_Toc172112539"/>
      <w:bookmarkStart w:id="343" w:name="_Toc172113153"/>
      <w:bookmarkStart w:id="344" w:name="_Toc178846847"/>
      <w:bookmarkStart w:id="345" w:name="_Toc178847019"/>
      <w:bookmarkStart w:id="346" w:name="_Toc172017751"/>
      <w:bookmarkStart w:id="347" w:name="_Toc172017886"/>
      <w:bookmarkStart w:id="348" w:name="_Toc172031893"/>
      <w:bookmarkStart w:id="349" w:name="_Toc172032772"/>
      <w:bookmarkStart w:id="350" w:name="_Toc172112540"/>
      <w:bookmarkStart w:id="351" w:name="_Toc172113154"/>
      <w:bookmarkStart w:id="352" w:name="_Toc178846848"/>
      <w:bookmarkStart w:id="353" w:name="_Toc178847020"/>
      <w:bookmarkStart w:id="354" w:name="_Toc172017752"/>
      <w:bookmarkStart w:id="355" w:name="_Toc172017887"/>
      <w:bookmarkStart w:id="356" w:name="_Toc172031894"/>
      <w:bookmarkStart w:id="357" w:name="_Toc172032773"/>
      <w:bookmarkStart w:id="358" w:name="_Toc172112541"/>
      <w:bookmarkStart w:id="359" w:name="_Toc172113155"/>
      <w:bookmarkStart w:id="360" w:name="_Toc178846849"/>
      <w:bookmarkStart w:id="361" w:name="_Toc178847021"/>
      <w:bookmarkStart w:id="362" w:name="_Toc172017753"/>
      <w:bookmarkStart w:id="363" w:name="_Toc172017888"/>
      <w:bookmarkStart w:id="364" w:name="_Toc172031895"/>
      <w:bookmarkStart w:id="365" w:name="_Toc172032774"/>
      <w:bookmarkStart w:id="366" w:name="_Toc172112542"/>
      <w:bookmarkStart w:id="367" w:name="_Toc172113156"/>
      <w:bookmarkStart w:id="368" w:name="_Toc178846850"/>
      <w:bookmarkStart w:id="369" w:name="_Toc178847022"/>
      <w:bookmarkStart w:id="370" w:name="_Toc172017754"/>
      <w:bookmarkStart w:id="371" w:name="_Toc172017889"/>
      <w:bookmarkStart w:id="372" w:name="_Toc172031896"/>
      <w:bookmarkStart w:id="373" w:name="_Toc172032775"/>
      <w:bookmarkStart w:id="374" w:name="_Toc172112543"/>
      <w:bookmarkStart w:id="375" w:name="_Toc172113157"/>
      <w:bookmarkStart w:id="376" w:name="_Toc178846851"/>
      <w:bookmarkStart w:id="377" w:name="_Toc178847023"/>
      <w:bookmarkStart w:id="378" w:name="_Toc172017755"/>
      <w:bookmarkStart w:id="379" w:name="_Toc172017890"/>
      <w:bookmarkStart w:id="380" w:name="_Toc172031897"/>
      <w:bookmarkStart w:id="381" w:name="_Toc172032776"/>
      <w:bookmarkStart w:id="382" w:name="_Toc172112544"/>
      <w:bookmarkStart w:id="383" w:name="_Toc172113158"/>
      <w:bookmarkStart w:id="384" w:name="_Toc178846852"/>
      <w:bookmarkStart w:id="385" w:name="_Toc178847024"/>
      <w:bookmarkStart w:id="386" w:name="_Toc172017756"/>
      <w:bookmarkStart w:id="387" w:name="_Toc172017891"/>
      <w:bookmarkStart w:id="388" w:name="_Toc172031898"/>
      <w:bookmarkStart w:id="389" w:name="_Toc172032777"/>
      <w:bookmarkStart w:id="390" w:name="_Toc172112545"/>
      <w:bookmarkStart w:id="391" w:name="_Toc172113159"/>
      <w:bookmarkStart w:id="392" w:name="_Toc178846853"/>
      <w:bookmarkStart w:id="393" w:name="_Toc178847025"/>
      <w:bookmarkStart w:id="394" w:name="_Toc172017757"/>
      <w:bookmarkStart w:id="395" w:name="_Toc172017892"/>
      <w:bookmarkStart w:id="396" w:name="_Toc172031899"/>
      <w:bookmarkStart w:id="397" w:name="_Toc172032778"/>
      <w:bookmarkStart w:id="398" w:name="_Toc172112546"/>
      <w:bookmarkStart w:id="399" w:name="_Toc172113160"/>
      <w:bookmarkStart w:id="400" w:name="_Toc178846854"/>
      <w:bookmarkStart w:id="401" w:name="_Toc178847026"/>
      <w:bookmarkStart w:id="402" w:name="_Toc172017758"/>
      <w:bookmarkStart w:id="403" w:name="_Toc172017893"/>
      <w:bookmarkStart w:id="404" w:name="_Toc172031900"/>
      <w:bookmarkStart w:id="405" w:name="_Toc172032779"/>
      <w:bookmarkStart w:id="406" w:name="_Toc172112547"/>
      <w:bookmarkStart w:id="407" w:name="_Toc172113161"/>
      <w:bookmarkStart w:id="408" w:name="_Toc178846855"/>
      <w:bookmarkStart w:id="409" w:name="_Toc178847027"/>
      <w:bookmarkStart w:id="410" w:name="_Toc172017759"/>
      <w:bookmarkStart w:id="411" w:name="_Toc172017894"/>
      <w:bookmarkStart w:id="412" w:name="_Toc172031901"/>
      <w:bookmarkStart w:id="413" w:name="_Toc172032780"/>
      <w:bookmarkStart w:id="414" w:name="_Toc172112548"/>
      <w:bookmarkStart w:id="415" w:name="_Toc172113162"/>
      <w:bookmarkStart w:id="416" w:name="_Toc178846856"/>
      <w:bookmarkStart w:id="417" w:name="_Toc178847028"/>
      <w:bookmarkStart w:id="418" w:name="_Toc172017760"/>
      <w:bookmarkStart w:id="419" w:name="_Toc172017895"/>
      <w:bookmarkStart w:id="420" w:name="_Toc172031902"/>
      <w:bookmarkStart w:id="421" w:name="_Toc172032781"/>
      <w:bookmarkStart w:id="422" w:name="_Toc172112549"/>
      <w:bookmarkStart w:id="423" w:name="_Toc172113163"/>
      <w:bookmarkStart w:id="424" w:name="_Toc178846857"/>
      <w:bookmarkStart w:id="425" w:name="_Toc178847029"/>
      <w:bookmarkStart w:id="426" w:name="_Toc172017761"/>
      <w:bookmarkStart w:id="427" w:name="_Toc172017896"/>
      <w:bookmarkStart w:id="428" w:name="_Toc172031903"/>
      <w:bookmarkStart w:id="429" w:name="_Toc172032782"/>
      <w:bookmarkStart w:id="430" w:name="_Toc172112550"/>
      <w:bookmarkStart w:id="431" w:name="_Toc172113164"/>
      <w:bookmarkStart w:id="432" w:name="_Toc178846858"/>
      <w:bookmarkStart w:id="433" w:name="_Toc178847030"/>
      <w:bookmarkStart w:id="434" w:name="_Toc172017762"/>
      <w:bookmarkStart w:id="435" w:name="_Toc172017897"/>
      <w:bookmarkStart w:id="436" w:name="_Toc172031904"/>
      <w:bookmarkStart w:id="437" w:name="_Toc172032783"/>
      <w:bookmarkStart w:id="438" w:name="_Toc172112551"/>
      <w:bookmarkStart w:id="439" w:name="_Toc172113165"/>
      <w:bookmarkStart w:id="440" w:name="_Toc178846859"/>
      <w:bookmarkStart w:id="441" w:name="_Toc178847031"/>
      <w:bookmarkStart w:id="442" w:name="_Toc172017763"/>
      <w:bookmarkStart w:id="443" w:name="_Toc172017898"/>
      <w:bookmarkStart w:id="444" w:name="_Toc172031905"/>
      <w:bookmarkStart w:id="445" w:name="_Toc172032784"/>
      <w:bookmarkStart w:id="446" w:name="_Toc172112552"/>
      <w:bookmarkStart w:id="447" w:name="_Toc172113166"/>
      <w:bookmarkStart w:id="448" w:name="_Toc178846860"/>
      <w:bookmarkStart w:id="449" w:name="_Toc178847032"/>
      <w:bookmarkStart w:id="450" w:name="_Toc172017764"/>
      <w:bookmarkStart w:id="451" w:name="_Toc172017899"/>
      <w:bookmarkStart w:id="452" w:name="_Toc172031906"/>
      <w:bookmarkStart w:id="453" w:name="_Toc172032785"/>
      <w:bookmarkStart w:id="454" w:name="_Toc172112553"/>
      <w:bookmarkStart w:id="455" w:name="_Toc172113167"/>
      <w:bookmarkStart w:id="456" w:name="_Toc178846861"/>
      <w:bookmarkStart w:id="457" w:name="_Toc178847033"/>
      <w:bookmarkStart w:id="458" w:name="_Toc172017765"/>
      <w:bookmarkStart w:id="459" w:name="_Toc172017900"/>
      <w:bookmarkStart w:id="460" w:name="_Toc172031907"/>
      <w:bookmarkStart w:id="461" w:name="_Toc172032786"/>
      <w:bookmarkStart w:id="462" w:name="_Toc172112554"/>
      <w:bookmarkStart w:id="463" w:name="_Toc172113168"/>
      <w:bookmarkStart w:id="464" w:name="_Toc178846862"/>
      <w:bookmarkStart w:id="465" w:name="_Toc178847034"/>
      <w:bookmarkStart w:id="466" w:name="_Toc172017766"/>
      <w:bookmarkStart w:id="467" w:name="_Toc172017901"/>
      <w:bookmarkStart w:id="468" w:name="_Toc172031908"/>
      <w:bookmarkStart w:id="469" w:name="_Toc172032787"/>
      <w:bookmarkStart w:id="470" w:name="_Toc172112555"/>
      <w:bookmarkStart w:id="471" w:name="_Toc172113169"/>
      <w:bookmarkStart w:id="472" w:name="_Toc178846863"/>
      <w:bookmarkStart w:id="473" w:name="_Toc178847035"/>
      <w:bookmarkStart w:id="474" w:name="_Toc172017767"/>
      <w:bookmarkStart w:id="475" w:name="_Toc172017902"/>
      <w:bookmarkStart w:id="476" w:name="_Toc172031909"/>
      <w:bookmarkStart w:id="477" w:name="_Toc172032788"/>
      <w:bookmarkStart w:id="478" w:name="_Toc172112556"/>
      <w:bookmarkStart w:id="479" w:name="_Toc172113170"/>
      <w:bookmarkStart w:id="480" w:name="_Toc178846864"/>
      <w:bookmarkStart w:id="481" w:name="_Toc178847036"/>
      <w:bookmarkStart w:id="482" w:name="_Toc172017768"/>
      <w:bookmarkStart w:id="483" w:name="_Toc172017903"/>
      <w:bookmarkStart w:id="484" w:name="_Toc172031910"/>
      <w:bookmarkStart w:id="485" w:name="_Toc172032789"/>
      <w:bookmarkStart w:id="486" w:name="_Toc172112557"/>
      <w:bookmarkStart w:id="487" w:name="_Toc172113171"/>
      <w:bookmarkStart w:id="488" w:name="_Toc178846865"/>
      <w:bookmarkStart w:id="489" w:name="_Toc178847037"/>
      <w:bookmarkStart w:id="490" w:name="_Toc172017769"/>
      <w:bookmarkStart w:id="491" w:name="_Toc172017904"/>
      <w:bookmarkStart w:id="492" w:name="_Toc172031911"/>
      <w:bookmarkStart w:id="493" w:name="_Toc172032790"/>
      <w:bookmarkStart w:id="494" w:name="_Toc172112558"/>
      <w:bookmarkStart w:id="495" w:name="_Toc172113172"/>
      <w:bookmarkStart w:id="496" w:name="_Toc178846866"/>
      <w:bookmarkStart w:id="497" w:name="_Toc178847038"/>
      <w:bookmarkStart w:id="498" w:name="_Toc172017770"/>
      <w:bookmarkStart w:id="499" w:name="_Toc172017905"/>
      <w:bookmarkStart w:id="500" w:name="_Toc172031912"/>
      <w:bookmarkStart w:id="501" w:name="_Toc172032791"/>
      <w:bookmarkStart w:id="502" w:name="_Toc172112559"/>
      <w:bookmarkStart w:id="503" w:name="_Toc172113173"/>
      <w:bookmarkStart w:id="504" w:name="_Toc178846867"/>
      <w:bookmarkStart w:id="505" w:name="_Toc178847039"/>
      <w:bookmarkStart w:id="506" w:name="_Toc172017771"/>
      <w:bookmarkStart w:id="507" w:name="_Toc172017906"/>
      <w:bookmarkStart w:id="508" w:name="_Toc172031913"/>
      <w:bookmarkStart w:id="509" w:name="_Toc172032792"/>
      <w:bookmarkStart w:id="510" w:name="_Toc172112560"/>
      <w:bookmarkStart w:id="511" w:name="_Toc172113174"/>
      <w:bookmarkStart w:id="512" w:name="_Toc178846868"/>
      <w:bookmarkStart w:id="513" w:name="_Toc178847040"/>
      <w:bookmarkStart w:id="514" w:name="_Toc172017772"/>
      <w:bookmarkStart w:id="515" w:name="_Toc172017907"/>
      <w:bookmarkStart w:id="516" w:name="_Toc172031914"/>
      <w:bookmarkStart w:id="517" w:name="_Toc172032793"/>
      <w:bookmarkStart w:id="518" w:name="_Toc172112561"/>
      <w:bookmarkStart w:id="519" w:name="_Toc172113175"/>
      <w:bookmarkStart w:id="520" w:name="_Toc178846869"/>
      <w:bookmarkStart w:id="521" w:name="_Toc178847041"/>
      <w:bookmarkStart w:id="522" w:name="_Toc172017773"/>
      <w:bookmarkStart w:id="523" w:name="_Toc172017908"/>
      <w:bookmarkStart w:id="524" w:name="_Toc172031915"/>
      <w:bookmarkStart w:id="525" w:name="_Toc172032794"/>
      <w:bookmarkStart w:id="526" w:name="_Toc172112562"/>
      <w:bookmarkStart w:id="527" w:name="_Toc172113176"/>
      <w:bookmarkStart w:id="528" w:name="_Toc178846870"/>
      <w:bookmarkStart w:id="529" w:name="_Toc178847042"/>
      <w:bookmarkStart w:id="530" w:name="_Toc172017774"/>
      <w:bookmarkStart w:id="531" w:name="_Toc172017909"/>
      <w:bookmarkStart w:id="532" w:name="_Toc172031916"/>
      <w:bookmarkStart w:id="533" w:name="_Toc172032795"/>
      <w:bookmarkStart w:id="534" w:name="_Toc172112563"/>
      <w:bookmarkStart w:id="535" w:name="_Toc172113177"/>
      <w:bookmarkStart w:id="536" w:name="_Toc178846871"/>
      <w:bookmarkStart w:id="537" w:name="_Toc178847043"/>
      <w:bookmarkStart w:id="538" w:name="_Toc172017775"/>
      <w:bookmarkStart w:id="539" w:name="_Toc172017910"/>
      <w:bookmarkStart w:id="540" w:name="_Toc172031917"/>
      <w:bookmarkStart w:id="541" w:name="_Toc172032796"/>
      <w:bookmarkStart w:id="542" w:name="_Toc172112564"/>
      <w:bookmarkStart w:id="543" w:name="_Toc172113178"/>
      <w:bookmarkStart w:id="544" w:name="_Toc178846872"/>
      <w:bookmarkStart w:id="545" w:name="_Toc178847044"/>
      <w:bookmarkStart w:id="546" w:name="_Toc172017776"/>
      <w:bookmarkStart w:id="547" w:name="_Toc172017911"/>
      <w:bookmarkStart w:id="548" w:name="_Toc172031918"/>
      <w:bookmarkStart w:id="549" w:name="_Toc172032797"/>
      <w:bookmarkStart w:id="550" w:name="_Toc172112565"/>
      <w:bookmarkStart w:id="551" w:name="_Toc172113179"/>
      <w:bookmarkStart w:id="552" w:name="_Toc178846873"/>
      <w:bookmarkStart w:id="553" w:name="_Toc178847045"/>
      <w:bookmarkStart w:id="554" w:name="_Toc172017777"/>
      <w:bookmarkStart w:id="555" w:name="_Toc172017912"/>
      <w:bookmarkStart w:id="556" w:name="_Toc172031919"/>
      <w:bookmarkStart w:id="557" w:name="_Toc172032798"/>
      <w:bookmarkStart w:id="558" w:name="_Toc172112566"/>
      <w:bookmarkStart w:id="559" w:name="_Toc172113180"/>
      <w:bookmarkStart w:id="560" w:name="_Toc178846874"/>
      <w:bookmarkStart w:id="561" w:name="_Toc178847046"/>
      <w:bookmarkStart w:id="562" w:name="_Toc172017778"/>
      <w:bookmarkStart w:id="563" w:name="_Toc172017913"/>
      <w:bookmarkStart w:id="564" w:name="_Toc172031920"/>
      <w:bookmarkStart w:id="565" w:name="_Toc172032799"/>
      <w:bookmarkStart w:id="566" w:name="_Toc172112567"/>
      <w:bookmarkStart w:id="567" w:name="_Toc172113181"/>
      <w:bookmarkStart w:id="568" w:name="_Toc178846875"/>
      <w:bookmarkStart w:id="569" w:name="_Toc178847047"/>
      <w:bookmarkStart w:id="570" w:name="_Toc172017779"/>
      <w:bookmarkStart w:id="571" w:name="_Toc172017914"/>
      <w:bookmarkStart w:id="572" w:name="_Toc172031921"/>
      <w:bookmarkStart w:id="573" w:name="_Toc172032800"/>
      <w:bookmarkStart w:id="574" w:name="_Toc172112568"/>
      <w:bookmarkStart w:id="575" w:name="_Toc172113182"/>
      <w:bookmarkStart w:id="576" w:name="_Toc178846876"/>
      <w:bookmarkStart w:id="577" w:name="_Toc178847048"/>
      <w:bookmarkStart w:id="578" w:name="_Toc172017780"/>
      <w:bookmarkStart w:id="579" w:name="_Toc172017915"/>
      <w:bookmarkStart w:id="580" w:name="_Toc172031922"/>
      <w:bookmarkStart w:id="581" w:name="_Toc172032801"/>
      <w:bookmarkStart w:id="582" w:name="_Toc172112569"/>
      <w:bookmarkStart w:id="583" w:name="_Toc172113183"/>
      <w:bookmarkStart w:id="584" w:name="_Toc178846877"/>
      <w:bookmarkStart w:id="585" w:name="_Toc178847049"/>
      <w:bookmarkStart w:id="586" w:name="_Toc172017781"/>
      <w:bookmarkStart w:id="587" w:name="_Toc172017916"/>
      <w:bookmarkStart w:id="588" w:name="_Toc172031923"/>
      <w:bookmarkStart w:id="589" w:name="_Toc172032802"/>
      <w:bookmarkStart w:id="590" w:name="_Toc172112570"/>
      <w:bookmarkStart w:id="591" w:name="_Toc172113184"/>
      <w:bookmarkStart w:id="592" w:name="_Toc178846878"/>
      <w:bookmarkStart w:id="593" w:name="_Toc178847050"/>
      <w:bookmarkStart w:id="594" w:name="_Toc172017782"/>
      <w:bookmarkStart w:id="595" w:name="_Toc172017917"/>
      <w:bookmarkStart w:id="596" w:name="_Toc172031924"/>
      <w:bookmarkStart w:id="597" w:name="_Toc172032803"/>
      <w:bookmarkStart w:id="598" w:name="_Toc172112571"/>
      <w:bookmarkStart w:id="599" w:name="_Toc172113185"/>
      <w:bookmarkStart w:id="600" w:name="_Toc178846879"/>
      <w:bookmarkStart w:id="601" w:name="_Toc178847051"/>
      <w:bookmarkStart w:id="602" w:name="_Toc172017783"/>
      <w:bookmarkStart w:id="603" w:name="_Toc172017918"/>
      <w:bookmarkStart w:id="604" w:name="_Toc172031925"/>
      <w:bookmarkStart w:id="605" w:name="_Toc172032804"/>
      <w:bookmarkStart w:id="606" w:name="_Toc172112572"/>
      <w:bookmarkStart w:id="607" w:name="_Toc172113186"/>
      <w:bookmarkStart w:id="608" w:name="_Toc178846880"/>
      <w:bookmarkStart w:id="609" w:name="_Toc178847052"/>
      <w:bookmarkStart w:id="610" w:name="_Toc172017784"/>
      <w:bookmarkStart w:id="611" w:name="_Toc172017919"/>
      <w:bookmarkStart w:id="612" w:name="_Toc172031926"/>
      <w:bookmarkStart w:id="613" w:name="_Toc172032805"/>
      <w:bookmarkStart w:id="614" w:name="_Toc172112573"/>
      <w:bookmarkStart w:id="615" w:name="_Toc172113187"/>
      <w:bookmarkStart w:id="616" w:name="_Toc178846881"/>
      <w:bookmarkStart w:id="617" w:name="_Toc178847053"/>
      <w:bookmarkStart w:id="618" w:name="_Toc172017785"/>
      <w:bookmarkStart w:id="619" w:name="_Toc172017920"/>
      <w:bookmarkStart w:id="620" w:name="_Toc172031927"/>
      <w:bookmarkStart w:id="621" w:name="_Toc172032806"/>
      <w:bookmarkStart w:id="622" w:name="_Toc172112574"/>
      <w:bookmarkStart w:id="623" w:name="_Toc172113188"/>
      <w:bookmarkStart w:id="624" w:name="_Toc178846882"/>
      <w:bookmarkStart w:id="625" w:name="_Toc178847054"/>
      <w:bookmarkStart w:id="626" w:name="_Toc172017786"/>
      <w:bookmarkStart w:id="627" w:name="_Toc172017921"/>
      <w:bookmarkStart w:id="628" w:name="_Toc172031928"/>
      <w:bookmarkStart w:id="629" w:name="_Toc172032807"/>
      <w:bookmarkStart w:id="630" w:name="_Toc172112575"/>
      <w:bookmarkStart w:id="631" w:name="_Toc172113189"/>
      <w:bookmarkStart w:id="632" w:name="_Toc178846883"/>
      <w:bookmarkStart w:id="633" w:name="_Toc178847055"/>
      <w:bookmarkStart w:id="634" w:name="_Toc172017787"/>
      <w:bookmarkStart w:id="635" w:name="_Toc172017922"/>
      <w:bookmarkStart w:id="636" w:name="_Toc172031929"/>
      <w:bookmarkStart w:id="637" w:name="_Toc172032808"/>
      <w:bookmarkStart w:id="638" w:name="_Toc172112576"/>
      <w:bookmarkStart w:id="639" w:name="_Toc172113190"/>
      <w:bookmarkStart w:id="640" w:name="_Toc178846884"/>
      <w:bookmarkStart w:id="641" w:name="_Toc178847056"/>
      <w:bookmarkStart w:id="642" w:name="_Toc172017788"/>
      <w:bookmarkStart w:id="643" w:name="_Toc172017923"/>
      <w:bookmarkStart w:id="644" w:name="_Toc172031930"/>
      <w:bookmarkStart w:id="645" w:name="_Toc172032809"/>
      <w:bookmarkStart w:id="646" w:name="_Toc172112577"/>
      <w:bookmarkStart w:id="647" w:name="_Toc172113191"/>
      <w:bookmarkStart w:id="648" w:name="_Toc178846885"/>
      <w:bookmarkStart w:id="649" w:name="_Toc178847057"/>
      <w:bookmarkStart w:id="650" w:name="_Toc172017789"/>
      <w:bookmarkStart w:id="651" w:name="_Toc172017924"/>
      <w:bookmarkStart w:id="652" w:name="_Toc172031931"/>
      <w:bookmarkStart w:id="653" w:name="_Toc172032810"/>
      <w:bookmarkStart w:id="654" w:name="_Toc172112578"/>
      <w:bookmarkStart w:id="655" w:name="_Toc172113192"/>
      <w:bookmarkStart w:id="656" w:name="_Toc178846886"/>
      <w:bookmarkStart w:id="657" w:name="_Toc178847058"/>
      <w:bookmarkStart w:id="658" w:name="_Toc172017790"/>
      <w:bookmarkStart w:id="659" w:name="_Toc172017925"/>
      <w:bookmarkStart w:id="660" w:name="_Toc172031932"/>
      <w:bookmarkStart w:id="661" w:name="_Toc172032811"/>
      <w:bookmarkStart w:id="662" w:name="_Toc172112579"/>
      <w:bookmarkStart w:id="663" w:name="_Toc172113193"/>
      <w:bookmarkStart w:id="664" w:name="_Toc178846887"/>
      <w:bookmarkStart w:id="665" w:name="_Toc178847059"/>
      <w:bookmarkStart w:id="666" w:name="_Toc172017791"/>
      <w:bookmarkStart w:id="667" w:name="_Toc172017926"/>
      <w:bookmarkStart w:id="668" w:name="_Toc172031933"/>
      <w:bookmarkStart w:id="669" w:name="_Toc172032812"/>
      <w:bookmarkStart w:id="670" w:name="_Toc172112580"/>
      <w:bookmarkStart w:id="671" w:name="_Toc172113194"/>
      <w:bookmarkStart w:id="672" w:name="_Toc178846888"/>
      <w:bookmarkStart w:id="673" w:name="_Toc178847060"/>
      <w:bookmarkStart w:id="674" w:name="_Toc172017792"/>
      <w:bookmarkStart w:id="675" w:name="_Toc172017927"/>
      <w:bookmarkStart w:id="676" w:name="_Toc172031934"/>
      <w:bookmarkStart w:id="677" w:name="_Toc172032813"/>
      <w:bookmarkStart w:id="678" w:name="_Toc172112581"/>
      <w:bookmarkStart w:id="679" w:name="_Toc172113195"/>
      <w:bookmarkStart w:id="680" w:name="_Toc178846889"/>
      <w:bookmarkStart w:id="681" w:name="_Toc178847061"/>
      <w:bookmarkStart w:id="682" w:name="_Toc172017793"/>
      <w:bookmarkStart w:id="683" w:name="_Toc172017928"/>
      <w:bookmarkStart w:id="684" w:name="_Toc172031935"/>
      <w:bookmarkStart w:id="685" w:name="_Toc172032814"/>
      <w:bookmarkStart w:id="686" w:name="_Toc172112582"/>
      <w:bookmarkStart w:id="687" w:name="_Toc172113196"/>
      <w:bookmarkStart w:id="688" w:name="_Toc178846890"/>
      <w:bookmarkStart w:id="689" w:name="_Toc178847062"/>
      <w:bookmarkStart w:id="690" w:name="_Toc172017794"/>
      <w:bookmarkStart w:id="691" w:name="_Toc172017929"/>
      <w:bookmarkStart w:id="692" w:name="_Toc172031936"/>
      <w:bookmarkStart w:id="693" w:name="_Toc172032815"/>
      <w:bookmarkStart w:id="694" w:name="_Toc172112583"/>
      <w:bookmarkStart w:id="695" w:name="_Toc172113197"/>
      <w:bookmarkStart w:id="696" w:name="_Toc178846891"/>
      <w:bookmarkStart w:id="697" w:name="_Toc178847063"/>
      <w:bookmarkStart w:id="698" w:name="_Toc172017795"/>
      <w:bookmarkStart w:id="699" w:name="_Toc172017930"/>
      <w:bookmarkStart w:id="700" w:name="_Toc172031937"/>
      <w:bookmarkStart w:id="701" w:name="_Toc172032816"/>
      <w:bookmarkStart w:id="702" w:name="_Toc172112584"/>
      <w:bookmarkStart w:id="703" w:name="_Toc172113198"/>
      <w:bookmarkStart w:id="704" w:name="_Toc178846892"/>
      <w:bookmarkStart w:id="705" w:name="_Toc178847064"/>
      <w:bookmarkStart w:id="706" w:name="_Toc172017796"/>
      <w:bookmarkStart w:id="707" w:name="_Toc172017931"/>
      <w:bookmarkStart w:id="708" w:name="_Toc172031938"/>
      <w:bookmarkStart w:id="709" w:name="_Toc172032817"/>
      <w:bookmarkStart w:id="710" w:name="_Toc172112585"/>
      <w:bookmarkStart w:id="711" w:name="_Toc172113199"/>
      <w:bookmarkStart w:id="712" w:name="_Toc178846893"/>
      <w:bookmarkStart w:id="713" w:name="_Toc178847065"/>
      <w:bookmarkStart w:id="714" w:name="_Toc172017797"/>
      <w:bookmarkStart w:id="715" w:name="_Toc172017932"/>
      <w:bookmarkStart w:id="716" w:name="_Toc172031939"/>
      <w:bookmarkStart w:id="717" w:name="_Toc172032818"/>
      <w:bookmarkStart w:id="718" w:name="_Toc172112586"/>
      <w:bookmarkStart w:id="719" w:name="_Toc172113200"/>
      <w:bookmarkStart w:id="720" w:name="_Toc178846894"/>
      <w:bookmarkStart w:id="721" w:name="_Toc178847066"/>
      <w:bookmarkStart w:id="722" w:name="_Toc172017798"/>
      <w:bookmarkStart w:id="723" w:name="_Toc172017933"/>
      <w:bookmarkStart w:id="724" w:name="_Toc172031940"/>
      <w:bookmarkStart w:id="725" w:name="_Toc172032819"/>
      <w:bookmarkStart w:id="726" w:name="_Toc172112587"/>
      <w:bookmarkStart w:id="727" w:name="_Toc172113201"/>
      <w:bookmarkStart w:id="728" w:name="_Toc178846895"/>
      <w:bookmarkStart w:id="729" w:name="_Toc178847067"/>
      <w:bookmarkStart w:id="730" w:name="_Toc172017799"/>
      <w:bookmarkStart w:id="731" w:name="_Toc172017934"/>
      <w:bookmarkStart w:id="732" w:name="_Toc172031941"/>
      <w:bookmarkStart w:id="733" w:name="_Toc172032820"/>
      <w:bookmarkStart w:id="734" w:name="_Toc172112588"/>
      <w:bookmarkStart w:id="735" w:name="_Toc172113202"/>
      <w:bookmarkStart w:id="736" w:name="_Toc178846896"/>
      <w:bookmarkStart w:id="737" w:name="_Toc178847068"/>
      <w:bookmarkStart w:id="738" w:name="_Toc172017800"/>
      <w:bookmarkStart w:id="739" w:name="_Toc172017935"/>
      <w:bookmarkStart w:id="740" w:name="_Toc172031942"/>
      <w:bookmarkStart w:id="741" w:name="_Toc172032821"/>
      <w:bookmarkStart w:id="742" w:name="_Toc172112589"/>
      <w:bookmarkStart w:id="743" w:name="_Toc172113203"/>
      <w:bookmarkStart w:id="744" w:name="_Toc178846897"/>
      <w:bookmarkStart w:id="745" w:name="_Toc178847069"/>
      <w:bookmarkStart w:id="746" w:name="_Toc172017801"/>
      <w:bookmarkStart w:id="747" w:name="_Toc172017936"/>
      <w:bookmarkStart w:id="748" w:name="_Toc172031943"/>
      <w:bookmarkStart w:id="749" w:name="_Toc172032822"/>
      <w:bookmarkStart w:id="750" w:name="_Toc172112590"/>
      <w:bookmarkStart w:id="751" w:name="_Toc172113204"/>
      <w:bookmarkStart w:id="752" w:name="_Toc178846898"/>
      <w:bookmarkStart w:id="753" w:name="_Toc178847070"/>
      <w:bookmarkStart w:id="754" w:name="_Toc172017802"/>
      <w:bookmarkStart w:id="755" w:name="_Toc172017937"/>
      <w:bookmarkStart w:id="756" w:name="_Toc172031944"/>
      <w:bookmarkStart w:id="757" w:name="_Toc172032823"/>
      <w:bookmarkStart w:id="758" w:name="_Toc172112591"/>
      <w:bookmarkStart w:id="759" w:name="_Toc172113205"/>
      <w:bookmarkStart w:id="760" w:name="_Toc178846899"/>
      <w:bookmarkStart w:id="761" w:name="_Toc178847071"/>
      <w:bookmarkStart w:id="762" w:name="_Toc172017803"/>
      <w:bookmarkStart w:id="763" w:name="_Toc172017938"/>
      <w:bookmarkStart w:id="764" w:name="_Toc172031945"/>
      <w:bookmarkStart w:id="765" w:name="_Toc172032824"/>
      <w:bookmarkStart w:id="766" w:name="_Toc172112592"/>
      <w:bookmarkStart w:id="767" w:name="_Toc172113206"/>
      <w:bookmarkStart w:id="768" w:name="_Toc178846900"/>
      <w:bookmarkStart w:id="769" w:name="_Toc178847072"/>
      <w:bookmarkStart w:id="770" w:name="_Toc172017804"/>
      <w:bookmarkStart w:id="771" w:name="_Toc172017939"/>
      <w:bookmarkStart w:id="772" w:name="_Toc172031946"/>
      <w:bookmarkStart w:id="773" w:name="_Toc172032825"/>
      <w:bookmarkStart w:id="774" w:name="_Toc172112593"/>
      <w:bookmarkStart w:id="775" w:name="_Toc172113207"/>
      <w:bookmarkStart w:id="776" w:name="_Toc178846901"/>
      <w:bookmarkStart w:id="777" w:name="_Toc178847073"/>
      <w:bookmarkStart w:id="778" w:name="_Toc170392072"/>
      <w:bookmarkStart w:id="779" w:name="_Toc170392249"/>
      <w:bookmarkStart w:id="780" w:name="_Toc170392336"/>
      <w:bookmarkStart w:id="781" w:name="_Toc170392405"/>
      <w:bookmarkStart w:id="782" w:name="_Toc170392474"/>
      <w:bookmarkStart w:id="783" w:name="_Toc170392543"/>
      <w:bookmarkStart w:id="784" w:name="_Toc170398798"/>
      <w:bookmarkStart w:id="785" w:name="_Toc170392073"/>
      <w:bookmarkStart w:id="786" w:name="_Toc170392250"/>
      <w:bookmarkStart w:id="787" w:name="_Toc170392337"/>
      <w:bookmarkStart w:id="788" w:name="_Toc170392406"/>
      <w:bookmarkStart w:id="789" w:name="_Toc170392475"/>
      <w:bookmarkStart w:id="790" w:name="_Toc170392544"/>
      <w:bookmarkStart w:id="791" w:name="_Toc170398799"/>
      <w:bookmarkStart w:id="792" w:name="_Toc170392074"/>
      <w:bookmarkStart w:id="793" w:name="_Toc170392251"/>
      <w:bookmarkStart w:id="794" w:name="_Toc170392338"/>
      <w:bookmarkStart w:id="795" w:name="_Toc170392407"/>
      <w:bookmarkStart w:id="796" w:name="_Toc170392476"/>
      <w:bookmarkStart w:id="797" w:name="_Toc170392545"/>
      <w:bookmarkStart w:id="798" w:name="_Toc170398800"/>
      <w:bookmarkStart w:id="799" w:name="_Toc170392075"/>
      <w:bookmarkStart w:id="800" w:name="_Toc170392252"/>
      <w:bookmarkStart w:id="801" w:name="_Toc170392339"/>
      <w:bookmarkStart w:id="802" w:name="_Toc170392408"/>
      <w:bookmarkStart w:id="803" w:name="_Toc170392477"/>
      <w:bookmarkStart w:id="804" w:name="_Toc170392546"/>
      <w:bookmarkStart w:id="805" w:name="_Toc170398801"/>
      <w:bookmarkStart w:id="806" w:name="_Toc170392076"/>
      <w:bookmarkStart w:id="807" w:name="_Toc170392253"/>
      <w:bookmarkStart w:id="808" w:name="_Toc170392340"/>
      <w:bookmarkStart w:id="809" w:name="_Toc170392409"/>
      <w:bookmarkStart w:id="810" w:name="_Toc170392478"/>
      <w:bookmarkStart w:id="811" w:name="_Toc170392547"/>
      <w:bookmarkStart w:id="812" w:name="_Toc170398802"/>
      <w:bookmarkStart w:id="813" w:name="_Toc170392077"/>
      <w:bookmarkStart w:id="814" w:name="_Toc170392254"/>
      <w:bookmarkStart w:id="815" w:name="_Toc170392341"/>
      <w:bookmarkStart w:id="816" w:name="_Toc170392410"/>
      <w:bookmarkStart w:id="817" w:name="_Toc170392479"/>
      <w:bookmarkStart w:id="818" w:name="_Toc170392548"/>
      <w:bookmarkStart w:id="819" w:name="_Toc170398803"/>
      <w:bookmarkStart w:id="820" w:name="_Toc170392078"/>
      <w:bookmarkStart w:id="821" w:name="_Toc170392255"/>
      <w:bookmarkStart w:id="822" w:name="_Toc170392342"/>
      <w:bookmarkStart w:id="823" w:name="_Toc170392411"/>
      <w:bookmarkStart w:id="824" w:name="_Toc170392480"/>
      <w:bookmarkStart w:id="825" w:name="_Toc170392549"/>
      <w:bookmarkStart w:id="826" w:name="_Toc170398804"/>
      <w:bookmarkStart w:id="827" w:name="_Toc195789764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bookmarkEnd w:id="594"/>
      <w:bookmarkEnd w:id="595"/>
      <w:bookmarkEnd w:id="596"/>
      <w:bookmarkEnd w:id="597"/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r w:rsidRPr="008355F8">
        <w:t xml:space="preserve">Команда </w:t>
      </w:r>
      <w:r w:rsidR="00AD09C3" w:rsidRPr="008355F8">
        <w:t>«</w:t>
      </w:r>
      <w:r w:rsidR="00E239B5" w:rsidRPr="008355F8">
        <w:t>Снять с контроля</w:t>
      </w:r>
      <w:r w:rsidR="00AD09C3" w:rsidRPr="008355F8">
        <w:t>»</w:t>
      </w:r>
      <w:bookmarkEnd w:id="827"/>
    </w:p>
    <w:p w14:paraId="1D3DEFBC" w14:textId="77777777" w:rsidR="00015CE9" w:rsidRPr="00015CE9" w:rsidRDefault="00015CE9" w:rsidP="00DB02F0"/>
    <w:p w14:paraId="4F72B092" w14:textId="77777777" w:rsidR="007B498C" w:rsidRDefault="006D2657" w:rsidP="00DB02F0">
      <w:pPr>
        <w:ind w:firstLine="709"/>
      </w:pPr>
      <w:r w:rsidRPr="008355F8">
        <w:t xml:space="preserve">Команда </w:t>
      </w:r>
      <w:r w:rsidRPr="008355F8">
        <w:rPr>
          <w:b/>
        </w:rPr>
        <w:t>«Снять с контроля»</w:t>
      </w:r>
      <w:r w:rsidRPr="008355F8">
        <w:t xml:space="preserve"> предназначена для установки статуса </w:t>
      </w:r>
      <w:r w:rsidRPr="008355F8">
        <w:rPr>
          <w:b/>
        </w:rPr>
        <w:t>«Снятие с контроля»</w:t>
      </w:r>
      <w:r w:rsidR="00022A99" w:rsidRPr="008355F8">
        <w:t xml:space="preserve"> (</w:t>
      </w:r>
      <w:r w:rsidR="00B9574B" w:rsidRPr="008355F8">
        <w:fldChar w:fldCharType="begin"/>
      </w:r>
      <w:r w:rsidR="00B9574B" w:rsidRPr="008355F8">
        <w:instrText xml:space="preserve"> REF _Ref171935618 \h </w:instrText>
      </w:r>
      <w:r w:rsidR="00033E42" w:rsidRPr="008355F8">
        <w:instrText xml:space="preserve"> \* MERGEFORMAT </w:instrText>
      </w:r>
      <w:r w:rsidR="00B9574B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55</w:t>
      </w:r>
      <w:r w:rsidR="00B9574B" w:rsidRPr="008355F8">
        <w:fldChar w:fldCharType="end"/>
      </w:r>
      <w:r w:rsidR="00022A99" w:rsidRPr="008355F8">
        <w:t>)</w:t>
      </w:r>
      <w:r w:rsidR="00D60FED" w:rsidRPr="008355F8">
        <w:t xml:space="preserve">. </w:t>
      </w:r>
      <w:r w:rsidR="007B498C" w:rsidRPr="008355F8">
        <w:t xml:space="preserve">Подробное описание команды приведено в разделе </w:t>
      </w:r>
      <w:r w:rsidR="007B498C" w:rsidRPr="008355F8">
        <w:fldChar w:fldCharType="begin"/>
      </w:r>
      <w:r w:rsidR="007B498C" w:rsidRPr="008355F8">
        <w:instrText xml:space="preserve"> REF _Ref172113319 \r \h  \* MERGEFORMAT </w:instrText>
      </w:r>
      <w:r w:rsidR="007B498C" w:rsidRPr="008355F8">
        <w:fldChar w:fldCharType="separate"/>
      </w:r>
      <w:r w:rsidR="00CC1F16">
        <w:t>8.4</w:t>
      </w:r>
      <w:r w:rsidR="007B498C" w:rsidRPr="008355F8">
        <w:fldChar w:fldCharType="end"/>
      </w:r>
      <w:r w:rsidR="007B498C" w:rsidRPr="008355F8">
        <w:t xml:space="preserve"> </w:t>
      </w:r>
      <w:r w:rsidR="007B498C" w:rsidRPr="008355F8">
        <w:fldChar w:fldCharType="begin"/>
      </w:r>
      <w:r w:rsidR="007B498C" w:rsidRPr="008355F8">
        <w:instrText xml:space="preserve"> REF _Ref172113325 \h  \* MERGEFORMAT </w:instrText>
      </w:r>
      <w:r w:rsidR="007B498C" w:rsidRPr="008355F8">
        <w:fldChar w:fldCharType="separate"/>
      </w:r>
      <w:r w:rsidR="00CC1F16" w:rsidRPr="008355F8">
        <w:t>Снятие сигнала с контроля</w:t>
      </w:r>
      <w:r w:rsidR="007B498C" w:rsidRPr="008355F8">
        <w:fldChar w:fldCharType="end"/>
      </w:r>
      <w:r w:rsidR="007B498C" w:rsidRPr="008355F8">
        <w:t>.</w:t>
      </w:r>
    </w:p>
    <w:p w14:paraId="0EC17FC2" w14:textId="77777777" w:rsidR="009A5B26" w:rsidRPr="008355F8" w:rsidRDefault="009A5B26" w:rsidP="00DB02F0">
      <w:pPr>
        <w:ind w:firstLine="709"/>
      </w:pPr>
    </w:p>
    <w:p w14:paraId="2809C916" w14:textId="7D857C07" w:rsidR="00022A99" w:rsidRPr="008355F8" w:rsidRDefault="006C39F3" w:rsidP="00DB02F0">
      <w:pPr>
        <w:ind w:left="567" w:firstLine="0"/>
        <w:jc w:val="center"/>
      </w:pPr>
      <w:r w:rsidRPr="008355F8">
        <w:rPr>
          <w:noProof/>
        </w:rPr>
        <w:lastRenderedPageBreak/>
        <w:drawing>
          <wp:inline distT="0" distB="0" distL="0" distR="0" wp14:anchorId="2DDF5CB9" wp14:editId="4CD09670">
            <wp:extent cx="3543300" cy="3005636"/>
            <wp:effectExtent l="0" t="0" r="0" b="444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51579" cy="301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D3E6" w14:textId="155460EC" w:rsidR="00F742AC" w:rsidRDefault="00022A99" w:rsidP="00DB02F0">
      <w:pPr>
        <w:pStyle w:val="af9"/>
        <w:spacing w:before="0"/>
        <w:jc w:val="center"/>
      </w:pPr>
      <w:bookmarkStart w:id="828" w:name="_Ref171935618"/>
      <w:bookmarkStart w:id="829" w:name="_Ref170386984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55</w:t>
        </w:r>
      </w:fldSimple>
      <w:bookmarkEnd w:id="828"/>
      <w:r w:rsidR="00F742AC" w:rsidRPr="008355F8">
        <w:t xml:space="preserve"> – Снятие с контроля</w:t>
      </w:r>
    </w:p>
    <w:p w14:paraId="01168591" w14:textId="77777777" w:rsidR="006021D3" w:rsidRPr="006021D3" w:rsidRDefault="006021D3" w:rsidP="00DB02F0"/>
    <w:p w14:paraId="77C3D866" w14:textId="20254BA6" w:rsidR="00E239B5" w:rsidRDefault="00431DB0" w:rsidP="00DB02F0">
      <w:pPr>
        <w:pStyle w:val="3"/>
        <w:spacing w:before="0" w:after="0"/>
      </w:pPr>
      <w:bookmarkStart w:id="830" w:name="_Toc172032827"/>
      <w:bookmarkStart w:id="831" w:name="_Toc172112595"/>
      <w:bookmarkStart w:id="832" w:name="_Toc172113209"/>
      <w:bookmarkStart w:id="833" w:name="_Toc178846903"/>
      <w:bookmarkStart w:id="834" w:name="_Toc178847075"/>
      <w:bookmarkStart w:id="835" w:name="_Toc195789765"/>
      <w:bookmarkEnd w:id="829"/>
      <w:bookmarkEnd w:id="830"/>
      <w:bookmarkEnd w:id="831"/>
      <w:bookmarkEnd w:id="832"/>
      <w:bookmarkEnd w:id="833"/>
      <w:bookmarkEnd w:id="834"/>
      <w:r w:rsidRPr="008355F8">
        <w:t xml:space="preserve">Команда </w:t>
      </w:r>
      <w:r w:rsidR="003D24FF" w:rsidRPr="008355F8">
        <w:t>«</w:t>
      </w:r>
      <w:r w:rsidR="008C5C75" w:rsidRPr="008355F8">
        <w:t>Поставить</w:t>
      </w:r>
      <w:r w:rsidR="003D24FF" w:rsidRPr="008355F8">
        <w:t xml:space="preserve"> </w:t>
      </w:r>
      <w:r w:rsidR="008C5C75" w:rsidRPr="008355F8">
        <w:t>на контроль</w:t>
      </w:r>
      <w:r w:rsidR="003D24FF" w:rsidRPr="008355F8">
        <w:t>»</w:t>
      </w:r>
      <w:bookmarkEnd w:id="835"/>
      <w:r w:rsidR="006C39F3" w:rsidRPr="008355F8">
        <w:t xml:space="preserve"> </w:t>
      </w:r>
    </w:p>
    <w:p w14:paraId="5E4B90C4" w14:textId="77777777" w:rsidR="00557DE5" w:rsidRPr="00557DE5" w:rsidRDefault="00557DE5" w:rsidP="00DB02F0"/>
    <w:p w14:paraId="1AD65EC9" w14:textId="77777777" w:rsidR="007B498C" w:rsidRPr="008355F8" w:rsidRDefault="008C5C75" w:rsidP="00DB02F0">
      <w:pPr>
        <w:ind w:firstLine="709"/>
      </w:pPr>
      <w:r w:rsidRPr="008355F8">
        <w:t xml:space="preserve">Команда </w:t>
      </w:r>
      <w:r w:rsidRPr="008355F8">
        <w:rPr>
          <w:b/>
        </w:rPr>
        <w:t>«Поставить на контроль»</w:t>
      </w:r>
      <w:r w:rsidRPr="008355F8">
        <w:t xml:space="preserve"> </w:t>
      </w:r>
      <w:r w:rsidR="00F742AC" w:rsidRPr="008355F8">
        <w:t>(</w:t>
      </w:r>
      <w:r w:rsidR="00070079" w:rsidRPr="008355F8">
        <w:fldChar w:fldCharType="begin"/>
      </w:r>
      <w:r w:rsidR="00070079" w:rsidRPr="008355F8">
        <w:instrText xml:space="preserve"> REF _Ref170399719 \h  \* MERGEFORMAT </w:instrText>
      </w:r>
      <w:r w:rsidR="00070079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56</w:t>
      </w:r>
      <w:r w:rsidR="00070079" w:rsidRPr="008355F8">
        <w:fldChar w:fldCharType="end"/>
      </w:r>
      <w:r w:rsidR="00F742AC" w:rsidRPr="008355F8">
        <w:t xml:space="preserve">) </w:t>
      </w:r>
      <w:r w:rsidRPr="008355F8">
        <w:t xml:space="preserve">предназначена для </w:t>
      </w:r>
      <w:r w:rsidR="002248EB" w:rsidRPr="008355F8">
        <w:t xml:space="preserve">отмены </w:t>
      </w:r>
      <w:r w:rsidRPr="008355F8">
        <w:t xml:space="preserve">статуса </w:t>
      </w:r>
      <w:r w:rsidRPr="008355F8">
        <w:rPr>
          <w:b/>
        </w:rPr>
        <w:t>«Снятие с контроля»</w:t>
      </w:r>
      <w:r w:rsidR="00F710B1" w:rsidRPr="008355F8">
        <w:t xml:space="preserve">. </w:t>
      </w:r>
      <w:r w:rsidR="007B498C" w:rsidRPr="008355F8">
        <w:t xml:space="preserve">Подробное описание команды приведено в разделе </w:t>
      </w:r>
      <w:r w:rsidR="007B498C" w:rsidRPr="008355F8">
        <w:fldChar w:fldCharType="begin"/>
      </w:r>
      <w:r w:rsidR="007B498C" w:rsidRPr="008355F8">
        <w:instrText xml:space="preserve"> REF _Ref172113394 \r \h  \* MERGEFORMAT </w:instrText>
      </w:r>
      <w:r w:rsidR="007B498C" w:rsidRPr="008355F8">
        <w:fldChar w:fldCharType="separate"/>
      </w:r>
      <w:r w:rsidR="00CC1F16">
        <w:t>8.5</w:t>
      </w:r>
      <w:r w:rsidR="007B498C" w:rsidRPr="008355F8">
        <w:fldChar w:fldCharType="end"/>
      </w:r>
      <w:r w:rsidR="007B498C" w:rsidRPr="008355F8">
        <w:t xml:space="preserve"> </w:t>
      </w:r>
      <w:r w:rsidR="007B498C" w:rsidRPr="008355F8">
        <w:fldChar w:fldCharType="begin"/>
      </w:r>
      <w:r w:rsidR="007B498C" w:rsidRPr="008355F8">
        <w:instrText xml:space="preserve"> REF _Ref172113399 \h  \* MERGEFORMAT </w:instrText>
      </w:r>
      <w:r w:rsidR="007B498C" w:rsidRPr="008355F8">
        <w:fldChar w:fldCharType="separate"/>
      </w:r>
      <w:r w:rsidR="00CC1F16" w:rsidRPr="008355F8">
        <w:t>Постановка сигнала на контроль</w:t>
      </w:r>
      <w:r w:rsidR="007B498C" w:rsidRPr="008355F8">
        <w:fldChar w:fldCharType="end"/>
      </w:r>
      <w:r w:rsidR="007B498C" w:rsidRPr="008355F8">
        <w:t>.</w:t>
      </w:r>
    </w:p>
    <w:p w14:paraId="741E53D6" w14:textId="77777777" w:rsidR="002248EB" w:rsidRPr="008355F8" w:rsidRDefault="002248EB" w:rsidP="00DB02F0">
      <w:pPr>
        <w:ind w:left="567"/>
      </w:pPr>
    </w:p>
    <w:p w14:paraId="758AA64D" w14:textId="77777777" w:rsidR="00096E2C" w:rsidRPr="008355F8" w:rsidRDefault="006C39F3" w:rsidP="00DB02F0">
      <w:pPr>
        <w:jc w:val="center"/>
      </w:pPr>
      <w:r w:rsidRPr="008355F8">
        <w:rPr>
          <w:noProof/>
        </w:rPr>
        <w:drawing>
          <wp:inline distT="0" distB="0" distL="0" distR="0" wp14:anchorId="08C1DD10" wp14:editId="792811FD">
            <wp:extent cx="3609975" cy="3062193"/>
            <wp:effectExtent l="0" t="0" r="0" b="508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14223" cy="306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1E53" w14:textId="1E0A01FE" w:rsidR="00F742AC" w:rsidRDefault="00096E2C" w:rsidP="00DB02F0">
      <w:pPr>
        <w:pStyle w:val="af9"/>
        <w:spacing w:before="0"/>
        <w:jc w:val="center"/>
      </w:pPr>
      <w:bookmarkStart w:id="836" w:name="_Ref170399719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56</w:t>
        </w:r>
      </w:fldSimple>
      <w:bookmarkEnd w:id="836"/>
      <w:r w:rsidR="00F742AC" w:rsidRPr="008355F8">
        <w:t xml:space="preserve"> – Поставить на контроль</w:t>
      </w:r>
    </w:p>
    <w:p w14:paraId="1E84993A" w14:textId="77777777" w:rsidR="00A17798" w:rsidRDefault="00A17798" w:rsidP="00DB02F0"/>
    <w:p w14:paraId="5106DDFF" w14:textId="77777777" w:rsidR="00606A64" w:rsidRDefault="00606A64" w:rsidP="00DB02F0"/>
    <w:p w14:paraId="51852B54" w14:textId="77777777" w:rsidR="00606A64" w:rsidRDefault="00606A64" w:rsidP="00DB02F0"/>
    <w:p w14:paraId="7CDC21A2" w14:textId="77777777" w:rsidR="00606A64" w:rsidRDefault="00606A64" w:rsidP="00DB02F0"/>
    <w:p w14:paraId="2403482D" w14:textId="77777777" w:rsidR="00606A64" w:rsidRDefault="00606A64" w:rsidP="00DB02F0"/>
    <w:p w14:paraId="2CF4B7CC" w14:textId="77777777" w:rsidR="00606A64" w:rsidRDefault="00606A64" w:rsidP="00DB02F0"/>
    <w:p w14:paraId="433BD198" w14:textId="77777777" w:rsidR="00606A64" w:rsidRPr="00A17798" w:rsidRDefault="00606A64" w:rsidP="00DB02F0"/>
    <w:p w14:paraId="3547E20A" w14:textId="47911106" w:rsidR="008C5C75" w:rsidRDefault="00431DB0" w:rsidP="00DB02F0">
      <w:pPr>
        <w:pStyle w:val="3"/>
        <w:spacing w:before="0" w:after="0"/>
      </w:pPr>
      <w:bookmarkStart w:id="837" w:name="_Toc172032829"/>
      <w:bookmarkStart w:id="838" w:name="_Toc172112597"/>
      <w:bookmarkStart w:id="839" w:name="_Toc172113211"/>
      <w:bookmarkStart w:id="840" w:name="_Toc178846905"/>
      <w:bookmarkStart w:id="841" w:name="_Toc178847077"/>
      <w:bookmarkStart w:id="842" w:name="_Toc172032830"/>
      <w:bookmarkStart w:id="843" w:name="_Toc172112598"/>
      <w:bookmarkStart w:id="844" w:name="_Toc172113212"/>
      <w:bookmarkStart w:id="845" w:name="_Toc178846906"/>
      <w:bookmarkStart w:id="846" w:name="_Toc178847078"/>
      <w:bookmarkStart w:id="847" w:name="_Toc19578976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r w:rsidRPr="008355F8">
        <w:lastRenderedPageBreak/>
        <w:t xml:space="preserve">Команда </w:t>
      </w:r>
      <w:r w:rsidR="00720B38" w:rsidRPr="008355F8">
        <w:t>«</w:t>
      </w:r>
      <w:r w:rsidR="008C5C75" w:rsidRPr="008355F8">
        <w:t>Вывести в ремонт</w:t>
      </w:r>
      <w:r w:rsidR="00720B38" w:rsidRPr="008355F8">
        <w:t>»</w:t>
      </w:r>
      <w:bookmarkEnd w:id="847"/>
    </w:p>
    <w:p w14:paraId="00C553BA" w14:textId="77777777" w:rsidR="00A17798" w:rsidRPr="00A17798" w:rsidRDefault="00A17798" w:rsidP="00DB02F0"/>
    <w:p w14:paraId="3525C0F1" w14:textId="77777777" w:rsidR="007B498C" w:rsidRPr="008355F8" w:rsidRDefault="008C5C75" w:rsidP="00DB02F0">
      <w:pPr>
        <w:ind w:firstLine="709"/>
      </w:pPr>
      <w:r w:rsidRPr="008355F8">
        <w:t xml:space="preserve">Команда </w:t>
      </w:r>
      <w:r w:rsidRPr="008355F8">
        <w:rPr>
          <w:b/>
        </w:rPr>
        <w:t>«Вывести в ремонт»</w:t>
      </w:r>
      <w:r w:rsidR="00000B0E" w:rsidRPr="008355F8">
        <w:rPr>
          <w:b/>
        </w:rPr>
        <w:t xml:space="preserve"> </w:t>
      </w:r>
      <w:r w:rsidR="00000B0E" w:rsidRPr="008355F8">
        <w:t>(</w:t>
      </w:r>
      <w:r w:rsidR="00CC0945" w:rsidRPr="008355F8">
        <w:fldChar w:fldCharType="begin"/>
      </w:r>
      <w:r w:rsidR="00CC0945" w:rsidRPr="008355F8">
        <w:instrText xml:space="preserve"> REF _Ref172113497 \h  \* MERGEFORMAT </w:instrText>
      </w:r>
      <w:r w:rsidR="00CC0945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57</w:t>
      </w:r>
      <w:r w:rsidR="00CC0945" w:rsidRPr="008355F8">
        <w:fldChar w:fldCharType="end"/>
      </w:r>
      <w:r w:rsidR="00000B0E" w:rsidRPr="008355F8">
        <w:t>)</w:t>
      </w:r>
      <w:r w:rsidRPr="008355F8">
        <w:t xml:space="preserve"> предназначена для установки статуса сигнала </w:t>
      </w:r>
      <w:r w:rsidRPr="008355F8">
        <w:rPr>
          <w:b/>
        </w:rPr>
        <w:t>«Ремонт»</w:t>
      </w:r>
      <w:r w:rsidR="006746FE" w:rsidRPr="008355F8">
        <w:t xml:space="preserve">. </w:t>
      </w:r>
      <w:r w:rsidR="007B498C" w:rsidRPr="008355F8">
        <w:t xml:space="preserve">Подробное описание команды приведено в разделе </w:t>
      </w:r>
      <w:r w:rsidR="007B498C" w:rsidRPr="008355F8">
        <w:fldChar w:fldCharType="begin"/>
      </w:r>
      <w:r w:rsidR="007B498C" w:rsidRPr="008355F8">
        <w:instrText xml:space="preserve"> REF _Ref172113587 \r \h  \* MERGEFORMAT </w:instrText>
      </w:r>
      <w:r w:rsidR="007B498C" w:rsidRPr="008355F8">
        <w:fldChar w:fldCharType="separate"/>
      </w:r>
      <w:r w:rsidR="00CC1F16">
        <w:t>8.2</w:t>
      </w:r>
      <w:r w:rsidR="007B498C" w:rsidRPr="008355F8">
        <w:fldChar w:fldCharType="end"/>
      </w:r>
      <w:r w:rsidR="007B498C" w:rsidRPr="008355F8">
        <w:t xml:space="preserve"> </w:t>
      </w:r>
      <w:r w:rsidR="007B498C" w:rsidRPr="008355F8">
        <w:fldChar w:fldCharType="begin"/>
      </w:r>
      <w:r w:rsidR="007B498C" w:rsidRPr="008355F8">
        <w:instrText xml:space="preserve"> REF _Ref172113590 \h  \* MERGEFORMAT </w:instrText>
      </w:r>
      <w:r w:rsidR="007B498C" w:rsidRPr="008355F8">
        <w:fldChar w:fldCharType="separate"/>
      </w:r>
      <w:r w:rsidR="00CC1F16" w:rsidRPr="008355F8">
        <w:t>Вывод сигнала в ремонт</w:t>
      </w:r>
      <w:r w:rsidR="007B498C" w:rsidRPr="008355F8">
        <w:fldChar w:fldCharType="end"/>
      </w:r>
      <w:r w:rsidR="007B498C" w:rsidRPr="008355F8">
        <w:t>.</w:t>
      </w:r>
    </w:p>
    <w:p w14:paraId="6DDF8010" w14:textId="3DBB4813" w:rsidR="008C5C75" w:rsidRPr="008355F8" w:rsidRDefault="008C5C75" w:rsidP="00DB02F0">
      <w:pPr>
        <w:ind w:firstLine="709"/>
      </w:pPr>
    </w:p>
    <w:p w14:paraId="7720E08C" w14:textId="77777777" w:rsidR="008735C2" w:rsidRPr="008355F8" w:rsidRDefault="008735C2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6DC85E5A" wp14:editId="114705CF">
            <wp:extent cx="3483496" cy="2962275"/>
            <wp:effectExtent l="0" t="0" r="317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4205" cy="297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4D46" w14:textId="7847870F" w:rsidR="008735C2" w:rsidRDefault="008735C2" w:rsidP="00DB02F0">
      <w:pPr>
        <w:pStyle w:val="af9"/>
        <w:spacing w:before="0"/>
        <w:jc w:val="center"/>
      </w:pPr>
      <w:bookmarkStart w:id="848" w:name="_Ref172113497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57</w:t>
        </w:r>
      </w:fldSimple>
      <w:bookmarkEnd w:id="848"/>
      <w:r w:rsidRPr="008355F8">
        <w:t xml:space="preserve"> – Вывод в ремонт</w:t>
      </w:r>
    </w:p>
    <w:p w14:paraId="5BB2DB1A" w14:textId="77777777" w:rsidR="00D056EE" w:rsidRPr="00D056EE" w:rsidRDefault="00D056EE" w:rsidP="00DB02F0"/>
    <w:p w14:paraId="58D71109" w14:textId="7DC014BC" w:rsidR="008C5C75" w:rsidRDefault="00431DB0" w:rsidP="00DB02F0">
      <w:pPr>
        <w:pStyle w:val="3"/>
        <w:spacing w:before="0" w:after="0"/>
      </w:pPr>
      <w:bookmarkStart w:id="849" w:name="_Toc172031950"/>
      <w:bookmarkStart w:id="850" w:name="_Toc172032832"/>
      <w:bookmarkStart w:id="851" w:name="_Toc172112600"/>
      <w:bookmarkStart w:id="852" w:name="_Toc172113214"/>
      <w:bookmarkStart w:id="853" w:name="_Toc178846908"/>
      <w:bookmarkStart w:id="854" w:name="_Toc178847080"/>
      <w:bookmarkStart w:id="855" w:name="_Toc172031951"/>
      <w:bookmarkStart w:id="856" w:name="_Toc172032833"/>
      <w:bookmarkStart w:id="857" w:name="_Toc172112601"/>
      <w:bookmarkStart w:id="858" w:name="_Toc172113215"/>
      <w:bookmarkStart w:id="859" w:name="_Toc178846909"/>
      <w:bookmarkStart w:id="860" w:name="_Toc178847081"/>
      <w:bookmarkStart w:id="861" w:name="_Toc172031952"/>
      <w:bookmarkStart w:id="862" w:name="_Toc172032834"/>
      <w:bookmarkStart w:id="863" w:name="_Toc172112602"/>
      <w:bookmarkStart w:id="864" w:name="_Toc172113216"/>
      <w:bookmarkStart w:id="865" w:name="_Toc178846910"/>
      <w:bookmarkStart w:id="866" w:name="_Toc178847082"/>
      <w:bookmarkStart w:id="867" w:name="_Toc172031953"/>
      <w:bookmarkStart w:id="868" w:name="_Toc172032835"/>
      <w:bookmarkStart w:id="869" w:name="_Toc172112603"/>
      <w:bookmarkStart w:id="870" w:name="_Toc172113217"/>
      <w:bookmarkStart w:id="871" w:name="_Toc178846911"/>
      <w:bookmarkStart w:id="872" w:name="_Toc178847083"/>
      <w:bookmarkStart w:id="873" w:name="_Toc172031954"/>
      <w:bookmarkStart w:id="874" w:name="_Toc172032836"/>
      <w:bookmarkStart w:id="875" w:name="_Toc172112604"/>
      <w:bookmarkStart w:id="876" w:name="_Toc172113218"/>
      <w:bookmarkStart w:id="877" w:name="_Toc178846912"/>
      <w:bookmarkStart w:id="878" w:name="_Toc178847084"/>
      <w:bookmarkStart w:id="879" w:name="_Toc172031955"/>
      <w:bookmarkStart w:id="880" w:name="_Toc172032837"/>
      <w:bookmarkStart w:id="881" w:name="_Toc172112605"/>
      <w:bookmarkStart w:id="882" w:name="_Toc172113219"/>
      <w:bookmarkStart w:id="883" w:name="_Toc178846913"/>
      <w:bookmarkStart w:id="884" w:name="_Toc178847085"/>
      <w:bookmarkStart w:id="885" w:name="_Toc172031956"/>
      <w:bookmarkStart w:id="886" w:name="_Toc172032838"/>
      <w:bookmarkStart w:id="887" w:name="_Toc172112606"/>
      <w:bookmarkStart w:id="888" w:name="_Toc172113220"/>
      <w:bookmarkStart w:id="889" w:name="_Toc178846914"/>
      <w:bookmarkStart w:id="890" w:name="_Toc178847086"/>
      <w:bookmarkStart w:id="891" w:name="_Toc172031957"/>
      <w:bookmarkStart w:id="892" w:name="_Toc172032839"/>
      <w:bookmarkStart w:id="893" w:name="_Toc172112607"/>
      <w:bookmarkStart w:id="894" w:name="_Toc172113221"/>
      <w:bookmarkStart w:id="895" w:name="_Toc178846915"/>
      <w:bookmarkStart w:id="896" w:name="_Toc178847087"/>
      <w:bookmarkStart w:id="897" w:name="_Toc172031958"/>
      <w:bookmarkStart w:id="898" w:name="_Toc172032840"/>
      <w:bookmarkStart w:id="899" w:name="_Toc172112608"/>
      <w:bookmarkStart w:id="900" w:name="_Toc172113222"/>
      <w:bookmarkStart w:id="901" w:name="_Toc178846916"/>
      <w:bookmarkStart w:id="902" w:name="_Toc178847088"/>
      <w:bookmarkStart w:id="903" w:name="_Toc172031959"/>
      <w:bookmarkStart w:id="904" w:name="_Toc172032841"/>
      <w:bookmarkStart w:id="905" w:name="_Toc172112609"/>
      <w:bookmarkStart w:id="906" w:name="_Toc172113223"/>
      <w:bookmarkStart w:id="907" w:name="_Toc178846917"/>
      <w:bookmarkStart w:id="908" w:name="_Toc178847089"/>
      <w:bookmarkStart w:id="909" w:name="_Toc172031960"/>
      <w:bookmarkStart w:id="910" w:name="_Toc172032842"/>
      <w:bookmarkStart w:id="911" w:name="_Toc172112610"/>
      <w:bookmarkStart w:id="912" w:name="_Toc172113224"/>
      <w:bookmarkStart w:id="913" w:name="_Toc178846918"/>
      <w:bookmarkStart w:id="914" w:name="_Toc178847090"/>
      <w:bookmarkStart w:id="915" w:name="_Toc172031961"/>
      <w:bookmarkStart w:id="916" w:name="_Toc172032843"/>
      <w:bookmarkStart w:id="917" w:name="_Toc172112611"/>
      <w:bookmarkStart w:id="918" w:name="_Toc172113225"/>
      <w:bookmarkStart w:id="919" w:name="_Toc178846919"/>
      <w:bookmarkStart w:id="920" w:name="_Toc178847091"/>
      <w:bookmarkStart w:id="921" w:name="_Toc172031962"/>
      <w:bookmarkStart w:id="922" w:name="_Toc172032844"/>
      <w:bookmarkStart w:id="923" w:name="_Toc172112612"/>
      <w:bookmarkStart w:id="924" w:name="_Toc172113226"/>
      <w:bookmarkStart w:id="925" w:name="_Toc178846920"/>
      <w:bookmarkStart w:id="926" w:name="_Toc178847092"/>
      <w:bookmarkStart w:id="927" w:name="_Toc172031963"/>
      <w:bookmarkStart w:id="928" w:name="_Toc172032845"/>
      <w:bookmarkStart w:id="929" w:name="_Toc172112613"/>
      <w:bookmarkStart w:id="930" w:name="_Toc172113227"/>
      <w:bookmarkStart w:id="931" w:name="_Toc178846921"/>
      <w:bookmarkStart w:id="932" w:name="_Toc178847093"/>
      <w:bookmarkStart w:id="933" w:name="_Toc172031964"/>
      <w:bookmarkStart w:id="934" w:name="_Toc172032846"/>
      <w:bookmarkStart w:id="935" w:name="_Toc172112614"/>
      <w:bookmarkStart w:id="936" w:name="_Toc172113228"/>
      <w:bookmarkStart w:id="937" w:name="_Toc178846922"/>
      <w:bookmarkStart w:id="938" w:name="_Toc178847094"/>
      <w:bookmarkStart w:id="939" w:name="_Toc172031965"/>
      <w:bookmarkStart w:id="940" w:name="_Toc172032847"/>
      <w:bookmarkStart w:id="941" w:name="_Toc172112615"/>
      <w:bookmarkStart w:id="942" w:name="_Toc172113229"/>
      <w:bookmarkStart w:id="943" w:name="_Toc178846923"/>
      <w:bookmarkStart w:id="944" w:name="_Toc178847095"/>
      <w:bookmarkStart w:id="945" w:name="_Toc172017808"/>
      <w:bookmarkStart w:id="946" w:name="_Toc172017943"/>
      <w:bookmarkStart w:id="947" w:name="_Toc172031966"/>
      <w:bookmarkStart w:id="948" w:name="_Toc172032848"/>
      <w:bookmarkStart w:id="949" w:name="_Toc172112616"/>
      <w:bookmarkStart w:id="950" w:name="_Toc172113230"/>
      <w:bookmarkStart w:id="951" w:name="_Toc178846924"/>
      <w:bookmarkStart w:id="952" w:name="_Toc178847096"/>
      <w:bookmarkStart w:id="953" w:name="_Toc195789767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bookmarkEnd w:id="903"/>
      <w:bookmarkEnd w:id="904"/>
      <w:bookmarkEnd w:id="905"/>
      <w:bookmarkEnd w:id="906"/>
      <w:bookmarkEnd w:id="907"/>
      <w:bookmarkEnd w:id="908"/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  <w:bookmarkEnd w:id="934"/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r w:rsidRPr="008355F8">
        <w:t xml:space="preserve">Команда </w:t>
      </w:r>
      <w:r w:rsidR="00720B38" w:rsidRPr="008355F8">
        <w:t>«</w:t>
      </w:r>
      <w:r w:rsidR="008F324B" w:rsidRPr="008355F8">
        <w:t>Ввести в работу</w:t>
      </w:r>
      <w:r w:rsidR="00720B38" w:rsidRPr="008355F8">
        <w:t>»</w:t>
      </w:r>
      <w:bookmarkEnd w:id="953"/>
    </w:p>
    <w:p w14:paraId="0B8146CA" w14:textId="77777777" w:rsidR="00D056EE" w:rsidRPr="00D056EE" w:rsidRDefault="00D056EE" w:rsidP="00DB02F0"/>
    <w:p w14:paraId="74BA7BD8" w14:textId="77777777" w:rsidR="00D056EE" w:rsidRPr="008355F8" w:rsidRDefault="008F324B" w:rsidP="00DB02F0">
      <w:r w:rsidRPr="008355F8">
        <w:t xml:space="preserve">Команда </w:t>
      </w:r>
      <w:r w:rsidRPr="008355F8">
        <w:rPr>
          <w:b/>
        </w:rPr>
        <w:t>«Ввести в работу»</w:t>
      </w:r>
      <w:r w:rsidRPr="008355F8">
        <w:t xml:space="preserve"> </w:t>
      </w:r>
      <w:r w:rsidR="00110A8D" w:rsidRPr="008355F8">
        <w:t>(</w:t>
      </w:r>
      <w:r w:rsidR="004E7328" w:rsidRPr="008355F8">
        <w:fldChar w:fldCharType="begin"/>
      </w:r>
      <w:r w:rsidR="004E7328" w:rsidRPr="008355F8">
        <w:instrText xml:space="preserve"> REF _Ref172113685 \h </w:instrText>
      </w:r>
      <w:r w:rsidR="002E64B5" w:rsidRPr="008355F8">
        <w:instrText xml:space="preserve"> \* MERGEFORMAT </w:instrText>
      </w:r>
      <w:r w:rsidR="004E7328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58</w:t>
      </w:r>
      <w:r w:rsidR="004E7328" w:rsidRPr="008355F8">
        <w:fldChar w:fldCharType="end"/>
      </w:r>
      <w:r w:rsidR="00110A8D" w:rsidRPr="008355F8">
        <w:t xml:space="preserve">) </w:t>
      </w:r>
      <w:r w:rsidRPr="008355F8">
        <w:t xml:space="preserve">предназначена для снятия статуса </w:t>
      </w:r>
      <w:r w:rsidRPr="008355F8">
        <w:rPr>
          <w:b/>
        </w:rPr>
        <w:t>«Ремонт»</w:t>
      </w:r>
      <w:r w:rsidR="00A07454" w:rsidRPr="008355F8">
        <w:rPr>
          <w:b/>
        </w:rPr>
        <w:t xml:space="preserve"> </w:t>
      </w:r>
      <w:r w:rsidR="00A07454" w:rsidRPr="008355F8">
        <w:t>и возвращения сигнала в рабочее состояние</w:t>
      </w:r>
      <w:r w:rsidRPr="008355F8">
        <w:t xml:space="preserve">. </w:t>
      </w:r>
      <w:r w:rsidR="00D056EE" w:rsidRPr="008355F8">
        <w:t xml:space="preserve">Подробное описание команды приведено в разделе </w:t>
      </w:r>
      <w:r w:rsidR="00D056EE" w:rsidRPr="008355F8">
        <w:fldChar w:fldCharType="begin"/>
      </w:r>
      <w:r w:rsidR="00D056EE" w:rsidRPr="008355F8">
        <w:instrText xml:space="preserve"> REF _Ref172113638 \r \h  \* MERGEFORMAT </w:instrText>
      </w:r>
      <w:r w:rsidR="00D056EE" w:rsidRPr="008355F8">
        <w:fldChar w:fldCharType="separate"/>
      </w:r>
      <w:r w:rsidR="00CC1F16">
        <w:t>8.3</w:t>
      </w:r>
      <w:r w:rsidR="00D056EE" w:rsidRPr="008355F8">
        <w:fldChar w:fldCharType="end"/>
      </w:r>
      <w:r w:rsidR="00D056EE" w:rsidRPr="008355F8">
        <w:t xml:space="preserve"> </w:t>
      </w:r>
      <w:r w:rsidR="00D056EE" w:rsidRPr="008355F8">
        <w:fldChar w:fldCharType="begin"/>
      </w:r>
      <w:r w:rsidR="00D056EE" w:rsidRPr="008355F8">
        <w:instrText xml:space="preserve"> REF _Ref172113640 \h  \* MERGEFORMAT </w:instrText>
      </w:r>
      <w:r w:rsidR="00D056EE" w:rsidRPr="008355F8">
        <w:fldChar w:fldCharType="separate"/>
      </w:r>
      <w:r w:rsidR="00CC1F16" w:rsidRPr="008355F8">
        <w:t>Ввод сигнала в работу</w:t>
      </w:r>
      <w:r w:rsidR="00D056EE" w:rsidRPr="008355F8">
        <w:fldChar w:fldCharType="end"/>
      </w:r>
      <w:r w:rsidR="00D056EE" w:rsidRPr="008355F8">
        <w:t>.</w:t>
      </w:r>
    </w:p>
    <w:p w14:paraId="68EB5296" w14:textId="77777777" w:rsidR="00A07454" w:rsidRPr="008355F8" w:rsidRDefault="00A07454" w:rsidP="00DB02F0">
      <w:pPr>
        <w:ind w:left="567" w:firstLine="0"/>
      </w:pPr>
    </w:p>
    <w:p w14:paraId="26CC25AD" w14:textId="77777777" w:rsidR="00A07454" w:rsidRPr="008355F8" w:rsidRDefault="00A07454" w:rsidP="00DB02F0">
      <w:pPr>
        <w:keepNext/>
        <w:ind w:left="567" w:firstLine="0"/>
        <w:jc w:val="center"/>
      </w:pPr>
      <w:r w:rsidRPr="008355F8">
        <w:rPr>
          <w:noProof/>
        </w:rPr>
        <w:drawing>
          <wp:inline distT="0" distB="0" distL="0" distR="0" wp14:anchorId="7FDCA7E5" wp14:editId="03C73EC5">
            <wp:extent cx="3324225" cy="2826834"/>
            <wp:effectExtent l="0" t="0" r="0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35761" cy="283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27E2" w14:textId="6A8632F6" w:rsidR="00A07454" w:rsidRDefault="00A07454" w:rsidP="00DB02F0">
      <w:pPr>
        <w:pStyle w:val="af9"/>
        <w:spacing w:before="0"/>
        <w:jc w:val="center"/>
      </w:pPr>
      <w:bookmarkStart w:id="954" w:name="_Ref172113685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58</w:t>
        </w:r>
      </w:fldSimple>
      <w:bookmarkEnd w:id="954"/>
      <w:r w:rsidRPr="008355F8">
        <w:t xml:space="preserve"> – Команда «Ввести в работу»</w:t>
      </w:r>
    </w:p>
    <w:p w14:paraId="16730906" w14:textId="77777777" w:rsidR="00250164" w:rsidRDefault="00250164" w:rsidP="00DB02F0"/>
    <w:p w14:paraId="71396C7F" w14:textId="77777777" w:rsidR="005C076C" w:rsidRPr="00250164" w:rsidRDefault="005C076C" w:rsidP="00DB02F0"/>
    <w:p w14:paraId="25537B5C" w14:textId="7C786E6A" w:rsidR="008C5C75" w:rsidRDefault="00431DB0" w:rsidP="00DB02F0">
      <w:pPr>
        <w:pStyle w:val="3"/>
        <w:spacing w:before="0" w:after="0"/>
      </w:pPr>
      <w:bookmarkStart w:id="955" w:name="_Toc172031968"/>
      <w:bookmarkStart w:id="956" w:name="_Toc172032850"/>
      <w:bookmarkStart w:id="957" w:name="_Toc172112618"/>
      <w:bookmarkStart w:id="958" w:name="_Toc172113232"/>
      <w:bookmarkStart w:id="959" w:name="_Toc178846926"/>
      <w:bookmarkStart w:id="960" w:name="_Toc178847098"/>
      <w:bookmarkStart w:id="961" w:name="_Toc172031969"/>
      <w:bookmarkStart w:id="962" w:name="_Toc172032851"/>
      <w:bookmarkStart w:id="963" w:name="_Toc172112619"/>
      <w:bookmarkStart w:id="964" w:name="_Toc172113233"/>
      <w:bookmarkStart w:id="965" w:name="_Toc178846927"/>
      <w:bookmarkStart w:id="966" w:name="_Toc178847099"/>
      <w:bookmarkStart w:id="967" w:name="_Toc172031970"/>
      <w:bookmarkStart w:id="968" w:name="_Toc172032852"/>
      <w:bookmarkStart w:id="969" w:name="_Toc172112620"/>
      <w:bookmarkStart w:id="970" w:name="_Toc172113234"/>
      <w:bookmarkStart w:id="971" w:name="_Toc178846928"/>
      <w:bookmarkStart w:id="972" w:name="_Toc178847100"/>
      <w:bookmarkStart w:id="973" w:name="_Toc172031971"/>
      <w:bookmarkStart w:id="974" w:name="_Toc172032853"/>
      <w:bookmarkStart w:id="975" w:name="_Toc172112621"/>
      <w:bookmarkStart w:id="976" w:name="_Toc172113235"/>
      <w:bookmarkStart w:id="977" w:name="_Toc178846929"/>
      <w:bookmarkStart w:id="978" w:name="_Toc178847101"/>
      <w:bookmarkStart w:id="979" w:name="_Toc172031972"/>
      <w:bookmarkStart w:id="980" w:name="_Toc172032854"/>
      <w:bookmarkStart w:id="981" w:name="_Toc172112622"/>
      <w:bookmarkStart w:id="982" w:name="_Toc172113236"/>
      <w:bookmarkStart w:id="983" w:name="_Toc178846930"/>
      <w:bookmarkStart w:id="984" w:name="_Toc178847102"/>
      <w:bookmarkStart w:id="985" w:name="_Toc172031973"/>
      <w:bookmarkStart w:id="986" w:name="_Toc172032855"/>
      <w:bookmarkStart w:id="987" w:name="_Toc172112623"/>
      <w:bookmarkStart w:id="988" w:name="_Toc172113237"/>
      <w:bookmarkStart w:id="989" w:name="_Toc178846931"/>
      <w:bookmarkStart w:id="990" w:name="_Toc178847103"/>
      <w:bookmarkStart w:id="991" w:name="_Toc172031974"/>
      <w:bookmarkStart w:id="992" w:name="_Toc172032856"/>
      <w:bookmarkStart w:id="993" w:name="_Toc172112624"/>
      <w:bookmarkStart w:id="994" w:name="_Toc172113238"/>
      <w:bookmarkStart w:id="995" w:name="_Toc178846932"/>
      <w:bookmarkStart w:id="996" w:name="_Toc178847104"/>
      <w:bookmarkStart w:id="997" w:name="_Toc172031975"/>
      <w:bookmarkStart w:id="998" w:name="_Toc172032857"/>
      <w:bookmarkStart w:id="999" w:name="_Toc172112625"/>
      <w:bookmarkStart w:id="1000" w:name="_Toc172113239"/>
      <w:bookmarkStart w:id="1001" w:name="_Toc178846933"/>
      <w:bookmarkStart w:id="1002" w:name="_Toc178847105"/>
      <w:bookmarkStart w:id="1003" w:name="_Toc172031976"/>
      <w:bookmarkStart w:id="1004" w:name="_Toc172032858"/>
      <w:bookmarkStart w:id="1005" w:name="_Toc172112626"/>
      <w:bookmarkStart w:id="1006" w:name="_Toc172113240"/>
      <w:bookmarkStart w:id="1007" w:name="_Toc178846934"/>
      <w:bookmarkStart w:id="1008" w:name="_Toc178847106"/>
      <w:bookmarkStart w:id="1009" w:name="_Toc172031977"/>
      <w:bookmarkStart w:id="1010" w:name="_Toc172032859"/>
      <w:bookmarkStart w:id="1011" w:name="_Toc172112627"/>
      <w:bookmarkStart w:id="1012" w:name="_Toc172113241"/>
      <w:bookmarkStart w:id="1013" w:name="_Toc178846935"/>
      <w:bookmarkStart w:id="1014" w:name="_Toc178847107"/>
      <w:bookmarkStart w:id="1015" w:name="_Toc172031978"/>
      <w:bookmarkStart w:id="1016" w:name="_Toc172032860"/>
      <w:bookmarkStart w:id="1017" w:name="_Toc172112628"/>
      <w:bookmarkStart w:id="1018" w:name="_Toc172113242"/>
      <w:bookmarkStart w:id="1019" w:name="_Toc178846936"/>
      <w:bookmarkStart w:id="1020" w:name="_Toc178847108"/>
      <w:bookmarkStart w:id="1021" w:name="_Toc172031979"/>
      <w:bookmarkStart w:id="1022" w:name="_Toc172032861"/>
      <w:bookmarkStart w:id="1023" w:name="_Toc172112629"/>
      <w:bookmarkStart w:id="1024" w:name="_Toc172113243"/>
      <w:bookmarkStart w:id="1025" w:name="_Toc178846937"/>
      <w:bookmarkStart w:id="1026" w:name="_Toc178847109"/>
      <w:bookmarkStart w:id="1027" w:name="_Toc172031980"/>
      <w:bookmarkStart w:id="1028" w:name="_Toc172032862"/>
      <w:bookmarkStart w:id="1029" w:name="_Toc172112630"/>
      <w:bookmarkStart w:id="1030" w:name="_Toc172113244"/>
      <w:bookmarkStart w:id="1031" w:name="_Toc178846938"/>
      <w:bookmarkStart w:id="1032" w:name="_Toc178847110"/>
      <w:bookmarkStart w:id="1033" w:name="_Toc195789768"/>
      <w:bookmarkEnd w:id="955"/>
      <w:bookmarkEnd w:id="956"/>
      <w:bookmarkEnd w:id="957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r w:rsidRPr="008355F8">
        <w:lastRenderedPageBreak/>
        <w:t xml:space="preserve">Команда </w:t>
      </w:r>
      <w:r w:rsidR="008C5C75" w:rsidRPr="008355F8">
        <w:t>Опрос</w:t>
      </w:r>
      <w:bookmarkEnd w:id="1033"/>
    </w:p>
    <w:p w14:paraId="6C69C7E7" w14:textId="77777777" w:rsidR="00250164" w:rsidRPr="00250164" w:rsidRDefault="00250164" w:rsidP="00DB02F0"/>
    <w:p w14:paraId="6ECCD0EE" w14:textId="5F29E658" w:rsidR="008C5C75" w:rsidRDefault="00476AB2" w:rsidP="00DB02F0">
      <w:pPr>
        <w:ind w:firstLine="709"/>
      </w:pPr>
      <w:r w:rsidRPr="008355F8">
        <w:t xml:space="preserve">Устройства телемеханики некоторых типов включают функцию передачи значений сигналов по запросу, в качестве которого устройство получает специальную команду. Команда </w:t>
      </w:r>
      <w:r w:rsidRPr="008355F8">
        <w:rPr>
          <w:b/>
        </w:rPr>
        <w:t>«Опрос»</w:t>
      </w:r>
      <w:r w:rsidRPr="008355F8">
        <w:t> (</w:t>
      </w:r>
      <w:r w:rsidRPr="008355F8">
        <w:fldChar w:fldCharType="begin"/>
      </w:r>
      <w:r w:rsidRPr="008355F8">
        <w:instrText xml:space="preserve"> REF _Ref170390957 \h  \* MERGEFORMAT </w:instrText>
      </w:r>
      <w:r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59</w:t>
      </w:r>
      <w:r w:rsidRPr="008355F8">
        <w:fldChar w:fldCharType="end"/>
      </w:r>
      <w:r w:rsidRPr="008355F8">
        <w:t xml:space="preserve">) предназначена для генерации </w:t>
      </w:r>
      <w:r w:rsidR="00A54E5D">
        <w:t>«</w:t>
      </w:r>
      <w:r w:rsidR="00A54E5D" w:rsidRPr="00C575C8">
        <w:rPr>
          <w:b/>
        </w:rPr>
        <w:t xml:space="preserve">Сервер </w:t>
      </w:r>
      <w:r w:rsidR="00A54E5D" w:rsidRPr="00C575C8">
        <w:rPr>
          <w:b/>
          <w:lang w:val="en-US"/>
        </w:rPr>
        <w:t>SCADA</w:t>
      </w:r>
      <w:r w:rsidR="00A54E5D">
        <w:rPr>
          <w:b/>
        </w:rPr>
        <w:t>»</w:t>
      </w:r>
      <w:r w:rsidR="0073314B" w:rsidRPr="008355F8">
        <w:t xml:space="preserve"> </w:t>
      </w:r>
      <w:r w:rsidRPr="008355F8">
        <w:t>такой команды. Узлами передачи данных, могут являт</w:t>
      </w:r>
      <w:r w:rsidR="00720B38" w:rsidRPr="008355F8">
        <w:t>ь</w:t>
      </w:r>
      <w:r w:rsidRPr="008355F8">
        <w:t xml:space="preserve">ся </w:t>
      </w:r>
      <w:r w:rsidR="00A54E5D">
        <w:t>«</w:t>
      </w:r>
      <w:r w:rsidR="00A54E5D" w:rsidRPr="00C575C8">
        <w:rPr>
          <w:b/>
        </w:rPr>
        <w:t xml:space="preserve">Сервер </w:t>
      </w:r>
      <w:r w:rsidR="00A54E5D" w:rsidRPr="00C575C8">
        <w:rPr>
          <w:b/>
          <w:lang w:val="en-US"/>
        </w:rPr>
        <w:t>SCADA</w:t>
      </w:r>
      <w:r w:rsidR="00A54E5D">
        <w:rPr>
          <w:b/>
        </w:rPr>
        <w:t>»</w:t>
      </w:r>
      <w:r w:rsidRPr="008355F8">
        <w:t>, ЦППС, устройство передачи данных, телемеханическое устройство управления.</w:t>
      </w:r>
    </w:p>
    <w:p w14:paraId="7AC6EFEF" w14:textId="77777777" w:rsidR="007D43FF" w:rsidRPr="008355F8" w:rsidRDefault="007D43FF" w:rsidP="00DB02F0">
      <w:pPr>
        <w:ind w:firstLine="709"/>
      </w:pPr>
    </w:p>
    <w:p w14:paraId="0A504E41" w14:textId="55DB4FF8" w:rsidR="008C2B5A" w:rsidRPr="008355F8" w:rsidRDefault="008C2B5A" w:rsidP="00DB02F0">
      <w:pPr>
        <w:keepNext/>
        <w:ind w:left="567" w:firstLine="0"/>
        <w:jc w:val="center"/>
      </w:pPr>
      <w:r w:rsidRPr="008355F8">
        <w:rPr>
          <w:noProof/>
        </w:rPr>
        <w:drawing>
          <wp:inline distT="0" distB="0" distL="0" distR="0" wp14:anchorId="25D7818D" wp14:editId="705AABBC">
            <wp:extent cx="1657350" cy="274748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78200" cy="278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7964" w14:textId="54A2E762" w:rsidR="008C2B5A" w:rsidRDefault="008C2B5A" w:rsidP="00DB02F0">
      <w:pPr>
        <w:pStyle w:val="af9"/>
        <w:spacing w:before="0"/>
        <w:jc w:val="center"/>
      </w:pPr>
      <w:bookmarkStart w:id="1034" w:name="_Ref170390957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59</w:t>
        </w:r>
      </w:fldSimple>
      <w:bookmarkEnd w:id="1034"/>
      <w:r w:rsidR="002725B3" w:rsidRPr="008355F8">
        <w:t xml:space="preserve"> – Команда «Опрос»</w:t>
      </w:r>
    </w:p>
    <w:p w14:paraId="3C589CB5" w14:textId="77777777" w:rsidR="00DE28D5" w:rsidRDefault="00DE28D5" w:rsidP="00DB02F0"/>
    <w:p w14:paraId="0927D387" w14:textId="15335355" w:rsidR="007679FB" w:rsidRPr="008355F8" w:rsidRDefault="00431DB0" w:rsidP="00DB02F0">
      <w:pPr>
        <w:pStyle w:val="3"/>
        <w:spacing w:before="0" w:after="0"/>
        <w:ind w:left="425"/>
      </w:pPr>
      <w:bookmarkStart w:id="1035" w:name="_Toc172017811"/>
      <w:bookmarkStart w:id="1036" w:name="_Toc172017946"/>
      <w:bookmarkStart w:id="1037" w:name="_Toc172031982"/>
      <w:bookmarkStart w:id="1038" w:name="_Toc172032864"/>
      <w:bookmarkStart w:id="1039" w:name="_Toc172112632"/>
      <w:bookmarkStart w:id="1040" w:name="_Toc172113246"/>
      <w:bookmarkStart w:id="1041" w:name="_Toc178846940"/>
      <w:bookmarkStart w:id="1042" w:name="_Toc178847112"/>
      <w:bookmarkStart w:id="1043" w:name="_Toc170392084"/>
      <w:bookmarkStart w:id="1044" w:name="_Toc170392261"/>
      <w:bookmarkStart w:id="1045" w:name="_Toc170392348"/>
      <w:bookmarkStart w:id="1046" w:name="_Toc170392417"/>
      <w:bookmarkStart w:id="1047" w:name="_Toc170392486"/>
      <w:bookmarkStart w:id="1048" w:name="_Toc170392555"/>
      <w:bookmarkStart w:id="1049" w:name="_Toc170398810"/>
      <w:bookmarkStart w:id="1050" w:name="_Toc195789769"/>
      <w:bookmarkEnd w:id="1035"/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r w:rsidRPr="008355F8">
        <w:t xml:space="preserve">Команда </w:t>
      </w:r>
      <w:r w:rsidR="002725B3" w:rsidRPr="008355F8">
        <w:t>«</w:t>
      </w:r>
      <w:r w:rsidR="00D40419" w:rsidRPr="008355F8">
        <w:t>Архив событий</w:t>
      </w:r>
      <w:r w:rsidR="002725B3" w:rsidRPr="008355F8">
        <w:t>»</w:t>
      </w:r>
      <w:bookmarkEnd w:id="1050"/>
    </w:p>
    <w:p w14:paraId="687FA154" w14:textId="77777777" w:rsidR="00403F9B" w:rsidRPr="008355F8" w:rsidRDefault="00403F9B" w:rsidP="00DB02F0"/>
    <w:p w14:paraId="5DE41C13" w14:textId="3B2CEAB4" w:rsidR="007679FB" w:rsidRDefault="007679FB" w:rsidP="00DB02F0">
      <w:pPr>
        <w:ind w:firstLine="709"/>
      </w:pPr>
      <w:r w:rsidRPr="008355F8">
        <w:t xml:space="preserve">Команда </w:t>
      </w:r>
      <w:r w:rsidRPr="008355F8">
        <w:rPr>
          <w:b/>
        </w:rPr>
        <w:t>«Архив событий»</w:t>
      </w:r>
      <w:r w:rsidR="000851F9" w:rsidRPr="008355F8">
        <w:rPr>
          <w:b/>
        </w:rPr>
        <w:t xml:space="preserve"> (</w:t>
      </w:r>
      <w:r w:rsidR="000851F9" w:rsidRPr="008355F8">
        <w:rPr>
          <w:b/>
        </w:rPr>
        <w:fldChar w:fldCharType="begin"/>
      </w:r>
      <w:r w:rsidR="000851F9" w:rsidRPr="008355F8">
        <w:rPr>
          <w:b/>
        </w:rPr>
        <w:instrText xml:space="preserve"> REF _Ref170391423 \h  \* MERGEFORMAT </w:instrText>
      </w:r>
      <w:r w:rsidR="000851F9" w:rsidRPr="008355F8">
        <w:rPr>
          <w:b/>
        </w:rPr>
      </w:r>
      <w:r w:rsidR="000851F9" w:rsidRPr="008355F8">
        <w:rPr>
          <w:b/>
        </w:rPr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60</w:t>
      </w:r>
      <w:r w:rsidR="000851F9" w:rsidRPr="008355F8">
        <w:rPr>
          <w:b/>
        </w:rPr>
        <w:fldChar w:fldCharType="end"/>
      </w:r>
      <w:r w:rsidR="000851F9" w:rsidRPr="008355F8">
        <w:rPr>
          <w:b/>
        </w:rPr>
        <w:t>)</w:t>
      </w:r>
      <w:r w:rsidRPr="008355F8">
        <w:t xml:space="preserve"> предназначена для просмотра архива событий, сгенерированных для </w:t>
      </w:r>
      <w:r w:rsidR="00720B38" w:rsidRPr="008355F8">
        <w:t>сигнала</w:t>
      </w:r>
      <w:r w:rsidR="005B4DD6" w:rsidRPr="008355F8">
        <w:t xml:space="preserve"> ТС или ТИ</w:t>
      </w:r>
      <w:r w:rsidR="00720B38" w:rsidRPr="008355F8">
        <w:t xml:space="preserve"> </w:t>
      </w:r>
      <w:r w:rsidRPr="008355F8">
        <w:t xml:space="preserve">и сохраненных в архивную БД. </w:t>
      </w:r>
    </w:p>
    <w:p w14:paraId="1888CBC6" w14:textId="77777777" w:rsidR="00CC304F" w:rsidRPr="008355F8" w:rsidRDefault="00CC304F" w:rsidP="00DB02F0">
      <w:pPr>
        <w:ind w:firstLine="709"/>
      </w:pPr>
    </w:p>
    <w:p w14:paraId="1C78B48D" w14:textId="4B423C4B" w:rsidR="000851F9" w:rsidRPr="008355F8" w:rsidRDefault="001F0F0D" w:rsidP="00DB02F0">
      <w:pPr>
        <w:keepNext/>
        <w:ind w:left="567" w:firstLine="0"/>
        <w:jc w:val="center"/>
      </w:pPr>
      <w:r w:rsidRPr="008355F8">
        <w:rPr>
          <w:noProof/>
        </w:rPr>
        <w:drawing>
          <wp:inline distT="0" distB="0" distL="0" distR="0" wp14:anchorId="7B49FA8B" wp14:editId="04712D27">
            <wp:extent cx="4642534" cy="2867025"/>
            <wp:effectExtent l="0" t="0" r="571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65544" cy="288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82377" w14:textId="3559C52B" w:rsidR="001F0F0D" w:rsidRPr="008355F8" w:rsidRDefault="000851F9" w:rsidP="00DB02F0">
      <w:pPr>
        <w:pStyle w:val="af9"/>
        <w:spacing w:before="0"/>
        <w:jc w:val="center"/>
      </w:pPr>
      <w:bookmarkStart w:id="1051" w:name="_Ref170391423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60</w:t>
        </w:r>
      </w:fldSimple>
      <w:bookmarkEnd w:id="1051"/>
      <w:r w:rsidR="00115269" w:rsidRPr="008355F8">
        <w:t xml:space="preserve"> – Команда вызова архива</w:t>
      </w:r>
      <w:r w:rsidR="00DD744E">
        <w:t xml:space="preserve"> событий</w:t>
      </w:r>
      <w:r w:rsidR="00115269" w:rsidRPr="008355F8">
        <w:t xml:space="preserve"> из окна управления сигнала ТС и ТИ</w:t>
      </w:r>
    </w:p>
    <w:p w14:paraId="42DB955A" w14:textId="3FD15A73" w:rsidR="00704F7E" w:rsidRPr="008355F8" w:rsidRDefault="00431DB0" w:rsidP="00DB02F0">
      <w:pPr>
        <w:pStyle w:val="3"/>
        <w:spacing w:before="0" w:after="0"/>
      </w:pPr>
      <w:bookmarkStart w:id="1052" w:name="_Toc170392087"/>
      <w:bookmarkStart w:id="1053" w:name="_Toc170392264"/>
      <w:bookmarkStart w:id="1054" w:name="_Toc170392351"/>
      <w:bookmarkStart w:id="1055" w:name="_Toc170392420"/>
      <w:bookmarkStart w:id="1056" w:name="_Toc170392489"/>
      <w:bookmarkStart w:id="1057" w:name="_Toc170392558"/>
      <w:bookmarkStart w:id="1058" w:name="_Toc170398813"/>
      <w:bookmarkStart w:id="1059" w:name="_Toc195789770"/>
      <w:bookmarkEnd w:id="1052"/>
      <w:bookmarkEnd w:id="1053"/>
      <w:bookmarkEnd w:id="1054"/>
      <w:bookmarkEnd w:id="1055"/>
      <w:bookmarkEnd w:id="1056"/>
      <w:bookmarkEnd w:id="1057"/>
      <w:bookmarkEnd w:id="1058"/>
      <w:r w:rsidRPr="008355F8">
        <w:lastRenderedPageBreak/>
        <w:t xml:space="preserve">Команда </w:t>
      </w:r>
      <w:r w:rsidR="00274941" w:rsidRPr="008355F8">
        <w:t>График</w:t>
      </w:r>
      <w:bookmarkEnd w:id="1059"/>
    </w:p>
    <w:p w14:paraId="04DDEC24" w14:textId="77777777" w:rsidR="00C968E9" w:rsidRDefault="00C968E9" w:rsidP="00DB02F0">
      <w:pPr>
        <w:ind w:firstLine="709"/>
      </w:pPr>
    </w:p>
    <w:p w14:paraId="0B104168" w14:textId="6002A4F6" w:rsidR="00777C82" w:rsidRPr="008355F8" w:rsidRDefault="00777C82" w:rsidP="00DB02F0">
      <w:pPr>
        <w:ind w:firstLine="709"/>
      </w:pPr>
      <w:r w:rsidRPr="008355F8">
        <w:t xml:space="preserve">Команда </w:t>
      </w:r>
      <w:r w:rsidRPr="008355F8">
        <w:rPr>
          <w:b/>
        </w:rPr>
        <w:t>«График</w:t>
      </w:r>
      <w:r w:rsidRPr="008355F8">
        <w:t>»</w:t>
      </w:r>
      <w:r w:rsidR="00DB1640">
        <w:t xml:space="preserve"> (</w:t>
      </w:r>
      <w:r w:rsidR="00DB1640">
        <w:fldChar w:fldCharType="begin"/>
      </w:r>
      <w:r w:rsidR="00DB1640">
        <w:instrText xml:space="preserve"> REF _Ref189230316 \h </w:instrText>
      </w:r>
      <w:r w:rsidR="00DB1640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61</w:t>
      </w:r>
      <w:r w:rsidR="00DB1640">
        <w:fldChar w:fldCharType="end"/>
      </w:r>
      <w:r w:rsidR="00DB1640">
        <w:t>)</w:t>
      </w:r>
      <w:r w:rsidRPr="008355F8">
        <w:t xml:space="preserve"> в контекстном меню ТИ предназначена для построения графика значений данного ТИ, сохраненных в архивной БД. Команда выполняется после нажатия на кнопку </w:t>
      </w:r>
      <w:r w:rsidRPr="008355F8">
        <w:rPr>
          <w:b/>
        </w:rPr>
        <w:t>«График</w:t>
      </w:r>
      <w:r w:rsidR="00B25C0C">
        <w:t>»</w:t>
      </w:r>
      <w:r w:rsidRPr="008355F8">
        <w:rPr>
          <w:b/>
        </w:rPr>
        <w:t>.</w:t>
      </w:r>
    </w:p>
    <w:p w14:paraId="06A38106" w14:textId="77777777" w:rsidR="00F72C64" w:rsidRPr="008355F8" w:rsidRDefault="00F72C64" w:rsidP="00DB02F0">
      <w:pPr>
        <w:ind w:firstLine="709"/>
      </w:pPr>
    </w:p>
    <w:p w14:paraId="2514B45F" w14:textId="059644B7" w:rsidR="00F72C64" w:rsidRPr="008355F8" w:rsidRDefault="005E4B40" w:rsidP="00DB02F0">
      <w:pPr>
        <w:keepNext/>
        <w:ind w:left="567" w:firstLine="0"/>
        <w:jc w:val="center"/>
      </w:pPr>
      <w:r w:rsidRPr="005E4B40">
        <w:rPr>
          <w:noProof/>
        </w:rPr>
        <w:drawing>
          <wp:inline distT="0" distB="0" distL="0" distR="0" wp14:anchorId="70D6C232" wp14:editId="79E4EE53">
            <wp:extent cx="3076575" cy="31527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7CE0" w14:textId="4645E52C" w:rsidR="00F72C64" w:rsidRPr="008355F8" w:rsidRDefault="00F72C64" w:rsidP="00DB02F0">
      <w:pPr>
        <w:pStyle w:val="af9"/>
        <w:spacing w:before="0"/>
        <w:jc w:val="center"/>
      </w:pPr>
      <w:bookmarkStart w:id="1060" w:name="_Ref189230316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61</w:t>
        </w:r>
      </w:fldSimple>
      <w:bookmarkEnd w:id="1060"/>
      <w:r w:rsidR="006C177E" w:rsidRPr="008355F8">
        <w:t xml:space="preserve"> – Окно управления сигналом ТИ</w:t>
      </w:r>
    </w:p>
    <w:p w14:paraId="23925032" w14:textId="77777777" w:rsidR="00F72C64" w:rsidRDefault="00F72C64" w:rsidP="00DB02F0">
      <w:pPr>
        <w:ind w:left="567" w:firstLine="0"/>
      </w:pPr>
    </w:p>
    <w:p w14:paraId="09D8A707" w14:textId="250B7265" w:rsidR="008E14F2" w:rsidRDefault="008E14F2" w:rsidP="00DB02F0">
      <w:pPr>
        <w:pStyle w:val="2"/>
        <w:spacing w:before="0" w:after="0"/>
      </w:pPr>
      <w:bookmarkStart w:id="1061" w:name="_Toc170392089"/>
      <w:bookmarkStart w:id="1062" w:name="_Toc170392266"/>
      <w:bookmarkStart w:id="1063" w:name="_Toc170392353"/>
      <w:bookmarkStart w:id="1064" w:name="_Toc170392422"/>
      <w:bookmarkStart w:id="1065" w:name="_Toc170392491"/>
      <w:bookmarkStart w:id="1066" w:name="_Toc170392560"/>
      <w:bookmarkStart w:id="1067" w:name="_Toc170398815"/>
      <w:bookmarkStart w:id="1068" w:name="_Toc195789771"/>
      <w:bookmarkEnd w:id="1061"/>
      <w:bookmarkEnd w:id="1062"/>
      <w:bookmarkEnd w:id="1063"/>
      <w:bookmarkEnd w:id="1064"/>
      <w:bookmarkEnd w:id="1065"/>
      <w:bookmarkEnd w:id="1066"/>
      <w:bookmarkEnd w:id="1067"/>
      <w:r w:rsidRPr="008355F8">
        <w:t>Окно «</w:t>
      </w:r>
      <w:r w:rsidR="004E3634" w:rsidRPr="008355F8">
        <w:t>С</w:t>
      </w:r>
      <w:r w:rsidRPr="008355F8">
        <w:t>лои»</w:t>
      </w:r>
      <w:bookmarkEnd w:id="1068"/>
    </w:p>
    <w:p w14:paraId="255DEB33" w14:textId="77777777" w:rsidR="004975EC" w:rsidRPr="008355F8" w:rsidRDefault="004975EC" w:rsidP="00DB02F0"/>
    <w:p w14:paraId="2AB4A5AF" w14:textId="035838EC" w:rsidR="008E14F2" w:rsidRPr="008355F8" w:rsidRDefault="008E14F2" w:rsidP="00DB02F0">
      <w:pPr>
        <w:ind w:firstLine="709"/>
      </w:pPr>
      <w:r w:rsidRPr="008355F8">
        <w:t xml:space="preserve">Окно </w:t>
      </w:r>
      <w:r w:rsidRPr="008355F8">
        <w:rPr>
          <w:b/>
        </w:rPr>
        <w:t>«</w:t>
      </w:r>
      <w:r w:rsidR="00AE5CD1" w:rsidRPr="008355F8">
        <w:rPr>
          <w:b/>
        </w:rPr>
        <w:t>С</w:t>
      </w:r>
      <w:r w:rsidRPr="008355F8">
        <w:rPr>
          <w:b/>
        </w:rPr>
        <w:t>лои»</w:t>
      </w:r>
      <w:r w:rsidR="00613551" w:rsidRPr="008355F8">
        <w:t xml:space="preserve"> </w:t>
      </w:r>
      <w:r w:rsidRPr="008355F8">
        <w:t>предназначено для управления отображением схемы в том случае, если мнемосхема составлена из нескольких слоёв</w:t>
      </w:r>
      <w:r w:rsidR="000603F4" w:rsidRPr="008355F8">
        <w:t xml:space="preserve"> (</w:t>
      </w:r>
      <w:r w:rsidR="000603F4" w:rsidRPr="008355F8">
        <w:fldChar w:fldCharType="begin"/>
      </w:r>
      <w:r w:rsidR="000603F4" w:rsidRPr="008355F8">
        <w:instrText xml:space="preserve"> REF _Ref170397985 \h </w:instrText>
      </w:r>
      <w:r w:rsidR="00520A87" w:rsidRPr="008355F8">
        <w:instrText xml:space="preserve"> \* MERGEFORMAT </w:instrText>
      </w:r>
      <w:r w:rsidR="000603F4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62</w:t>
      </w:r>
      <w:r w:rsidR="000603F4" w:rsidRPr="008355F8">
        <w:fldChar w:fldCharType="end"/>
      </w:r>
      <w:r w:rsidR="000603F4" w:rsidRPr="008355F8">
        <w:t>)</w:t>
      </w:r>
      <w:r w:rsidRPr="008355F8">
        <w:t>. Каждый слой может содержать определённую часть мнемосхемы.</w:t>
      </w:r>
    </w:p>
    <w:p w14:paraId="2BAE3A14" w14:textId="77777777" w:rsidR="005D4BB7" w:rsidRPr="008355F8" w:rsidRDefault="005D4BB7" w:rsidP="00DB02F0">
      <w:pPr>
        <w:ind w:left="567" w:firstLine="0"/>
      </w:pPr>
    </w:p>
    <w:p w14:paraId="1DC667A9" w14:textId="2453AC46" w:rsidR="005B4651" w:rsidRPr="008355F8" w:rsidRDefault="005B4651" w:rsidP="00DB02F0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26F2E617" wp14:editId="2C221B3F">
            <wp:extent cx="5676900" cy="2109842"/>
            <wp:effectExtent l="0" t="0" r="0" b="508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04538" cy="212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D2E4" w14:textId="37528CFD" w:rsidR="005D4BB7" w:rsidRPr="008355F8" w:rsidRDefault="005B4651" w:rsidP="00DB02F0">
      <w:pPr>
        <w:pStyle w:val="af9"/>
        <w:spacing w:before="0"/>
        <w:jc w:val="center"/>
      </w:pPr>
      <w:bookmarkStart w:id="1069" w:name="_Ref170397985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62</w:t>
        </w:r>
      </w:fldSimple>
      <w:bookmarkEnd w:id="1069"/>
      <w:r w:rsidR="005942F9">
        <w:t xml:space="preserve"> – П</w:t>
      </w:r>
      <w:r w:rsidRPr="008355F8">
        <w:t>ример мнемосхемы со всеми слоями</w:t>
      </w:r>
    </w:p>
    <w:p w14:paraId="4D3FB97B" w14:textId="77777777" w:rsidR="005B4651" w:rsidRPr="008355F8" w:rsidRDefault="005B4651" w:rsidP="00DB02F0"/>
    <w:p w14:paraId="63B2E02A" w14:textId="2270B21E" w:rsidR="00115629" w:rsidRPr="008355F8" w:rsidRDefault="008E14F2" w:rsidP="00DB02F0">
      <w:pPr>
        <w:ind w:firstLine="709"/>
      </w:pPr>
      <w:r w:rsidRPr="008355F8">
        <w:t>Для того чтобы отобразить или скрыть определённый слой на схеме, следует установить или снять</w:t>
      </w:r>
      <w:r w:rsidR="005148F7" w:rsidRPr="008355F8">
        <w:t xml:space="preserve"> </w:t>
      </w:r>
      <w:r w:rsidRPr="008355F8">
        <w:t>флажок</w:t>
      </w:r>
      <w:r w:rsidR="005148F7" w:rsidRPr="008355F8">
        <w:t xml:space="preserve"> </w:t>
      </w:r>
      <w:r w:rsidRPr="008355F8">
        <w:t>для этого слоя</w:t>
      </w:r>
      <w:r w:rsidR="00452DED" w:rsidRPr="008355F8">
        <w:t xml:space="preserve"> (</w:t>
      </w:r>
      <w:r w:rsidR="00E66F55" w:rsidRPr="008355F8">
        <w:fldChar w:fldCharType="begin"/>
      </w:r>
      <w:r w:rsidR="00E66F55" w:rsidRPr="008355F8">
        <w:instrText xml:space="preserve"> REF _Ref170398089 \h </w:instrText>
      </w:r>
      <w:r w:rsidR="00520A87" w:rsidRPr="008355F8">
        <w:instrText xml:space="preserve"> \* MERGEFORMAT </w:instrText>
      </w:r>
      <w:r w:rsidR="00E66F55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63</w:t>
      </w:r>
      <w:r w:rsidR="00E66F55" w:rsidRPr="008355F8">
        <w:fldChar w:fldCharType="end"/>
      </w:r>
      <w:r w:rsidR="00452DED" w:rsidRPr="008355F8">
        <w:t>)</w:t>
      </w:r>
      <w:r w:rsidRPr="008355F8">
        <w:t>.</w:t>
      </w:r>
    </w:p>
    <w:p w14:paraId="3CC9F5FF" w14:textId="77777777" w:rsidR="009B27DE" w:rsidRPr="008355F8" w:rsidRDefault="009B27DE" w:rsidP="00DB02F0">
      <w:pPr>
        <w:ind w:left="567" w:firstLine="0"/>
      </w:pPr>
    </w:p>
    <w:p w14:paraId="685D1C63" w14:textId="77777777" w:rsidR="005D4BB7" w:rsidRPr="008355F8" w:rsidRDefault="00115629" w:rsidP="00DB02F0">
      <w:pPr>
        <w:keepNext/>
        <w:ind w:firstLine="0"/>
        <w:jc w:val="center"/>
      </w:pPr>
      <w:bookmarkStart w:id="1070" w:name="_Ref170391885"/>
      <w:r w:rsidRPr="008355F8">
        <w:rPr>
          <w:noProof/>
        </w:rPr>
        <w:lastRenderedPageBreak/>
        <w:drawing>
          <wp:inline distT="0" distB="0" distL="0" distR="0" wp14:anchorId="70A31CD0" wp14:editId="337C16CE">
            <wp:extent cx="5553075" cy="2125060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79072" cy="21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CDC6" w14:textId="6DFE5F02" w:rsidR="00115629" w:rsidRPr="008355F8" w:rsidRDefault="005D4BB7" w:rsidP="00DB02F0">
      <w:pPr>
        <w:ind w:firstLine="0"/>
        <w:jc w:val="center"/>
      </w:pPr>
      <w:bookmarkStart w:id="1071" w:name="_Ref170398089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63</w:t>
        </w:r>
      </w:fldSimple>
      <w:bookmarkEnd w:id="1071"/>
      <w:r w:rsidR="005B4651" w:rsidRPr="008355F8">
        <w:t xml:space="preserve"> – </w:t>
      </w:r>
      <w:bookmarkEnd w:id="1070"/>
      <w:r w:rsidR="00115629" w:rsidRPr="008355F8">
        <w:t>Пример мнемосхемы, на которой скрыты несколько слоёв</w:t>
      </w:r>
    </w:p>
    <w:p w14:paraId="4D40778B" w14:textId="77777777" w:rsidR="00090FC7" w:rsidRDefault="00090FC7" w:rsidP="00DB02F0">
      <w:pPr>
        <w:ind w:firstLine="0"/>
      </w:pPr>
    </w:p>
    <w:p w14:paraId="62CC707D" w14:textId="7C7535B6" w:rsidR="009B27DE" w:rsidRPr="007D7DFC" w:rsidRDefault="007D7DFC" w:rsidP="00DB02F0">
      <w:pPr>
        <w:pStyle w:val="2"/>
        <w:spacing w:before="0" w:after="0"/>
        <w:ind w:firstLine="0"/>
      </w:pPr>
      <w:bookmarkStart w:id="1072" w:name="_Toc195789772"/>
      <w:r>
        <w:t>Окно «Свойства»</w:t>
      </w:r>
      <w:bookmarkEnd w:id="1072"/>
    </w:p>
    <w:p w14:paraId="58045DD3" w14:textId="77777777" w:rsidR="009B27DE" w:rsidRDefault="009B27DE" w:rsidP="00DB02F0">
      <w:pPr>
        <w:ind w:firstLine="0"/>
      </w:pPr>
    </w:p>
    <w:p w14:paraId="58459550" w14:textId="73EE57AF" w:rsidR="009C4E4B" w:rsidRPr="006D3B66" w:rsidRDefault="009C4E4B" w:rsidP="00DB02F0">
      <w:pPr>
        <w:ind w:firstLine="709"/>
      </w:pPr>
      <w:r>
        <w:t xml:space="preserve">Окно </w:t>
      </w:r>
      <w:r w:rsidRPr="00A233A2">
        <w:rPr>
          <w:b/>
        </w:rPr>
        <w:t>«Свойства»</w:t>
      </w:r>
      <w:r>
        <w:t xml:space="preserve"> содержит разделы </w:t>
      </w:r>
      <w:r w:rsidRPr="00A233A2">
        <w:rPr>
          <w:b/>
        </w:rPr>
        <w:t>«Сигнал»</w:t>
      </w:r>
      <w:r>
        <w:t xml:space="preserve">, </w:t>
      </w:r>
      <w:r w:rsidRPr="00A233A2">
        <w:rPr>
          <w:b/>
        </w:rPr>
        <w:t>«Легенда»</w:t>
      </w:r>
      <w:r w:rsidR="00A233A2">
        <w:t xml:space="preserve"> и</w:t>
      </w:r>
      <w:r>
        <w:t xml:space="preserve"> </w:t>
      </w:r>
      <w:r w:rsidRPr="00A233A2">
        <w:rPr>
          <w:b/>
        </w:rPr>
        <w:t>«Объект»</w:t>
      </w:r>
      <w:r w:rsidR="006D3B66">
        <w:rPr>
          <w:b/>
        </w:rPr>
        <w:t xml:space="preserve"> </w:t>
      </w:r>
      <w:r w:rsidR="006D3B66" w:rsidRPr="006D3B66">
        <w:t>(</w:t>
      </w:r>
      <w:r w:rsidR="0023136C">
        <w:fldChar w:fldCharType="begin"/>
      </w:r>
      <w:r w:rsidR="0023136C">
        <w:instrText xml:space="preserve"> REF _Ref187659865 \h </w:instrText>
      </w:r>
      <w:r w:rsidR="0023136C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64</w:t>
      </w:r>
      <w:r w:rsidR="0023136C">
        <w:fldChar w:fldCharType="end"/>
      </w:r>
      <w:r w:rsidR="006D3B66" w:rsidRPr="006D3B66">
        <w:t>)</w:t>
      </w:r>
      <w:r w:rsidRPr="006D3B66">
        <w:t>.</w:t>
      </w:r>
    </w:p>
    <w:p w14:paraId="007DFBA7" w14:textId="77777777" w:rsidR="009C4E4B" w:rsidRDefault="009C4E4B" w:rsidP="00DB02F0">
      <w:pPr>
        <w:ind w:firstLine="709"/>
      </w:pPr>
    </w:p>
    <w:p w14:paraId="24143519" w14:textId="77777777" w:rsidR="006D3B66" w:rsidRDefault="00195E91" w:rsidP="00DB02F0">
      <w:pPr>
        <w:keepNext/>
        <w:ind w:firstLine="0"/>
        <w:jc w:val="center"/>
      </w:pPr>
      <w:r w:rsidRPr="00195E91">
        <w:rPr>
          <w:noProof/>
        </w:rPr>
        <w:drawing>
          <wp:inline distT="0" distB="0" distL="0" distR="0" wp14:anchorId="2A56D8D7" wp14:editId="3A83AB49">
            <wp:extent cx="5324475" cy="2908764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45685" cy="292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DCAC" w14:textId="679EB393" w:rsidR="00090FC7" w:rsidRPr="00F64660" w:rsidRDefault="006D3B66" w:rsidP="00DB02F0">
      <w:pPr>
        <w:pStyle w:val="af9"/>
        <w:spacing w:before="0"/>
        <w:jc w:val="center"/>
      </w:pPr>
      <w:bookmarkStart w:id="1073" w:name="_Ref187659865"/>
      <w:r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64</w:t>
        </w:r>
      </w:fldSimple>
      <w:bookmarkEnd w:id="1073"/>
      <w:r w:rsidR="00066125">
        <w:t xml:space="preserve"> – </w:t>
      </w:r>
      <w:r w:rsidR="009430FF" w:rsidRPr="00F64660">
        <w:t>Разделы «Сигнал», «Легенда» и «Объект»</w:t>
      </w:r>
    </w:p>
    <w:p w14:paraId="25220D9A" w14:textId="77777777" w:rsidR="00066125" w:rsidRPr="00066125" w:rsidRDefault="00066125" w:rsidP="00DB02F0"/>
    <w:p w14:paraId="3CB91251" w14:textId="13C8EB79" w:rsidR="00F95BA3" w:rsidRDefault="00F95BA3" w:rsidP="00DB02F0">
      <w:pPr>
        <w:ind w:firstLine="709"/>
      </w:pPr>
      <w:r w:rsidRPr="00996756">
        <w:rPr>
          <w:u w:val="single"/>
        </w:rPr>
        <w:t>В разделе</w:t>
      </w:r>
      <w:r w:rsidRPr="00996756">
        <w:rPr>
          <w:b/>
          <w:u w:val="single"/>
        </w:rPr>
        <w:t xml:space="preserve"> «Сигнал»</w:t>
      </w:r>
      <w:r>
        <w:t xml:space="preserve"> отображены параметры сигнала</w:t>
      </w:r>
      <w:r w:rsidR="0023136C">
        <w:t xml:space="preserve"> (</w:t>
      </w:r>
      <w:r w:rsidR="0023136C">
        <w:fldChar w:fldCharType="begin"/>
      </w:r>
      <w:r w:rsidR="0023136C">
        <w:instrText xml:space="preserve"> REF _Ref187659877 \h </w:instrText>
      </w:r>
      <w:r w:rsidR="0023136C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65</w:t>
      </w:r>
      <w:r w:rsidR="0023136C">
        <w:fldChar w:fldCharType="end"/>
      </w:r>
      <w:r w:rsidR="0023136C">
        <w:t>)</w:t>
      </w:r>
      <w:r>
        <w:t>.</w:t>
      </w:r>
    </w:p>
    <w:p w14:paraId="7D0E5733" w14:textId="77777777" w:rsidR="00A11F39" w:rsidRDefault="00A11F39" w:rsidP="00DB02F0">
      <w:pPr>
        <w:ind w:firstLine="0"/>
      </w:pPr>
    </w:p>
    <w:p w14:paraId="09A9C007" w14:textId="77777777" w:rsidR="006D3B66" w:rsidRDefault="00A11F39" w:rsidP="00DB02F0">
      <w:pPr>
        <w:keepNext/>
        <w:ind w:firstLine="0"/>
        <w:jc w:val="center"/>
      </w:pPr>
      <w:r w:rsidRPr="00A11F39">
        <w:rPr>
          <w:noProof/>
        </w:rPr>
        <w:drawing>
          <wp:inline distT="0" distB="0" distL="0" distR="0" wp14:anchorId="50A67C4E" wp14:editId="684EF02D">
            <wp:extent cx="3600450" cy="19240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1A83" w14:textId="3B369C6A" w:rsidR="00F95BA3" w:rsidRDefault="006D3B66" w:rsidP="00DB02F0">
      <w:pPr>
        <w:pStyle w:val="af9"/>
        <w:spacing w:before="0"/>
        <w:jc w:val="center"/>
      </w:pPr>
      <w:bookmarkStart w:id="1074" w:name="_Ref187659877"/>
      <w:r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65</w:t>
        </w:r>
      </w:fldSimple>
      <w:bookmarkEnd w:id="1074"/>
      <w:r w:rsidR="00066125">
        <w:t xml:space="preserve"> – </w:t>
      </w:r>
      <w:r w:rsidR="00F64660">
        <w:t>Раздел «Сигнал»</w:t>
      </w:r>
    </w:p>
    <w:p w14:paraId="493A9386" w14:textId="441C7D5C" w:rsidR="00F95BA3" w:rsidRDefault="00F95BA3" w:rsidP="00DB02F0">
      <w:pPr>
        <w:ind w:firstLine="709"/>
      </w:pPr>
      <w:r w:rsidRPr="00996756">
        <w:rPr>
          <w:u w:val="single"/>
        </w:rPr>
        <w:lastRenderedPageBreak/>
        <w:t>В разделе</w:t>
      </w:r>
      <w:r w:rsidR="00C35CD7">
        <w:rPr>
          <w:u w:val="single"/>
        </w:rPr>
        <w:t xml:space="preserve"> </w:t>
      </w:r>
      <w:r w:rsidRPr="00996756">
        <w:rPr>
          <w:b/>
          <w:u w:val="single"/>
        </w:rPr>
        <w:t>«Легенда»</w:t>
      </w:r>
      <w:r>
        <w:t xml:space="preserve"> отображены параметры для настройки стиля отображения сигнала</w:t>
      </w:r>
      <w:r w:rsidR="0023136C">
        <w:t xml:space="preserve"> (</w:t>
      </w:r>
      <w:r w:rsidR="0023136C">
        <w:fldChar w:fldCharType="begin"/>
      </w:r>
      <w:r w:rsidR="0023136C">
        <w:instrText xml:space="preserve"> REF _Ref187659891 \h </w:instrText>
      </w:r>
      <w:r w:rsidR="0023136C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66</w:t>
      </w:r>
      <w:r w:rsidR="0023136C">
        <w:fldChar w:fldCharType="end"/>
      </w:r>
      <w:r w:rsidR="0023136C">
        <w:t>)</w:t>
      </w:r>
      <w:r>
        <w:t>.</w:t>
      </w:r>
    </w:p>
    <w:p w14:paraId="1FC6ADEB" w14:textId="77777777" w:rsidR="005B45C3" w:rsidRDefault="005B45C3" w:rsidP="00DB02F0">
      <w:pPr>
        <w:ind w:firstLine="709"/>
      </w:pPr>
    </w:p>
    <w:p w14:paraId="64313071" w14:textId="77777777" w:rsidR="006D3B66" w:rsidRDefault="00A11F39" w:rsidP="00DB02F0">
      <w:pPr>
        <w:keepNext/>
        <w:ind w:firstLine="0"/>
        <w:jc w:val="center"/>
      </w:pPr>
      <w:r w:rsidRPr="00A11F39">
        <w:rPr>
          <w:noProof/>
        </w:rPr>
        <w:drawing>
          <wp:inline distT="0" distB="0" distL="0" distR="0" wp14:anchorId="2637FFD5" wp14:editId="3760D453">
            <wp:extent cx="3571875" cy="190500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CA80" w14:textId="4DBE1392" w:rsidR="00F64660" w:rsidRDefault="006D3B66" w:rsidP="00DB02F0">
      <w:pPr>
        <w:pStyle w:val="af9"/>
        <w:spacing w:before="0"/>
        <w:jc w:val="center"/>
      </w:pPr>
      <w:bookmarkStart w:id="1075" w:name="_Ref187659891"/>
      <w:r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66</w:t>
        </w:r>
      </w:fldSimple>
      <w:bookmarkEnd w:id="1075"/>
      <w:r w:rsidR="00066125">
        <w:t xml:space="preserve"> –</w:t>
      </w:r>
      <w:r w:rsidR="00F64660">
        <w:t xml:space="preserve"> Раздел «Легенда»</w:t>
      </w:r>
    </w:p>
    <w:p w14:paraId="1CF1A3D0" w14:textId="77777777" w:rsidR="00725274" w:rsidRDefault="00725274" w:rsidP="00DB02F0">
      <w:pPr>
        <w:ind w:firstLine="709"/>
      </w:pPr>
    </w:p>
    <w:p w14:paraId="37CFA6D4" w14:textId="77777777" w:rsidR="00AA685B" w:rsidRDefault="00B44E46" w:rsidP="00DB02F0">
      <w:pPr>
        <w:ind w:firstLine="709"/>
      </w:pPr>
      <w:r>
        <w:t>Можно задавать цвет заливки при соответствии не только значению 0-1 и флагу недостоверности, но и другим флагам и значениям (0-255).</w:t>
      </w:r>
      <w:r w:rsidR="00BC5AA4">
        <w:t xml:space="preserve"> </w:t>
      </w:r>
    </w:p>
    <w:p w14:paraId="12744A7C" w14:textId="39793938" w:rsidR="00AA685B" w:rsidRDefault="009367E8" w:rsidP="00DB02F0">
      <w:pPr>
        <w:ind w:firstLine="709"/>
      </w:pPr>
      <w:r>
        <w:t xml:space="preserve">Диапазон видимости </w:t>
      </w:r>
      <w:r w:rsidR="00AA685B">
        <w:t xml:space="preserve">для однопозиционных ТС может принимать значения от   </w:t>
      </w:r>
      <w:r w:rsidR="00AA685B" w:rsidRPr="00AA685B">
        <w:rPr>
          <w:b/>
        </w:rPr>
        <w:t>-1</w:t>
      </w:r>
      <w:r w:rsidR="00AA685B">
        <w:t xml:space="preserve"> до </w:t>
      </w:r>
      <w:r w:rsidR="00AA685B" w:rsidRPr="00AA685B">
        <w:rPr>
          <w:b/>
        </w:rPr>
        <w:t>1</w:t>
      </w:r>
      <w:r w:rsidR="00AA685B">
        <w:t>.</w:t>
      </w:r>
    </w:p>
    <w:p w14:paraId="00E7037B" w14:textId="77777777" w:rsidR="00155BC3" w:rsidRDefault="00F313F0" w:rsidP="00DB02F0">
      <w:pPr>
        <w:ind w:firstLine="709"/>
      </w:pPr>
      <w:r>
        <w:t xml:space="preserve">Диапазон видимости для двухпозиционных ТС </w:t>
      </w:r>
      <w:r w:rsidR="009367E8">
        <w:t xml:space="preserve">может принимать значения </w:t>
      </w:r>
      <w:r w:rsidR="000338E6">
        <w:t xml:space="preserve">от </w:t>
      </w:r>
      <w:r>
        <w:t xml:space="preserve">  </w:t>
      </w:r>
      <w:r w:rsidR="000338E6" w:rsidRPr="00F313F0">
        <w:rPr>
          <w:b/>
        </w:rPr>
        <w:t>-1</w:t>
      </w:r>
      <w:r w:rsidR="000338E6">
        <w:t xml:space="preserve"> до </w:t>
      </w:r>
      <w:r w:rsidR="009367E8" w:rsidRPr="00F313F0">
        <w:rPr>
          <w:b/>
        </w:rPr>
        <w:t>3</w:t>
      </w:r>
      <w:r w:rsidR="009367E8">
        <w:t>.</w:t>
      </w:r>
      <w:r w:rsidR="00155BC3">
        <w:t xml:space="preserve"> </w:t>
      </w:r>
    </w:p>
    <w:p w14:paraId="04FFF413" w14:textId="77777777" w:rsidR="00155BC3" w:rsidRDefault="00CE7EC7" w:rsidP="00DB02F0">
      <w:pPr>
        <w:ind w:firstLine="709"/>
      </w:pPr>
      <w:r w:rsidRPr="008C42A6">
        <w:rPr>
          <w:b/>
          <w:sz w:val="30"/>
          <w:szCs w:val="30"/>
        </w:rPr>
        <w:t>?</w:t>
      </w:r>
      <w:r>
        <w:rPr>
          <w:b/>
          <w:sz w:val="30"/>
          <w:szCs w:val="30"/>
        </w:rPr>
        <w:t xml:space="preserve"> </w:t>
      </w:r>
      <w:r w:rsidRPr="00D0468B">
        <w:t xml:space="preserve">– виден только в диапазоне </w:t>
      </w:r>
      <w:r w:rsidRPr="00D0468B">
        <w:rPr>
          <w:b/>
        </w:rPr>
        <w:t>0 0</w:t>
      </w:r>
      <w:r w:rsidR="00155BC3">
        <w:t>.</w:t>
      </w:r>
    </w:p>
    <w:p w14:paraId="4A86113E" w14:textId="6A43340C" w:rsidR="00CE7EC7" w:rsidRDefault="00CE7EC7" w:rsidP="00DB02F0">
      <w:pPr>
        <w:ind w:firstLine="709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/ </w:t>
      </w:r>
      <w:r w:rsidRPr="00D0468B">
        <w:t>– виден только в диапазоне</w:t>
      </w:r>
      <w:r>
        <w:rPr>
          <w:b/>
          <w:sz w:val="30"/>
          <w:szCs w:val="30"/>
        </w:rPr>
        <w:t xml:space="preserve"> </w:t>
      </w:r>
      <w:r w:rsidRPr="00D0468B">
        <w:rPr>
          <w:b/>
        </w:rPr>
        <w:t>3 3</w:t>
      </w:r>
      <w:r w:rsidR="00FA3F03">
        <w:rPr>
          <w:b/>
          <w:sz w:val="30"/>
          <w:szCs w:val="30"/>
        </w:rPr>
        <w:t>.</w:t>
      </w:r>
      <w:r>
        <w:rPr>
          <w:b/>
          <w:sz w:val="30"/>
          <w:szCs w:val="30"/>
        </w:rPr>
        <w:t xml:space="preserve"> </w:t>
      </w:r>
    </w:p>
    <w:p w14:paraId="299270AF" w14:textId="77777777" w:rsidR="00DB23BB" w:rsidRDefault="00DB23BB" w:rsidP="00DB02F0">
      <w:pPr>
        <w:ind w:firstLine="0"/>
      </w:pPr>
    </w:p>
    <w:p w14:paraId="3D051DA2" w14:textId="77777777" w:rsidR="007C6234" w:rsidRDefault="007C6234" w:rsidP="00DB02F0">
      <w:pPr>
        <w:ind w:firstLine="709"/>
      </w:pPr>
      <w:r>
        <w:t>Отображение состояний двухпозиционного сигнала приведено ниже (</w:t>
      </w:r>
      <w:r>
        <w:fldChar w:fldCharType="begin"/>
      </w:r>
      <w:r>
        <w:instrText xml:space="preserve"> REF _Ref187673589 \h </w:instrText>
      </w:r>
      <w:r>
        <w:fldChar w:fldCharType="separate"/>
      </w:r>
      <w:r w:rsidR="00CC1F16">
        <w:t xml:space="preserve">Таблица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1</w:t>
      </w:r>
      <w:r>
        <w:fldChar w:fldCharType="end"/>
      </w:r>
      <w:r>
        <w:t>).</w:t>
      </w:r>
    </w:p>
    <w:p w14:paraId="501A9800" w14:textId="77777777" w:rsidR="00E35D8A" w:rsidRDefault="00E35D8A" w:rsidP="00DB02F0">
      <w:pPr>
        <w:ind w:firstLine="709"/>
      </w:pPr>
    </w:p>
    <w:p w14:paraId="084E922B" w14:textId="7E893E6E" w:rsidR="007C6234" w:rsidRDefault="007C6234" w:rsidP="00DB02F0">
      <w:pPr>
        <w:pStyle w:val="af9"/>
        <w:keepNext/>
        <w:spacing w:before="0"/>
      </w:pPr>
      <w:bookmarkStart w:id="1076" w:name="_Ref187673589"/>
      <w:r>
        <w:t xml:space="preserve">Таблица </w:t>
      </w:r>
      <w:r w:rsidR="009B3C8D">
        <w:rPr>
          <w:noProof/>
        </w:rPr>
        <w:fldChar w:fldCharType="begin"/>
      </w:r>
      <w:r w:rsidR="009B3C8D">
        <w:rPr>
          <w:noProof/>
        </w:rPr>
        <w:instrText xml:space="preserve"> STYLEREF 1 \s </w:instrText>
      </w:r>
      <w:r w:rsidR="009B3C8D">
        <w:rPr>
          <w:noProof/>
        </w:rPr>
        <w:fldChar w:fldCharType="separate"/>
      </w:r>
      <w:r w:rsidR="00CC1F16">
        <w:rPr>
          <w:noProof/>
        </w:rPr>
        <w:t>7</w:t>
      </w:r>
      <w:r w:rsidR="009B3C8D">
        <w:rPr>
          <w:noProof/>
        </w:rPr>
        <w:fldChar w:fldCharType="end"/>
      </w:r>
      <w:r w:rsidR="00E6011E">
        <w:t>.</w:t>
      </w:r>
      <w:r w:rsidR="009B3C8D">
        <w:rPr>
          <w:noProof/>
        </w:rPr>
        <w:fldChar w:fldCharType="begin"/>
      </w:r>
      <w:r w:rsidR="009B3C8D">
        <w:rPr>
          <w:noProof/>
        </w:rPr>
        <w:instrText xml:space="preserve"> SEQ Таблица \* ARABIC \s 1 </w:instrText>
      </w:r>
      <w:r w:rsidR="009B3C8D">
        <w:rPr>
          <w:noProof/>
        </w:rPr>
        <w:fldChar w:fldCharType="separate"/>
      </w:r>
      <w:r w:rsidR="00CC1F16">
        <w:rPr>
          <w:noProof/>
        </w:rPr>
        <w:t>1</w:t>
      </w:r>
      <w:r w:rsidR="009B3C8D">
        <w:rPr>
          <w:noProof/>
        </w:rPr>
        <w:fldChar w:fldCharType="end"/>
      </w:r>
      <w:bookmarkEnd w:id="1076"/>
      <w:r>
        <w:t xml:space="preserve"> – Состояния двухпозиционных сигналов</w:t>
      </w:r>
    </w:p>
    <w:p w14:paraId="494A2595" w14:textId="77777777" w:rsidR="007C6234" w:rsidRDefault="007C6234" w:rsidP="00DB02F0">
      <w:pPr>
        <w:ind w:firstLine="0"/>
      </w:pPr>
      <w:r w:rsidRPr="00074518">
        <w:rPr>
          <w:noProof/>
        </w:rPr>
        <w:drawing>
          <wp:inline distT="0" distB="0" distL="0" distR="0" wp14:anchorId="3C90942E" wp14:editId="18BE5629">
            <wp:extent cx="5551302" cy="23622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70386" cy="237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30E9" w14:textId="77777777" w:rsidR="007C6234" w:rsidRDefault="007C6234" w:rsidP="00DB02F0">
      <w:pPr>
        <w:ind w:firstLine="709"/>
        <w:rPr>
          <w:sz w:val="30"/>
          <w:szCs w:val="30"/>
        </w:rPr>
      </w:pPr>
    </w:p>
    <w:p w14:paraId="50B8D2AE" w14:textId="77777777" w:rsidR="00C968E9" w:rsidRDefault="00C968E9" w:rsidP="00DB02F0">
      <w:pPr>
        <w:ind w:firstLine="709"/>
        <w:rPr>
          <w:sz w:val="30"/>
          <w:szCs w:val="30"/>
        </w:rPr>
      </w:pPr>
    </w:p>
    <w:p w14:paraId="5D77407D" w14:textId="77777777" w:rsidR="00C968E9" w:rsidRDefault="00C968E9" w:rsidP="00DB02F0">
      <w:pPr>
        <w:ind w:firstLine="709"/>
        <w:rPr>
          <w:sz w:val="30"/>
          <w:szCs w:val="30"/>
        </w:rPr>
      </w:pPr>
    </w:p>
    <w:p w14:paraId="42F1EF19" w14:textId="77777777" w:rsidR="00C968E9" w:rsidRDefault="00C968E9" w:rsidP="00DB02F0">
      <w:pPr>
        <w:ind w:firstLine="709"/>
        <w:rPr>
          <w:sz w:val="30"/>
          <w:szCs w:val="30"/>
        </w:rPr>
      </w:pPr>
    </w:p>
    <w:p w14:paraId="566E7D4E" w14:textId="77777777" w:rsidR="00C968E9" w:rsidRDefault="00C968E9" w:rsidP="00DB02F0">
      <w:pPr>
        <w:ind w:firstLine="709"/>
        <w:rPr>
          <w:sz w:val="30"/>
          <w:szCs w:val="30"/>
        </w:rPr>
      </w:pPr>
    </w:p>
    <w:p w14:paraId="67C9F067" w14:textId="77777777" w:rsidR="00C968E9" w:rsidRPr="008C42A6" w:rsidRDefault="00C968E9" w:rsidP="00DB02F0">
      <w:pPr>
        <w:ind w:firstLine="709"/>
        <w:rPr>
          <w:sz w:val="30"/>
          <w:szCs w:val="30"/>
        </w:rPr>
      </w:pPr>
    </w:p>
    <w:p w14:paraId="032F66BF" w14:textId="556C5A41" w:rsidR="00EB0F8D" w:rsidRDefault="00EB0F8D" w:rsidP="00DB02F0">
      <w:pPr>
        <w:ind w:firstLine="709"/>
      </w:pPr>
      <w:r w:rsidRPr="00677F8B">
        <w:rPr>
          <w:u w:val="single"/>
        </w:rPr>
        <w:lastRenderedPageBreak/>
        <w:t>В разделе</w:t>
      </w:r>
      <w:r w:rsidRPr="00677F8B">
        <w:rPr>
          <w:b/>
          <w:u w:val="single"/>
        </w:rPr>
        <w:t xml:space="preserve"> «Объект»</w:t>
      </w:r>
      <w:r>
        <w:t xml:space="preserve"> отображена информация о объекте, к которому привязан сигнал</w:t>
      </w:r>
      <w:r w:rsidR="0023136C">
        <w:t xml:space="preserve"> (</w:t>
      </w:r>
      <w:r w:rsidR="0023136C">
        <w:fldChar w:fldCharType="begin"/>
      </w:r>
      <w:r w:rsidR="0023136C">
        <w:instrText xml:space="preserve"> REF _Ref187659903 \h </w:instrText>
      </w:r>
      <w:r w:rsidR="0023136C">
        <w:fldChar w:fldCharType="separate"/>
      </w:r>
      <w:r w:rsidR="00CC1F16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67</w:t>
      </w:r>
      <w:r w:rsidR="0023136C">
        <w:fldChar w:fldCharType="end"/>
      </w:r>
      <w:r w:rsidR="0023136C">
        <w:t>)</w:t>
      </w:r>
      <w:r>
        <w:t>.</w:t>
      </w:r>
    </w:p>
    <w:p w14:paraId="7B15257C" w14:textId="77777777" w:rsidR="00D42FC4" w:rsidRDefault="00D42FC4" w:rsidP="00DB02F0">
      <w:pPr>
        <w:ind w:firstLine="709"/>
      </w:pPr>
    </w:p>
    <w:p w14:paraId="1B8504CC" w14:textId="77777777" w:rsidR="006D3B66" w:rsidRDefault="00725274" w:rsidP="00DB02F0">
      <w:pPr>
        <w:keepNext/>
        <w:ind w:firstLine="0"/>
        <w:jc w:val="center"/>
      </w:pPr>
      <w:r w:rsidRPr="00725274">
        <w:rPr>
          <w:noProof/>
        </w:rPr>
        <w:drawing>
          <wp:inline distT="0" distB="0" distL="0" distR="0" wp14:anchorId="7B0A834B" wp14:editId="58FC2CD9">
            <wp:extent cx="3581400" cy="14287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D4F3" w14:textId="0F3B6ABC" w:rsidR="00F64660" w:rsidRDefault="006D3B66" w:rsidP="00DB02F0">
      <w:pPr>
        <w:pStyle w:val="af9"/>
        <w:spacing w:before="0"/>
        <w:jc w:val="center"/>
      </w:pPr>
      <w:bookmarkStart w:id="1077" w:name="_Ref187659903"/>
      <w:r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67</w:t>
        </w:r>
      </w:fldSimple>
      <w:bookmarkEnd w:id="1077"/>
      <w:r w:rsidR="00066125">
        <w:t xml:space="preserve"> – </w:t>
      </w:r>
      <w:r w:rsidR="00F64660">
        <w:t>Раздел «Объект»</w:t>
      </w:r>
    </w:p>
    <w:p w14:paraId="5BEBD0C8" w14:textId="77777777" w:rsidR="00C968E9" w:rsidRPr="00C968E9" w:rsidRDefault="00C968E9" w:rsidP="00C968E9"/>
    <w:p w14:paraId="5CBABCAD" w14:textId="2B1C4E48" w:rsidR="00244F93" w:rsidRPr="008355F8" w:rsidRDefault="00FD2BF1" w:rsidP="00DB02F0">
      <w:pPr>
        <w:pStyle w:val="2"/>
        <w:spacing w:before="0" w:after="0"/>
        <w:ind w:firstLine="0"/>
      </w:pPr>
      <w:bookmarkStart w:id="1078" w:name="_Toc195789773"/>
      <w:r w:rsidRPr="008355F8">
        <w:t>Тревожное окно</w:t>
      </w:r>
      <w:bookmarkEnd w:id="1078"/>
    </w:p>
    <w:p w14:paraId="04FB3689" w14:textId="77777777" w:rsidR="00604726" w:rsidRPr="008355F8" w:rsidRDefault="00604726" w:rsidP="00DB02F0"/>
    <w:p w14:paraId="239B66EB" w14:textId="151D2A2C" w:rsidR="00CA219D" w:rsidRPr="008355F8" w:rsidRDefault="00FD2BF1" w:rsidP="00DB02F0">
      <w:pPr>
        <w:pStyle w:val="affff6"/>
        <w:spacing w:before="0" w:after="0"/>
        <w:ind w:firstLine="709"/>
        <w:rPr>
          <w:rStyle w:val="FontStyle205"/>
          <w:rFonts w:ascii="Times New Roman" w:hAnsi="Times New Roman" w:cs="Times New Roman"/>
          <w:sz w:val="28"/>
          <w:szCs w:val="28"/>
        </w:rPr>
      </w:pPr>
      <w:r w:rsidRPr="008355F8">
        <w:rPr>
          <w:rStyle w:val="FontStyle205"/>
          <w:rFonts w:ascii="Times New Roman" w:hAnsi="Times New Roman" w:cs="Times New Roman"/>
          <w:sz w:val="28"/>
          <w:szCs w:val="28"/>
        </w:rPr>
        <w:t xml:space="preserve">Для вывода сообщений о событиях, сгенерированных </w:t>
      </w:r>
      <w:r w:rsidR="00A54E5D">
        <w:rPr>
          <w:rFonts w:cs="Times New Roman"/>
        </w:rPr>
        <w:t>«</w:t>
      </w:r>
      <w:r w:rsidR="00A54E5D" w:rsidRPr="00C575C8">
        <w:rPr>
          <w:rFonts w:cs="Times New Roman"/>
          <w:b/>
        </w:rPr>
        <w:t xml:space="preserve">Сервер </w:t>
      </w:r>
      <w:r w:rsidR="00A54E5D" w:rsidRPr="00C575C8">
        <w:rPr>
          <w:rFonts w:cs="Times New Roman"/>
          <w:b/>
          <w:lang w:val="en-US"/>
        </w:rPr>
        <w:t>SCADA</w:t>
      </w:r>
      <w:r w:rsidR="00A54E5D">
        <w:rPr>
          <w:rFonts w:cs="Times New Roman"/>
          <w:b/>
        </w:rPr>
        <w:t>»</w:t>
      </w:r>
      <w:r w:rsidRPr="008355F8">
        <w:rPr>
          <w:rStyle w:val="FontStyle205"/>
          <w:rFonts w:ascii="Times New Roman" w:hAnsi="Times New Roman" w:cs="Times New Roman"/>
          <w:sz w:val="28"/>
          <w:szCs w:val="28"/>
        </w:rPr>
        <w:t xml:space="preserve"> </w:t>
      </w:r>
      <w:r w:rsidRPr="008355F8">
        <w:rPr>
          <w:rFonts w:cs="Times New Roman"/>
        </w:rPr>
        <w:t>предусмотрено тревожное окно</w:t>
      </w:r>
      <w:r w:rsidR="00E32350" w:rsidRPr="008355F8">
        <w:rPr>
          <w:rFonts w:cs="Times New Roman"/>
        </w:rPr>
        <w:t xml:space="preserve"> (</w:t>
      </w:r>
      <w:r w:rsidR="00445C1A" w:rsidRPr="008355F8">
        <w:rPr>
          <w:rFonts w:cs="Times New Roman"/>
        </w:rPr>
        <w:fldChar w:fldCharType="begin"/>
      </w:r>
      <w:r w:rsidR="00445C1A" w:rsidRPr="008355F8">
        <w:rPr>
          <w:rFonts w:cs="Times New Roman"/>
        </w:rPr>
        <w:instrText xml:space="preserve"> REF _Ref170391968 \h </w:instrText>
      </w:r>
      <w:r w:rsidR="00BE554A" w:rsidRPr="008355F8">
        <w:rPr>
          <w:rFonts w:cs="Times New Roman"/>
        </w:rPr>
        <w:instrText xml:space="preserve"> \* MERGEFORMAT </w:instrText>
      </w:r>
      <w:r w:rsidR="00445C1A" w:rsidRPr="008355F8">
        <w:rPr>
          <w:rFonts w:cs="Times New Roman"/>
        </w:rPr>
      </w:r>
      <w:r w:rsidR="00445C1A" w:rsidRPr="008355F8">
        <w:rPr>
          <w:rFonts w:cs="Times New Roman"/>
        </w:rPr>
        <w:fldChar w:fldCharType="separate"/>
      </w:r>
      <w:r w:rsidR="00CC1F16" w:rsidRPr="00CC1F16">
        <w:rPr>
          <w:rFonts w:cs="Times New Roman"/>
        </w:rPr>
        <w:t xml:space="preserve">Рисунок </w:t>
      </w:r>
      <w:r w:rsidR="00CC1F16" w:rsidRPr="00CC1F16">
        <w:rPr>
          <w:rFonts w:cs="Times New Roman"/>
          <w:noProof/>
        </w:rPr>
        <w:t>7</w:t>
      </w:r>
      <w:r w:rsidR="00CC1F16" w:rsidRPr="00CC1F16">
        <w:rPr>
          <w:rFonts w:cs="Times New Roman"/>
        </w:rPr>
        <w:t>.</w:t>
      </w:r>
      <w:r w:rsidR="00CC1F16" w:rsidRPr="00CC1F16">
        <w:rPr>
          <w:rFonts w:cs="Times New Roman"/>
          <w:noProof/>
        </w:rPr>
        <w:t>68</w:t>
      </w:r>
      <w:r w:rsidR="00445C1A" w:rsidRPr="008355F8">
        <w:rPr>
          <w:rFonts w:cs="Times New Roman"/>
        </w:rPr>
        <w:fldChar w:fldCharType="end"/>
      </w:r>
      <w:r w:rsidR="00E32350" w:rsidRPr="008355F8">
        <w:rPr>
          <w:rFonts w:cs="Times New Roman"/>
        </w:rPr>
        <w:t>)</w:t>
      </w:r>
      <w:r w:rsidRPr="008355F8">
        <w:rPr>
          <w:rFonts w:cs="Times New Roman"/>
        </w:rPr>
        <w:t xml:space="preserve">, </w:t>
      </w:r>
      <w:r w:rsidRPr="008355F8">
        <w:rPr>
          <w:rStyle w:val="affc"/>
          <w:rFonts w:ascii="Times New Roman" w:hAnsi="Times New Roman" w:cs="Times New Roman"/>
          <w:sz w:val="28"/>
          <w:szCs w:val="28"/>
        </w:rPr>
        <w:t>которое</w:t>
      </w:r>
      <w:r w:rsidRPr="008355F8">
        <w:rPr>
          <w:rStyle w:val="FontStyle205"/>
          <w:rFonts w:ascii="Times New Roman" w:hAnsi="Times New Roman" w:cs="Times New Roman"/>
          <w:sz w:val="28"/>
          <w:szCs w:val="28"/>
        </w:rPr>
        <w:t xml:space="preserve"> располагается поверх всех окон и не имеет привязки к главному рабочему окну программы.</w:t>
      </w:r>
    </w:p>
    <w:p w14:paraId="123C3055" w14:textId="77777777" w:rsidR="00AE4F71" w:rsidRPr="008355F8" w:rsidRDefault="00AE4F71" w:rsidP="00DB02F0">
      <w:pPr>
        <w:pStyle w:val="affff6"/>
        <w:spacing w:before="0" w:after="0"/>
        <w:ind w:firstLine="709"/>
        <w:rPr>
          <w:rFonts w:cs="Times New Roman"/>
          <w:color w:val="000000"/>
        </w:rPr>
      </w:pPr>
    </w:p>
    <w:p w14:paraId="5E48F769" w14:textId="2D97042C" w:rsidR="00AE4F71" w:rsidRPr="008355F8" w:rsidRDefault="00AA0BB3" w:rsidP="00DB02F0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588B59BA" wp14:editId="5D516562">
            <wp:extent cx="3228975" cy="2819400"/>
            <wp:effectExtent l="0" t="0" r="952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79" w:name="_Ref164853511"/>
    </w:p>
    <w:p w14:paraId="5E0F91E0" w14:textId="568CC4F7" w:rsidR="00FD2BF1" w:rsidRPr="008355F8" w:rsidRDefault="00445C1A" w:rsidP="00DB02F0">
      <w:pPr>
        <w:keepNext/>
        <w:ind w:firstLine="0"/>
        <w:jc w:val="center"/>
      </w:pPr>
      <w:bookmarkStart w:id="1080" w:name="_Ref170391968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68</w:t>
        </w:r>
      </w:fldSimple>
      <w:bookmarkEnd w:id="1080"/>
      <w:r w:rsidRPr="008355F8">
        <w:t xml:space="preserve"> </w:t>
      </w:r>
      <w:bookmarkEnd w:id="1079"/>
      <w:r w:rsidR="00FD2BF1" w:rsidRPr="008355F8">
        <w:t>– Пример тревожного окна</w:t>
      </w:r>
    </w:p>
    <w:p w14:paraId="0F577CE9" w14:textId="77777777" w:rsidR="00324700" w:rsidRPr="008355F8" w:rsidRDefault="00324700" w:rsidP="00DB02F0"/>
    <w:p w14:paraId="66DD3EDB" w14:textId="77777777" w:rsidR="00FD2BF1" w:rsidRPr="008355F8" w:rsidRDefault="00FD2BF1" w:rsidP="00DB02F0">
      <w:pPr>
        <w:ind w:firstLine="709"/>
        <w:rPr>
          <w:rStyle w:val="FontStyle205"/>
          <w:rFonts w:ascii="Times New Roman" w:hAnsi="Times New Roman" w:cs="Times New Roman"/>
          <w:sz w:val="28"/>
          <w:szCs w:val="28"/>
        </w:rPr>
      </w:pPr>
      <w:r w:rsidRPr="008355F8">
        <w:rPr>
          <w:rStyle w:val="FontStyle205"/>
          <w:rFonts w:ascii="Times New Roman" w:hAnsi="Times New Roman" w:cs="Times New Roman"/>
          <w:sz w:val="28"/>
          <w:szCs w:val="28"/>
        </w:rPr>
        <w:t>Кнопки тревожного окна предназначены для выполнения следующих действий:</w:t>
      </w:r>
    </w:p>
    <w:p w14:paraId="50C14B9F" w14:textId="3159572A" w:rsidR="00FD2BF1" w:rsidRPr="008355F8" w:rsidRDefault="00FD2BF1" w:rsidP="00DB02F0">
      <w:pPr>
        <w:pStyle w:val="aff"/>
        <w:numPr>
          <w:ilvl w:val="2"/>
          <w:numId w:val="9"/>
        </w:numPr>
      </w:pPr>
      <w:r w:rsidRPr="008355F8">
        <w:rPr>
          <w:b/>
        </w:rPr>
        <w:t>«Снять с контроля»</w:t>
      </w:r>
      <w:r w:rsidRPr="008355F8">
        <w:t xml:space="preserve"> </w:t>
      </w:r>
      <w:r w:rsidR="00265ED9" w:rsidRPr="008355F8">
        <w:t>–</w:t>
      </w:r>
      <w:r w:rsidR="00265ED9">
        <w:t xml:space="preserve"> </w:t>
      </w:r>
      <w:r w:rsidRPr="008355F8">
        <w:t xml:space="preserve">события, генерируемые для данного сигнала, будут фиксироваться в архивной БД, но не будут отображаться в журнале ТИ, ТС, журнале последних сообщений, тревожном окне. </w:t>
      </w:r>
    </w:p>
    <w:p w14:paraId="227EFA77" w14:textId="77777777" w:rsidR="00FD2BF1" w:rsidRPr="008355F8" w:rsidRDefault="00FD2BF1" w:rsidP="00DB02F0">
      <w:pPr>
        <w:pStyle w:val="aff"/>
        <w:numPr>
          <w:ilvl w:val="2"/>
          <w:numId w:val="9"/>
        </w:numPr>
      </w:pPr>
      <w:r w:rsidRPr="008355F8">
        <w:rPr>
          <w:b/>
        </w:rPr>
        <w:t>«Квитировать»</w:t>
      </w:r>
      <w:r w:rsidRPr="008355F8">
        <w:t> – квитировать данное событие;</w:t>
      </w:r>
    </w:p>
    <w:p w14:paraId="7C5B69B0" w14:textId="77777777" w:rsidR="00FD2BF1" w:rsidRPr="008355F8" w:rsidRDefault="00FD2BF1" w:rsidP="00DB02F0">
      <w:pPr>
        <w:pStyle w:val="aff"/>
        <w:numPr>
          <w:ilvl w:val="2"/>
          <w:numId w:val="9"/>
        </w:numPr>
      </w:pPr>
      <w:r w:rsidRPr="008355F8">
        <w:rPr>
          <w:b/>
        </w:rPr>
        <w:t>«Убрать тревожное окно»</w:t>
      </w:r>
      <w:r w:rsidRPr="008355F8">
        <w:t xml:space="preserve"> – закрыть окно тревог;</w:t>
      </w:r>
    </w:p>
    <w:p w14:paraId="59F2898F" w14:textId="77777777" w:rsidR="00FD2BF1" w:rsidRPr="008355F8" w:rsidRDefault="00FD2BF1" w:rsidP="00DB02F0">
      <w:pPr>
        <w:pStyle w:val="aff"/>
        <w:numPr>
          <w:ilvl w:val="2"/>
          <w:numId w:val="9"/>
        </w:numPr>
      </w:pPr>
      <w:r w:rsidRPr="008355F8">
        <w:t>«</w:t>
      </w:r>
      <w:r w:rsidRPr="008355F8">
        <w:rPr>
          <w:b/>
        </w:rPr>
        <w:t>Перейти к схеме»</w:t>
      </w:r>
      <w:r w:rsidRPr="008355F8">
        <w:t> – выполнить переход к одной из мнемосхем, содержащих графическое изображение сигнала, с которым связано данное событие.</w:t>
      </w:r>
    </w:p>
    <w:p w14:paraId="48942045" w14:textId="46518529" w:rsidR="00FD2BF1" w:rsidRDefault="00FD2BF1" w:rsidP="00DB02F0">
      <w:pPr>
        <w:pStyle w:val="aff"/>
        <w:numPr>
          <w:ilvl w:val="2"/>
          <w:numId w:val="9"/>
        </w:numPr>
        <w:rPr>
          <w:rStyle w:val="FontStyle205"/>
          <w:rFonts w:ascii="Times New Roman" w:hAnsi="Times New Roman" w:cs="Times New Roman"/>
          <w:sz w:val="28"/>
          <w:szCs w:val="28"/>
        </w:rPr>
      </w:pPr>
      <w:r w:rsidRPr="008355F8">
        <w:t>Флаг «</w:t>
      </w:r>
      <w:r w:rsidR="00AA0BB3" w:rsidRPr="008355F8">
        <w:rPr>
          <w:b/>
        </w:rPr>
        <w:t>Показывать следующее событие</w:t>
      </w:r>
      <w:r w:rsidRPr="008355F8">
        <w:rPr>
          <w:b/>
        </w:rPr>
        <w:t>»</w:t>
      </w:r>
      <w:r w:rsidRPr="008355F8">
        <w:t xml:space="preserve"> имеет два состояния: </w:t>
      </w:r>
      <w:r w:rsidRPr="008355F8">
        <w:rPr>
          <w:b/>
        </w:rPr>
        <w:t>«включено»</w:t>
      </w:r>
      <w:r w:rsidRPr="008355F8">
        <w:t xml:space="preserve"> и </w:t>
      </w:r>
      <w:r w:rsidRPr="008355F8">
        <w:rPr>
          <w:b/>
        </w:rPr>
        <w:t>«отключено»</w:t>
      </w:r>
      <w:r w:rsidRPr="008355F8">
        <w:t xml:space="preserve">. Если опция включена, то рядом с </w:t>
      </w:r>
      <w:r w:rsidRPr="008355F8">
        <w:lastRenderedPageBreak/>
        <w:t xml:space="preserve">названием отображается значок </w:t>
      </w:r>
      <w:r w:rsidRPr="008355F8">
        <w:rPr>
          <w:noProof/>
        </w:rPr>
        <w:drawing>
          <wp:inline distT="0" distB="0" distL="0" distR="0" wp14:anchorId="470EC057" wp14:editId="16AB57AA">
            <wp:extent cx="180975" cy="17145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5F8">
        <w:t xml:space="preserve">. При включенной опции «тревожное» окно будет открыто до тех пор, пока не будет нажата кнопка </w:t>
      </w:r>
      <w:r w:rsidRPr="008355F8">
        <w:rPr>
          <w:b/>
        </w:rPr>
        <w:t>«Убрать тревожное окно»</w:t>
      </w:r>
      <w:r w:rsidRPr="008355F8">
        <w:t>. При отключенной опции «тревожное» окно будет автоматически закрыто, и вновь</w:t>
      </w:r>
      <w:r w:rsidRPr="008355F8">
        <w:rPr>
          <w:rStyle w:val="FontStyle205"/>
          <w:rFonts w:ascii="Times New Roman" w:hAnsi="Times New Roman" w:cs="Times New Roman"/>
          <w:sz w:val="28"/>
          <w:szCs w:val="28"/>
        </w:rPr>
        <w:t xml:space="preserve"> будет открыто, если поступит новое событие.</w:t>
      </w:r>
    </w:p>
    <w:p w14:paraId="70D91B2A" w14:textId="77777777" w:rsidR="009743FA" w:rsidRDefault="009743FA" w:rsidP="00DB02F0">
      <w:pPr>
        <w:rPr>
          <w:rStyle w:val="FontStyle205"/>
          <w:rFonts w:ascii="Times New Roman" w:hAnsi="Times New Roman" w:cs="Times New Roman"/>
          <w:sz w:val="28"/>
          <w:szCs w:val="28"/>
        </w:rPr>
      </w:pPr>
    </w:p>
    <w:p w14:paraId="010337AE" w14:textId="4E6CFC20" w:rsidR="00DE70FB" w:rsidRPr="008355F8" w:rsidRDefault="00DE70FB" w:rsidP="00DB02F0">
      <w:pPr>
        <w:pStyle w:val="2"/>
        <w:spacing w:before="0" w:after="0"/>
      </w:pPr>
      <w:bookmarkStart w:id="1081" w:name="_Toc194569946"/>
      <w:bookmarkStart w:id="1082" w:name="_Toc194569947"/>
      <w:bookmarkStart w:id="1083" w:name="_Toc170398818"/>
      <w:bookmarkStart w:id="1084" w:name="_Toc170398819"/>
      <w:bookmarkStart w:id="1085" w:name="_Toc170398820"/>
      <w:bookmarkStart w:id="1086" w:name="_Toc170398821"/>
      <w:bookmarkStart w:id="1087" w:name="_Toc170398822"/>
      <w:bookmarkStart w:id="1088" w:name="_Toc195789774"/>
      <w:bookmarkEnd w:id="1081"/>
      <w:bookmarkEnd w:id="1082"/>
      <w:bookmarkEnd w:id="1083"/>
      <w:bookmarkEnd w:id="1084"/>
      <w:bookmarkEnd w:id="1085"/>
      <w:bookmarkEnd w:id="1086"/>
      <w:bookmarkEnd w:id="1087"/>
      <w:r w:rsidRPr="008355F8">
        <w:t>Окно событий</w:t>
      </w:r>
      <w:bookmarkEnd w:id="1088"/>
    </w:p>
    <w:p w14:paraId="6B44CDDE" w14:textId="77777777" w:rsidR="008224C8" w:rsidRPr="008355F8" w:rsidRDefault="008224C8" w:rsidP="00DB02F0">
      <w:pPr>
        <w:ind w:firstLine="0"/>
      </w:pPr>
    </w:p>
    <w:p w14:paraId="6117008B" w14:textId="669F4263" w:rsidR="005D5D8F" w:rsidRPr="008355F8" w:rsidRDefault="00492CEF" w:rsidP="00DB02F0">
      <w:r w:rsidRPr="008355F8">
        <w:rPr>
          <w:rStyle w:val="FontStyle205"/>
          <w:rFonts w:ascii="Times New Roman" w:hAnsi="Times New Roman" w:cs="Times New Roman"/>
          <w:b/>
          <w:sz w:val="28"/>
          <w:szCs w:val="28"/>
        </w:rPr>
        <w:t>«Окно</w:t>
      </w:r>
      <w:r w:rsidRPr="008355F8">
        <w:rPr>
          <w:rStyle w:val="FontStyle205"/>
          <w:rFonts w:ascii="Times New Roman" w:hAnsi="Times New Roman" w:cs="Times New Roman"/>
          <w:sz w:val="28"/>
          <w:szCs w:val="28"/>
        </w:rPr>
        <w:t xml:space="preserve"> </w:t>
      </w:r>
      <w:r w:rsidRPr="008355F8">
        <w:rPr>
          <w:rStyle w:val="FontStyle205"/>
          <w:rFonts w:ascii="Times New Roman" w:hAnsi="Times New Roman" w:cs="Times New Roman"/>
          <w:b/>
          <w:sz w:val="28"/>
          <w:szCs w:val="28"/>
        </w:rPr>
        <w:t>событий»</w:t>
      </w:r>
      <w:r w:rsidR="00504261">
        <w:rPr>
          <w:rStyle w:val="FontStyle205"/>
          <w:rFonts w:ascii="Times New Roman" w:hAnsi="Times New Roman" w:cs="Times New Roman"/>
          <w:b/>
          <w:sz w:val="28"/>
          <w:szCs w:val="28"/>
        </w:rPr>
        <w:t xml:space="preserve"> </w:t>
      </w:r>
      <w:r w:rsidR="00504261" w:rsidRPr="005852BB">
        <w:rPr>
          <w:rStyle w:val="FontStyle205"/>
          <w:rFonts w:ascii="Times New Roman" w:hAnsi="Times New Roman" w:cs="Times New Roman"/>
          <w:sz w:val="28"/>
          <w:szCs w:val="28"/>
        </w:rPr>
        <w:t>(</w:t>
      </w:r>
      <w:r w:rsidR="00504261" w:rsidRPr="005852BB">
        <w:rPr>
          <w:rStyle w:val="FontStyle205"/>
          <w:rFonts w:ascii="Times New Roman" w:hAnsi="Times New Roman" w:cs="Times New Roman"/>
          <w:sz w:val="28"/>
          <w:szCs w:val="28"/>
        </w:rPr>
        <w:fldChar w:fldCharType="begin"/>
      </w:r>
      <w:r w:rsidR="00504261" w:rsidRPr="005852BB">
        <w:rPr>
          <w:rStyle w:val="FontStyle205"/>
          <w:rFonts w:ascii="Times New Roman" w:hAnsi="Times New Roman" w:cs="Times New Roman"/>
          <w:sz w:val="28"/>
          <w:szCs w:val="28"/>
        </w:rPr>
        <w:instrText xml:space="preserve"> REF _Ref189230365 \h </w:instrText>
      </w:r>
      <w:r w:rsidR="005852BB" w:rsidRPr="005852BB">
        <w:rPr>
          <w:rStyle w:val="FontStyle205"/>
          <w:rFonts w:ascii="Times New Roman" w:hAnsi="Times New Roman" w:cs="Times New Roman"/>
          <w:sz w:val="28"/>
          <w:szCs w:val="28"/>
        </w:rPr>
        <w:instrText xml:space="preserve"> \* MERGEFORMAT </w:instrText>
      </w:r>
      <w:r w:rsidR="00504261" w:rsidRPr="005852BB">
        <w:rPr>
          <w:rStyle w:val="FontStyle205"/>
          <w:rFonts w:ascii="Times New Roman" w:hAnsi="Times New Roman" w:cs="Times New Roman"/>
          <w:sz w:val="28"/>
          <w:szCs w:val="28"/>
        </w:rPr>
      </w:r>
      <w:r w:rsidR="00504261" w:rsidRPr="005852BB">
        <w:rPr>
          <w:rStyle w:val="FontStyle205"/>
          <w:rFonts w:ascii="Times New Roman" w:hAnsi="Times New Roman" w:cs="Times New Roman"/>
          <w:sz w:val="28"/>
          <w:szCs w:val="28"/>
        </w:rPr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7</w:t>
      </w:r>
      <w:r w:rsidR="00CC1F16">
        <w:t>.</w:t>
      </w:r>
      <w:r w:rsidR="00CC1F16">
        <w:rPr>
          <w:noProof/>
        </w:rPr>
        <w:t>69</w:t>
      </w:r>
      <w:r w:rsidR="00504261" w:rsidRPr="005852BB">
        <w:rPr>
          <w:rStyle w:val="FontStyle205"/>
          <w:rFonts w:ascii="Times New Roman" w:hAnsi="Times New Roman" w:cs="Times New Roman"/>
          <w:sz w:val="28"/>
          <w:szCs w:val="28"/>
        </w:rPr>
        <w:fldChar w:fldCharType="end"/>
      </w:r>
      <w:r w:rsidR="00504261" w:rsidRPr="005852BB">
        <w:rPr>
          <w:rStyle w:val="FontStyle205"/>
          <w:rFonts w:ascii="Times New Roman" w:hAnsi="Times New Roman" w:cs="Times New Roman"/>
          <w:sz w:val="28"/>
          <w:szCs w:val="28"/>
        </w:rPr>
        <w:t>)</w:t>
      </w:r>
      <w:r w:rsidR="005D5D8F" w:rsidRPr="008355F8">
        <w:rPr>
          <w:rStyle w:val="FontStyle205"/>
          <w:rFonts w:ascii="Times New Roman" w:hAnsi="Times New Roman" w:cs="Times New Roman"/>
          <w:b/>
          <w:sz w:val="28"/>
          <w:szCs w:val="28"/>
        </w:rPr>
        <w:t xml:space="preserve"> </w:t>
      </w:r>
      <w:r w:rsidR="005D5D8F" w:rsidRPr="008355F8">
        <w:t>предназначено</w:t>
      </w:r>
      <w:r w:rsidRPr="008355F8">
        <w:t xml:space="preserve"> для</w:t>
      </w:r>
      <w:r w:rsidR="005D5D8F" w:rsidRPr="008355F8">
        <w:t xml:space="preserve">: </w:t>
      </w:r>
    </w:p>
    <w:p w14:paraId="6C50C56A" w14:textId="403918E5" w:rsidR="00492CEF" w:rsidRPr="008355F8" w:rsidRDefault="005D5D8F" w:rsidP="00253D52">
      <w:pPr>
        <w:pStyle w:val="aff"/>
        <w:numPr>
          <w:ilvl w:val="0"/>
          <w:numId w:val="25"/>
        </w:numPr>
      </w:pPr>
      <w:r w:rsidRPr="008355F8">
        <w:t>вывода</w:t>
      </w:r>
      <w:r w:rsidR="00492CEF" w:rsidRPr="008355F8">
        <w:t xml:space="preserve"> сообщений о событиях, генерируемых </w:t>
      </w:r>
      <w:r w:rsidR="00A54E5D">
        <w:t>«</w:t>
      </w:r>
      <w:r w:rsidR="00A54E5D" w:rsidRPr="00C575C8">
        <w:rPr>
          <w:b/>
        </w:rPr>
        <w:t xml:space="preserve">Сервер </w:t>
      </w:r>
      <w:r w:rsidR="00A54E5D" w:rsidRPr="00C575C8">
        <w:rPr>
          <w:b/>
          <w:lang w:val="en-US"/>
        </w:rPr>
        <w:t>SCADA</w:t>
      </w:r>
      <w:r w:rsidR="00A54E5D">
        <w:rPr>
          <w:b/>
        </w:rPr>
        <w:t>»</w:t>
      </w:r>
      <w:r w:rsidR="00492CEF" w:rsidRPr="008355F8">
        <w:t xml:space="preserve"> (изменение статуса и значений сигналов, предупредительные и аварийные сообщения и др.);</w:t>
      </w:r>
    </w:p>
    <w:p w14:paraId="71B2768E" w14:textId="2CCB81A6" w:rsidR="00492CEF" w:rsidRPr="008355F8" w:rsidRDefault="00492CEF" w:rsidP="00253D52">
      <w:pPr>
        <w:pStyle w:val="aff"/>
        <w:numPr>
          <w:ilvl w:val="0"/>
          <w:numId w:val="24"/>
        </w:numPr>
      </w:pPr>
      <w:r w:rsidRPr="008355F8">
        <w:t xml:space="preserve">вывода результата поиска с помощью команды </w:t>
      </w:r>
      <w:r w:rsidRPr="008355F8">
        <w:rPr>
          <w:b/>
        </w:rPr>
        <w:t>«Поиск»</w:t>
      </w:r>
      <w:r w:rsidRPr="008355F8">
        <w:t>.</w:t>
      </w:r>
    </w:p>
    <w:p w14:paraId="65A4E66A" w14:textId="41A34D76" w:rsidR="00492CEF" w:rsidRPr="008355F8" w:rsidRDefault="00492CEF" w:rsidP="00DB02F0">
      <w:pPr>
        <w:ind w:left="567" w:firstLine="0"/>
      </w:pPr>
    </w:p>
    <w:p w14:paraId="242F2512" w14:textId="2BC5D423" w:rsidR="00D3503B" w:rsidRPr="008355F8" w:rsidRDefault="0078324A" w:rsidP="00DB02F0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5F680121" wp14:editId="464EE049">
            <wp:extent cx="4267200" cy="131445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DB22" w14:textId="47F887C9" w:rsidR="008224C8" w:rsidRPr="008355F8" w:rsidRDefault="00F453FA" w:rsidP="00DB02F0">
      <w:pPr>
        <w:keepNext/>
        <w:ind w:firstLine="0"/>
        <w:jc w:val="center"/>
      </w:pPr>
      <w:bookmarkStart w:id="1089" w:name="_Ref189230365"/>
      <w:r w:rsidRPr="008355F8">
        <w:t xml:space="preserve">Рисунок </w:t>
      </w:r>
      <w:fldSimple w:instr=" STYLEREF 1 \s ">
        <w:r w:rsidR="00CC1F16">
          <w:rPr>
            <w:noProof/>
          </w:rPr>
          <w:t>7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69</w:t>
        </w:r>
      </w:fldSimple>
      <w:bookmarkEnd w:id="1089"/>
      <w:r w:rsidR="00181C32" w:rsidRPr="008355F8">
        <w:t xml:space="preserve"> – Окно событий</w:t>
      </w:r>
    </w:p>
    <w:p w14:paraId="5C969924" w14:textId="77777777" w:rsidR="00181C32" w:rsidRPr="008355F8" w:rsidRDefault="00181C32" w:rsidP="00DB02F0"/>
    <w:p w14:paraId="7865FDB3" w14:textId="636AF0A3" w:rsidR="00D4660A" w:rsidRPr="008355F8" w:rsidRDefault="00792642" w:rsidP="00DB02F0">
      <w:pPr>
        <w:pStyle w:val="1"/>
      </w:pPr>
      <w:bookmarkStart w:id="1090" w:name="_Toc195789775"/>
      <w:r w:rsidRPr="008355F8">
        <w:rPr>
          <w:caps w:val="0"/>
        </w:rPr>
        <w:lastRenderedPageBreak/>
        <w:t>ФУНКЦИИ ПРОГРАММЫ</w:t>
      </w:r>
      <w:bookmarkEnd w:id="1090"/>
    </w:p>
    <w:p w14:paraId="36BC88C7" w14:textId="77777777" w:rsidR="00244F93" w:rsidRPr="008355F8" w:rsidRDefault="00244F93" w:rsidP="00DB02F0">
      <w:pPr>
        <w:keepNext/>
        <w:ind w:firstLine="0"/>
      </w:pPr>
    </w:p>
    <w:p w14:paraId="3CA3EAE0" w14:textId="49ED9623" w:rsidR="00471B55" w:rsidRPr="008355F8" w:rsidRDefault="00CA219D" w:rsidP="00DB02F0">
      <w:pPr>
        <w:pStyle w:val="2"/>
        <w:spacing w:before="0" w:after="0"/>
        <w:jc w:val="left"/>
      </w:pPr>
      <w:bookmarkStart w:id="1091" w:name="_Ref172031326"/>
      <w:bookmarkStart w:id="1092" w:name="_Ref172031333"/>
      <w:bookmarkStart w:id="1093" w:name="_Toc195789776"/>
      <w:r w:rsidRPr="008355F8">
        <w:t>У</w:t>
      </w:r>
      <w:r w:rsidR="0026265A" w:rsidRPr="008355F8">
        <w:t>правление</w:t>
      </w:r>
      <w:r w:rsidRPr="008355F8">
        <w:t xml:space="preserve"> ручн</w:t>
      </w:r>
      <w:r w:rsidR="0026265A" w:rsidRPr="008355F8">
        <w:t>ым и автоматическим вводом</w:t>
      </w:r>
      <w:bookmarkEnd w:id="1091"/>
      <w:bookmarkEnd w:id="1092"/>
      <w:bookmarkEnd w:id="1093"/>
    </w:p>
    <w:p w14:paraId="1766E098" w14:textId="77777777" w:rsidR="005875DE" w:rsidRPr="008355F8" w:rsidRDefault="005875DE" w:rsidP="00DB02F0"/>
    <w:p w14:paraId="7F64CC75" w14:textId="77777777" w:rsidR="0026265A" w:rsidRPr="008355F8" w:rsidRDefault="0026265A" w:rsidP="00DB02F0">
      <w:pPr>
        <w:pStyle w:val="3"/>
        <w:spacing w:before="0" w:after="0"/>
      </w:pPr>
      <w:bookmarkStart w:id="1094" w:name="_Toc195789777"/>
      <w:r w:rsidRPr="008355F8">
        <w:t>Управление ручным вводом</w:t>
      </w:r>
      <w:bookmarkEnd w:id="1094"/>
    </w:p>
    <w:p w14:paraId="734C3B4E" w14:textId="77777777" w:rsidR="007A2EA0" w:rsidRPr="008355F8" w:rsidRDefault="007A2EA0" w:rsidP="00DB02F0">
      <w:pPr>
        <w:rPr>
          <w:b/>
        </w:rPr>
      </w:pPr>
    </w:p>
    <w:p w14:paraId="22D91DF3" w14:textId="77777777" w:rsidR="0026265A" w:rsidRPr="008355F8" w:rsidRDefault="0026265A" w:rsidP="00DB02F0">
      <w:pPr>
        <w:ind w:firstLine="709"/>
      </w:pPr>
      <w:r w:rsidRPr="003525F7">
        <w:t>Команда</w:t>
      </w:r>
      <w:r w:rsidRPr="008355F8">
        <w:rPr>
          <w:b/>
        </w:rPr>
        <w:t xml:space="preserve"> «Ручной ввод: Вкл» </w:t>
      </w:r>
      <w:r w:rsidRPr="008355F8">
        <w:t>выполняет установку на мнемосхеме значения «Включено» (</w:t>
      </w:r>
      <w:r w:rsidRPr="008355F8">
        <w:rPr>
          <w:b/>
        </w:rPr>
        <w:t>1</w:t>
      </w:r>
      <w:r w:rsidRPr="008355F8">
        <w:t>) вместо реально измеренного значения.</w:t>
      </w:r>
    </w:p>
    <w:p w14:paraId="10442AE2" w14:textId="77777777" w:rsidR="0026265A" w:rsidRPr="008355F8" w:rsidRDefault="0026265A" w:rsidP="00DB02F0">
      <w:pPr>
        <w:ind w:firstLine="709"/>
      </w:pPr>
      <w:r w:rsidRPr="008355F8">
        <w:t>Кнопка отображается в активном состоянии, если до этого:</w:t>
      </w:r>
    </w:p>
    <w:p w14:paraId="222DDCB8" w14:textId="77777777" w:rsidR="0026265A" w:rsidRPr="008355F8" w:rsidRDefault="0026265A" w:rsidP="00DB02F0">
      <w:pPr>
        <w:pStyle w:val="a0"/>
      </w:pPr>
      <w:r w:rsidRPr="008355F8">
        <w:t xml:space="preserve">была выполнена команда </w:t>
      </w:r>
      <w:r w:rsidRPr="008355F8">
        <w:rPr>
          <w:b/>
        </w:rPr>
        <w:t>«Ручной ввод: Откл»</w:t>
      </w:r>
      <w:r w:rsidRPr="008355F8">
        <w:t xml:space="preserve"> (кнопка </w:t>
      </w:r>
      <w:r w:rsidRPr="008355F8">
        <w:rPr>
          <w:b/>
        </w:rPr>
        <w:t>«Ручной ввод: Откл»</w:t>
      </w:r>
      <w:r w:rsidRPr="008355F8">
        <w:t xml:space="preserve"> является неактивной);</w:t>
      </w:r>
    </w:p>
    <w:p w14:paraId="547956A9" w14:textId="77777777" w:rsidR="0026265A" w:rsidRPr="008355F8" w:rsidRDefault="0026265A" w:rsidP="00DB02F0">
      <w:pPr>
        <w:pStyle w:val="a0"/>
      </w:pPr>
      <w:r w:rsidRPr="008355F8">
        <w:t>установлен автоматический режим (кнопка «</w:t>
      </w:r>
      <w:r w:rsidRPr="008355F8">
        <w:rPr>
          <w:b/>
        </w:rPr>
        <w:t>Автоматический ввод»</w:t>
      </w:r>
      <w:r w:rsidRPr="008355F8">
        <w:t xml:space="preserve"> является неактивной).</w:t>
      </w:r>
    </w:p>
    <w:p w14:paraId="4DFE66BD" w14:textId="627BDBC3" w:rsidR="0026265A" w:rsidRPr="008355F8" w:rsidRDefault="0026265A" w:rsidP="00DB02F0">
      <w:pPr>
        <w:pStyle w:val="a0"/>
      </w:pPr>
      <w:r w:rsidRPr="008355F8">
        <w:t>был установлен автоматический режим, то перед выполнением команды будет открыто окно «</w:t>
      </w:r>
      <w:r w:rsidRPr="008355F8">
        <w:rPr>
          <w:b/>
        </w:rPr>
        <w:t>Подтвердите!</w:t>
      </w:r>
      <w:r w:rsidRPr="008355F8">
        <w:t xml:space="preserve">», в котором для подтверждения следует использовать кнопку </w:t>
      </w:r>
      <w:r w:rsidRPr="008355F8">
        <w:rPr>
          <w:b/>
        </w:rPr>
        <w:t>«Подтверждаю»</w:t>
      </w:r>
      <w:r w:rsidRPr="008355F8">
        <w:t xml:space="preserve">, а кнопка </w:t>
      </w:r>
      <w:r w:rsidRPr="008355F8">
        <w:rPr>
          <w:b/>
        </w:rPr>
        <w:t>«НЕТ»</w:t>
      </w:r>
      <w:r w:rsidRPr="008355F8">
        <w:t xml:space="preserve"> и значок</w:t>
      </w:r>
      <w:r w:rsidRPr="008355F8">
        <w:rPr>
          <w:noProof/>
        </w:rPr>
        <w:drawing>
          <wp:inline distT="0" distB="0" distL="0" distR="0" wp14:anchorId="4DB2370B" wp14:editId="5AFF2DF4">
            <wp:extent cx="304800" cy="171450"/>
            <wp:effectExtent l="0" t="0" r="0" b="0"/>
            <wp:docPr id="13" name="Рисунок 13" descr="krest_r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krest_red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55F8">
        <w:t xml:space="preserve"> предназначены для отмены команды и закрытия окна.</w:t>
      </w:r>
    </w:p>
    <w:p w14:paraId="3D05398B" w14:textId="77777777" w:rsidR="0026265A" w:rsidRPr="008355F8" w:rsidRDefault="0026265A" w:rsidP="00DB02F0">
      <w:pPr>
        <w:ind w:firstLine="709"/>
      </w:pPr>
      <w:r w:rsidRPr="008355F8">
        <w:t xml:space="preserve">Выполнение включения ручного ввода для сигнала </w:t>
      </w:r>
      <w:r w:rsidRPr="008355F8">
        <w:rPr>
          <w:b/>
        </w:rPr>
        <w:t>ТС</w:t>
      </w:r>
      <w:r w:rsidRPr="008355F8">
        <w:t xml:space="preserve"> инициируется нажатием левой кнопки мыши на кнопку </w:t>
      </w:r>
      <w:r w:rsidRPr="008355F8">
        <w:rPr>
          <w:b/>
        </w:rPr>
        <w:t>«Ручной ввод:Вкл»</w:t>
      </w:r>
      <w:r w:rsidRPr="008355F8">
        <w:t xml:space="preserve">. </w:t>
      </w:r>
    </w:p>
    <w:p w14:paraId="41FC848B" w14:textId="6D345120" w:rsidR="0026265A" w:rsidRPr="008355F8" w:rsidRDefault="0026265A" w:rsidP="00DB02F0">
      <w:pPr>
        <w:ind w:firstLine="709"/>
      </w:pPr>
      <w:r w:rsidRPr="008355F8">
        <w:t xml:space="preserve">В результате выполнения команды для сигнала </w:t>
      </w:r>
      <w:r w:rsidRPr="008355F8">
        <w:rPr>
          <w:b/>
        </w:rPr>
        <w:t>ТС</w:t>
      </w:r>
      <w:r w:rsidRPr="008355F8">
        <w:t xml:space="preserve"> (</w:t>
      </w:r>
      <w:r w:rsidR="00AB4D26" w:rsidRPr="008355F8">
        <w:fldChar w:fldCharType="begin"/>
      </w:r>
      <w:r w:rsidR="00AB4D26" w:rsidRPr="008355F8">
        <w:instrText xml:space="preserve"> REF _Ref172114176 \h </w:instrText>
      </w:r>
      <w:r w:rsidR="00973D0F" w:rsidRPr="008355F8">
        <w:instrText xml:space="preserve"> \* MERGEFORMAT </w:instrText>
      </w:r>
      <w:r w:rsidR="00AB4D26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1</w:t>
      </w:r>
      <w:r w:rsidR="00AB4D26" w:rsidRPr="008355F8">
        <w:fldChar w:fldCharType="end"/>
      </w:r>
      <w:r w:rsidRPr="008355F8">
        <w:t>):</w:t>
      </w:r>
    </w:p>
    <w:p w14:paraId="0F759D2B" w14:textId="77777777" w:rsidR="0026265A" w:rsidRPr="008355F8" w:rsidRDefault="0026265A" w:rsidP="00DB02F0">
      <w:pPr>
        <w:pStyle w:val="a0"/>
      </w:pPr>
      <w:r w:rsidRPr="008355F8">
        <w:t>цвет изображения сигнала на мнемосхеме будет изменен на зеленый;</w:t>
      </w:r>
    </w:p>
    <w:p w14:paraId="2E1B37D7" w14:textId="77777777" w:rsidR="0026265A" w:rsidRPr="008355F8" w:rsidRDefault="0026265A" w:rsidP="00DB02F0">
      <w:pPr>
        <w:pStyle w:val="a0"/>
      </w:pPr>
      <w:r w:rsidRPr="008355F8">
        <w:t>в окне событий отобразятся данные о включении ручного ввода;</w:t>
      </w:r>
    </w:p>
    <w:p w14:paraId="6539F5F1" w14:textId="77777777" w:rsidR="0026265A" w:rsidRDefault="0026265A" w:rsidP="00DB02F0">
      <w:pPr>
        <w:pStyle w:val="a0"/>
      </w:pPr>
      <w:r w:rsidRPr="008355F8">
        <w:t xml:space="preserve">данные о событии отобразятся в тревожном окне. </w:t>
      </w:r>
    </w:p>
    <w:p w14:paraId="02A81E01" w14:textId="77777777" w:rsidR="00DD68A0" w:rsidRPr="008355F8" w:rsidRDefault="00DD68A0" w:rsidP="00DB02F0">
      <w:pPr>
        <w:pStyle w:val="a0"/>
        <w:numPr>
          <w:ilvl w:val="0"/>
          <w:numId w:val="0"/>
        </w:numPr>
        <w:ind w:left="1070"/>
      </w:pPr>
    </w:p>
    <w:p w14:paraId="7B9CF949" w14:textId="77777777" w:rsidR="0026265A" w:rsidRPr="008355F8" w:rsidRDefault="0026265A" w:rsidP="00DB02F0">
      <w:pPr>
        <w:pStyle w:val="a0"/>
        <w:numPr>
          <w:ilvl w:val="0"/>
          <w:numId w:val="0"/>
        </w:numPr>
        <w:ind w:left="928"/>
      </w:pPr>
      <w:r w:rsidRPr="008355F8">
        <w:rPr>
          <w:noProof/>
        </w:rPr>
        <w:lastRenderedPageBreak/>
        <w:drawing>
          <wp:inline distT="0" distB="0" distL="0" distR="0" wp14:anchorId="345D03B3" wp14:editId="0A92D6E4">
            <wp:extent cx="4942821" cy="58864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42821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6473" w14:textId="5FD7439C" w:rsidR="0026265A" w:rsidRPr="008355F8" w:rsidRDefault="0026265A" w:rsidP="00DB02F0">
      <w:pPr>
        <w:pStyle w:val="af9"/>
        <w:spacing w:before="0"/>
        <w:jc w:val="center"/>
      </w:pPr>
      <w:bookmarkStart w:id="1095" w:name="_Ref172114176"/>
      <w:r w:rsidRPr="008355F8"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</w:t>
        </w:r>
      </w:fldSimple>
      <w:bookmarkEnd w:id="1095"/>
      <w:r w:rsidRPr="008355F8">
        <w:t xml:space="preserve"> – Выполнение команды для ТС</w:t>
      </w:r>
    </w:p>
    <w:p w14:paraId="395E5E3A" w14:textId="77777777" w:rsidR="0026265A" w:rsidRPr="008355F8" w:rsidRDefault="0026265A" w:rsidP="00DB02F0">
      <w:pPr>
        <w:rPr>
          <w:b/>
          <w:u w:val="single"/>
        </w:rPr>
      </w:pPr>
    </w:p>
    <w:p w14:paraId="7451B7BA" w14:textId="77777777" w:rsidR="0026265A" w:rsidRPr="008355F8" w:rsidRDefault="0026265A" w:rsidP="00DB02F0">
      <w:r w:rsidRPr="008355F8">
        <w:t xml:space="preserve">Выполнение включения ручного ввода для сигнала ТИ инициируется нажатием левой кнопки мыши на кнопку </w:t>
      </w:r>
      <w:r w:rsidRPr="008355F8">
        <w:rPr>
          <w:b/>
        </w:rPr>
        <w:t>«Ручной ввод:ввести»</w:t>
      </w:r>
      <w:r w:rsidRPr="008355F8">
        <w:t xml:space="preserve">.  </w:t>
      </w:r>
    </w:p>
    <w:p w14:paraId="7E02408B" w14:textId="3B61A7F3" w:rsidR="0026265A" w:rsidRPr="008355F8" w:rsidRDefault="0026265A" w:rsidP="00DB02F0">
      <w:r w:rsidRPr="008355F8">
        <w:t xml:space="preserve">После выбора команды появится окно </w:t>
      </w:r>
      <w:r w:rsidRPr="008355F8">
        <w:rPr>
          <w:b/>
        </w:rPr>
        <w:t>«Текущее значение ТИ»</w:t>
      </w:r>
      <w:r w:rsidRPr="00862B8C">
        <w:t xml:space="preserve">, </w:t>
      </w:r>
      <w:r w:rsidRPr="008355F8">
        <w:t>в котором необходимо ввести текущее значение для данного сигнала (</w:t>
      </w:r>
      <w:r w:rsidR="00CF65EE" w:rsidRPr="008355F8">
        <w:fldChar w:fldCharType="begin"/>
      </w:r>
      <w:r w:rsidR="00CF65EE" w:rsidRPr="008355F8">
        <w:instrText xml:space="preserve"> REF _Ref172113869 \h </w:instrText>
      </w:r>
      <w:r w:rsidR="00C40078" w:rsidRPr="008355F8">
        <w:instrText xml:space="preserve"> \* MERGEFORMAT </w:instrText>
      </w:r>
      <w:r w:rsidR="00CF65EE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2</w:t>
      </w:r>
      <w:r w:rsidR="00CF65EE" w:rsidRPr="008355F8">
        <w:fldChar w:fldCharType="end"/>
      </w:r>
      <w:r w:rsidRPr="008355F8">
        <w:t>). Нажать кнопку «</w:t>
      </w:r>
      <w:r w:rsidRPr="008355F8">
        <w:rPr>
          <w:b/>
        </w:rPr>
        <w:t>ОК»</w:t>
      </w:r>
      <w:r w:rsidRPr="008355F8">
        <w:t xml:space="preserve"> для ввода значения.</w:t>
      </w:r>
    </w:p>
    <w:p w14:paraId="37731CF1" w14:textId="5DD7DA5B" w:rsidR="0026265A" w:rsidRPr="008355F8" w:rsidRDefault="00774D21" w:rsidP="00DB02F0">
      <w:r w:rsidRPr="008355F8">
        <w:t xml:space="preserve"> </w:t>
      </w:r>
      <w:r w:rsidR="005D0906" w:rsidRPr="008355F8">
        <w:t xml:space="preserve">  </w:t>
      </w:r>
    </w:p>
    <w:p w14:paraId="562A1A8C" w14:textId="77777777" w:rsidR="0026265A" w:rsidRPr="008355F8" w:rsidRDefault="0026265A" w:rsidP="00DB02F0">
      <w:pPr>
        <w:keepNext/>
        <w:jc w:val="center"/>
      </w:pPr>
      <w:r w:rsidRPr="008355F8">
        <w:rPr>
          <w:noProof/>
        </w:rPr>
        <w:lastRenderedPageBreak/>
        <w:drawing>
          <wp:inline distT="0" distB="0" distL="0" distR="0" wp14:anchorId="5D2DBD8F" wp14:editId="3E4A95DC">
            <wp:extent cx="4067175" cy="33242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95443" w14:textId="16D00827" w:rsidR="0026265A" w:rsidRPr="0013340B" w:rsidRDefault="0026265A" w:rsidP="00DB02F0">
      <w:pPr>
        <w:pStyle w:val="af9"/>
        <w:spacing w:before="0"/>
        <w:jc w:val="center"/>
      </w:pPr>
      <w:bookmarkStart w:id="1096" w:name="_Ref172113869"/>
      <w:r w:rsidRPr="008355F8"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2</w:t>
        </w:r>
      </w:fldSimple>
      <w:bookmarkEnd w:id="1096"/>
      <w:r w:rsidRPr="008355F8">
        <w:t xml:space="preserve"> – </w:t>
      </w:r>
      <w:r w:rsidRPr="0013340B">
        <w:t>Окно «Текущее значение ТИ»</w:t>
      </w:r>
    </w:p>
    <w:p w14:paraId="20325B4B" w14:textId="77777777" w:rsidR="0026265A" w:rsidRPr="0013340B" w:rsidRDefault="0026265A" w:rsidP="00DB02F0"/>
    <w:p w14:paraId="46E514A0" w14:textId="2C74E707" w:rsidR="0026265A" w:rsidRPr="008355F8" w:rsidRDefault="0026265A" w:rsidP="00DB02F0">
      <w:r w:rsidRPr="008355F8">
        <w:t xml:space="preserve"> Далее необходимо подтвердить установленное значение (</w:t>
      </w:r>
      <w:r w:rsidR="00CF65EE" w:rsidRPr="008355F8">
        <w:fldChar w:fldCharType="begin"/>
      </w:r>
      <w:r w:rsidR="00CF65EE" w:rsidRPr="008355F8">
        <w:instrText xml:space="preserve"> REF _Ref172113879 \h </w:instrText>
      </w:r>
      <w:r w:rsidR="00C40078" w:rsidRPr="008355F8">
        <w:instrText xml:space="preserve"> \* MERGEFORMAT </w:instrText>
      </w:r>
      <w:r w:rsidR="00CF65EE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3</w:t>
      </w:r>
      <w:r w:rsidR="00CF65EE" w:rsidRPr="008355F8">
        <w:fldChar w:fldCharType="end"/>
      </w:r>
      <w:r w:rsidRPr="008355F8">
        <w:t>).</w:t>
      </w:r>
    </w:p>
    <w:p w14:paraId="5D5529CC" w14:textId="77777777" w:rsidR="0026265A" w:rsidRPr="008355F8" w:rsidRDefault="0026265A" w:rsidP="00DB02F0"/>
    <w:p w14:paraId="273151A0" w14:textId="77777777" w:rsidR="0026265A" w:rsidRPr="008355F8" w:rsidRDefault="0026265A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7DF1832C" wp14:editId="4E63F921">
            <wp:extent cx="4067175" cy="298132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2AC9" w14:textId="2D94ABAA" w:rsidR="0026265A" w:rsidRPr="008355F8" w:rsidRDefault="0026265A" w:rsidP="00DB02F0">
      <w:pPr>
        <w:pStyle w:val="af9"/>
        <w:spacing w:before="0"/>
        <w:jc w:val="center"/>
      </w:pPr>
      <w:bookmarkStart w:id="1097" w:name="_Ref172113879"/>
      <w:r w:rsidRPr="008355F8"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3</w:t>
        </w:r>
      </w:fldSimple>
      <w:bookmarkEnd w:id="1097"/>
      <w:r w:rsidRPr="008355F8">
        <w:t xml:space="preserve"> – Окно подтверждения</w:t>
      </w:r>
    </w:p>
    <w:p w14:paraId="5DED8480" w14:textId="77777777" w:rsidR="00440816" w:rsidRPr="008355F8" w:rsidRDefault="00440816" w:rsidP="00DB02F0">
      <w:pPr>
        <w:ind w:firstLine="0"/>
      </w:pPr>
    </w:p>
    <w:p w14:paraId="5B597A2B" w14:textId="1BCFB18A" w:rsidR="0026265A" w:rsidRPr="008355F8" w:rsidRDefault="0026265A" w:rsidP="00DB02F0">
      <w:pPr>
        <w:rPr>
          <w:b/>
        </w:rPr>
      </w:pPr>
      <w:r w:rsidRPr="008355F8">
        <w:t>В результате выполнения команды для сигнала ТИ (</w:t>
      </w:r>
      <w:r w:rsidR="00CF65EE" w:rsidRPr="008355F8">
        <w:fldChar w:fldCharType="begin"/>
      </w:r>
      <w:r w:rsidR="00CF65EE" w:rsidRPr="008355F8">
        <w:instrText xml:space="preserve"> REF _Ref172113887 \h </w:instrText>
      </w:r>
      <w:r w:rsidR="00C40078" w:rsidRPr="008355F8">
        <w:instrText xml:space="preserve"> \* MERGEFORMAT </w:instrText>
      </w:r>
      <w:r w:rsidR="00CF65EE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4</w:t>
      </w:r>
      <w:r w:rsidR="00CF65EE" w:rsidRPr="008355F8">
        <w:fldChar w:fldCharType="end"/>
      </w:r>
      <w:r w:rsidRPr="008355F8">
        <w:t>):</w:t>
      </w:r>
    </w:p>
    <w:p w14:paraId="12B0BC69" w14:textId="77777777" w:rsidR="0026265A" w:rsidRPr="008355F8" w:rsidRDefault="0026265A" w:rsidP="00DB02F0">
      <w:pPr>
        <w:pStyle w:val="a0"/>
      </w:pPr>
      <w:r w:rsidRPr="008355F8">
        <w:t>цвет изображения сигнала на мнемосхеме будет изменен на зеленый;</w:t>
      </w:r>
    </w:p>
    <w:p w14:paraId="2138B421" w14:textId="77777777" w:rsidR="0026265A" w:rsidRPr="008355F8" w:rsidRDefault="0026265A" w:rsidP="00DB02F0">
      <w:pPr>
        <w:pStyle w:val="a0"/>
      </w:pPr>
      <w:r w:rsidRPr="008355F8">
        <w:t>на схеме отобразится новое значение сигнала ТИ;</w:t>
      </w:r>
    </w:p>
    <w:p w14:paraId="1763215E" w14:textId="77777777" w:rsidR="0026265A" w:rsidRPr="008355F8" w:rsidRDefault="0026265A" w:rsidP="00DB02F0">
      <w:pPr>
        <w:pStyle w:val="a0"/>
      </w:pPr>
      <w:r w:rsidRPr="008355F8">
        <w:t xml:space="preserve">данные о ручном управлении ТИ отобразятся в окне событий. </w:t>
      </w:r>
    </w:p>
    <w:p w14:paraId="5103E2A6" w14:textId="77777777" w:rsidR="0026265A" w:rsidRPr="008355F8" w:rsidRDefault="0026265A" w:rsidP="00DB02F0">
      <w:pPr>
        <w:jc w:val="center"/>
        <w:rPr>
          <w:b/>
        </w:rPr>
      </w:pPr>
    </w:p>
    <w:p w14:paraId="1D1AC96E" w14:textId="77777777" w:rsidR="0026265A" w:rsidRPr="008355F8" w:rsidRDefault="0026265A" w:rsidP="00DB02F0">
      <w:pPr>
        <w:pStyle w:val="aff"/>
        <w:keepNext/>
        <w:suppressAutoHyphens/>
        <w:ind w:left="1069" w:firstLine="0"/>
        <w:contextualSpacing/>
        <w:jc w:val="center"/>
      </w:pPr>
      <w:r w:rsidRPr="008355F8">
        <w:rPr>
          <w:noProof/>
        </w:rPr>
        <w:lastRenderedPageBreak/>
        <w:drawing>
          <wp:inline distT="0" distB="0" distL="0" distR="0" wp14:anchorId="45C025B4" wp14:editId="6C594984">
            <wp:extent cx="4848225" cy="448627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539C" w14:textId="4C59F578" w:rsidR="0026265A" w:rsidRPr="008355F8" w:rsidRDefault="0026265A" w:rsidP="00DB02F0">
      <w:pPr>
        <w:pStyle w:val="af9"/>
        <w:spacing w:before="0"/>
        <w:jc w:val="center"/>
      </w:pPr>
      <w:bookmarkStart w:id="1098" w:name="_Ref172113887"/>
      <w:r w:rsidRPr="008355F8"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4</w:t>
        </w:r>
      </w:fldSimple>
      <w:bookmarkEnd w:id="1098"/>
      <w:r w:rsidRPr="008355F8">
        <w:t xml:space="preserve"> – Ручное управление аналоговым сигналом</w:t>
      </w:r>
    </w:p>
    <w:p w14:paraId="65CA488F" w14:textId="77777777" w:rsidR="0026265A" w:rsidRPr="008355F8" w:rsidRDefault="0026265A" w:rsidP="00DB02F0">
      <w:pPr>
        <w:rPr>
          <w:b/>
        </w:rPr>
      </w:pPr>
    </w:p>
    <w:p w14:paraId="1C4E7B54" w14:textId="77777777" w:rsidR="0026265A" w:rsidRPr="008355F8" w:rsidRDefault="0026265A" w:rsidP="00DB02F0">
      <w:r w:rsidRPr="008355F8">
        <w:rPr>
          <w:b/>
          <w:u w:val="single"/>
        </w:rPr>
        <w:t>Команда «Ручной ввод: Откл»</w:t>
      </w:r>
      <w:r w:rsidRPr="008355F8">
        <w:rPr>
          <w:b/>
        </w:rPr>
        <w:t xml:space="preserve"> </w:t>
      </w:r>
      <w:r w:rsidRPr="008355F8">
        <w:t>в контекстном меню ТС выполняет установку на мнемосхеме значения «Отключено» (</w:t>
      </w:r>
      <w:r w:rsidRPr="008355F8">
        <w:rPr>
          <w:b/>
        </w:rPr>
        <w:t>0</w:t>
      </w:r>
      <w:r w:rsidRPr="008355F8">
        <w:t xml:space="preserve">) вместо реально измеренного значения. </w:t>
      </w:r>
    </w:p>
    <w:p w14:paraId="09DE1624" w14:textId="77777777" w:rsidR="0026265A" w:rsidRPr="008355F8" w:rsidRDefault="0026265A" w:rsidP="00DB02F0">
      <w:r w:rsidRPr="008355F8">
        <w:t>Кнопка отображается в активном состоянии, если до этого:</w:t>
      </w:r>
    </w:p>
    <w:p w14:paraId="280427A4" w14:textId="77777777" w:rsidR="0026265A" w:rsidRPr="008355F8" w:rsidRDefault="0026265A" w:rsidP="00DB02F0">
      <w:pPr>
        <w:pStyle w:val="a0"/>
      </w:pPr>
      <w:r w:rsidRPr="008355F8">
        <w:t>или была выполнена команда «Ручной ввод: Включить» (кнопка «Ручной ввод: Включить» является неактивной);</w:t>
      </w:r>
    </w:p>
    <w:p w14:paraId="427179C6" w14:textId="77777777" w:rsidR="0026265A" w:rsidRPr="008355F8" w:rsidRDefault="0026265A" w:rsidP="00DB02F0">
      <w:pPr>
        <w:pStyle w:val="a0"/>
      </w:pPr>
      <w:r w:rsidRPr="008355F8">
        <w:t>или был установлен автоматический режим поступления данных (кнопка «Автоматический ввод» является неактивной).</w:t>
      </w:r>
    </w:p>
    <w:p w14:paraId="16596771" w14:textId="77777777" w:rsidR="0026265A" w:rsidRPr="008355F8" w:rsidRDefault="0026265A" w:rsidP="00DB02F0">
      <w:r w:rsidRPr="008355F8">
        <w:t>Если до этого был установлен автоматический режим, то перед выполнением команды будет открыто окно «</w:t>
      </w:r>
      <w:r w:rsidRPr="008355F8">
        <w:rPr>
          <w:b/>
        </w:rPr>
        <w:t>Подтвердите!</w:t>
      </w:r>
      <w:r w:rsidRPr="008355F8">
        <w:t xml:space="preserve">», в котором для подтверждения следует использовать кнопку </w:t>
      </w:r>
      <w:r w:rsidRPr="008355F8">
        <w:rPr>
          <w:b/>
        </w:rPr>
        <w:t>«Пордтверждаю»</w:t>
      </w:r>
      <w:r w:rsidRPr="008355F8">
        <w:t>, а кнопка «Нет» предназначена для отмены команды и закрытия окна.</w:t>
      </w:r>
    </w:p>
    <w:p w14:paraId="7EE20A9A" w14:textId="77777777" w:rsidR="0026265A" w:rsidRPr="008355F8" w:rsidRDefault="0026265A" w:rsidP="00DB02F0"/>
    <w:p w14:paraId="40BDAAC2" w14:textId="77777777" w:rsidR="0026265A" w:rsidRPr="008355F8" w:rsidRDefault="0026265A" w:rsidP="00DB02F0">
      <w:r w:rsidRPr="008355F8">
        <w:t xml:space="preserve">Выполнение отключения ручного ввода для сигнала </w:t>
      </w:r>
      <w:r w:rsidRPr="008355F8">
        <w:rPr>
          <w:b/>
        </w:rPr>
        <w:t>ТС</w:t>
      </w:r>
      <w:r w:rsidRPr="008355F8">
        <w:t xml:space="preserve"> инициируется нажатием левой кнопки мыши на кнопку </w:t>
      </w:r>
      <w:r w:rsidRPr="008355F8">
        <w:rPr>
          <w:b/>
        </w:rPr>
        <w:t>«Ручной ввод:Откл»</w:t>
      </w:r>
      <w:r w:rsidRPr="008355F8">
        <w:t xml:space="preserve">. </w:t>
      </w:r>
    </w:p>
    <w:p w14:paraId="474CB535" w14:textId="77777777" w:rsidR="0026265A" w:rsidRPr="008355F8" w:rsidRDefault="0026265A" w:rsidP="00DB02F0"/>
    <w:p w14:paraId="64D09F33" w14:textId="74102097" w:rsidR="0026265A" w:rsidRPr="008355F8" w:rsidRDefault="0026265A" w:rsidP="00DB02F0">
      <w:r w:rsidRPr="008355F8">
        <w:t>В результате выполнения команды для сигнала ТС (</w:t>
      </w:r>
      <w:r w:rsidR="00CF65EE" w:rsidRPr="008355F8">
        <w:fldChar w:fldCharType="begin"/>
      </w:r>
      <w:r w:rsidR="00CF65EE" w:rsidRPr="008355F8">
        <w:instrText xml:space="preserve"> REF _Ref172113897 \h </w:instrText>
      </w:r>
      <w:r w:rsidR="00C40078" w:rsidRPr="008355F8">
        <w:instrText xml:space="preserve"> \* MERGEFORMAT </w:instrText>
      </w:r>
      <w:r w:rsidR="00CF65EE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5</w:t>
      </w:r>
      <w:r w:rsidR="00CF65EE" w:rsidRPr="008355F8">
        <w:fldChar w:fldCharType="end"/>
      </w:r>
      <w:r w:rsidRPr="008355F8">
        <w:t>):</w:t>
      </w:r>
    </w:p>
    <w:p w14:paraId="3278456A" w14:textId="77777777" w:rsidR="0026265A" w:rsidRPr="008355F8" w:rsidRDefault="0026265A" w:rsidP="00DB02F0">
      <w:pPr>
        <w:pStyle w:val="a0"/>
      </w:pPr>
      <w:r w:rsidRPr="008355F8">
        <w:t>цвет изображения сигнала на мнемосхеме будет изменен на красный;</w:t>
      </w:r>
    </w:p>
    <w:p w14:paraId="4B0BBDD6" w14:textId="77777777" w:rsidR="0026265A" w:rsidRPr="008355F8" w:rsidRDefault="0026265A" w:rsidP="00DB02F0">
      <w:pPr>
        <w:pStyle w:val="a0"/>
      </w:pPr>
      <w:r w:rsidRPr="008355F8">
        <w:t>в окне событий отобразятся данные об отключении ручного ввода;</w:t>
      </w:r>
    </w:p>
    <w:p w14:paraId="1C7E9BC7" w14:textId="77777777" w:rsidR="0026265A" w:rsidRPr="008355F8" w:rsidRDefault="0026265A" w:rsidP="00DB02F0">
      <w:pPr>
        <w:pStyle w:val="a0"/>
      </w:pPr>
      <w:r w:rsidRPr="008355F8">
        <w:t xml:space="preserve">данные о событии отобразятся в тревожном окне. </w:t>
      </w:r>
    </w:p>
    <w:p w14:paraId="477BEC5E" w14:textId="77777777" w:rsidR="0026265A" w:rsidRPr="008355F8" w:rsidRDefault="0026265A" w:rsidP="00DB02F0">
      <w:pPr>
        <w:keepNext/>
        <w:jc w:val="center"/>
      </w:pPr>
      <w:r w:rsidRPr="008355F8">
        <w:rPr>
          <w:noProof/>
        </w:rPr>
        <w:lastRenderedPageBreak/>
        <w:drawing>
          <wp:inline distT="0" distB="0" distL="0" distR="0" wp14:anchorId="1C667919" wp14:editId="386647B0">
            <wp:extent cx="5120282" cy="6096000"/>
            <wp:effectExtent l="0" t="0" r="444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22832" cy="609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9DF9" w14:textId="1F646E38" w:rsidR="0026265A" w:rsidRPr="008355F8" w:rsidRDefault="0026265A" w:rsidP="00DB02F0">
      <w:pPr>
        <w:pStyle w:val="af9"/>
        <w:spacing w:before="0"/>
        <w:jc w:val="center"/>
      </w:pPr>
      <w:bookmarkStart w:id="1099" w:name="_Ref172113897"/>
      <w:r w:rsidRPr="008355F8"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5</w:t>
        </w:r>
      </w:fldSimple>
      <w:bookmarkEnd w:id="1099"/>
      <w:r w:rsidRPr="008355F8">
        <w:t xml:space="preserve"> – Выполнение команды для ТС</w:t>
      </w:r>
    </w:p>
    <w:p w14:paraId="22E452C5" w14:textId="77777777" w:rsidR="0026265A" w:rsidRPr="008355F8" w:rsidRDefault="0026265A" w:rsidP="00DB02F0">
      <w:pPr>
        <w:rPr>
          <w:b/>
          <w:u w:val="single"/>
        </w:rPr>
      </w:pPr>
    </w:p>
    <w:p w14:paraId="2C48060A" w14:textId="77777777" w:rsidR="0026265A" w:rsidRPr="008355F8" w:rsidRDefault="0026265A" w:rsidP="00DB02F0">
      <w:r w:rsidRPr="008355F8">
        <w:rPr>
          <w:b/>
          <w:u w:val="single"/>
        </w:rPr>
        <w:t>Примечание.</w:t>
      </w:r>
      <w:r w:rsidRPr="008355F8">
        <w:t xml:space="preserve"> Цвет сигнала определяется администратором системы с помощью редактора мнемосхем.</w:t>
      </w:r>
    </w:p>
    <w:p w14:paraId="1AB55BB7" w14:textId="508C5BBF" w:rsidR="002C6B6A" w:rsidRPr="008355F8" w:rsidRDefault="002C6B6A" w:rsidP="00DB02F0">
      <w:pPr>
        <w:pStyle w:val="aff"/>
        <w:keepNext/>
        <w:ind w:left="0"/>
      </w:pPr>
      <w:r w:rsidRPr="008355F8">
        <w:t>Данные о переключении сигналов, находящихся на ручном управлении, можно посмотреть в журнале «Ручное управление»</w:t>
      </w:r>
      <w:r w:rsidR="00CF65EE" w:rsidRPr="008355F8">
        <w:t xml:space="preserve"> (</w:t>
      </w:r>
      <w:r w:rsidR="00852DA2" w:rsidRPr="008355F8">
        <w:fldChar w:fldCharType="begin"/>
      </w:r>
      <w:r w:rsidR="00852DA2" w:rsidRPr="008355F8">
        <w:instrText xml:space="preserve"> REF _Ref172113953 \h </w:instrText>
      </w:r>
      <w:r w:rsidR="00C40078" w:rsidRPr="008355F8">
        <w:instrText xml:space="preserve"> \* MERGEFORMAT </w:instrText>
      </w:r>
      <w:r w:rsidR="00852DA2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6</w:t>
      </w:r>
      <w:r w:rsidR="00852DA2" w:rsidRPr="008355F8">
        <w:fldChar w:fldCharType="end"/>
      </w:r>
      <w:r w:rsidR="00CF65EE" w:rsidRPr="008355F8">
        <w:t>)</w:t>
      </w:r>
      <w:r w:rsidRPr="008355F8">
        <w:t>.</w:t>
      </w:r>
    </w:p>
    <w:p w14:paraId="35841270" w14:textId="77777777" w:rsidR="00620142" w:rsidRPr="008355F8" w:rsidRDefault="00620142" w:rsidP="00DB02F0">
      <w:pPr>
        <w:pStyle w:val="aff"/>
        <w:keepNext/>
        <w:ind w:left="0"/>
      </w:pPr>
    </w:p>
    <w:p w14:paraId="173B230A" w14:textId="77777777" w:rsidR="00CF65EE" w:rsidRPr="008355F8" w:rsidRDefault="00620142" w:rsidP="00DB02F0">
      <w:pPr>
        <w:pStyle w:val="aff"/>
        <w:keepNext/>
        <w:ind w:left="0"/>
        <w:jc w:val="center"/>
      </w:pPr>
      <w:r w:rsidRPr="008355F8">
        <w:rPr>
          <w:noProof/>
        </w:rPr>
        <w:drawing>
          <wp:inline distT="0" distB="0" distL="0" distR="0" wp14:anchorId="06E309C6" wp14:editId="46D8F2CB">
            <wp:extent cx="5495925" cy="1260790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05156" cy="126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4B9C" w14:textId="0D3929E1" w:rsidR="002C6B6A" w:rsidRPr="008355F8" w:rsidRDefault="00CF65EE" w:rsidP="00DB02F0">
      <w:pPr>
        <w:pStyle w:val="af9"/>
        <w:spacing w:before="0"/>
        <w:jc w:val="center"/>
      </w:pPr>
      <w:bookmarkStart w:id="1100" w:name="_Ref172113953"/>
      <w:r w:rsidRPr="008355F8"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6</w:t>
        </w:r>
      </w:fldSimple>
      <w:bookmarkEnd w:id="1100"/>
      <w:r w:rsidRPr="008355F8">
        <w:t xml:space="preserve"> – Журнал «Ручное управление»</w:t>
      </w:r>
    </w:p>
    <w:p w14:paraId="3DF49A41" w14:textId="33A8884D" w:rsidR="002C6B6A" w:rsidRDefault="002C6B6A" w:rsidP="00DB02F0">
      <w:pPr>
        <w:pStyle w:val="aff"/>
        <w:keepNext/>
        <w:ind w:left="0"/>
      </w:pPr>
      <w:r w:rsidRPr="008355F8">
        <w:lastRenderedPageBreak/>
        <w:t>Подробное описание журнала «Ручное управление»</w:t>
      </w:r>
      <w:r w:rsidR="00ED025B" w:rsidRPr="008355F8">
        <w:t xml:space="preserve"> можно пос</w:t>
      </w:r>
      <w:r w:rsidRPr="008355F8">
        <w:t>м</w:t>
      </w:r>
      <w:r w:rsidR="00ED025B" w:rsidRPr="008355F8">
        <w:t>о</w:t>
      </w:r>
      <w:r w:rsidRPr="008355F8">
        <w:t>треть в разделе</w:t>
      </w:r>
      <w:r w:rsidR="00ED025B" w:rsidRPr="008355F8">
        <w:t xml:space="preserve"> </w:t>
      </w:r>
      <w:r w:rsidR="00ED025B" w:rsidRPr="008355F8">
        <w:fldChar w:fldCharType="begin"/>
      </w:r>
      <w:r w:rsidR="00ED025B" w:rsidRPr="008355F8">
        <w:instrText xml:space="preserve"> REF _Ref172023134 \w \h  \* MERGEFORMAT </w:instrText>
      </w:r>
      <w:r w:rsidR="00ED025B" w:rsidRPr="008355F8">
        <w:fldChar w:fldCharType="separate"/>
      </w:r>
      <w:r w:rsidR="00CC1F16">
        <w:t>7.5.3</w:t>
      </w:r>
      <w:r w:rsidR="00ED025B" w:rsidRPr="008355F8">
        <w:fldChar w:fldCharType="end"/>
      </w:r>
      <w:r w:rsidR="00ED025B" w:rsidRPr="008355F8">
        <w:t xml:space="preserve"> </w:t>
      </w:r>
      <w:r w:rsidR="00ED025B" w:rsidRPr="008355F8">
        <w:fldChar w:fldCharType="begin"/>
      </w:r>
      <w:r w:rsidR="00ED025B" w:rsidRPr="008355F8">
        <w:instrText xml:space="preserve"> REF _Ref172023140 \h  \* MERGEFORMAT </w:instrText>
      </w:r>
      <w:r w:rsidR="00ED025B" w:rsidRPr="008355F8">
        <w:fldChar w:fldCharType="separate"/>
      </w:r>
      <w:r w:rsidR="00CC1F16" w:rsidRPr="008355F8">
        <w:t>Журнал «Ручное управление»</w:t>
      </w:r>
      <w:r w:rsidR="00ED025B" w:rsidRPr="008355F8">
        <w:fldChar w:fldCharType="end"/>
      </w:r>
      <w:r w:rsidR="00ED025B" w:rsidRPr="008355F8">
        <w:t>.</w:t>
      </w:r>
    </w:p>
    <w:p w14:paraId="139D2081" w14:textId="77777777" w:rsidR="00250D26" w:rsidRPr="008355F8" w:rsidRDefault="00250D26" w:rsidP="00DB02F0">
      <w:pPr>
        <w:pStyle w:val="aff"/>
        <w:keepNext/>
        <w:ind w:left="0"/>
      </w:pPr>
    </w:p>
    <w:p w14:paraId="7504267F" w14:textId="77777777" w:rsidR="0026265A" w:rsidRPr="008355F8" w:rsidRDefault="0026265A" w:rsidP="00DB02F0">
      <w:pPr>
        <w:pStyle w:val="3"/>
        <w:spacing w:before="0" w:after="0"/>
      </w:pPr>
      <w:bookmarkStart w:id="1101" w:name="_Toc195789778"/>
      <w:r w:rsidRPr="008355F8">
        <w:t>Управление Автоматическим вводом</w:t>
      </w:r>
      <w:bookmarkEnd w:id="1101"/>
    </w:p>
    <w:p w14:paraId="69E75E04" w14:textId="77777777" w:rsidR="00250D26" w:rsidRDefault="00250D26" w:rsidP="00DB02F0">
      <w:pPr>
        <w:rPr>
          <w:b/>
        </w:rPr>
      </w:pPr>
    </w:p>
    <w:p w14:paraId="01C0D368" w14:textId="7ED38DA0" w:rsidR="0026265A" w:rsidRPr="008355F8" w:rsidRDefault="0026265A" w:rsidP="00DB02F0">
      <w:r w:rsidRPr="00250D26">
        <w:t>Команда</w:t>
      </w:r>
      <w:r w:rsidRPr="008355F8">
        <w:rPr>
          <w:b/>
        </w:rPr>
        <w:t xml:space="preserve"> «Автоматический ввод» </w:t>
      </w:r>
      <w:r w:rsidRPr="008355F8">
        <w:t xml:space="preserve">в контекстном меню ТС выполняет установку на мнемосхеме реально измеренного значения ТС. Выполнение команды инициируется с помощью кнопки </w:t>
      </w:r>
      <w:r w:rsidRPr="008355F8">
        <w:rPr>
          <w:b/>
        </w:rPr>
        <w:t>«Автоматический ввод»</w:t>
      </w:r>
      <w:r w:rsidRPr="008355F8">
        <w:rPr>
          <w:rStyle w:val="affc"/>
          <w:rFonts w:ascii="Times New Roman" w:hAnsi="Times New Roman" w:cs="Times New Roman"/>
          <w:sz w:val="28"/>
          <w:szCs w:val="28"/>
        </w:rPr>
        <w:t>.</w:t>
      </w:r>
      <w:r w:rsidRPr="008355F8">
        <w:t xml:space="preserve"> </w:t>
      </w:r>
    </w:p>
    <w:p w14:paraId="5D7AF906" w14:textId="77777777" w:rsidR="0026265A" w:rsidRPr="008355F8" w:rsidRDefault="0026265A" w:rsidP="00DB02F0">
      <w:r w:rsidRPr="008355F8">
        <w:t>Кнопка отображается в активном состоянии, если до этого был установлен ручной режим (кнопки «Ручной ввод:Включить» и «Ручной ввод:Отключить» являются неактивными).</w:t>
      </w:r>
    </w:p>
    <w:p w14:paraId="78EAA801" w14:textId="369BB36B" w:rsidR="00BF5D45" w:rsidRPr="008355F8" w:rsidRDefault="006441EE" w:rsidP="00DB02F0">
      <w:pPr>
        <w:rPr>
          <w:b/>
        </w:rPr>
      </w:pPr>
      <w:r w:rsidRPr="008355F8">
        <w:t xml:space="preserve">После выбора команды </w:t>
      </w:r>
      <w:r w:rsidRPr="008355F8">
        <w:rPr>
          <w:b/>
        </w:rPr>
        <w:t>«Автоматический ввод»</w:t>
      </w:r>
      <w:r w:rsidR="00E95412" w:rsidRPr="008355F8">
        <w:rPr>
          <w:b/>
        </w:rPr>
        <w:t xml:space="preserve"> </w:t>
      </w:r>
      <w:r w:rsidR="00E95412" w:rsidRPr="008355F8">
        <w:t>надпись на кнопке меняется на</w:t>
      </w:r>
      <w:r w:rsidR="00E95412" w:rsidRPr="008355F8">
        <w:rPr>
          <w:b/>
        </w:rPr>
        <w:t xml:space="preserve"> «Поставить на ручной ввод»</w:t>
      </w:r>
      <w:r w:rsidR="00BF5D45" w:rsidRPr="008355F8">
        <w:rPr>
          <w:b/>
        </w:rPr>
        <w:t xml:space="preserve"> </w:t>
      </w:r>
      <w:r w:rsidR="00BF5D45" w:rsidRPr="008355F8">
        <w:t>(</w:t>
      </w:r>
      <w:r w:rsidR="00852DA2" w:rsidRPr="008355F8">
        <w:fldChar w:fldCharType="begin"/>
      </w:r>
      <w:r w:rsidR="00852DA2" w:rsidRPr="008355F8">
        <w:instrText xml:space="preserve"> REF _Ref172114012 \h </w:instrText>
      </w:r>
      <w:r w:rsidR="00C40078" w:rsidRPr="008355F8">
        <w:instrText xml:space="preserve"> \* MERGEFORMAT </w:instrText>
      </w:r>
      <w:r w:rsidR="00852DA2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7</w:t>
      </w:r>
      <w:r w:rsidR="00852DA2" w:rsidRPr="008355F8">
        <w:fldChar w:fldCharType="end"/>
      </w:r>
      <w:r w:rsidR="00BF5D45" w:rsidRPr="008355F8">
        <w:t>)</w:t>
      </w:r>
      <w:r w:rsidR="00E95412" w:rsidRPr="008355F8">
        <w:t xml:space="preserve">. </w:t>
      </w:r>
    </w:p>
    <w:p w14:paraId="6F1DF945" w14:textId="77777777" w:rsidR="009A0F7C" w:rsidRPr="008355F8" w:rsidRDefault="009A0F7C" w:rsidP="00DB02F0"/>
    <w:p w14:paraId="450F5FD0" w14:textId="77777777" w:rsidR="00852DA2" w:rsidRPr="008355F8" w:rsidRDefault="00C02972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27AB02F7" wp14:editId="5FBC47B3">
            <wp:extent cx="4662989" cy="2971800"/>
            <wp:effectExtent l="0" t="0" r="444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63173" cy="297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ACF2" w14:textId="19E24C6A" w:rsidR="009A0F7C" w:rsidRPr="008355F8" w:rsidRDefault="00852DA2" w:rsidP="00DB02F0">
      <w:pPr>
        <w:pStyle w:val="af9"/>
        <w:spacing w:before="0"/>
        <w:jc w:val="center"/>
      </w:pPr>
      <w:bookmarkStart w:id="1102" w:name="_Ref172114012"/>
      <w:r w:rsidRPr="008355F8"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7</w:t>
        </w:r>
      </w:fldSimple>
      <w:bookmarkEnd w:id="1102"/>
      <w:r w:rsidRPr="008355F8">
        <w:t xml:space="preserve"> – </w:t>
      </w:r>
      <w:r w:rsidR="00C40078" w:rsidRPr="008355F8">
        <w:t>Команда «Автоматический ввод»</w:t>
      </w:r>
    </w:p>
    <w:p w14:paraId="0B27BAE0" w14:textId="77777777" w:rsidR="009A0F7C" w:rsidRPr="008355F8" w:rsidRDefault="009A0F7C" w:rsidP="00DB02F0"/>
    <w:p w14:paraId="183DF857" w14:textId="188046B4" w:rsidR="008D5CC0" w:rsidRPr="008355F8" w:rsidRDefault="008D5CC0" w:rsidP="00DB02F0">
      <w:r w:rsidRPr="008355F8">
        <w:t>Появляется информация о переключении в тревожном окне и окне событий (</w:t>
      </w:r>
      <w:r w:rsidR="00852DA2" w:rsidRPr="008355F8">
        <w:fldChar w:fldCharType="begin"/>
      </w:r>
      <w:r w:rsidR="00852DA2" w:rsidRPr="008355F8">
        <w:instrText xml:space="preserve"> REF _Ref172114029 \h </w:instrText>
      </w:r>
      <w:r w:rsidR="00C40078" w:rsidRPr="008355F8">
        <w:instrText xml:space="preserve"> \* MERGEFORMAT </w:instrText>
      </w:r>
      <w:r w:rsidR="00852DA2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8</w:t>
      </w:r>
      <w:r w:rsidR="00852DA2" w:rsidRPr="008355F8">
        <w:fldChar w:fldCharType="end"/>
      </w:r>
      <w:r w:rsidRPr="008355F8">
        <w:t>).</w:t>
      </w:r>
    </w:p>
    <w:p w14:paraId="4FCD6030" w14:textId="77777777" w:rsidR="008D5CC0" w:rsidRPr="008355F8" w:rsidRDefault="008D5CC0" w:rsidP="00DB02F0"/>
    <w:p w14:paraId="1C6CCF64" w14:textId="77777777" w:rsidR="008D5CC0" w:rsidRPr="008355F8" w:rsidRDefault="008D5CC0" w:rsidP="00DB02F0"/>
    <w:p w14:paraId="25C527FE" w14:textId="77777777" w:rsidR="00852DA2" w:rsidRPr="008355F8" w:rsidRDefault="000D1845" w:rsidP="00DB02F0">
      <w:pPr>
        <w:keepNext/>
        <w:jc w:val="center"/>
      </w:pPr>
      <w:r w:rsidRPr="008355F8">
        <w:rPr>
          <w:noProof/>
        </w:rPr>
        <w:lastRenderedPageBreak/>
        <w:drawing>
          <wp:inline distT="0" distB="0" distL="0" distR="0" wp14:anchorId="165269F8" wp14:editId="4035F25C">
            <wp:extent cx="5572125" cy="3829050"/>
            <wp:effectExtent l="0" t="0" r="952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1858" w14:textId="742C5233" w:rsidR="000D1845" w:rsidRPr="008355F8" w:rsidRDefault="00852DA2" w:rsidP="00DB02F0">
      <w:pPr>
        <w:pStyle w:val="af9"/>
        <w:spacing w:before="0"/>
        <w:jc w:val="center"/>
      </w:pPr>
      <w:bookmarkStart w:id="1103" w:name="_Ref172114029"/>
      <w:r w:rsidRPr="008355F8"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8</w:t>
        </w:r>
      </w:fldSimple>
      <w:bookmarkEnd w:id="1103"/>
      <w:r w:rsidRPr="008355F8">
        <w:t xml:space="preserve"> –</w:t>
      </w:r>
      <w:r w:rsidR="00C40078" w:rsidRPr="008355F8">
        <w:t xml:space="preserve"> Тревожное окно и окно событий</w:t>
      </w:r>
    </w:p>
    <w:p w14:paraId="4C49C7CC" w14:textId="77777777" w:rsidR="008D5CC0" w:rsidRPr="008355F8" w:rsidRDefault="008D5CC0" w:rsidP="00DB02F0"/>
    <w:p w14:paraId="702866E7" w14:textId="77777777" w:rsidR="0026265A" w:rsidRPr="008355F8" w:rsidRDefault="0026265A" w:rsidP="00DB02F0">
      <w:r w:rsidRPr="008355F8">
        <w:t>В результате выполнения команды:</w:t>
      </w:r>
    </w:p>
    <w:p w14:paraId="59009CE9" w14:textId="77777777" w:rsidR="0026265A" w:rsidRPr="008355F8" w:rsidRDefault="0026265A" w:rsidP="00253D52">
      <w:pPr>
        <w:pStyle w:val="aff"/>
        <w:numPr>
          <w:ilvl w:val="0"/>
          <w:numId w:val="19"/>
        </w:numPr>
      </w:pPr>
      <w:r w:rsidRPr="008355F8">
        <w:t>цвет изображения сигнала на мнемосхеме будет изменен на цвет оперативного состояния;</w:t>
      </w:r>
    </w:p>
    <w:p w14:paraId="07906D31" w14:textId="77777777" w:rsidR="0026265A" w:rsidRPr="008355F8" w:rsidRDefault="0026265A" w:rsidP="00DB02F0">
      <w:pPr>
        <w:ind w:left="567"/>
      </w:pPr>
    </w:p>
    <w:p w14:paraId="4AB99C69" w14:textId="77777777" w:rsidR="0026265A" w:rsidRPr="008355F8" w:rsidRDefault="0026265A" w:rsidP="00DB02F0">
      <w:r w:rsidRPr="008355F8">
        <w:rPr>
          <w:b/>
          <w:u w:val="single"/>
        </w:rPr>
        <w:t>Примечание.</w:t>
      </w:r>
      <w:r w:rsidRPr="008355F8">
        <w:t xml:space="preserve"> Цвет сигнала определяется администратором системы с помощью редактора мнемосхем.</w:t>
      </w:r>
    </w:p>
    <w:p w14:paraId="578814C5" w14:textId="77777777" w:rsidR="00FF74F1" w:rsidRPr="008355F8" w:rsidRDefault="00FF74F1" w:rsidP="00DB02F0"/>
    <w:p w14:paraId="36EC6F12" w14:textId="4F0A1044" w:rsidR="00CA219D" w:rsidRPr="008355F8" w:rsidRDefault="00CA219D" w:rsidP="00DB02F0">
      <w:pPr>
        <w:pStyle w:val="2"/>
        <w:spacing w:before="0" w:after="0"/>
        <w:rPr>
          <w:sz w:val="28"/>
        </w:rPr>
      </w:pPr>
      <w:bookmarkStart w:id="1104" w:name="_Ref172113587"/>
      <w:bookmarkStart w:id="1105" w:name="_Ref172113590"/>
      <w:bookmarkStart w:id="1106" w:name="_Toc195789779"/>
      <w:r w:rsidRPr="008355F8">
        <w:rPr>
          <w:sz w:val="28"/>
        </w:rPr>
        <w:t>Вывод сигнала в ремонт</w:t>
      </w:r>
      <w:bookmarkEnd w:id="1104"/>
      <w:bookmarkEnd w:id="1105"/>
      <w:bookmarkEnd w:id="1106"/>
    </w:p>
    <w:p w14:paraId="0D859E70" w14:textId="77777777" w:rsidR="00FF74F1" w:rsidRPr="008355F8" w:rsidRDefault="00FF74F1" w:rsidP="00DB02F0"/>
    <w:p w14:paraId="777EA32F" w14:textId="2F67A357" w:rsidR="008654B6" w:rsidRPr="008355F8" w:rsidRDefault="002B19E9" w:rsidP="00DB02F0">
      <w:r w:rsidRPr="008355F8">
        <w:t>Команда выполняется после нажатия на кнопку </w:t>
      </w:r>
      <w:r w:rsidRPr="008355F8">
        <w:rPr>
          <w:b/>
        </w:rPr>
        <w:t>«Вывести в ремонт»</w:t>
      </w:r>
      <w:r w:rsidR="00762C8A" w:rsidRPr="008355F8">
        <w:rPr>
          <w:b/>
        </w:rPr>
        <w:t xml:space="preserve"> </w:t>
      </w:r>
      <w:r w:rsidR="00762C8A" w:rsidRPr="008355F8">
        <w:t>(</w:t>
      </w:r>
      <w:r w:rsidR="00852DA2" w:rsidRPr="008355F8">
        <w:fldChar w:fldCharType="begin"/>
      </w:r>
      <w:r w:rsidR="00852DA2" w:rsidRPr="008355F8">
        <w:instrText xml:space="preserve"> REF _Ref172114046 \h </w:instrText>
      </w:r>
      <w:r w:rsidR="00C40078" w:rsidRPr="008355F8">
        <w:instrText xml:space="preserve"> \* MERGEFORMAT </w:instrText>
      </w:r>
      <w:r w:rsidR="00852DA2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9</w:t>
      </w:r>
      <w:r w:rsidR="00852DA2" w:rsidRPr="008355F8">
        <w:fldChar w:fldCharType="end"/>
      </w:r>
      <w:r w:rsidR="00762C8A" w:rsidRPr="008355F8">
        <w:t>)</w:t>
      </w:r>
      <w:r w:rsidRPr="008355F8">
        <w:t xml:space="preserve">. </w:t>
      </w:r>
    </w:p>
    <w:p w14:paraId="2AD54EAE" w14:textId="504745F3" w:rsidR="002B19E9" w:rsidRPr="008355F8" w:rsidRDefault="002B19E9" w:rsidP="00DB02F0">
      <w:r w:rsidRPr="008355F8">
        <w:t>В результате выполнения команды:</w:t>
      </w:r>
    </w:p>
    <w:p w14:paraId="5438236E" w14:textId="269C6A43" w:rsidR="002B19E9" w:rsidRPr="008355F8" w:rsidRDefault="00370F2D" w:rsidP="00253D52">
      <w:pPr>
        <w:pStyle w:val="aff"/>
        <w:numPr>
          <w:ilvl w:val="0"/>
          <w:numId w:val="22"/>
        </w:numPr>
      </w:pPr>
      <w:r>
        <w:t>«</w:t>
      </w:r>
      <w:r w:rsidRPr="00C575C8">
        <w:rPr>
          <w:b/>
        </w:rPr>
        <w:t xml:space="preserve">Сервер </w:t>
      </w:r>
      <w:r w:rsidRPr="00C575C8">
        <w:rPr>
          <w:b/>
          <w:lang w:val="en-US"/>
        </w:rPr>
        <w:t>SCADA</w:t>
      </w:r>
      <w:r>
        <w:rPr>
          <w:b/>
        </w:rPr>
        <w:t xml:space="preserve">» </w:t>
      </w:r>
      <w:r w:rsidR="002B19E9" w:rsidRPr="008355F8">
        <w:t xml:space="preserve">не будет производить обработку данных, относящихся к этому объекту; </w:t>
      </w:r>
    </w:p>
    <w:p w14:paraId="08B411F9" w14:textId="7F41B421" w:rsidR="002B19E9" w:rsidRPr="008355F8" w:rsidRDefault="002B19E9" w:rsidP="00253D52">
      <w:pPr>
        <w:pStyle w:val="aff"/>
        <w:numPr>
          <w:ilvl w:val="0"/>
          <w:numId w:val="22"/>
        </w:numPr>
      </w:pPr>
      <w:r w:rsidRPr="008355F8">
        <w:t>в контекстном меню вместо кнопки </w:t>
      </w:r>
      <w:r w:rsidRPr="008355F8">
        <w:rPr>
          <w:b/>
        </w:rPr>
        <w:t>«Вывести в ремонт»</w:t>
      </w:r>
      <w:r w:rsidRPr="008355F8">
        <w:t xml:space="preserve"> будет отображена кнопка </w:t>
      </w:r>
      <w:r w:rsidRPr="008355F8">
        <w:rPr>
          <w:b/>
        </w:rPr>
        <w:t xml:space="preserve">«Ввести в работу» </w:t>
      </w:r>
      <w:r w:rsidRPr="008355F8">
        <w:t>(</w:t>
      </w:r>
      <w:r w:rsidR="00852DA2" w:rsidRPr="008355F8">
        <w:fldChar w:fldCharType="begin"/>
      </w:r>
      <w:r w:rsidR="00852DA2" w:rsidRPr="008355F8">
        <w:instrText xml:space="preserve"> REF _Ref172114052 \h </w:instrText>
      </w:r>
      <w:r w:rsidR="00C40078" w:rsidRPr="008355F8">
        <w:instrText xml:space="preserve"> \* MERGEFORMAT </w:instrText>
      </w:r>
      <w:r w:rsidR="00852DA2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10</w:t>
      </w:r>
      <w:r w:rsidR="00852DA2" w:rsidRPr="008355F8">
        <w:fldChar w:fldCharType="end"/>
      </w:r>
      <w:r w:rsidRPr="008355F8">
        <w:t>);</w:t>
      </w:r>
    </w:p>
    <w:p w14:paraId="7F223D38" w14:textId="77777777" w:rsidR="002B19E9" w:rsidRPr="008355F8" w:rsidRDefault="002B19E9" w:rsidP="00253D52">
      <w:pPr>
        <w:pStyle w:val="aff"/>
        <w:numPr>
          <w:ilvl w:val="0"/>
          <w:numId w:val="22"/>
        </w:numPr>
      </w:pPr>
      <w:r w:rsidRPr="008355F8">
        <w:t>сигнал на мнемосхеме будет отображен цветом недостоверности (серый).</w:t>
      </w:r>
    </w:p>
    <w:p w14:paraId="5F937D49" w14:textId="77777777" w:rsidR="002B19E9" w:rsidRPr="008355F8" w:rsidRDefault="002B19E9" w:rsidP="00DB02F0">
      <w:pPr>
        <w:pStyle w:val="aff"/>
        <w:ind w:left="1495" w:firstLine="0"/>
      </w:pPr>
    </w:p>
    <w:p w14:paraId="2DF90944" w14:textId="77777777" w:rsidR="002B19E9" w:rsidRPr="008355F8" w:rsidRDefault="002B19E9" w:rsidP="00DB02F0">
      <w:pPr>
        <w:keepNext/>
        <w:jc w:val="center"/>
      </w:pPr>
      <w:r w:rsidRPr="008355F8">
        <w:rPr>
          <w:noProof/>
        </w:rPr>
        <w:lastRenderedPageBreak/>
        <w:drawing>
          <wp:inline distT="0" distB="0" distL="0" distR="0" wp14:anchorId="4BD563E0" wp14:editId="709F9AD2">
            <wp:extent cx="3819525" cy="3248025"/>
            <wp:effectExtent l="0" t="0" r="9525" b="952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371E" w14:textId="1C2605E4" w:rsidR="002B19E9" w:rsidRPr="008355F8" w:rsidRDefault="002B19E9" w:rsidP="00DB02F0">
      <w:pPr>
        <w:pStyle w:val="af9"/>
        <w:spacing w:before="0"/>
        <w:jc w:val="center"/>
      </w:pPr>
      <w:bookmarkStart w:id="1107" w:name="_Ref172114046"/>
      <w:r w:rsidRPr="008355F8"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9</w:t>
        </w:r>
      </w:fldSimple>
      <w:bookmarkEnd w:id="1107"/>
      <w:r w:rsidRPr="008355F8">
        <w:t xml:space="preserve"> – Вывод в ремонт</w:t>
      </w:r>
    </w:p>
    <w:p w14:paraId="05804355" w14:textId="77777777" w:rsidR="002B19E9" w:rsidRPr="008355F8" w:rsidRDefault="002B19E9" w:rsidP="00DB02F0">
      <w:pPr>
        <w:pStyle w:val="af9"/>
        <w:spacing w:before="0"/>
        <w:jc w:val="center"/>
      </w:pPr>
    </w:p>
    <w:p w14:paraId="3A2F3F37" w14:textId="77777777" w:rsidR="002B19E9" w:rsidRPr="008355F8" w:rsidRDefault="002B19E9" w:rsidP="00DB02F0">
      <w:pPr>
        <w:keepNext/>
        <w:jc w:val="center"/>
      </w:pPr>
      <w:r w:rsidRPr="008355F8">
        <w:rPr>
          <w:b/>
          <w:noProof/>
          <w:u w:val="single"/>
        </w:rPr>
        <w:drawing>
          <wp:inline distT="0" distB="0" distL="0" distR="0" wp14:anchorId="52A35090" wp14:editId="36035D9B">
            <wp:extent cx="2441053" cy="2962275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60337" cy="298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8E9E3" w14:textId="09FC805E" w:rsidR="002B19E9" w:rsidRPr="0036257C" w:rsidRDefault="002B19E9" w:rsidP="00DB02F0">
      <w:pPr>
        <w:pStyle w:val="af9"/>
        <w:spacing w:before="0"/>
        <w:jc w:val="center"/>
      </w:pPr>
      <w:bookmarkStart w:id="1108" w:name="_Ref172114052"/>
      <w:r w:rsidRPr="008355F8"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10</w:t>
        </w:r>
      </w:fldSimple>
      <w:bookmarkEnd w:id="1108"/>
      <w:r w:rsidRPr="008355F8">
        <w:t xml:space="preserve"> – Отображение кнопки </w:t>
      </w:r>
      <w:r w:rsidRPr="0036257C">
        <w:t>«Ввести в работу»</w:t>
      </w:r>
    </w:p>
    <w:p w14:paraId="22517931" w14:textId="77777777" w:rsidR="002B19E9" w:rsidRPr="008355F8" w:rsidRDefault="002B19E9" w:rsidP="00DB02F0"/>
    <w:p w14:paraId="2AA30A78" w14:textId="77777777" w:rsidR="002B19E9" w:rsidRDefault="002B19E9" w:rsidP="00DB02F0">
      <w:r w:rsidRPr="008355F8">
        <w:rPr>
          <w:b/>
          <w:u w:val="single"/>
        </w:rPr>
        <w:t>Примечание.</w:t>
      </w:r>
      <w:r w:rsidRPr="008355F8">
        <w:t xml:space="preserve"> Цвет сигнала определяется администратором системы с помощью редактора мнемосхем.</w:t>
      </w:r>
    </w:p>
    <w:p w14:paraId="39F3C80D" w14:textId="77777777" w:rsidR="00FD2511" w:rsidRDefault="00FD2511" w:rsidP="00DB02F0"/>
    <w:p w14:paraId="584E7F20" w14:textId="77777777" w:rsidR="00FD2511" w:rsidRDefault="00FD2511" w:rsidP="00DB02F0"/>
    <w:p w14:paraId="566FD7C0" w14:textId="77777777" w:rsidR="00FD2511" w:rsidRDefault="00FD2511" w:rsidP="00DB02F0"/>
    <w:p w14:paraId="1BB4B486" w14:textId="77777777" w:rsidR="00FD2511" w:rsidRDefault="00FD2511" w:rsidP="00DB02F0"/>
    <w:p w14:paraId="7E7E2F00" w14:textId="77777777" w:rsidR="00FD2511" w:rsidRDefault="00FD2511" w:rsidP="00DB02F0"/>
    <w:p w14:paraId="49DE074A" w14:textId="77777777" w:rsidR="00FD2511" w:rsidRDefault="00FD2511" w:rsidP="00DB02F0"/>
    <w:p w14:paraId="65CA7820" w14:textId="77777777" w:rsidR="00FD2511" w:rsidRDefault="00FD2511" w:rsidP="00DB02F0"/>
    <w:p w14:paraId="236F4017" w14:textId="77777777" w:rsidR="00FD2511" w:rsidRPr="008355F8" w:rsidRDefault="00FD2511" w:rsidP="00DB02F0"/>
    <w:p w14:paraId="75BD1BD1" w14:textId="77777777" w:rsidR="00771EC5" w:rsidRPr="008355F8" w:rsidRDefault="00771EC5" w:rsidP="00DB02F0"/>
    <w:p w14:paraId="5475A10B" w14:textId="2BD6987D" w:rsidR="006E5135" w:rsidRPr="008355F8" w:rsidRDefault="006E5135" w:rsidP="00253D52">
      <w:pPr>
        <w:pStyle w:val="2"/>
        <w:numPr>
          <w:ilvl w:val="1"/>
          <w:numId w:val="29"/>
        </w:numPr>
        <w:spacing w:before="0" w:after="0"/>
        <w:rPr>
          <w:sz w:val="28"/>
        </w:rPr>
      </w:pPr>
      <w:bookmarkStart w:id="1109" w:name="_Ref172113638"/>
      <w:bookmarkStart w:id="1110" w:name="_Ref172113640"/>
      <w:bookmarkStart w:id="1111" w:name="_Toc195789780"/>
      <w:r w:rsidRPr="008355F8">
        <w:rPr>
          <w:sz w:val="28"/>
        </w:rPr>
        <w:lastRenderedPageBreak/>
        <w:t xml:space="preserve">Ввод сигнала в </w:t>
      </w:r>
      <w:r w:rsidR="0013740D" w:rsidRPr="008355F8">
        <w:rPr>
          <w:sz w:val="28"/>
        </w:rPr>
        <w:t>работу</w:t>
      </w:r>
      <w:bookmarkEnd w:id="1109"/>
      <w:bookmarkEnd w:id="1110"/>
      <w:bookmarkEnd w:id="1111"/>
    </w:p>
    <w:p w14:paraId="3401B7CA" w14:textId="77777777" w:rsidR="0013740D" w:rsidRPr="008355F8" w:rsidRDefault="0013740D" w:rsidP="00DB02F0">
      <w:pPr>
        <w:ind w:firstLine="0"/>
      </w:pPr>
    </w:p>
    <w:p w14:paraId="585D907B" w14:textId="16A86315" w:rsidR="0013740D" w:rsidRPr="008355F8" w:rsidRDefault="0013740D" w:rsidP="00DB02F0">
      <w:r w:rsidRPr="008355F8">
        <w:t xml:space="preserve">Команда выполняется после нажатия на кнопку </w:t>
      </w:r>
      <w:r w:rsidRPr="008355F8">
        <w:rPr>
          <w:b/>
        </w:rPr>
        <w:t>«Ввести в работу»</w:t>
      </w:r>
      <w:r w:rsidR="0092351A" w:rsidRPr="008355F8">
        <w:rPr>
          <w:b/>
        </w:rPr>
        <w:t xml:space="preserve"> </w:t>
      </w:r>
      <w:r w:rsidR="0092351A" w:rsidRPr="008355F8">
        <w:t>(</w:t>
      </w:r>
      <w:r w:rsidR="0092351A" w:rsidRPr="008355F8">
        <w:fldChar w:fldCharType="begin"/>
      </w:r>
      <w:r w:rsidR="0092351A" w:rsidRPr="008355F8">
        <w:instrText xml:space="preserve"> REF _Ref172114060 \h </w:instrText>
      </w:r>
      <w:r w:rsidR="00707236" w:rsidRPr="008355F8">
        <w:instrText xml:space="preserve"> \* MERGEFORMAT </w:instrText>
      </w:r>
      <w:r w:rsidR="0092351A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11</w:t>
      </w:r>
      <w:r w:rsidR="0092351A" w:rsidRPr="008355F8">
        <w:fldChar w:fldCharType="end"/>
      </w:r>
      <w:r w:rsidR="0092351A" w:rsidRPr="008355F8">
        <w:t>)</w:t>
      </w:r>
      <w:r w:rsidRPr="008355F8">
        <w:t xml:space="preserve">. </w:t>
      </w:r>
    </w:p>
    <w:p w14:paraId="187C912F" w14:textId="77777777" w:rsidR="0013740D" w:rsidRPr="008355F8" w:rsidRDefault="0013740D" w:rsidP="00DB02F0">
      <w:r w:rsidRPr="008355F8">
        <w:t>В результате выполнения команды:</w:t>
      </w:r>
    </w:p>
    <w:p w14:paraId="7DDA6B06" w14:textId="37457BCB" w:rsidR="0013740D" w:rsidRPr="008355F8" w:rsidRDefault="00370F2D" w:rsidP="00253D52">
      <w:pPr>
        <w:pStyle w:val="aff"/>
        <w:numPr>
          <w:ilvl w:val="0"/>
          <w:numId w:val="23"/>
        </w:numPr>
      </w:pPr>
      <w:r>
        <w:t>«</w:t>
      </w:r>
      <w:r w:rsidRPr="00C575C8">
        <w:rPr>
          <w:b/>
        </w:rPr>
        <w:t xml:space="preserve">Сервер </w:t>
      </w:r>
      <w:r w:rsidRPr="00C575C8">
        <w:rPr>
          <w:b/>
          <w:lang w:val="en-US"/>
        </w:rPr>
        <w:t>SCADA</w:t>
      </w:r>
      <w:r>
        <w:rPr>
          <w:b/>
        </w:rPr>
        <w:t>»</w:t>
      </w:r>
      <w:r w:rsidR="00B64B53">
        <w:rPr>
          <w:b/>
        </w:rPr>
        <w:t xml:space="preserve"> </w:t>
      </w:r>
      <w:r w:rsidR="0013740D" w:rsidRPr="008355F8">
        <w:t>будет производить обработку всех данных, поступающих для этого объекта;</w:t>
      </w:r>
    </w:p>
    <w:p w14:paraId="3F48B2CD" w14:textId="77777777" w:rsidR="0013740D" w:rsidRPr="008355F8" w:rsidRDefault="0013740D" w:rsidP="00253D52">
      <w:pPr>
        <w:pStyle w:val="aff"/>
        <w:numPr>
          <w:ilvl w:val="0"/>
          <w:numId w:val="23"/>
        </w:numPr>
      </w:pPr>
      <w:r w:rsidRPr="008355F8">
        <w:t xml:space="preserve">в контекстном меню вместо команды </w:t>
      </w:r>
      <w:r w:rsidRPr="008355F8">
        <w:rPr>
          <w:b/>
        </w:rPr>
        <w:t>«Ввести в работу»</w:t>
      </w:r>
      <w:r w:rsidRPr="008355F8">
        <w:t xml:space="preserve"> будет отображена команда </w:t>
      </w:r>
      <w:r w:rsidRPr="008355F8">
        <w:rPr>
          <w:b/>
        </w:rPr>
        <w:t>«Вывести в ремонт»</w:t>
      </w:r>
      <w:r w:rsidRPr="008355F8">
        <w:t>;</w:t>
      </w:r>
    </w:p>
    <w:p w14:paraId="6300326B" w14:textId="645721C5" w:rsidR="0013740D" w:rsidRPr="008355F8" w:rsidRDefault="0013740D" w:rsidP="00253D52">
      <w:pPr>
        <w:pStyle w:val="aff"/>
        <w:numPr>
          <w:ilvl w:val="0"/>
          <w:numId w:val="23"/>
        </w:numPr>
      </w:pPr>
      <w:r w:rsidRPr="008355F8">
        <w:t>цвет изображения сигнала на мнемосхеме будет изменен на цвет, соответствующий способу ввода и установленному значению</w:t>
      </w:r>
      <w:r w:rsidR="0092351A" w:rsidRPr="008355F8">
        <w:t xml:space="preserve"> (</w:t>
      </w:r>
      <w:r w:rsidR="0092351A" w:rsidRPr="008355F8">
        <w:fldChar w:fldCharType="begin"/>
      </w:r>
      <w:r w:rsidR="0092351A" w:rsidRPr="008355F8">
        <w:instrText xml:space="preserve"> REF _Ref172206123 \h </w:instrText>
      </w:r>
      <w:r w:rsidR="00707236" w:rsidRPr="008355F8">
        <w:instrText xml:space="preserve"> \* MERGEFORMAT </w:instrText>
      </w:r>
      <w:r w:rsidR="0092351A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12</w:t>
      </w:r>
      <w:r w:rsidR="0092351A" w:rsidRPr="008355F8">
        <w:fldChar w:fldCharType="end"/>
      </w:r>
      <w:r w:rsidR="0092351A" w:rsidRPr="008355F8">
        <w:t>)</w:t>
      </w:r>
      <w:r w:rsidRPr="008355F8">
        <w:t>;</w:t>
      </w:r>
    </w:p>
    <w:p w14:paraId="199B2BCF" w14:textId="77777777" w:rsidR="0013740D" w:rsidRPr="008355F8" w:rsidRDefault="0013740D" w:rsidP="00DB02F0">
      <w:pPr>
        <w:ind w:left="567" w:firstLine="0"/>
      </w:pPr>
    </w:p>
    <w:p w14:paraId="70EC5E1E" w14:textId="77777777" w:rsidR="0013740D" w:rsidRPr="008355F8" w:rsidRDefault="0013740D" w:rsidP="00DB02F0">
      <w:pPr>
        <w:keepNext/>
        <w:ind w:left="567" w:firstLine="0"/>
        <w:jc w:val="center"/>
      </w:pPr>
      <w:r w:rsidRPr="008355F8">
        <w:rPr>
          <w:noProof/>
        </w:rPr>
        <w:drawing>
          <wp:inline distT="0" distB="0" distL="0" distR="0" wp14:anchorId="4F25D8FC" wp14:editId="3A2ACBC4">
            <wp:extent cx="3819525" cy="3248025"/>
            <wp:effectExtent l="0" t="0" r="9525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8E66" w14:textId="04A0C4D0" w:rsidR="0013740D" w:rsidRPr="008355F8" w:rsidRDefault="0013740D" w:rsidP="00DB02F0">
      <w:pPr>
        <w:pStyle w:val="af9"/>
        <w:spacing w:before="0"/>
        <w:jc w:val="center"/>
      </w:pPr>
      <w:bookmarkStart w:id="1112" w:name="_Ref172114060"/>
      <w:r w:rsidRPr="008355F8"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11</w:t>
        </w:r>
      </w:fldSimple>
      <w:bookmarkEnd w:id="1112"/>
      <w:r w:rsidRPr="008355F8">
        <w:t xml:space="preserve"> – Команда «Ввести в работу»</w:t>
      </w:r>
    </w:p>
    <w:p w14:paraId="52DAAF4D" w14:textId="77777777" w:rsidR="0013740D" w:rsidRPr="008355F8" w:rsidRDefault="0013740D" w:rsidP="00DB02F0">
      <w:pPr>
        <w:ind w:left="567" w:firstLine="0"/>
        <w:jc w:val="center"/>
      </w:pPr>
    </w:p>
    <w:p w14:paraId="2A840B6B" w14:textId="77777777" w:rsidR="0013740D" w:rsidRPr="008355F8" w:rsidRDefault="0013740D" w:rsidP="00DB02F0">
      <w:pPr>
        <w:keepNext/>
        <w:ind w:left="567" w:firstLine="0"/>
        <w:jc w:val="center"/>
      </w:pPr>
      <w:r w:rsidRPr="008355F8">
        <w:rPr>
          <w:noProof/>
        </w:rPr>
        <w:lastRenderedPageBreak/>
        <w:drawing>
          <wp:inline distT="0" distB="0" distL="0" distR="0" wp14:anchorId="3C9F4CC7" wp14:editId="16D7EA7C">
            <wp:extent cx="2743200" cy="3267075"/>
            <wp:effectExtent l="0" t="0" r="0" b="9525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D7AC" w14:textId="3C08C873" w:rsidR="0013740D" w:rsidRPr="008355F8" w:rsidRDefault="0013740D" w:rsidP="00DB02F0">
      <w:pPr>
        <w:pStyle w:val="af9"/>
        <w:spacing w:before="0"/>
        <w:jc w:val="center"/>
      </w:pPr>
      <w:bookmarkStart w:id="1113" w:name="_Ref172206123"/>
      <w:r w:rsidRPr="008355F8"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12</w:t>
        </w:r>
      </w:fldSimple>
      <w:bookmarkEnd w:id="1113"/>
      <w:r w:rsidRPr="008355F8">
        <w:t xml:space="preserve"> – Команда «Вывести в ре</w:t>
      </w:r>
      <w:r w:rsidR="00DA6AE7" w:rsidRPr="008355F8">
        <w:t>мон</w:t>
      </w:r>
      <w:r w:rsidRPr="008355F8">
        <w:t>т»</w:t>
      </w:r>
    </w:p>
    <w:p w14:paraId="4F7CA61E" w14:textId="77777777" w:rsidR="0013740D" w:rsidRPr="008355F8" w:rsidRDefault="0013740D" w:rsidP="00DB02F0">
      <w:pPr>
        <w:ind w:left="567" w:firstLine="0"/>
        <w:jc w:val="center"/>
      </w:pPr>
    </w:p>
    <w:p w14:paraId="7AF2B88E" w14:textId="7BFDB56C" w:rsidR="002B19E9" w:rsidRPr="008355F8" w:rsidRDefault="0013740D" w:rsidP="00DB02F0">
      <w:r w:rsidRPr="008355F8">
        <w:rPr>
          <w:b/>
          <w:u w:val="single"/>
        </w:rPr>
        <w:t>Примечание.</w:t>
      </w:r>
      <w:r w:rsidRPr="008355F8">
        <w:t xml:space="preserve"> Цвет сигнала определяется администратором системы с помощью редактора мнемосхем.</w:t>
      </w:r>
    </w:p>
    <w:p w14:paraId="11764468" w14:textId="77777777" w:rsidR="002B19E9" w:rsidRPr="008355F8" w:rsidRDefault="002B19E9" w:rsidP="00DB02F0"/>
    <w:p w14:paraId="5205C545" w14:textId="19256696" w:rsidR="00CA219D" w:rsidRPr="008355F8" w:rsidRDefault="00CA219D" w:rsidP="00DB02F0">
      <w:pPr>
        <w:pStyle w:val="2"/>
        <w:spacing w:before="0" w:after="0"/>
        <w:rPr>
          <w:sz w:val="28"/>
        </w:rPr>
      </w:pPr>
      <w:bookmarkStart w:id="1114" w:name="_Toc172032876"/>
      <w:bookmarkStart w:id="1115" w:name="_Toc172112644"/>
      <w:bookmarkStart w:id="1116" w:name="_Toc172113258"/>
      <w:bookmarkStart w:id="1117" w:name="_Ref172113319"/>
      <w:bookmarkStart w:id="1118" w:name="_Ref172113325"/>
      <w:bookmarkStart w:id="1119" w:name="_Toc195789781"/>
      <w:bookmarkEnd w:id="1114"/>
      <w:bookmarkEnd w:id="1115"/>
      <w:bookmarkEnd w:id="1116"/>
      <w:r w:rsidRPr="008355F8">
        <w:rPr>
          <w:sz w:val="28"/>
        </w:rPr>
        <w:t>Снятие сигнала с контроля</w:t>
      </w:r>
      <w:bookmarkEnd w:id="1117"/>
      <w:bookmarkEnd w:id="1118"/>
      <w:bookmarkEnd w:id="1119"/>
    </w:p>
    <w:p w14:paraId="0F231B0E" w14:textId="77777777" w:rsidR="00FF74F1" w:rsidRPr="008355F8" w:rsidRDefault="00FF74F1" w:rsidP="00DB02F0"/>
    <w:p w14:paraId="47142EC5" w14:textId="7DB7694A" w:rsidR="00912B5D" w:rsidRPr="008355F8" w:rsidRDefault="00912B5D" w:rsidP="00DB02F0">
      <w:r w:rsidRPr="008355F8">
        <w:t xml:space="preserve">Команда выполняется после нажатия на кнопку </w:t>
      </w:r>
      <w:r w:rsidRPr="008355F8">
        <w:rPr>
          <w:b/>
        </w:rPr>
        <w:t>«Снять с контроля»</w:t>
      </w:r>
      <w:r w:rsidR="00852DA2" w:rsidRPr="008355F8">
        <w:rPr>
          <w:b/>
        </w:rPr>
        <w:t xml:space="preserve"> </w:t>
      </w:r>
      <w:r w:rsidR="00852DA2" w:rsidRPr="007E352D">
        <w:t>(</w:t>
      </w:r>
      <w:r w:rsidR="00852DA2" w:rsidRPr="007E352D">
        <w:fldChar w:fldCharType="begin"/>
      </w:r>
      <w:r w:rsidR="00852DA2" w:rsidRPr="007E352D">
        <w:instrText xml:space="preserve"> REF _Ref172114084 \h </w:instrText>
      </w:r>
      <w:r w:rsidR="00707236" w:rsidRPr="007E352D">
        <w:instrText xml:space="preserve"> \* MERGEFORMAT </w:instrText>
      </w:r>
      <w:r w:rsidR="00852DA2" w:rsidRPr="007E352D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13</w:t>
      </w:r>
      <w:r w:rsidR="00852DA2" w:rsidRPr="007E352D">
        <w:fldChar w:fldCharType="end"/>
      </w:r>
      <w:r w:rsidR="00852DA2" w:rsidRPr="007E352D">
        <w:t>)</w:t>
      </w:r>
      <w:r w:rsidRPr="007E352D">
        <w:t>.</w:t>
      </w:r>
    </w:p>
    <w:p w14:paraId="6C530585" w14:textId="77777777" w:rsidR="00912B5D" w:rsidRPr="008355F8" w:rsidRDefault="00912B5D" w:rsidP="00DB02F0">
      <w:pPr>
        <w:rPr>
          <w:b/>
        </w:rPr>
      </w:pPr>
      <w:r w:rsidRPr="008355F8">
        <w:t>После нажатия на кнопку </w:t>
      </w:r>
      <w:r w:rsidRPr="008355F8">
        <w:rPr>
          <w:b/>
        </w:rPr>
        <w:t>«Снять с контроля»</w:t>
      </w:r>
      <w:r w:rsidRPr="007E352D">
        <w:t>:</w:t>
      </w:r>
    </w:p>
    <w:p w14:paraId="4807A3DF" w14:textId="77777777" w:rsidR="00912B5D" w:rsidRPr="008355F8" w:rsidRDefault="00912B5D" w:rsidP="00253D52">
      <w:pPr>
        <w:pStyle w:val="aff"/>
        <w:numPr>
          <w:ilvl w:val="0"/>
          <w:numId w:val="19"/>
        </w:numPr>
      </w:pPr>
      <w:r w:rsidRPr="008355F8">
        <w:t>вместо кнопки </w:t>
      </w:r>
      <w:r w:rsidRPr="008355F8">
        <w:rPr>
          <w:b/>
        </w:rPr>
        <w:t>«Снять с контроля»</w:t>
      </w:r>
      <w:r w:rsidRPr="008355F8">
        <w:t> в окне управления сигналом будет отображена командная кнопка </w:t>
      </w:r>
      <w:r w:rsidRPr="008355F8">
        <w:rPr>
          <w:b/>
        </w:rPr>
        <w:t xml:space="preserve">«Поставить на контроль», </w:t>
      </w:r>
      <w:r w:rsidRPr="008355F8">
        <w:t>подсвеченная красным цветом.</w:t>
      </w:r>
    </w:p>
    <w:p w14:paraId="682672DB" w14:textId="77777777" w:rsidR="00912B5D" w:rsidRPr="008355F8" w:rsidRDefault="00912B5D" w:rsidP="00253D52">
      <w:pPr>
        <w:pStyle w:val="aff"/>
        <w:numPr>
          <w:ilvl w:val="0"/>
          <w:numId w:val="20"/>
        </w:numPr>
      </w:pPr>
      <w:r w:rsidRPr="008355F8">
        <w:t>будет произведена запись в журнал снятия с контроля сигналов;</w:t>
      </w:r>
    </w:p>
    <w:p w14:paraId="26113B63" w14:textId="77777777" w:rsidR="00912B5D" w:rsidRPr="008355F8" w:rsidRDefault="00912B5D" w:rsidP="00253D52">
      <w:pPr>
        <w:pStyle w:val="aff"/>
        <w:numPr>
          <w:ilvl w:val="0"/>
          <w:numId w:val="20"/>
        </w:numPr>
      </w:pPr>
      <w:r w:rsidRPr="008355F8">
        <w:t>события, генерируемые для данного сигнала, будут фиксироваться в архивной БД, но не будут отображаться в журнале ТС, в журнале последних сообщений и в «тревожном» окне;</w:t>
      </w:r>
    </w:p>
    <w:p w14:paraId="7E201A28" w14:textId="77777777" w:rsidR="00912B5D" w:rsidRPr="008355F8" w:rsidRDefault="00912B5D" w:rsidP="00253D52">
      <w:pPr>
        <w:pStyle w:val="aff"/>
        <w:numPr>
          <w:ilvl w:val="0"/>
          <w:numId w:val="20"/>
        </w:numPr>
      </w:pPr>
      <w:r w:rsidRPr="008355F8">
        <w:t>сигнал на мнемосхеме будет отображен цветом оперативного состояния;</w:t>
      </w:r>
    </w:p>
    <w:p w14:paraId="30985E87" w14:textId="77777777" w:rsidR="00912B5D" w:rsidRPr="008355F8" w:rsidRDefault="00912B5D" w:rsidP="00253D52">
      <w:pPr>
        <w:pStyle w:val="aff"/>
        <w:numPr>
          <w:ilvl w:val="0"/>
          <w:numId w:val="20"/>
        </w:numPr>
      </w:pPr>
      <w:r w:rsidRPr="008355F8">
        <w:t>сигнал будет автоматически квитироваться.</w:t>
      </w:r>
    </w:p>
    <w:p w14:paraId="606F2D65" w14:textId="77777777" w:rsidR="00912B5D" w:rsidRPr="008355F8" w:rsidRDefault="00912B5D" w:rsidP="00DB02F0">
      <w:pPr>
        <w:ind w:left="567"/>
      </w:pPr>
    </w:p>
    <w:p w14:paraId="242D590E" w14:textId="77777777" w:rsidR="00912B5D" w:rsidRPr="008355F8" w:rsidRDefault="00912B5D" w:rsidP="00DB02F0">
      <w:pPr>
        <w:ind w:left="567" w:firstLine="0"/>
        <w:jc w:val="center"/>
      </w:pPr>
      <w:r w:rsidRPr="008355F8">
        <w:rPr>
          <w:noProof/>
        </w:rPr>
        <w:lastRenderedPageBreak/>
        <w:drawing>
          <wp:inline distT="0" distB="0" distL="0" distR="0" wp14:anchorId="53486525" wp14:editId="744B4713">
            <wp:extent cx="3829050" cy="3248025"/>
            <wp:effectExtent l="0" t="0" r="0" b="952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2DFF" w14:textId="73AADE5B" w:rsidR="00912B5D" w:rsidRPr="008355F8" w:rsidRDefault="00912B5D" w:rsidP="00DB02F0">
      <w:pPr>
        <w:pStyle w:val="af9"/>
        <w:spacing w:before="0"/>
        <w:jc w:val="center"/>
      </w:pPr>
      <w:bookmarkStart w:id="1120" w:name="_Ref172114084"/>
      <w:r w:rsidRPr="008355F8"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13</w:t>
        </w:r>
      </w:fldSimple>
      <w:bookmarkEnd w:id="1120"/>
      <w:r w:rsidRPr="008355F8">
        <w:t xml:space="preserve"> – Снятие с контроля</w:t>
      </w:r>
    </w:p>
    <w:p w14:paraId="6CF78D84" w14:textId="77777777" w:rsidR="00912B5D" w:rsidRPr="008355F8" w:rsidRDefault="00912B5D" w:rsidP="00DB02F0">
      <w:pPr>
        <w:ind w:left="567"/>
      </w:pPr>
    </w:p>
    <w:p w14:paraId="6FFCE0C9" w14:textId="77777777" w:rsidR="00912B5D" w:rsidRPr="008355F8" w:rsidRDefault="00912B5D" w:rsidP="00DB02F0">
      <w:pPr>
        <w:ind w:left="567" w:firstLine="0"/>
      </w:pPr>
      <w:r w:rsidRPr="008355F8">
        <w:rPr>
          <w:b/>
          <w:u w:val="single"/>
        </w:rPr>
        <w:t>Примечание.</w:t>
      </w:r>
      <w:r w:rsidRPr="008355F8">
        <w:t xml:space="preserve"> Цвет сигнала определяется администратором системы с помощью редактора мнемосхем.</w:t>
      </w:r>
    </w:p>
    <w:p w14:paraId="4DCF7FB8" w14:textId="77777777" w:rsidR="00912B5D" w:rsidRPr="008355F8" w:rsidRDefault="00912B5D" w:rsidP="00DB02F0"/>
    <w:p w14:paraId="3213D1F8" w14:textId="0EF86561" w:rsidR="00912B5D" w:rsidRPr="008355F8" w:rsidRDefault="00912B5D" w:rsidP="00253D52">
      <w:pPr>
        <w:pStyle w:val="2"/>
        <w:numPr>
          <w:ilvl w:val="1"/>
          <w:numId w:val="30"/>
        </w:numPr>
        <w:spacing w:before="0" w:after="0"/>
        <w:rPr>
          <w:sz w:val="28"/>
        </w:rPr>
      </w:pPr>
      <w:bookmarkStart w:id="1121" w:name="_Ref172113394"/>
      <w:bookmarkStart w:id="1122" w:name="_Ref172113399"/>
      <w:bookmarkStart w:id="1123" w:name="_Toc195789782"/>
      <w:r w:rsidRPr="008355F8">
        <w:rPr>
          <w:sz w:val="28"/>
        </w:rPr>
        <w:t>Постановка сигнала на контроль</w:t>
      </w:r>
      <w:bookmarkEnd w:id="1121"/>
      <w:bookmarkEnd w:id="1122"/>
      <w:bookmarkEnd w:id="1123"/>
    </w:p>
    <w:p w14:paraId="2C6381BF" w14:textId="77777777" w:rsidR="00912B5D" w:rsidRPr="008355F8" w:rsidRDefault="00912B5D" w:rsidP="00DB02F0"/>
    <w:p w14:paraId="6726C75C" w14:textId="7FBFEA9E" w:rsidR="00345FFF" w:rsidRPr="008355F8" w:rsidRDefault="00345FFF" w:rsidP="00DB02F0">
      <w:pPr>
        <w:ind w:left="567"/>
      </w:pPr>
      <w:r w:rsidRPr="008355F8">
        <w:t xml:space="preserve">Команда выполняется после нажатия на кнопку </w:t>
      </w:r>
      <w:r w:rsidRPr="008355F8">
        <w:rPr>
          <w:b/>
        </w:rPr>
        <w:t>«Поставить на контроль»</w:t>
      </w:r>
      <w:r w:rsidR="00592E5F" w:rsidRPr="008355F8">
        <w:rPr>
          <w:b/>
        </w:rPr>
        <w:t xml:space="preserve"> </w:t>
      </w:r>
      <w:r w:rsidR="00592E5F" w:rsidRPr="008355F8">
        <w:t>(</w:t>
      </w:r>
      <w:r w:rsidR="00592E5F" w:rsidRPr="008355F8">
        <w:fldChar w:fldCharType="begin"/>
      </w:r>
      <w:r w:rsidR="00592E5F" w:rsidRPr="008355F8">
        <w:instrText xml:space="preserve"> REF _Ref172114227 \h  \* MERGEFORMAT </w:instrText>
      </w:r>
      <w:r w:rsidR="00592E5F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14</w:t>
      </w:r>
      <w:r w:rsidR="00592E5F" w:rsidRPr="008355F8">
        <w:fldChar w:fldCharType="end"/>
      </w:r>
      <w:r w:rsidR="00592E5F" w:rsidRPr="008355F8">
        <w:t>)</w:t>
      </w:r>
      <w:r w:rsidRPr="008355F8">
        <w:t>.</w:t>
      </w:r>
    </w:p>
    <w:p w14:paraId="55BB0770" w14:textId="77777777" w:rsidR="00345FFF" w:rsidRPr="008355F8" w:rsidRDefault="00345FFF" w:rsidP="00DB02F0">
      <w:pPr>
        <w:ind w:left="567"/>
      </w:pPr>
      <w:r w:rsidRPr="008355F8">
        <w:t>После нажатия на кнопку </w:t>
      </w:r>
      <w:r w:rsidRPr="008355F8">
        <w:rPr>
          <w:b/>
        </w:rPr>
        <w:t>«Поставить на контроль»</w:t>
      </w:r>
      <w:r w:rsidRPr="008355F8">
        <w:t>:</w:t>
      </w:r>
    </w:p>
    <w:p w14:paraId="03192690" w14:textId="77777777" w:rsidR="00345FFF" w:rsidRPr="008355F8" w:rsidRDefault="00345FFF" w:rsidP="00253D52">
      <w:pPr>
        <w:pStyle w:val="aff"/>
        <w:numPr>
          <w:ilvl w:val="0"/>
          <w:numId w:val="21"/>
        </w:numPr>
      </w:pPr>
      <w:r w:rsidRPr="008355F8">
        <w:t>вместо кнопки </w:t>
      </w:r>
      <w:r w:rsidRPr="008355F8">
        <w:rPr>
          <w:b/>
        </w:rPr>
        <w:t>«Поставить на контроль»</w:t>
      </w:r>
      <w:r w:rsidRPr="008355F8">
        <w:t xml:space="preserve"> в контекстном меню ТС будет отображена командная кнопка </w:t>
      </w:r>
      <w:r w:rsidRPr="008355F8">
        <w:rPr>
          <w:b/>
        </w:rPr>
        <w:t>«Снять с контроля»</w:t>
      </w:r>
      <w:r w:rsidRPr="008355F8">
        <w:t>;</w:t>
      </w:r>
    </w:p>
    <w:p w14:paraId="76E911BD" w14:textId="77777777" w:rsidR="00345FFF" w:rsidRPr="008355F8" w:rsidRDefault="00345FFF" w:rsidP="00253D52">
      <w:pPr>
        <w:pStyle w:val="aff"/>
        <w:numPr>
          <w:ilvl w:val="0"/>
          <w:numId w:val="21"/>
        </w:numPr>
      </w:pPr>
      <w:r w:rsidRPr="008355F8">
        <w:t>окно, содержащее паспорт, будет закрыто;</w:t>
      </w:r>
    </w:p>
    <w:p w14:paraId="665A7F0A" w14:textId="77777777" w:rsidR="00345FFF" w:rsidRPr="008355F8" w:rsidRDefault="00345FFF" w:rsidP="00253D52">
      <w:pPr>
        <w:pStyle w:val="aff"/>
        <w:numPr>
          <w:ilvl w:val="0"/>
          <w:numId w:val="21"/>
        </w:numPr>
      </w:pPr>
      <w:r w:rsidRPr="008355F8">
        <w:t>будет удалена запись об этом сигнале из журнала снятия с контроля сигналов;</w:t>
      </w:r>
    </w:p>
    <w:p w14:paraId="38C88B75" w14:textId="77777777" w:rsidR="00345FFF" w:rsidRPr="008355F8" w:rsidRDefault="00345FFF" w:rsidP="00253D52">
      <w:pPr>
        <w:pStyle w:val="aff"/>
        <w:numPr>
          <w:ilvl w:val="0"/>
          <w:numId w:val="21"/>
        </w:numPr>
      </w:pPr>
      <w:r w:rsidRPr="008355F8">
        <w:t>события, генерируемые для данного сигнала, будут зафиксированы в архивной БД и будут отображены в журнале сигналов, в журнале последних сообщений и в «тревожном» окне;</w:t>
      </w:r>
    </w:p>
    <w:p w14:paraId="009AE5C5" w14:textId="77777777" w:rsidR="00345FFF" w:rsidRPr="008355F8" w:rsidRDefault="00345FFF" w:rsidP="00253D52">
      <w:pPr>
        <w:pStyle w:val="aff"/>
        <w:numPr>
          <w:ilvl w:val="0"/>
          <w:numId w:val="21"/>
        </w:numPr>
      </w:pPr>
      <w:r w:rsidRPr="008355F8">
        <w:t>значения сигнала будут отображаться на мнемосхеме цветом оперативного состояния.</w:t>
      </w:r>
    </w:p>
    <w:p w14:paraId="2732CD70" w14:textId="77777777" w:rsidR="00345FFF" w:rsidRPr="008355F8" w:rsidRDefault="00345FFF" w:rsidP="00DB02F0">
      <w:pPr>
        <w:pStyle w:val="aff"/>
        <w:ind w:left="1495" w:firstLine="0"/>
      </w:pPr>
    </w:p>
    <w:p w14:paraId="516D5702" w14:textId="77777777" w:rsidR="00345FFF" w:rsidRPr="008355F8" w:rsidRDefault="00345FFF" w:rsidP="00DB02F0">
      <w:pPr>
        <w:pStyle w:val="aff"/>
        <w:keepNext/>
        <w:ind w:left="1495" w:firstLine="0"/>
        <w:jc w:val="center"/>
      </w:pPr>
      <w:r w:rsidRPr="008355F8">
        <w:rPr>
          <w:noProof/>
        </w:rPr>
        <w:lastRenderedPageBreak/>
        <w:drawing>
          <wp:inline distT="0" distB="0" distL="0" distR="0" wp14:anchorId="43B1E84D" wp14:editId="06F28E4E">
            <wp:extent cx="3829050" cy="3248025"/>
            <wp:effectExtent l="0" t="0" r="0" b="9525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DA84" w14:textId="02D9DCFF" w:rsidR="00345FFF" w:rsidRPr="008355F8" w:rsidRDefault="00345FFF" w:rsidP="00DB02F0">
      <w:pPr>
        <w:pStyle w:val="af9"/>
        <w:spacing w:before="0"/>
        <w:jc w:val="center"/>
      </w:pPr>
      <w:bookmarkStart w:id="1124" w:name="_Ref172114227"/>
      <w:r w:rsidRPr="008355F8"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14</w:t>
        </w:r>
      </w:fldSimple>
      <w:bookmarkEnd w:id="1124"/>
      <w:r w:rsidRPr="008355F8">
        <w:t xml:space="preserve"> – Поставить на контроль</w:t>
      </w:r>
    </w:p>
    <w:p w14:paraId="775EE9BE" w14:textId="77777777" w:rsidR="00345FFF" w:rsidRPr="008355F8" w:rsidRDefault="00345FFF" w:rsidP="00DB02F0">
      <w:pPr>
        <w:ind w:left="567" w:firstLine="0"/>
      </w:pPr>
    </w:p>
    <w:p w14:paraId="0F3A1E87" w14:textId="77777777" w:rsidR="00345FFF" w:rsidRDefault="00345FFF" w:rsidP="00DB02F0">
      <w:pPr>
        <w:ind w:left="567" w:firstLine="0"/>
      </w:pPr>
      <w:r w:rsidRPr="008355F8">
        <w:rPr>
          <w:b/>
          <w:u w:val="single"/>
        </w:rPr>
        <w:t xml:space="preserve">Примечание. </w:t>
      </w:r>
      <w:r w:rsidRPr="008355F8">
        <w:t>Цвет сигнала определяется администратором системы с помощью редактора мнемосхем.</w:t>
      </w:r>
    </w:p>
    <w:p w14:paraId="10840382" w14:textId="77777777" w:rsidR="00912B5D" w:rsidRPr="0004378E" w:rsidRDefault="00912B5D" w:rsidP="00DB02F0">
      <w:pPr>
        <w:ind w:left="567" w:firstLine="0"/>
      </w:pPr>
    </w:p>
    <w:p w14:paraId="6FDA071E" w14:textId="32ACF13B" w:rsidR="00CA219D" w:rsidRPr="008355F8" w:rsidRDefault="00CA219D" w:rsidP="00DB02F0">
      <w:pPr>
        <w:pStyle w:val="2"/>
        <w:spacing w:before="0" w:after="0"/>
      </w:pPr>
      <w:bookmarkStart w:id="1125" w:name="_Toc195789783"/>
      <w:r w:rsidRPr="008355F8">
        <w:t>Выполнение телеуправления</w:t>
      </w:r>
      <w:bookmarkEnd w:id="1125"/>
    </w:p>
    <w:p w14:paraId="31EDF42D" w14:textId="77777777" w:rsidR="00E057C9" w:rsidRPr="008355F8" w:rsidRDefault="00E057C9" w:rsidP="00DB02F0">
      <w:bookmarkStart w:id="1126" w:name="_Toc170398829"/>
      <w:bookmarkStart w:id="1127" w:name="_Toc170717917"/>
      <w:bookmarkStart w:id="1128" w:name="_Toc170717980"/>
      <w:bookmarkStart w:id="1129" w:name="_Toc170398831"/>
      <w:bookmarkEnd w:id="1126"/>
      <w:bookmarkEnd w:id="1127"/>
      <w:bookmarkEnd w:id="1128"/>
      <w:bookmarkEnd w:id="1129"/>
    </w:p>
    <w:p w14:paraId="50FB980D" w14:textId="0F8EC801" w:rsidR="00CA219D" w:rsidRPr="008355F8" w:rsidRDefault="00CA219D" w:rsidP="00DB02F0">
      <w:pPr>
        <w:pStyle w:val="3"/>
        <w:spacing w:before="0" w:after="0"/>
      </w:pPr>
      <w:bookmarkStart w:id="1130" w:name="_Toc195789784"/>
      <w:r w:rsidRPr="008355F8">
        <w:t>Захват телеуправления</w:t>
      </w:r>
      <w:bookmarkEnd w:id="1130"/>
    </w:p>
    <w:p w14:paraId="1650D630" w14:textId="77777777" w:rsidR="00FF74F1" w:rsidRPr="008355F8" w:rsidRDefault="00FF74F1" w:rsidP="00DB02F0"/>
    <w:p w14:paraId="71EE1C9B" w14:textId="77777777" w:rsidR="00F17E09" w:rsidRPr="008355F8" w:rsidRDefault="00F17E09" w:rsidP="00DB02F0">
      <w:r w:rsidRPr="008355F8">
        <w:rPr>
          <w:b/>
        </w:rPr>
        <w:t>ТУ с захватом</w:t>
      </w:r>
      <w:r w:rsidRPr="008355F8">
        <w:t xml:space="preserve"> - это функция, которая позволяет реализовать требования по захвату телеуправления для разных верхних уровней: ОДУ, РДУ, ЦУС, ПО, Станция.</w:t>
      </w:r>
    </w:p>
    <w:p w14:paraId="77358769" w14:textId="4C89432C" w:rsidR="00F17E09" w:rsidRPr="008355F8" w:rsidRDefault="00F17E09" w:rsidP="00DB02F0">
      <w:pPr>
        <w:pStyle w:val="PreformattedText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DB0068"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 процессе работы команды осуще</w:t>
      </w:r>
      <w:r w:rsidRPr="008355F8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DB0068" w:rsidRPr="008355F8">
        <w:rPr>
          <w:rFonts w:ascii="Times New Roman" w:hAnsi="Times New Roman" w:cs="Times New Roman"/>
          <w:sz w:val="28"/>
          <w:szCs w:val="28"/>
          <w:lang w:val="ru-RU"/>
        </w:rPr>
        <w:t>т</w:t>
      </w:r>
      <w:r w:rsidRPr="008355F8">
        <w:rPr>
          <w:rFonts w:ascii="Times New Roman" w:hAnsi="Times New Roman" w:cs="Times New Roman"/>
          <w:sz w:val="28"/>
          <w:szCs w:val="28"/>
          <w:lang w:val="ru-RU"/>
        </w:rPr>
        <w:t>вляется прием, обработка,</w:t>
      </w:r>
      <w:r w:rsidR="00DB0068"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355F8">
        <w:rPr>
          <w:rFonts w:ascii="Times New Roman" w:hAnsi="Times New Roman" w:cs="Times New Roman"/>
          <w:sz w:val="28"/>
          <w:szCs w:val="28"/>
          <w:lang w:val="ru-RU"/>
        </w:rPr>
        <w:t>исполнение и блокирование команд управления.</w:t>
      </w:r>
    </w:p>
    <w:p w14:paraId="5B98BAFB" w14:textId="77777777" w:rsidR="00F17E09" w:rsidRPr="008355F8" w:rsidRDefault="00F17E09" w:rsidP="00DB02F0">
      <w:pPr>
        <w:pStyle w:val="PreformattedText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>Выполнение команды телеуправления происходит с учетом использования:</w:t>
      </w:r>
    </w:p>
    <w:p w14:paraId="0D4A287F" w14:textId="77777777" w:rsidR="00F17E09" w:rsidRPr="008355F8" w:rsidRDefault="00F17E09" w:rsidP="00253D52">
      <w:pPr>
        <w:pStyle w:val="PreformattedText"/>
        <w:numPr>
          <w:ilvl w:val="0"/>
          <w:numId w:val="2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>Ключа выбора режима управления присоединением;</w:t>
      </w:r>
    </w:p>
    <w:p w14:paraId="71004688" w14:textId="77777777" w:rsidR="00F17E09" w:rsidRPr="008355F8" w:rsidRDefault="00F17E09" w:rsidP="00253D52">
      <w:pPr>
        <w:pStyle w:val="PreformattedText"/>
        <w:numPr>
          <w:ilvl w:val="0"/>
          <w:numId w:val="27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>Ключа ТУ.</w:t>
      </w:r>
    </w:p>
    <w:p w14:paraId="329ECAAA" w14:textId="77777777" w:rsidR="00F17E09" w:rsidRPr="008355F8" w:rsidRDefault="00F17E09" w:rsidP="00DB02F0">
      <w:pPr>
        <w:pStyle w:val="PreformattedTex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>Ключ ТУ выполняет функции:</w:t>
      </w:r>
    </w:p>
    <w:p w14:paraId="10D1ADF5" w14:textId="77777777" w:rsidR="00F17E09" w:rsidRPr="008355F8" w:rsidRDefault="00F17E09" w:rsidP="00253D52">
      <w:pPr>
        <w:pStyle w:val="PreformattedText"/>
        <w:numPr>
          <w:ilvl w:val="0"/>
          <w:numId w:val="28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Имеет 6 положений - «Станция», «ПО», «ЦУС», «РДУ», «ОДУ», «Освобождено». </w:t>
      </w:r>
    </w:p>
    <w:p w14:paraId="570B4D72" w14:textId="77777777" w:rsidR="00F17E09" w:rsidRPr="008355F8" w:rsidRDefault="00F17E09" w:rsidP="00253D52">
      <w:pPr>
        <w:pStyle w:val="PreformattedText"/>
        <w:numPr>
          <w:ilvl w:val="0"/>
          <w:numId w:val="28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Обеспечивает передачу прав управления из АРМ ПС, ПО, ПТК ЦУС, ОИК РДУ, ОИК ОДУ соответственно. </w:t>
      </w:r>
    </w:p>
    <w:p w14:paraId="67A6E627" w14:textId="77777777" w:rsidR="00F17E09" w:rsidRPr="008355F8" w:rsidRDefault="00F17E09" w:rsidP="00253D52">
      <w:pPr>
        <w:pStyle w:val="PreformattedText"/>
        <w:numPr>
          <w:ilvl w:val="0"/>
          <w:numId w:val="28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>Обеспечивает возможность управления оперативным персоналом ПС, ЦУС, диспетчерским персоналом ОДУ, РДУ.</w:t>
      </w:r>
    </w:p>
    <w:p w14:paraId="08D85AE9" w14:textId="77777777" w:rsidR="00F17E09" w:rsidRPr="008355F8" w:rsidRDefault="00F17E09" w:rsidP="00DB02F0">
      <w:pPr>
        <w:pStyle w:val="PreformattedTex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В положении </w:t>
      </w:r>
      <w:r w:rsidRPr="008355F8">
        <w:rPr>
          <w:rFonts w:ascii="Times New Roman" w:hAnsi="Times New Roman" w:cs="Times New Roman"/>
          <w:b/>
          <w:sz w:val="28"/>
          <w:szCs w:val="28"/>
          <w:lang w:val="ru-RU"/>
        </w:rPr>
        <w:t>«Освобождено»</w:t>
      </w:r>
      <w:r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 — ТУ не осуществляется.</w:t>
      </w:r>
    </w:p>
    <w:p w14:paraId="6F244FF8" w14:textId="77777777" w:rsidR="00F17E09" w:rsidRPr="008355F8" w:rsidRDefault="00F17E09" w:rsidP="00DB02F0">
      <w:pPr>
        <w:pStyle w:val="PreformattedTex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sz w:val="28"/>
          <w:szCs w:val="28"/>
          <w:lang w:val="ru-RU"/>
        </w:rPr>
        <w:t>Возможен перевод ключа ТУ (захват управления) в одно из положений:</w:t>
      </w:r>
    </w:p>
    <w:p w14:paraId="5F1CC731" w14:textId="77777777" w:rsidR="00F17E09" w:rsidRPr="008355F8" w:rsidRDefault="00F17E09" w:rsidP="00DB02F0">
      <w:pPr>
        <w:pStyle w:val="PreformattedTex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b/>
          <w:sz w:val="28"/>
          <w:szCs w:val="28"/>
          <w:lang w:val="ru-RU"/>
        </w:rPr>
        <w:t>«Станция»</w:t>
      </w:r>
      <w:r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 — переключения на ПС осуществляется из АРМ ПС;</w:t>
      </w:r>
    </w:p>
    <w:p w14:paraId="6E12846E" w14:textId="77777777" w:rsidR="00F17E09" w:rsidRPr="008355F8" w:rsidRDefault="00F17E09" w:rsidP="00DB02F0">
      <w:pPr>
        <w:pStyle w:val="PreformattedTex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b/>
          <w:sz w:val="28"/>
          <w:szCs w:val="28"/>
          <w:lang w:val="ru-RU"/>
        </w:rPr>
        <w:t>«ОДУ»</w:t>
      </w:r>
      <w:r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 — ТУ ПС осуществляется из ОДУ;</w:t>
      </w:r>
    </w:p>
    <w:p w14:paraId="576F63CD" w14:textId="77777777" w:rsidR="00F17E09" w:rsidRPr="008355F8" w:rsidRDefault="00F17E09" w:rsidP="00DB02F0">
      <w:pPr>
        <w:pStyle w:val="PreformattedTex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b/>
          <w:sz w:val="28"/>
          <w:szCs w:val="28"/>
          <w:lang w:val="ru-RU"/>
        </w:rPr>
        <w:t>«РДУ»</w:t>
      </w:r>
      <w:r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 — ТУ ПС осуществляется из РДУ;</w:t>
      </w:r>
    </w:p>
    <w:p w14:paraId="6754826B" w14:textId="77777777" w:rsidR="00F17E09" w:rsidRPr="008355F8" w:rsidRDefault="00F17E09" w:rsidP="00DB02F0">
      <w:pPr>
        <w:pStyle w:val="PreformattedTex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355F8">
        <w:rPr>
          <w:rFonts w:ascii="Times New Roman" w:hAnsi="Times New Roman" w:cs="Times New Roman"/>
          <w:b/>
          <w:sz w:val="28"/>
          <w:szCs w:val="28"/>
          <w:lang w:val="ru-RU"/>
        </w:rPr>
        <w:t>«ЦУС»</w:t>
      </w:r>
      <w:r w:rsidRPr="008355F8">
        <w:rPr>
          <w:rFonts w:ascii="Times New Roman" w:hAnsi="Times New Roman" w:cs="Times New Roman"/>
          <w:sz w:val="28"/>
          <w:szCs w:val="28"/>
          <w:lang w:val="ru-RU"/>
        </w:rPr>
        <w:t xml:space="preserve"> — ТУ ПС осуществляется из ЦУС.</w:t>
      </w:r>
    </w:p>
    <w:p w14:paraId="41F65EBF" w14:textId="2F7D9C7C" w:rsidR="00F17E09" w:rsidRPr="008355F8" w:rsidRDefault="00F17E09" w:rsidP="00DB02F0">
      <w:r w:rsidRPr="008355F8">
        <w:lastRenderedPageBreak/>
        <w:t>При переводе Ключа ТУ в положение «ОДУ» (</w:t>
      </w:r>
      <w:r w:rsidRPr="008355F8">
        <w:fldChar w:fldCharType="begin"/>
      </w:r>
      <w:r w:rsidRPr="008355F8">
        <w:instrText xml:space="preserve"> REF _Ref149140102 \h  \* MERGEFORMAT </w:instrText>
      </w:r>
      <w:r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15</w:t>
      </w:r>
      <w:r w:rsidRPr="008355F8">
        <w:fldChar w:fldCharType="end"/>
      </w:r>
      <w:r w:rsidRPr="008355F8">
        <w:t>) сигнализация</w:t>
      </w:r>
      <w:r w:rsidR="00286763" w:rsidRPr="008355F8">
        <w:t xml:space="preserve"> </w:t>
      </w:r>
      <w:r w:rsidRPr="008355F8">
        <w:t>положения Ключа ТУ в ОИК ДЦ, ЦУС, Станция будет обозначена зеленым цветом. Возможность осуществления ТУ из РДУ, ЦУС и Станция будет заблокирована и обозначена красным цветом.</w:t>
      </w:r>
    </w:p>
    <w:p w14:paraId="5706C21F" w14:textId="77777777" w:rsidR="00353D5D" w:rsidRPr="008355F8" w:rsidRDefault="00353D5D" w:rsidP="00DB02F0">
      <w:pPr>
        <w:ind w:firstLine="709"/>
      </w:pPr>
    </w:p>
    <w:p w14:paraId="2ED473BE" w14:textId="11A7DA54" w:rsidR="00914BCC" w:rsidRPr="008355F8" w:rsidRDefault="00914BCC" w:rsidP="00DB02F0">
      <w:pPr>
        <w:keepNext/>
        <w:ind w:firstLine="709"/>
        <w:jc w:val="center"/>
      </w:pPr>
      <w:r w:rsidRPr="008355F8">
        <w:rPr>
          <w:noProof/>
        </w:rPr>
        <w:drawing>
          <wp:inline distT="0" distB="0" distL="0" distR="0" wp14:anchorId="65053FB7" wp14:editId="4FA15D1F">
            <wp:extent cx="4629150" cy="2490537"/>
            <wp:effectExtent l="0" t="0" r="0" b="508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044" cy="249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90A21" w14:textId="0DFA4E32" w:rsidR="00914BCC" w:rsidRPr="008355F8" w:rsidRDefault="00914BCC" w:rsidP="00DB02F0">
      <w:pPr>
        <w:pStyle w:val="af9"/>
        <w:spacing w:before="0"/>
        <w:jc w:val="center"/>
        <w:rPr>
          <w:b/>
        </w:rPr>
      </w:pPr>
      <w:bookmarkStart w:id="1131" w:name="_Ref149140102"/>
      <w:r w:rsidRPr="008355F8"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15</w:t>
        </w:r>
      </w:fldSimple>
      <w:bookmarkEnd w:id="1131"/>
      <w:r w:rsidRPr="008355F8">
        <w:t xml:space="preserve"> - Перевод Ключа ТУ в положение «ОДУ»</w:t>
      </w:r>
    </w:p>
    <w:p w14:paraId="03B6601F" w14:textId="1C634C40" w:rsidR="00914BCC" w:rsidRPr="008355F8" w:rsidRDefault="00C02D5A" w:rsidP="00DB02F0">
      <w:pPr>
        <w:ind w:firstLine="709"/>
      </w:pPr>
      <w:r>
        <w:t xml:space="preserve"> </w:t>
      </w:r>
    </w:p>
    <w:p w14:paraId="24107B9B" w14:textId="00E908FB" w:rsidR="006C1C18" w:rsidRPr="008355F8" w:rsidRDefault="00914BCC" w:rsidP="00DB02F0">
      <w:r w:rsidRPr="008355F8">
        <w:t>При переводе Ключа ТУ в положение РДУ (</w:t>
      </w:r>
      <w:r w:rsidRPr="008355F8">
        <w:fldChar w:fldCharType="begin"/>
      </w:r>
      <w:r w:rsidRPr="008355F8">
        <w:instrText xml:space="preserve"> REF _Ref149140290 \h  \* MERGEFORMAT </w:instrText>
      </w:r>
      <w:r w:rsidRPr="008355F8">
        <w:fldChar w:fldCharType="separate"/>
      </w:r>
      <w:r w:rsidR="00CC1F16" w:rsidRPr="008355F8">
        <w:t xml:space="preserve">Рисунок </w:t>
      </w:r>
      <w:r w:rsidR="00CC1F16">
        <w:t>8.16</w:t>
      </w:r>
      <w:r w:rsidRPr="008355F8">
        <w:fldChar w:fldCharType="end"/>
      </w:r>
      <w:r w:rsidRPr="008355F8">
        <w:t>) сигнализаци</w:t>
      </w:r>
      <w:r w:rsidR="00E30E7C" w:rsidRPr="008355F8">
        <w:t xml:space="preserve">и      </w:t>
      </w:r>
      <w:r w:rsidRPr="008355F8">
        <w:t>положения Ключа ТУ в ОИК ДЦ, ЦУС, Станция будет обозначена зеленым</w:t>
      </w:r>
      <w:r w:rsidR="00286763" w:rsidRPr="008355F8">
        <w:t xml:space="preserve"> </w:t>
      </w:r>
      <w:r w:rsidRPr="008355F8">
        <w:t xml:space="preserve">цветом. </w:t>
      </w:r>
    </w:p>
    <w:p w14:paraId="55FA5040" w14:textId="14DDA684" w:rsidR="00914BCC" w:rsidRPr="008355F8" w:rsidRDefault="00914BCC" w:rsidP="00DB02F0">
      <w:pPr>
        <w:ind w:firstLine="0"/>
      </w:pPr>
      <w:r w:rsidRPr="008355F8">
        <w:t>Возможность осуществления ТУ из ОДУ, ЦУС и Станция будет</w:t>
      </w:r>
      <w:r w:rsidR="00286763" w:rsidRPr="008355F8">
        <w:t xml:space="preserve"> </w:t>
      </w:r>
      <w:r w:rsidRPr="008355F8">
        <w:t>заблокирована и обозначена красным цветом.</w:t>
      </w:r>
    </w:p>
    <w:p w14:paraId="670BC87D" w14:textId="77777777" w:rsidR="002B72E1" w:rsidRPr="008355F8" w:rsidRDefault="002B72E1" w:rsidP="00DB02F0">
      <w:pPr>
        <w:ind w:firstLine="709"/>
      </w:pPr>
    </w:p>
    <w:p w14:paraId="7EE57E63" w14:textId="02315FA8" w:rsidR="00914BCC" w:rsidRPr="008355F8" w:rsidRDefault="00914BCC" w:rsidP="00DB02F0">
      <w:pPr>
        <w:keepNext/>
        <w:ind w:firstLine="709"/>
        <w:jc w:val="center"/>
      </w:pPr>
      <w:r w:rsidRPr="008355F8">
        <w:rPr>
          <w:noProof/>
        </w:rPr>
        <w:drawing>
          <wp:inline distT="0" distB="0" distL="0" distR="0" wp14:anchorId="29E1A55C" wp14:editId="7C7E555C">
            <wp:extent cx="4714875" cy="2527467"/>
            <wp:effectExtent l="0" t="0" r="0" b="635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591" cy="25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EA5AF" w14:textId="6F2F04B4" w:rsidR="00914BCC" w:rsidRPr="008355F8" w:rsidRDefault="00914BCC" w:rsidP="00DB02F0">
      <w:pPr>
        <w:pStyle w:val="af9"/>
        <w:spacing w:before="0"/>
        <w:jc w:val="center"/>
        <w:rPr>
          <w:b/>
        </w:rPr>
      </w:pPr>
      <w:bookmarkStart w:id="1132" w:name="_Ref149140290"/>
      <w:r w:rsidRPr="008355F8"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16</w:t>
        </w:r>
      </w:fldSimple>
      <w:bookmarkEnd w:id="1132"/>
      <w:r w:rsidRPr="008355F8">
        <w:t xml:space="preserve"> - Перевод Ключа ТУ в положение РДУ</w:t>
      </w:r>
    </w:p>
    <w:p w14:paraId="2996FF05" w14:textId="77777777" w:rsidR="00914BCC" w:rsidRPr="008355F8" w:rsidRDefault="00914BCC" w:rsidP="00DB02F0">
      <w:pPr>
        <w:ind w:firstLine="709"/>
      </w:pPr>
    </w:p>
    <w:p w14:paraId="20C2317E" w14:textId="0FE4C1FC" w:rsidR="00914BCC" w:rsidRPr="008355F8" w:rsidRDefault="00914BCC" w:rsidP="00DB02F0">
      <w:r w:rsidRPr="008355F8">
        <w:t>При переводе Ключа ТУ в положение ЦУС (</w:t>
      </w:r>
      <w:r w:rsidRPr="008355F8">
        <w:fldChar w:fldCharType="begin"/>
      </w:r>
      <w:r w:rsidRPr="008355F8">
        <w:instrText xml:space="preserve"> REF _Ref149140311 \h  \* MERGEFORMAT </w:instrText>
      </w:r>
      <w:r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17</w:t>
      </w:r>
      <w:r w:rsidRPr="008355F8">
        <w:fldChar w:fldCharType="end"/>
      </w:r>
      <w:r w:rsidRPr="008355F8">
        <w:t>) сигнализация</w:t>
      </w:r>
    </w:p>
    <w:p w14:paraId="723A86BF" w14:textId="77777777" w:rsidR="00920178" w:rsidRDefault="00914BCC" w:rsidP="00DB02F0">
      <w:r w:rsidRPr="008355F8">
        <w:t>положения Ключа ТУ в ОИК ДЦ, ЦУС, Станция будет обозначена зеленым</w:t>
      </w:r>
      <w:r w:rsidR="006C1C18" w:rsidRPr="008355F8">
        <w:t xml:space="preserve"> </w:t>
      </w:r>
      <w:r w:rsidRPr="008355F8">
        <w:t>цветом.</w:t>
      </w:r>
    </w:p>
    <w:p w14:paraId="2C68FCAC" w14:textId="4A504C64" w:rsidR="00914BCC" w:rsidRPr="008355F8" w:rsidRDefault="00914BCC" w:rsidP="00DB02F0">
      <w:r w:rsidRPr="008355F8">
        <w:t xml:space="preserve"> Возможность осуществления ТУ из ОДУ, РДУ и Станция будет</w:t>
      </w:r>
      <w:r w:rsidR="006C1C18" w:rsidRPr="008355F8">
        <w:t xml:space="preserve"> </w:t>
      </w:r>
      <w:r w:rsidRPr="008355F8">
        <w:t>заблокирована и обозначена красным цветом.</w:t>
      </w:r>
    </w:p>
    <w:p w14:paraId="4A174BA3" w14:textId="77777777" w:rsidR="002B72E1" w:rsidRPr="008355F8" w:rsidRDefault="002B72E1" w:rsidP="00DB02F0">
      <w:pPr>
        <w:ind w:firstLine="709"/>
      </w:pPr>
    </w:p>
    <w:p w14:paraId="52B211DF" w14:textId="2DDFC456" w:rsidR="00914BCC" w:rsidRPr="008355F8" w:rsidRDefault="00914BCC" w:rsidP="00DB02F0">
      <w:pPr>
        <w:keepNext/>
        <w:ind w:firstLine="709"/>
        <w:jc w:val="center"/>
      </w:pPr>
      <w:r w:rsidRPr="008355F8">
        <w:rPr>
          <w:noProof/>
        </w:rPr>
        <w:lastRenderedPageBreak/>
        <w:drawing>
          <wp:inline distT="0" distB="0" distL="0" distR="0" wp14:anchorId="7B5946DD" wp14:editId="159DA83B">
            <wp:extent cx="4716000" cy="2528071"/>
            <wp:effectExtent l="0" t="0" r="8890" b="571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000" cy="2528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48B7B" w14:textId="5DB443CC" w:rsidR="00914BCC" w:rsidRPr="008355F8" w:rsidRDefault="00914BCC" w:rsidP="00DB02F0">
      <w:pPr>
        <w:pStyle w:val="af9"/>
        <w:spacing w:before="0"/>
        <w:jc w:val="center"/>
        <w:rPr>
          <w:b/>
        </w:rPr>
      </w:pPr>
      <w:bookmarkStart w:id="1133" w:name="_Ref149140311"/>
      <w:r w:rsidRPr="008355F8"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17</w:t>
        </w:r>
      </w:fldSimple>
      <w:bookmarkEnd w:id="1133"/>
      <w:r w:rsidRPr="008355F8">
        <w:t xml:space="preserve"> - Перевод Ключа ТУ в положение ЦУС</w:t>
      </w:r>
    </w:p>
    <w:p w14:paraId="70479DA3" w14:textId="77777777" w:rsidR="00914BCC" w:rsidRPr="008355F8" w:rsidRDefault="00914BCC" w:rsidP="00DB02F0">
      <w:pPr>
        <w:ind w:firstLine="0"/>
      </w:pPr>
    </w:p>
    <w:p w14:paraId="067759A6" w14:textId="2FD459B6" w:rsidR="00914BCC" w:rsidRPr="008355F8" w:rsidRDefault="00914BCC" w:rsidP="00DB02F0">
      <w:r w:rsidRPr="008355F8">
        <w:t>При переводе Ключа ТУ в положение ПС (Станция) (</w:t>
      </w:r>
      <w:r w:rsidRPr="008355F8">
        <w:fldChar w:fldCharType="begin"/>
      </w:r>
      <w:r w:rsidRPr="008355F8">
        <w:instrText xml:space="preserve"> REF _Ref149140360 \h  \* MERGEFORMAT </w:instrText>
      </w:r>
      <w:r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18</w:t>
      </w:r>
      <w:r w:rsidRPr="008355F8">
        <w:fldChar w:fldCharType="end"/>
      </w:r>
      <w:r w:rsidRPr="008355F8">
        <w:t>) сигнализация положения Ключа ТУ в ОИК ДЦ, ЦУС, ПС будет обозначена зеленым цветом. Возможность осуществления ТУ из ОДУ, РДУ и ЦУС будет заблокирована и обозначена красным цветом.</w:t>
      </w:r>
    </w:p>
    <w:p w14:paraId="7FC6370A" w14:textId="77777777" w:rsidR="00920178" w:rsidRDefault="00920178" w:rsidP="00DB02F0">
      <w:pPr>
        <w:keepNext/>
        <w:ind w:firstLine="709"/>
        <w:jc w:val="center"/>
      </w:pPr>
    </w:p>
    <w:p w14:paraId="2BB6EA48" w14:textId="0BCECAC7" w:rsidR="00914BCC" w:rsidRPr="008355F8" w:rsidRDefault="00914BCC" w:rsidP="00DB02F0">
      <w:pPr>
        <w:keepNext/>
        <w:ind w:firstLine="709"/>
        <w:jc w:val="center"/>
      </w:pPr>
      <w:r w:rsidRPr="008355F8">
        <w:rPr>
          <w:noProof/>
        </w:rPr>
        <w:drawing>
          <wp:inline distT="0" distB="0" distL="0" distR="0" wp14:anchorId="4D45DE29" wp14:editId="5C4B9202">
            <wp:extent cx="4600575" cy="2466195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654" cy="2468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3B08B" w14:textId="176D0CB3" w:rsidR="005405D3" w:rsidRPr="008355F8" w:rsidRDefault="00914BCC" w:rsidP="00DB02F0">
      <w:pPr>
        <w:jc w:val="center"/>
      </w:pPr>
      <w:bookmarkStart w:id="1134" w:name="_Ref149140360"/>
      <w:r w:rsidRPr="008355F8"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18</w:t>
        </w:r>
      </w:fldSimple>
      <w:bookmarkEnd w:id="1134"/>
      <w:r w:rsidRPr="008355F8">
        <w:t xml:space="preserve"> - Перевод Ключа ТУ в положение ПС (Станция)</w:t>
      </w:r>
    </w:p>
    <w:p w14:paraId="0586E947" w14:textId="77777777" w:rsidR="00C8239A" w:rsidRPr="008355F8" w:rsidRDefault="00C8239A" w:rsidP="00DB02F0"/>
    <w:p w14:paraId="23B0082F" w14:textId="5119D43E" w:rsidR="00C8239A" w:rsidRDefault="00982D1E" w:rsidP="00DB02F0">
      <w:r>
        <w:t>Отображение</w:t>
      </w:r>
      <w:r w:rsidR="002E0BC4">
        <w:t xml:space="preserve"> панели</w:t>
      </w:r>
      <w:r>
        <w:t xml:space="preserve"> </w:t>
      </w:r>
      <w:r w:rsidRPr="008355F8">
        <w:t>телеуправления</w:t>
      </w:r>
      <w:r>
        <w:t xml:space="preserve"> в </w:t>
      </w:r>
      <w:r w:rsidR="005E7CF1" w:rsidRPr="008355F8">
        <w:t>«</w:t>
      </w:r>
      <w:r w:rsidR="005E7CF1">
        <w:rPr>
          <w:b/>
        </w:rPr>
        <w:t>АРМ Диспетчера</w:t>
      </w:r>
      <w:r w:rsidR="005E7CF1" w:rsidRPr="008355F8">
        <w:rPr>
          <w:b/>
        </w:rPr>
        <w:t>»</w:t>
      </w:r>
      <w:r>
        <w:t xml:space="preserve"> приведено ниже (</w:t>
      </w:r>
      <w:r w:rsidR="00FD46CA">
        <w:fldChar w:fldCharType="begin"/>
      </w:r>
      <w:r w:rsidR="00FD46CA">
        <w:instrText xml:space="preserve"> REF _Ref195787957 \h </w:instrText>
      </w:r>
      <w:r w:rsidR="00FD46CA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19</w:t>
      </w:r>
      <w:r w:rsidR="00FD46CA">
        <w:fldChar w:fldCharType="end"/>
      </w:r>
      <w:r>
        <w:t>).</w:t>
      </w:r>
    </w:p>
    <w:p w14:paraId="74BCF2D0" w14:textId="77777777" w:rsidR="00982D1E" w:rsidRDefault="00982D1E" w:rsidP="00DB02F0"/>
    <w:p w14:paraId="5D8C0944" w14:textId="77777777" w:rsidR="00FD46CA" w:rsidRDefault="0027218A" w:rsidP="00FD46CA">
      <w:pPr>
        <w:keepNext/>
        <w:jc w:val="center"/>
      </w:pPr>
      <w:r w:rsidRPr="0027218A">
        <w:drawing>
          <wp:inline distT="0" distB="0" distL="0" distR="0" wp14:anchorId="4BE289BD" wp14:editId="76E69462">
            <wp:extent cx="2118946" cy="1709708"/>
            <wp:effectExtent l="0" t="0" r="0" b="5080"/>
            <wp:docPr id="642494912" name="Рисунок 642494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120596" cy="17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4C49" w14:textId="469C4347" w:rsidR="006C7AC5" w:rsidRPr="008355F8" w:rsidRDefault="00FD46CA" w:rsidP="00FD46CA">
      <w:pPr>
        <w:pStyle w:val="af9"/>
        <w:jc w:val="center"/>
      </w:pPr>
      <w:bookmarkStart w:id="1135" w:name="_Ref195787957"/>
      <w:r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19</w:t>
        </w:r>
      </w:fldSimple>
      <w:bookmarkEnd w:id="1135"/>
      <w:r>
        <w:t xml:space="preserve"> – </w:t>
      </w:r>
      <w:r w:rsidR="006C7AC5">
        <w:t>Положения программного ключа ДУ</w:t>
      </w:r>
    </w:p>
    <w:p w14:paraId="1BEB282C" w14:textId="7C408808" w:rsidR="00F07593" w:rsidRDefault="00F07593" w:rsidP="005E14D2">
      <w:r>
        <w:lastRenderedPageBreak/>
        <w:t xml:space="preserve">Чтобы захватить ТУ необходимо выбрать на панели одно из положений, </w:t>
      </w:r>
      <w:r w:rsidR="00FD46CA">
        <w:t>н</w:t>
      </w:r>
      <w:r>
        <w:t xml:space="preserve">апример, ОДУ. </w:t>
      </w:r>
      <w:r w:rsidR="006435BC">
        <w:t xml:space="preserve">В появившемся окне </w:t>
      </w:r>
      <w:r w:rsidR="006435BC" w:rsidRPr="009F745D">
        <w:rPr>
          <w:b/>
        </w:rPr>
        <w:t>«ТУ с захватом/освобождением»</w:t>
      </w:r>
      <w:r w:rsidR="009F745D">
        <w:t xml:space="preserve"> </w:t>
      </w:r>
      <w:r w:rsidR="00166B16">
        <w:t>(</w:t>
      </w:r>
      <w:r w:rsidR="00166B16">
        <w:fldChar w:fldCharType="begin"/>
      </w:r>
      <w:r w:rsidR="00166B16">
        <w:instrText xml:space="preserve"> REF _Ref195788025 \h </w:instrText>
      </w:r>
      <w:r w:rsidR="00166B16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20</w:t>
      </w:r>
      <w:r w:rsidR="00166B16">
        <w:fldChar w:fldCharType="end"/>
      </w:r>
      <w:r w:rsidR="00166B16">
        <w:t xml:space="preserve">) </w:t>
      </w:r>
      <w:r w:rsidR="009F745D">
        <w:t>н</w:t>
      </w:r>
      <w:r w:rsidR="005E14D2">
        <w:t xml:space="preserve">ажать кнопку </w:t>
      </w:r>
      <w:r w:rsidR="005E14D2" w:rsidRPr="005E14D2">
        <w:rPr>
          <w:b/>
        </w:rPr>
        <w:t>«Захватить ТУ»</w:t>
      </w:r>
      <w:r w:rsidR="005E14D2">
        <w:t xml:space="preserve">. </w:t>
      </w:r>
    </w:p>
    <w:p w14:paraId="3CE27E2D" w14:textId="77777777" w:rsidR="005E14D2" w:rsidRDefault="005E14D2" w:rsidP="005E14D2"/>
    <w:p w14:paraId="243BFF0E" w14:textId="77777777" w:rsidR="00FD46CA" w:rsidRDefault="00F73768" w:rsidP="00FD46CA">
      <w:pPr>
        <w:keepNext/>
        <w:jc w:val="center"/>
      </w:pPr>
      <w:r w:rsidRPr="00F73768">
        <w:drawing>
          <wp:inline distT="0" distB="0" distL="0" distR="0" wp14:anchorId="69524190" wp14:editId="13AA1652">
            <wp:extent cx="4124325" cy="2819400"/>
            <wp:effectExtent l="0" t="0" r="952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92DC" w14:textId="4067917A" w:rsidR="005405D3" w:rsidRPr="00FD46CA" w:rsidRDefault="00FD46CA" w:rsidP="00FD46CA">
      <w:pPr>
        <w:pStyle w:val="af9"/>
        <w:jc w:val="center"/>
      </w:pPr>
      <w:bookmarkStart w:id="1136" w:name="_Ref195788025"/>
      <w:r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20</w:t>
        </w:r>
      </w:fldSimple>
      <w:bookmarkEnd w:id="1136"/>
      <w:r>
        <w:t xml:space="preserve"> </w:t>
      </w:r>
      <w:r w:rsidR="00982D1E">
        <w:t xml:space="preserve">– </w:t>
      </w:r>
      <w:r>
        <w:t>Окно</w:t>
      </w:r>
      <w:r>
        <w:t xml:space="preserve"> </w:t>
      </w:r>
      <w:r w:rsidRPr="00FD46CA">
        <w:t>«ТУ с захватом/освобождением»</w:t>
      </w:r>
    </w:p>
    <w:p w14:paraId="0064B6E5" w14:textId="77777777" w:rsidR="00D95AA9" w:rsidRDefault="00D95AA9" w:rsidP="00D95AA9"/>
    <w:p w14:paraId="32C929A3" w14:textId="739CAE83" w:rsidR="00D95AA9" w:rsidRPr="00D95AA9" w:rsidRDefault="0032434D" w:rsidP="00D95AA9">
      <w:r>
        <w:t xml:space="preserve">Далее подтвердить права на осуществление команды ТУ в окне </w:t>
      </w:r>
      <w:r w:rsidRPr="00166B16">
        <w:rPr>
          <w:b/>
        </w:rPr>
        <w:t>«Подтверждение данных аутентификации»</w:t>
      </w:r>
      <w:r w:rsidR="00166B16">
        <w:t xml:space="preserve"> (</w:t>
      </w:r>
      <w:r w:rsidR="00166B16">
        <w:fldChar w:fldCharType="begin"/>
      </w:r>
      <w:r w:rsidR="00166B16">
        <w:instrText xml:space="preserve"> REF _Ref195788046 \h </w:instrText>
      </w:r>
      <w:r w:rsidR="00166B16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21</w:t>
      </w:r>
      <w:r w:rsidR="00166B16">
        <w:fldChar w:fldCharType="end"/>
      </w:r>
      <w:r w:rsidR="00166B16">
        <w:t>)</w:t>
      </w:r>
      <w:r>
        <w:t>.</w:t>
      </w:r>
      <w:r w:rsidR="00B746A1">
        <w:t xml:space="preserve"> Для этого потребуется ввести логин и пароль Диспетчера.</w:t>
      </w:r>
    </w:p>
    <w:p w14:paraId="187C0D9C" w14:textId="77777777" w:rsidR="00801631" w:rsidRDefault="00801631" w:rsidP="00DB02F0"/>
    <w:p w14:paraId="6014696C" w14:textId="77777777" w:rsidR="00166B16" w:rsidRDefault="00A30405" w:rsidP="00166B16">
      <w:pPr>
        <w:keepNext/>
        <w:jc w:val="center"/>
      </w:pPr>
      <w:r w:rsidRPr="00A30405">
        <w:drawing>
          <wp:inline distT="0" distB="0" distL="0" distR="0" wp14:anchorId="5B993C63" wp14:editId="20AE99A1">
            <wp:extent cx="2095500" cy="1666875"/>
            <wp:effectExtent l="0" t="0" r="0" b="952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D8CA" w14:textId="7ADF0DFF" w:rsidR="00A30405" w:rsidRDefault="00166B16" w:rsidP="00166B16">
      <w:pPr>
        <w:pStyle w:val="af9"/>
        <w:jc w:val="center"/>
      </w:pPr>
      <w:bookmarkStart w:id="1137" w:name="_Ref195788046"/>
      <w:r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21</w:t>
        </w:r>
      </w:fldSimple>
      <w:bookmarkEnd w:id="1137"/>
      <w:r>
        <w:t xml:space="preserve"> – Окно </w:t>
      </w:r>
      <w:r>
        <w:t>«Подтверждение данных аутентификации»</w:t>
      </w:r>
    </w:p>
    <w:p w14:paraId="11E8FDEE" w14:textId="77777777" w:rsidR="00166B16" w:rsidRPr="00166B16" w:rsidRDefault="00166B16" w:rsidP="00166B16"/>
    <w:p w14:paraId="62EBD41C" w14:textId="2BFDE155" w:rsidR="00371AC2" w:rsidRDefault="00371AC2" w:rsidP="00371AC2">
      <w:r>
        <w:t xml:space="preserve">После выполнения команды в окне событий появится сообщение </w:t>
      </w:r>
      <w:r w:rsidR="00166B16">
        <w:t>(</w:t>
      </w:r>
      <w:r w:rsidR="00166B16">
        <w:fldChar w:fldCharType="begin"/>
      </w:r>
      <w:r w:rsidR="00166B16">
        <w:instrText xml:space="preserve"> REF _Ref195788091 \h </w:instrText>
      </w:r>
      <w:r w:rsidR="00166B16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22</w:t>
      </w:r>
      <w:r w:rsidR="00166B16">
        <w:fldChar w:fldCharType="end"/>
      </w:r>
      <w:r w:rsidR="00166B16">
        <w:t xml:space="preserve">) </w:t>
      </w:r>
      <w:r>
        <w:t>о том, что команда принята сервером.</w:t>
      </w:r>
    </w:p>
    <w:p w14:paraId="67B0B604" w14:textId="77777777" w:rsidR="00A30405" w:rsidRDefault="00A30405" w:rsidP="00DB02F0"/>
    <w:p w14:paraId="5139164A" w14:textId="77777777" w:rsidR="00166B16" w:rsidRDefault="00A30405" w:rsidP="00166B16">
      <w:pPr>
        <w:keepNext/>
        <w:jc w:val="center"/>
      </w:pPr>
      <w:r w:rsidRPr="00A30405">
        <w:drawing>
          <wp:inline distT="0" distB="0" distL="0" distR="0" wp14:anchorId="0FC385A0" wp14:editId="5AEA1095">
            <wp:extent cx="5400675" cy="523875"/>
            <wp:effectExtent l="0" t="0" r="9525" b="9525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4ED5" w14:textId="4963C837" w:rsidR="00A30405" w:rsidRDefault="00166B16" w:rsidP="003200C3">
      <w:pPr>
        <w:pStyle w:val="af9"/>
        <w:jc w:val="center"/>
      </w:pPr>
      <w:bookmarkStart w:id="1138" w:name="_Ref195788091"/>
      <w:r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22</w:t>
        </w:r>
      </w:fldSimple>
      <w:bookmarkEnd w:id="1138"/>
      <w:r>
        <w:t xml:space="preserve"> – Окно событий</w:t>
      </w:r>
    </w:p>
    <w:p w14:paraId="476073B7" w14:textId="77777777" w:rsidR="003200C3" w:rsidRPr="003200C3" w:rsidRDefault="003200C3" w:rsidP="003200C3"/>
    <w:p w14:paraId="4FC901E4" w14:textId="77777777" w:rsidR="009930B5" w:rsidRDefault="009930B5" w:rsidP="006435BC"/>
    <w:p w14:paraId="6D5A5A3F" w14:textId="77777777" w:rsidR="009930B5" w:rsidRDefault="009930B5" w:rsidP="006435BC"/>
    <w:p w14:paraId="3E451B99" w14:textId="77777777" w:rsidR="009930B5" w:rsidRDefault="009930B5" w:rsidP="006435BC"/>
    <w:p w14:paraId="4CCBE9E7" w14:textId="5A1BE183" w:rsidR="006435BC" w:rsidRDefault="006435BC" w:rsidP="006435BC">
      <w:r>
        <w:lastRenderedPageBreak/>
        <w:t xml:space="preserve">Чтобы </w:t>
      </w:r>
      <w:r>
        <w:t>освободить</w:t>
      </w:r>
      <w:r>
        <w:t xml:space="preserve"> ТУ необходимо </w:t>
      </w:r>
      <w:r w:rsidR="00EB48E1">
        <w:t>снова вызвать</w:t>
      </w:r>
      <w:r w:rsidR="00EB48E1">
        <w:t xml:space="preserve"> окн</w:t>
      </w:r>
      <w:r w:rsidR="00EB48E1">
        <w:t>о</w:t>
      </w:r>
      <w:r w:rsidR="00EB48E1">
        <w:t xml:space="preserve"> </w:t>
      </w:r>
      <w:r w:rsidR="00EB48E1" w:rsidRPr="009F745D">
        <w:rPr>
          <w:b/>
        </w:rPr>
        <w:t>«ТУ с захватом/освобождением»</w:t>
      </w:r>
      <w:r w:rsidR="009930B5">
        <w:rPr>
          <w:b/>
        </w:rPr>
        <w:t xml:space="preserve"> </w:t>
      </w:r>
      <w:r w:rsidR="009930B5" w:rsidRPr="009930B5">
        <w:t>(</w:t>
      </w:r>
      <w:r w:rsidR="009930B5">
        <w:fldChar w:fldCharType="begin"/>
      </w:r>
      <w:r w:rsidR="009930B5">
        <w:instrText xml:space="preserve"> REF _Ref195788166 \h </w:instrText>
      </w:r>
      <w:r w:rsidR="009930B5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23</w:t>
      </w:r>
      <w:r w:rsidR="009930B5">
        <w:fldChar w:fldCharType="end"/>
      </w:r>
      <w:r w:rsidR="009930B5" w:rsidRPr="009930B5">
        <w:t xml:space="preserve">) </w:t>
      </w:r>
      <w:r w:rsidR="00EB48E1" w:rsidRPr="00EB48E1">
        <w:t>и</w:t>
      </w:r>
      <w:r w:rsidRPr="00EB48E1">
        <w:t xml:space="preserve"> </w:t>
      </w:r>
      <w:r w:rsidR="00EB48E1">
        <w:t>н</w:t>
      </w:r>
      <w:r>
        <w:t xml:space="preserve">ажать кнопку </w:t>
      </w:r>
      <w:r w:rsidRPr="005E14D2">
        <w:rPr>
          <w:b/>
        </w:rPr>
        <w:t>«</w:t>
      </w:r>
      <w:r w:rsidR="00EB48E1">
        <w:rPr>
          <w:b/>
        </w:rPr>
        <w:t>Освободить</w:t>
      </w:r>
      <w:r w:rsidRPr="005E14D2">
        <w:rPr>
          <w:b/>
        </w:rPr>
        <w:t xml:space="preserve"> ТУ»</w:t>
      </w:r>
      <w:r>
        <w:t xml:space="preserve">. </w:t>
      </w:r>
    </w:p>
    <w:p w14:paraId="5A170AD3" w14:textId="77777777" w:rsidR="00AC3071" w:rsidRDefault="00AC3071" w:rsidP="00AC3071"/>
    <w:p w14:paraId="14FFDDCF" w14:textId="77777777" w:rsidR="009930B5" w:rsidRDefault="00AC3071" w:rsidP="009930B5">
      <w:pPr>
        <w:keepNext/>
        <w:jc w:val="center"/>
      </w:pPr>
      <w:r w:rsidRPr="00AC3071">
        <w:drawing>
          <wp:inline distT="0" distB="0" distL="0" distR="0" wp14:anchorId="1EBF4ED7" wp14:editId="2C4042DB">
            <wp:extent cx="3609975" cy="2705100"/>
            <wp:effectExtent l="0" t="0" r="9525" b="0"/>
            <wp:docPr id="642494914" name="Рисунок 642494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1B8A" w14:textId="553CDB8E" w:rsidR="00AC3071" w:rsidRPr="009930B5" w:rsidRDefault="009930B5" w:rsidP="009930B5">
      <w:pPr>
        <w:pStyle w:val="af9"/>
        <w:jc w:val="center"/>
      </w:pPr>
      <w:bookmarkStart w:id="1139" w:name="_Ref195788166"/>
      <w:r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23</w:t>
        </w:r>
      </w:fldSimple>
      <w:bookmarkEnd w:id="1139"/>
      <w:r>
        <w:t xml:space="preserve"> – Окно</w:t>
      </w:r>
      <w:r>
        <w:t xml:space="preserve"> </w:t>
      </w:r>
      <w:r w:rsidRPr="009930B5">
        <w:t>«ТУ с захватом/освобождением»</w:t>
      </w:r>
    </w:p>
    <w:p w14:paraId="00FB199F" w14:textId="77777777" w:rsidR="00AC3071" w:rsidRDefault="00AC3071" w:rsidP="00AC3071"/>
    <w:p w14:paraId="6D091860" w14:textId="17553BF2" w:rsidR="00AC3071" w:rsidRPr="00D95AA9" w:rsidRDefault="00AC3071" w:rsidP="00AC3071">
      <w:r>
        <w:t>Далее подтвердить права на осуществление команды ТУ в окне «Подтверждение данных аутентификации»</w:t>
      </w:r>
      <w:r w:rsidR="00497BB4">
        <w:t xml:space="preserve"> (</w:t>
      </w:r>
      <w:r w:rsidR="00497BB4">
        <w:fldChar w:fldCharType="begin"/>
      </w:r>
      <w:r w:rsidR="00497BB4">
        <w:instrText xml:space="preserve"> REF _Ref195788233 \h </w:instrText>
      </w:r>
      <w:r w:rsidR="00497BB4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24</w:t>
      </w:r>
      <w:r w:rsidR="00497BB4">
        <w:fldChar w:fldCharType="end"/>
      </w:r>
      <w:r w:rsidR="00497BB4">
        <w:t>)</w:t>
      </w:r>
      <w:r>
        <w:t>. Для этого потребуется ввести логин и пароль Диспетчера.</w:t>
      </w:r>
    </w:p>
    <w:p w14:paraId="10F91BD4" w14:textId="77777777" w:rsidR="00AC3071" w:rsidRDefault="00AC3071" w:rsidP="00AC3071"/>
    <w:p w14:paraId="26F84472" w14:textId="77777777" w:rsidR="00497BB4" w:rsidRDefault="00AC3071" w:rsidP="00497BB4">
      <w:pPr>
        <w:keepNext/>
        <w:jc w:val="center"/>
      </w:pPr>
      <w:r w:rsidRPr="00A30405">
        <w:drawing>
          <wp:inline distT="0" distB="0" distL="0" distR="0" wp14:anchorId="7917965A" wp14:editId="18EFEEE9">
            <wp:extent cx="2095500" cy="1666875"/>
            <wp:effectExtent l="0" t="0" r="0" b="9525"/>
            <wp:docPr id="642494913" name="Рисунок 642494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5EB8" w14:textId="70479410" w:rsidR="00AC3071" w:rsidRDefault="00497BB4" w:rsidP="00497BB4">
      <w:pPr>
        <w:pStyle w:val="af9"/>
        <w:jc w:val="center"/>
      </w:pPr>
      <w:bookmarkStart w:id="1140" w:name="_Ref195788233"/>
      <w:r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24</w:t>
        </w:r>
      </w:fldSimple>
      <w:bookmarkEnd w:id="1140"/>
      <w:r>
        <w:t xml:space="preserve"> – Окно</w:t>
      </w:r>
      <w:r>
        <w:t xml:space="preserve"> «Подтверждение данных аутентификации»</w:t>
      </w:r>
    </w:p>
    <w:p w14:paraId="2057D253" w14:textId="77777777" w:rsidR="00497BB4" w:rsidRPr="00497BB4" w:rsidRDefault="00497BB4" w:rsidP="00497BB4"/>
    <w:p w14:paraId="79F9E6CD" w14:textId="2AE977AF" w:rsidR="001253A9" w:rsidRDefault="001253A9" w:rsidP="001253A9">
      <w:r>
        <w:t>После выполнения команды в окне событий появится сообщение</w:t>
      </w:r>
      <w:r w:rsidR="0002349E">
        <w:t xml:space="preserve"> (</w:t>
      </w:r>
      <w:r w:rsidR="0002349E">
        <w:fldChar w:fldCharType="begin"/>
      </w:r>
      <w:r w:rsidR="0002349E">
        <w:instrText xml:space="preserve"> REF _Ref195788286 \h </w:instrText>
      </w:r>
      <w:r w:rsidR="0002349E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25</w:t>
      </w:r>
      <w:r w:rsidR="0002349E">
        <w:fldChar w:fldCharType="end"/>
      </w:r>
      <w:r w:rsidR="0002349E">
        <w:t>)</w:t>
      </w:r>
      <w:r>
        <w:t xml:space="preserve"> о том, что команда принята сервером.</w:t>
      </w:r>
    </w:p>
    <w:p w14:paraId="0DE13064" w14:textId="77777777" w:rsidR="00A30405" w:rsidRDefault="00A30405" w:rsidP="00DB02F0"/>
    <w:p w14:paraId="312E8DE3" w14:textId="77777777" w:rsidR="0002349E" w:rsidRDefault="001253A9" w:rsidP="0002349E">
      <w:pPr>
        <w:keepNext/>
        <w:jc w:val="center"/>
      </w:pPr>
      <w:r w:rsidRPr="001253A9">
        <w:drawing>
          <wp:inline distT="0" distB="0" distL="0" distR="0" wp14:anchorId="11108CC4" wp14:editId="42F4E96F">
            <wp:extent cx="5962650" cy="542925"/>
            <wp:effectExtent l="0" t="0" r="0" b="9525"/>
            <wp:docPr id="642494915" name="Рисунок 642494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2DF8" w14:textId="0C93C65D" w:rsidR="00A30405" w:rsidRDefault="0002349E" w:rsidP="0002349E">
      <w:pPr>
        <w:pStyle w:val="af9"/>
        <w:jc w:val="center"/>
      </w:pPr>
      <w:bookmarkStart w:id="1141" w:name="_Ref195788286"/>
      <w:r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>
        <w:t>.</w:t>
      </w:r>
      <w:fldSimple w:instr=" SEQ Рисунок \* ARABIC \s 1 ">
        <w:r w:rsidR="00CC1F16">
          <w:rPr>
            <w:noProof/>
          </w:rPr>
          <w:t>25</w:t>
        </w:r>
      </w:fldSimple>
      <w:bookmarkEnd w:id="1141"/>
      <w:r>
        <w:t xml:space="preserve"> – Окно событий</w:t>
      </w:r>
    </w:p>
    <w:p w14:paraId="571F3026" w14:textId="05D5BF4E" w:rsidR="002E26B9" w:rsidRDefault="0002349E" w:rsidP="00DB02F0">
      <w:r>
        <w:t xml:space="preserve"> </w:t>
      </w:r>
    </w:p>
    <w:p w14:paraId="6287071B" w14:textId="77777777" w:rsidR="002E26B9" w:rsidRDefault="002E26B9" w:rsidP="00DB02F0"/>
    <w:p w14:paraId="712886D3" w14:textId="77777777" w:rsidR="002E26B9" w:rsidRDefault="002E26B9" w:rsidP="00DB02F0"/>
    <w:p w14:paraId="3AC93BB2" w14:textId="77777777" w:rsidR="002E26B9" w:rsidRDefault="002E26B9" w:rsidP="00DB02F0"/>
    <w:p w14:paraId="5503FCFF" w14:textId="77777777" w:rsidR="002E26B9" w:rsidRDefault="002E26B9" w:rsidP="00DB02F0"/>
    <w:p w14:paraId="150D9A9B" w14:textId="77777777" w:rsidR="002E26B9" w:rsidRPr="008355F8" w:rsidRDefault="002E26B9" w:rsidP="00DB02F0"/>
    <w:p w14:paraId="62506A02" w14:textId="60D8602A" w:rsidR="00CA219D" w:rsidRPr="008355F8" w:rsidRDefault="00CA219D" w:rsidP="00DB02F0">
      <w:pPr>
        <w:pStyle w:val="2"/>
        <w:spacing w:before="0" w:after="0"/>
      </w:pPr>
      <w:r w:rsidRPr="008355F8">
        <w:lastRenderedPageBreak/>
        <w:t xml:space="preserve"> </w:t>
      </w:r>
      <w:bookmarkStart w:id="1142" w:name="_Toc195789785"/>
      <w:r w:rsidRPr="008355F8">
        <w:t>Работа с плакатами</w:t>
      </w:r>
      <w:bookmarkEnd w:id="1142"/>
    </w:p>
    <w:p w14:paraId="569936ED" w14:textId="77777777" w:rsidR="00FF74F1" w:rsidRPr="008355F8" w:rsidRDefault="00FF74F1" w:rsidP="00DB02F0"/>
    <w:p w14:paraId="15C8CD3A" w14:textId="36180AAF" w:rsidR="001068B3" w:rsidRPr="008355F8" w:rsidRDefault="00554DD9" w:rsidP="00DB02F0">
      <w:r w:rsidRPr="008355F8">
        <w:t>«</w:t>
      </w:r>
      <w:r>
        <w:rPr>
          <w:b/>
        </w:rPr>
        <w:t>АРМ Диспетчера</w:t>
      </w:r>
      <w:r w:rsidRPr="008355F8">
        <w:rPr>
          <w:b/>
        </w:rPr>
        <w:t>»</w:t>
      </w:r>
      <w:r w:rsidR="001B4262" w:rsidRPr="008355F8">
        <w:t xml:space="preserve"> предоставляет возможность использования на мнемосхемах </w:t>
      </w:r>
      <w:r w:rsidR="00DB2A21" w:rsidRPr="008355F8">
        <w:t xml:space="preserve">плакатов и диспетчерских пометок </w:t>
      </w:r>
      <w:r w:rsidR="001B4262" w:rsidRPr="008355F8">
        <w:t>в полном соответствии со всеми СТО, касающимися правил графического отображения информации, принятыми в ПАО «Россети»</w:t>
      </w:r>
      <w:r w:rsidR="00DB2A21" w:rsidRPr="008355F8">
        <w:t>.</w:t>
      </w:r>
    </w:p>
    <w:p w14:paraId="06A88980" w14:textId="77777777" w:rsidR="0000566B" w:rsidRPr="008355F8" w:rsidRDefault="0000566B" w:rsidP="00DB02F0">
      <w:pPr>
        <w:pStyle w:val="aff"/>
        <w:ind w:left="1069" w:firstLine="0"/>
      </w:pPr>
    </w:p>
    <w:p w14:paraId="7AC6D05B" w14:textId="1AC2C2BF" w:rsidR="003B7FCA" w:rsidRPr="008355F8" w:rsidRDefault="003B7FCA" w:rsidP="00DB02F0">
      <w:pPr>
        <w:pStyle w:val="3"/>
        <w:spacing w:before="0" w:after="0"/>
      </w:pPr>
      <w:bookmarkStart w:id="1143" w:name="_Toc170717926"/>
      <w:bookmarkStart w:id="1144" w:name="_Toc170717989"/>
      <w:bookmarkStart w:id="1145" w:name="_Toc195789786"/>
      <w:bookmarkEnd w:id="1143"/>
      <w:bookmarkEnd w:id="1144"/>
      <w:r w:rsidRPr="008355F8">
        <w:t>Настройка</w:t>
      </w:r>
      <w:bookmarkEnd w:id="1145"/>
    </w:p>
    <w:p w14:paraId="35D89C8E" w14:textId="77777777" w:rsidR="0000566B" w:rsidRPr="008355F8" w:rsidRDefault="0000566B" w:rsidP="00DB02F0"/>
    <w:p w14:paraId="375C6B78" w14:textId="2D083E01" w:rsidR="000651B6" w:rsidRPr="008355F8" w:rsidRDefault="000651B6" w:rsidP="00DB02F0">
      <w:r w:rsidRPr="008355F8">
        <w:t xml:space="preserve">В </w:t>
      </w:r>
      <w:r w:rsidR="003B7FCA" w:rsidRPr="008355F8">
        <w:t>папке</w:t>
      </w:r>
      <w:r w:rsidR="00370F2D">
        <w:t xml:space="preserve"> </w:t>
      </w:r>
      <w:r w:rsidR="00E31A63" w:rsidRPr="00370F2D">
        <w:rPr>
          <w:b/>
          <w:lang w:val="en-US"/>
        </w:rPr>
        <w:t>gredRun</w:t>
      </w:r>
      <w:r w:rsidR="003B7FCA" w:rsidRPr="008355F8">
        <w:t xml:space="preserve"> </w:t>
      </w:r>
      <w:r w:rsidRPr="008355F8">
        <w:t xml:space="preserve">с </w:t>
      </w:r>
      <w:r w:rsidR="007143AE" w:rsidRPr="008355F8">
        <w:t xml:space="preserve">установленной программой </w:t>
      </w:r>
      <w:r w:rsidR="003B7FCA" w:rsidRPr="008355F8">
        <w:t xml:space="preserve">должна находиться </w:t>
      </w:r>
      <w:r w:rsidR="0021528B" w:rsidRPr="008355F8">
        <w:t>папк</w:t>
      </w:r>
      <w:r w:rsidR="003B7FCA" w:rsidRPr="008355F8">
        <w:t>а</w:t>
      </w:r>
      <w:r w:rsidRPr="008355F8">
        <w:t xml:space="preserve"> </w:t>
      </w:r>
      <w:r w:rsidR="006D1F05" w:rsidRPr="0084424F">
        <w:rPr>
          <w:b/>
        </w:rPr>
        <w:t>«</w:t>
      </w:r>
      <w:r w:rsidR="0021528B" w:rsidRPr="0084424F">
        <w:rPr>
          <w:b/>
          <w:lang w:val="en-US"/>
        </w:rPr>
        <w:t>posters</w:t>
      </w:r>
      <w:r w:rsidR="006D1F05" w:rsidRPr="0084424F">
        <w:rPr>
          <w:b/>
        </w:rPr>
        <w:t>»</w:t>
      </w:r>
      <w:r w:rsidR="004C06CC" w:rsidRPr="008355F8">
        <w:t xml:space="preserve"> (</w:t>
      </w:r>
      <w:r w:rsidR="004C06CC" w:rsidRPr="008355F8">
        <w:fldChar w:fldCharType="begin"/>
      </w:r>
      <w:r w:rsidR="004C06CC" w:rsidRPr="008355F8">
        <w:instrText xml:space="preserve"> REF _Ref170469666 \h </w:instrText>
      </w:r>
      <w:r w:rsidR="00366282" w:rsidRPr="008355F8">
        <w:instrText xml:space="preserve"> \* MERGEFORMAT </w:instrText>
      </w:r>
      <w:r w:rsidR="004C06CC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26</w:t>
      </w:r>
      <w:r w:rsidR="004C06CC" w:rsidRPr="008355F8">
        <w:fldChar w:fldCharType="end"/>
      </w:r>
      <w:r w:rsidR="004C06CC" w:rsidRPr="008355F8">
        <w:t>)</w:t>
      </w:r>
      <w:r w:rsidR="003B7FCA" w:rsidRPr="008355F8">
        <w:t>, в которой находятся</w:t>
      </w:r>
      <w:r w:rsidRPr="008355F8">
        <w:t xml:space="preserve"> конфигурационный файл плакатов и картинки.</w:t>
      </w:r>
      <w:r w:rsidR="005E2635">
        <w:t xml:space="preserve"> </w:t>
      </w:r>
    </w:p>
    <w:p w14:paraId="29984A6C" w14:textId="77777777" w:rsidR="003B7FCA" w:rsidRPr="008355F8" w:rsidRDefault="003B7FCA" w:rsidP="00DB02F0"/>
    <w:p w14:paraId="0365C25C" w14:textId="77777777" w:rsidR="004C06CC" w:rsidRPr="008355F8" w:rsidRDefault="003B7FCA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59CA8AED" wp14:editId="79968569">
            <wp:extent cx="4202723" cy="2514600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05112" cy="251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0462" w14:textId="3C57A51B" w:rsidR="004C06CC" w:rsidRPr="008355F8" w:rsidRDefault="004C06CC" w:rsidP="00DB02F0">
      <w:pPr>
        <w:pStyle w:val="af9"/>
        <w:spacing w:before="0"/>
        <w:jc w:val="center"/>
      </w:pPr>
      <w:bookmarkStart w:id="1146" w:name="_Ref170469666"/>
      <w:r w:rsidRPr="008355F8"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26</w:t>
        </w:r>
      </w:fldSimple>
      <w:bookmarkEnd w:id="1146"/>
      <w:r w:rsidR="00CB3BAA" w:rsidRPr="008355F8">
        <w:t xml:space="preserve"> – Папка «</w:t>
      </w:r>
      <w:r w:rsidR="00CB3BAA" w:rsidRPr="008355F8">
        <w:rPr>
          <w:lang w:val="en-US"/>
        </w:rPr>
        <w:t>posters</w:t>
      </w:r>
      <w:r w:rsidR="00CB3BAA" w:rsidRPr="008355F8">
        <w:t>»</w:t>
      </w:r>
    </w:p>
    <w:p w14:paraId="526BD5F1" w14:textId="2403C355" w:rsidR="003B7FCA" w:rsidRPr="008355F8" w:rsidRDefault="003B7FCA" w:rsidP="00DB02F0">
      <w:r w:rsidRPr="008355F8">
        <w:t xml:space="preserve"> </w:t>
      </w:r>
    </w:p>
    <w:p w14:paraId="6F93BA0D" w14:textId="77777777" w:rsidR="000651B6" w:rsidRPr="008355F8" w:rsidRDefault="000651B6" w:rsidP="00DB02F0">
      <w:r w:rsidRPr="008355F8">
        <w:t xml:space="preserve">В </w:t>
      </w:r>
      <w:r w:rsidRPr="008355F8">
        <w:rPr>
          <w:b/>
        </w:rPr>
        <w:t>gred.cfg</w:t>
      </w:r>
      <w:r w:rsidRPr="008355F8">
        <w:t xml:space="preserve"> указать путь к папке с плакатами:</w:t>
      </w:r>
    </w:p>
    <w:p w14:paraId="11556E4D" w14:textId="77777777" w:rsidR="000651B6" w:rsidRPr="008355F8" w:rsidRDefault="000651B6" w:rsidP="00DB02F0">
      <w:pPr>
        <w:rPr>
          <w:b/>
          <w:lang w:val="en-US"/>
        </w:rPr>
      </w:pPr>
      <w:r w:rsidRPr="008355F8">
        <w:rPr>
          <w:b/>
          <w:lang w:val="en-US"/>
        </w:rPr>
        <w:t>[COMMON]</w:t>
      </w:r>
    </w:p>
    <w:p w14:paraId="3248C8E3" w14:textId="6EB5AF84" w:rsidR="000651B6" w:rsidRPr="00BC2A40" w:rsidRDefault="000651B6" w:rsidP="00DB02F0">
      <w:pPr>
        <w:rPr>
          <w:lang w:val="en-US"/>
        </w:rPr>
      </w:pPr>
      <w:r w:rsidRPr="008355F8">
        <w:rPr>
          <w:b/>
          <w:lang w:val="en-US"/>
        </w:rPr>
        <w:t>postersDir</w:t>
      </w:r>
      <w:r w:rsidRPr="00BC2A40">
        <w:rPr>
          <w:b/>
          <w:lang w:val="en-US"/>
        </w:rPr>
        <w:t>=</w:t>
      </w:r>
      <w:r w:rsidR="005F7B0F" w:rsidRPr="00BC2A40" w:rsidDel="005F7B0F">
        <w:rPr>
          <w:b/>
          <w:lang w:val="en-US"/>
        </w:rPr>
        <w:t xml:space="preserve"> </w:t>
      </w:r>
      <w:r w:rsidRPr="00BC2A40">
        <w:rPr>
          <w:b/>
          <w:lang w:val="en-US"/>
        </w:rPr>
        <w:t>/</w:t>
      </w:r>
      <w:r w:rsidRPr="008355F8">
        <w:rPr>
          <w:b/>
          <w:lang w:val="en-US"/>
        </w:rPr>
        <w:t>posters</w:t>
      </w:r>
      <w:r w:rsidR="004B28BC" w:rsidRPr="00BC2A40">
        <w:rPr>
          <w:lang w:val="en-US"/>
        </w:rPr>
        <w:t xml:space="preserve"> </w:t>
      </w:r>
      <w:r w:rsidR="005F7B0F" w:rsidRPr="00BC2A40">
        <w:rPr>
          <w:lang w:val="en-US"/>
        </w:rPr>
        <w:t>–</w:t>
      </w:r>
      <w:r w:rsidR="004B28BC" w:rsidRPr="00BC2A40">
        <w:rPr>
          <w:lang w:val="en-US"/>
        </w:rPr>
        <w:t xml:space="preserve"> </w:t>
      </w:r>
      <w:r w:rsidR="005F7B0F" w:rsidRPr="008355F8">
        <w:t>путь</w:t>
      </w:r>
      <w:r w:rsidR="005F7B0F" w:rsidRPr="00BC2A40">
        <w:rPr>
          <w:lang w:val="en-US"/>
        </w:rPr>
        <w:t xml:space="preserve"> </w:t>
      </w:r>
      <w:r w:rsidR="005F7B0F" w:rsidRPr="008355F8">
        <w:t>по</w:t>
      </w:r>
      <w:r w:rsidR="005F7B0F" w:rsidRPr="00BC2A40">
        <w:rPr>
          <w:lang w:val="en-US"/>
        </w:rPr>
        <w:t xml:space="preserve"> </w:t>
      </w:r>
      <w:r w:rsidR="005F7B0F" w:rsidRPr="008355F8">
        <w:t>умолчанию</w:t>
      </w:r>
      <w:r w:rsidR="005F7B0F" w:rsidRPr="00BC2A40">
        <w:rPr>
          <w:lang w:val="en-US"/>
        </w:rPr>
        <w:t>.</w:t>
      </w:r>
    </w:p>
    <w:p w14:paraId="5B39FA0A" w14:textId="377FFBFB" w:rsidR="000651B6" w:rsidRPr="008355F8" w:rsidRDefault="000651B6" w:rsidP="00DB02F0">
      <w:r w:rsidRPr="008355F8">
        <w:t xml:space="preserve">Если все настроено правильно, то в интерфейсе </w:t>
      </w:r>
      <w:r w:rsidR="00D424FE" w:rsidRPr="008355F8">
        <w:t xml:space="preserve">программы </w:t>
      </w:r>
      <w:r w:rsidRPr="008355F8">
        <w:t xml:space="preserve">появятся плакаты во вкладке </w:t>
      </w:r>
      <w:r w:rsidRPr="008355F8">
        <w:rPr>
          <w:b/>
        </w:rPr>
        <w:t>«Инструменты»</w:t>
      </w:r>
      <w:r w:rsidR="004C06CC" w:rsidRPr="008355F8">
        <w:rPr>
          <w:b/>
        </w:rPr>
        <w:t xml:space="preserve"> </w:t>
      </w:r>
      <w:r w:rsidR="004C06CC" w:rsidRPr="008355F8">
        <w:t>(</w:t>
      </w:r>
      <w:r w:rsidR="004C06CC" w:rsidRPr="008355F8">
        <w:fldChar w:fldCharType="begin"/>
      </w:r>
      <w:r w:rsidR="004C06CC" w:rsidRPr="008355F8">
        <w:instrText xml:space="preserve"> REF _Ref170469691 \h </w:instrText>
      </w:r>
      <w:r w:rsidR="00366282" w:rsidRPr="008355F8">
        <w:instrText xml:space="preserve"> \* MERGEFORMAT </w:instrText>
      </w:r>
      <w:r w:rsidR="004C06CC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27</w:t>
      </w:r>
      <w:r w:rsidR="004C06CC" w:rsidRPr="008355F8">
        <w:fldChar w:fldCharType="end"/>
      </w:r>
      <w:r w:rsidR="004C06CC" w:rsidRPr="008355F8">
        <w:t>)</w:t>
      </w:r>
      <w:r w:rsidRPr="008355F8">
        <w:t>.</w:t>
      </w:r>
    </w:p>
    <w:p w14:paraId="5A3A27A6" w14:textId="77777777" w:rsidR="000651B6" w:rsidRPr="008355F8" w:rsidRDefault="000651B6" w:rsidP="00DB02F0"/>
    <w:p w14:paraId="09878D91" w14:textId="77777777" w:rsidR="004C06CC" w:rsidRPr="008355F8" w:rsidRDefault="000651B6" w:rsidP="00DB02F0">
      <w:pPr>
        <w:keepNext/>
        <w:jc w:val="center"/>
      </w:pPr>
      <w:r w:rsidRPr="008355F8">
        <w:rPr>
          <w:noProof/>
        </w:rPr>
        <w:drawing>
          <wp:inline distT="0" distB="0" distL="0" distR="0" wp14:anchorId="675D1D45" wp14:editId="08E45FB9">
            <wp:extent cx="5410200" cy="112830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45537" cy="113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F93A" w14:textId="7098398B" w:rsidR="000651B6" w:rsidRPr="008355F8" w:rsidRDefault="004C06CC" w:rsidP="00DB02F0">
      <w:pPr>
        <w:pStyle w:val="af9"/>
        <w:spacing w:before="0"/>
        <w:jc w:val="center"/>
      </w:pPr>
      <w:bookmarkStart w:id="1147" w:name="_Ref170469691"/>
      <w:r w:rsidRPr="008355F8"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27</w:t>
        </w:r>
      </w:fldSimple>
      <w:bookmarkEnd w:id="1147"/>
      <w:r w:rsidR="00CB3BAA" w:rsidRPr="008355F8">
        <w:t xml:space="preserve"> –</w:t>
      </w:r>
      <w:r w:rsidR="00063A13" w:rsidRPr="008355F8">
        <w:t xml:space="preserve"> Вкладка «Инструменты»</w:t>
      </w:r>
    </w:p>
    <w:p w14:paraId="73D8EB73" w14:textId="77777777" w:rsidR="000651B6" w:rsidRDefault="000651B6" w:rsidP="00DB02F0"/>
    <w:p w14:paraId="6F963EE9" w14:textId="77777777" w:rsidR="00B23F02" w:rsidRPr="008355F8" w:rsidRDefault="00B23F02" w:rsidP="00DB02F0"/>
    <w:tbl>
      <w:tblPr>
        <w:tblStyle w:val="aff8"/>
        <w:tblW w:w="0" w:type="auto"/>
        <w:jc w:val="center"/>
        <w:tblLook w:val="04A0" w:firstRow="1" w:lastRow="0" w:firstColumn="1" w:lastColumn="0" w:noHBand="0" w:noVBand="1"/>
      </w:tblPr>
      <w:tblGrid>
        <w:gridCol w:w="9629"/>
      </w:tblGrid>
      <w:tr w:rsidR="009C6E4B" w:rsidRPr="008355F8" w14:paraId="226B5E96" w14:textId="77777777" w:rsidTr="0076397C">
        <w:trPr>
          <w:trHeight w:val="685"/>
          <w:jc w:val="center"/>
        </w:trPr>
        <w:tc>
          <w:tcPr>
            <w:tcW w:w="9629" w:type="dxa"/>
            <w:shd w:val="clear" w:color="auto" w:fill="BFBFBF" w:themeFill="background1" w:themeFillShade="BF"/>
          </w:tcPr>
          <w:p w14:paraId="6C08A33D" w14:textId="26F2D35C" w:rsidR="009C6E4B" w:rsidRPr="008355F8" w:rsidRDefault="009C6E4B" w:rsidP="00DB02F0">
            <w:pPr>
              <w:ind w:firstLine="0"/>
            </w:pPr>
            <w:r w:rsidRPr="005C09EA">
              <w:rPr>
                <w:b/>
              </w:rPr>
              <w:t>ВАЖНО.</w:t>
            </w:r>
            <w:r w:rsidRPr="008355F8">
              <w:t xml:space="preserve"> Плакаты ставятся только на объекты оборудования. Т.е. элемент на схеме должен быть привязан к «ObjectTable». </w:t>
            </w:r>
          </w:p>
        </w:tc>
      </w:tr>
    </w:tbl>
    <w:p w14:paraId="34CBD53B" w14:textId="77777777" w:rsidR="005260F1" w:rsidRDefault="005260F1" w:rsidP="00DB02F0">
      <w:pPr>
        <w:ind w:left="567" w:firstLine="0"/>
      </w:pPr>
      <w:bookmarkStart w:id="1148" w:name="_Toc170717928"/>
      <w:bookmarkStart w:id="1149" w:name="_Toc170717991"/>
      <w:bookmarkEnd w:id="1148"/>
      <w:bookmarkEnd w:id="1149"/>
    </w:p>
    <w:p w14:paraId="3B4C10CF" w14:textId="77777777" w:rsidR="001C2846" w:rsidRPr="00EC271C" w:rsidRDefault="001C2846" w:rsidP="00DB02F0">
      <w:pPr>
        <w:ind w:left="567" w:firstLine="0"/>
      </w:pPr>
    </w:p>
    <w:p w14:paraId="3CB1C64A" w14:textId="121523F9" w:rsidR="007A72F1" w:rsidRPr="008355F8" w:rsidRDefault="007A72F1" w:rsidP="00DB02F0">
      <w:pPr>
        <w:pStyle w:val="3"/>
        <w:spacing w:before="0" w:after="0"/>
      </w:pPr>
      <w:bookmarkStart w:id="1150" w:name="_Ref192246004"/>
      <w:bookmarkStart w:id="1151" w:name="_Toc195789787"/>
      <w:r w:rsidRPr="008355F8">
        <w:lastRenderedPageBreak/>
        <w:t>Установка плаката</w:t>
      </w:r>
      <w:bookmarkEnd w:id="1150"/>
      <w:bookmarkEnd w:id="1151"/>
    </w:p>
    <w:p w14:paraId="7B595183" w14:textId="77777777" w:rsidR="003D1AB4" w:rsidRDefault="003D1AB4" w:rsidP="00DB02F0"/>
    <w:p w14:paraId="23E00897" w14:textId="22D23BD6" w:rsidR="007A72F1" w:rsidRPr="008355F8" w:rsidRDefault="007A72F1" w:rsidP="00DB02F0">
      <w:pPr>
        <w:ind w:firstLine="709"/>
      </w:pPr>
      <w:r w:rsidRPr="008355F8">
        <w:t xml:space="preserve">Чтобы установить плакат на схеме необходимо перейти на вкладку </w:t>
      </w:r>
      <w:r w:rsidRPr="008355F8">
        <w:rPr>
          <w:b/>
        </w:rPr>
        <w:t>«Инструменты»</w:t>
      </w:r>
      <w:r w:rsidRPr="008355F8">
        <w:t xml:space="preserve">, группа </w:t>
      </w:r>
      <w:r w:rsidRPr="008355F8">
        <w:rPr>
          <w:b/>
        </w:rPr>
        <w:t>«Плакаты»</w:t>
      </w:r>
      <w:r w:rsidR="00ED6DA3" w:rsidRPr="008355F8">
        <w:t>, и проделать следующие действия:</w:t>
      </w:r>
    </w:p>
    <w:p w14:paraId="1213CB4F" w14:textId="77777777" w:rsidR="003E7FEE" w:rsidRDefault="000651B6" w:rsidP="00253D52">
      <w:pPr>
        <w:pStyle w:val="aff"/>
        <w:numPr>
          <w:ilvl w:val="0"/>
          <w:numId w:val="39"/>
        </w:numPr>
      </w:pPr>
      <w:r w:rsidRPr="003E7FEE">
        <w:t xml:space="preserve">Открыть схему. </w:t>
      </w:r>
    </w:p>
    <w:p w14:paraId="056DA2E0" w14:textId="67155ADB" w:rsidR="003E7FEE" w:rsidRDefault="000651B6" w:rsidP="00253D52">
      <w:pPr>
        <w:pStyle w:val="aff"/>
        <w:numPr>
          <w:ilvl w:val="0"/>
          <w:numId w:val="39"/>
        </w:numPr>
      </w:pPr>
      <w:r w:rsidRPr="003E7FEE">
        <w:t xml:space="preserve">Щелкнуть </w:t>
      </w:r>
      <w:r w:rsidR="00BC418F" w:rsidRPr="003E7FEE">
        <w:t xml:space="preserve">по выбранному </w:t>
      </w:r>
      <w:r w:rsidRPr="003E7FEE">
        <w:t>плакат</w:t>
      </w:r>
      <w:r w:rsidR="00BC418F" w:rsidRPr="003E7FEE">
        <w:t>у</w:t>
      </w:r>
      <w:r w:rsidR="005F7B0F" w:rsidRPr="003E7FEE">
        <w:t xml:space="preserve"> на вкладке </w:t>
      </w:r>
      <w:r w:rsidR="005F7B0F" w:rsidRPr="00BC3EFB">
        <w:rPr>
          <w:b/>
        </w:rPr>
        <w:t>«Инструменты»</w:t>
      </w:r>
      <w:r w:rsidR="005F7B0F" w:rsidRPr="003E7FEE">
        <w:t xml:space="preserve"> ленты инструментов</w:t>
      </w:r>
      <w:r w:rsidR="004A6CC4">
        <w:t xml:space="preserve"> </w:t>
      </w:r>
      <w:r w:rsidR="004A6CC4" w:rsidRPr="003E7FEE">
        <w:t>(</w:t>
      </w:r>
      <w:r w:rsidR="004A6CC4" w:rsidRPr="003E7FEE">
        <w:fldChar w:fldCharType="begin"/>
      </w:r>
      <w:r w:rsidR="004A6CC4" w:rsidRPr="003E7FEE">
        <w:instrText xml:space="preserve"> REF _Ref170469800 \h  \* MERGEFORMAT </w:instrText>
      </w:r>
      <w:r w:rsidR="004A6CC4" w:rsidRPr="003E7FEE">
        <w:fldChar w:fldCharType="separate"/>
      </w:r>
      <w:r w:rsidR="00CC1F16" w:rsidRPr="008355F8">
        <w:t xml:space="preserve">Рисунок </w:t>
      </w:r>
      <w:r w:rsidR="00CC1F16">
        <w:t>8.28</w:t>
      </w:r>
      <w:r w:rsidR="004A6CC4" w:rsidRPr="003E7FEE">
        <w:fldChar w:fldCharType="end"/>
      </w:r>
      <w:r w:rsidR="004A6CC4" w:rsidRPr="003E7FEE">
        <w:t>)</w:t>
      </w:r>
      <w:r w:rsidRPr="003E7FEE">
        <w:t>.</w:t>
      </w:r>
    </w:p>
    <w:p w14:paraId="3B13A9BA" w14:textId="7571DA1C" w:rsidR="009E6C5F" w:rsidRDefault="005350C9" w:rsidP="00253D52">
      <w:pPr>
        <w:pStyle w:val="aff"/>
        <w:numPr>
          <w:ilvl w:val="0"/>
          <w:numId w:val="39"/>
        </w:numPr>
      </w:pPr>
      <w:r>
        <w:t>К</w:t>
      </w:r>
      <w:r w:rsidR="00714817" w:rsidRPr="003E7FEE">
        <w:t>ликом мыши</w:t>
      </w:r>
      <w:r w:rsidR="000651B6" w:rsidRPr="003E7FEE">
        <w:t xml:space="preserve"> </w:t>
      </w:r>
      <w:r w:rsidR="00714817" w:rsidRPr="003E7FEE">
        <w:t>по</w:t>
      </w:r>
      <w:r w:rsidR="000651B6" w:rsidRPr="003E7FEE">
        <w:t xml:space="preserve"> объект</w:t>
      </w:r>
      <w:r w:rsidR="00714817" w:rsidRPr="003E7FEE">
        <w:t>у установить плакат</w:t>
      </w:r>
      <w:r w:rsidR="000651B6" w:rsidRPr="003E7FEE">
        <w:t xml:space="preserve"> </w:t>
      </w:r>
      <w:r w:rsidR="004C06CC" w:rsidRPr="003E7FEE">
        <w:t>(</w:t>
      </w:r>
      <w:r w:rsidR="004C06CC" w:rsidRPr="003E7FEE">
        <w:fldChar w:fldCharType="begin"/>
      </w:r>
      <w:r w:rsidR="004C06CC" w:rsidRPr="003E7FEE">
        <w:instrText xml:space="preserve"> REF _Ref170469800 \h </w:instrText>
      </w:r>
      <w:r w:rsidR="00366282" w:rsidRPr="003E7FEE">
        <w:instrText xml:space="preserve"> \* MERGEFORMAT </w:instrText>
      </w:r>
      <w:r w:rsidR="004C06CC" w:rsidRPr="003E7FEE">
        <w:fldChar w:fldCharType="separate"/>
      </w:r>
      <w:r w:rsidR="00CC1F16" w:rsidRPr="008355F8">
        <w:t xml:space="preserve">Рисунок </w:t>
      </w:r>
      <w:r w:rsidR="00CC1F16">
        <w:t>8.28</w:t>
      </w:r>
      <w:r w:rsidR="004C06CC" w:rsidRPr="003E7FEE">
        <w:fldChar w:fldCharType="end"/>
      </w:r>
      <w:r w:rsidR="004C06CC" w:rsidRPr="003E7FEE">
        <w:t>)</w:t>
      </w:r>
      <w:r w:rsidR="000651B6" w:rsidRPr="003E7FEE">
        <w:t>.</w:t>
      </w:r>
      <w:r w:rsidR="003E7FEE">
        <w:t xml:space="preserve"> </w:t>
      </w:r>
    </w:p>
    <w:p w14:paraId="07FF9FDF" w14:textId="77777777" w:rsidR="00E11AB7" w:rsidRDefault="00E11AB7" w:rsidP="00DB02F0">
      <w:pPr>
        <w:pStyle w:val="aff"/>
        <w:ind w:left="720" w:firstLine="0"/>
      </w:pPr>
    </w:p>
    <w:p w14:paraId="5583FD60" w14:textId="77777777" w:rsidR="00E11AB7" w:rsidRPr="008355F8" w:rsidRDefault="00E11AB7" w:rsidP="00DB02F0">
      <w:pPr>
        <w:ind w:left="360" w:firstLine="0"/>
        <w:contextualSpacing/>
        <w:jc w:val="center"/>
      </w:pPr>
      <w:r w:rsidRPr="0088242E">
        <w:rPr>
          <w:noProof/>
        </w:rPr>
        <w:drawing>
          <wp:inline distT="0" distB="0" distL="0" distR="0" wp14:anchorId="5703DECD" wp14:editId="3C38E57E">
            <wp:extent cx="4781550" cy="43053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1CA6" w14:textId="10EDEA1A" w:rsidR="00E11AB7" w:rsidRDefault="00E11AB7" w:rsidP="00DB02F0">
      <w:pPr>
        <w:pStyle w:val="af9"/>
        <w:spacing w:before="0"/>
        <w:ind w:left="720" w:firstLine="0"/>
        <w:jc w:val="center"/>
      </w:pPr>
      <w:bookmarkStart w:id="1152" w:name="_Ref170469800"/>
      <w:r w:rsidRPr="008355F8"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28</w:t>
        </w:r>
      </w:fldSimple>
      <w:bookmarkEnd w:id="1152"/>
      <w:r w:rsidRPr="008355F8">
        <w:t xml:space="preserve"> – Пример установки плаката</w:t>
      </w:r>
    </w:p>
    <w:p w14:paraId="020182CE" w14:textId="77777777" w:rsidR="00E11AB7" w:rsidRPr="00E11AB7" w:rsidRDefault="00E11AB7" w:rsidP="00DB02F0">
      <w:pPr>
        <w:ind w:left="567" w:firstLine="0"/>
      </w:pPr>
    </w:p>
    <w:p w14:paraId="292568D0" w14:textId="0C5659C9" w:rsidR="00966E07" w:rsidRDefault="00966E07" w:rsidP="00253D52">
      <w:pPr>
        <w:pStyle w:val="aff"/>
        <w:numPr>
          <w:ilvl w:val="0"/>
          <w:numId w:val="39"/>
        </w:numPr>
      </w:pPr>
      <w:r w:rsidRPr="00AE3076">
        <w:t xml:space="preserve">В процессе установки плаката появится окно </w:t>
      </w:r>
      <w:r w:rsidRPr="00E447C4">
        <w:rPr>
          <w:b/>
        </w:rPr>
        <w:t>«Легенда»</w:t>
      </w:r>
      <w:r>
        <w:rPr>
          <w:b/>
        </w:rPr>
        <w:t xml:space="preserve"> </w:t>
      </w:r>
      <w:r w:rsidRPr="0017625B">
        <w:t>(</w:t>
      </w:r>
      <w:r>
        <w:fldChar w:fldCharType="begin"/>
      </w:r>
      <w:r>
        <w:instrText xml:space="preserve"> REF _Ref192233974 \h </w:instrText>
      </w:r>
      <w:r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29</w:t>
      </w:r>
      <w:r>
        <w:fldChar w:fldCharType="end"/>
      </w:r>
      <w:r w:rsidRPr="0017625B">
        <w:t>)</w:t>
      </w:r>
      <w:r>
        <w:t>. В</w:t>
      </w:r>
      <w:r w:rsidRPr="00AE3076">
        <w:t xml:space="preserve"> нем можно добавить комментарий для объекта</w:t>
      </w:r>
      <w:r w:rsidR="00A924D0">
        <w:t xml:space="preserve"> и нажать кнопку </w:t>
      </w:r>
      <w:r w:rsidR="00A924D0" w:rsidRPr="00915071">
        <w:rPr>
          <w:b/>
        </w:rPr>
        <w:t>«Сохранить»</w:t>
      </w:r>
      <w:r w:rsidR="00267F2E">
        <w:t xml:space="preserve"> или нажать кнопку </w:t>
      </w:r>
      <w:r w:rsidR="00267F2E" w:rsidRPr="00C930F2">
        <w:rPr>
          <w:b/>
        </w:rPr>
        <w:t>«Отмена»</w:t>
      </w:r>
      <w:r w:rsidR="00267F2E">
        <w:t>.</w:t>
      </w:r>
    </w:p>
    <w:p w14:paraId="21358CF5" w14:textId="77777777" w:rsidR="00A03998" w:rsidRPr="00A03998" w:rsidRDefault="00A03998" w:rsidP="00DB02F0"/>
    <w:p w14:paraId="10007903" w14:textId="77777777" w:rsidR="00A03998" w:rsidRDefault="00A03998" w:rsidP="00DB02F0">
      <w:pPr>
        <w:keepNext/>
        <w:ind w:left="360" w:firstLine="0"/>
        <w:jc w:val="center"/>
      </w:pPr>
      <w:r w:rsidRPr="00B15FB0">
        <w:rPr>
          <w:noProof/>
        </w:rPr>
        <w:lastRenderedPageBreak/>
        <w:drawing>
          <wp:inline distT="0" distB="0" distL="0" distR="0" wp14:anchorId="15E4DCF5" wp14:editId="6DC8EFD5">
            <wp:extent cx="4648200" cy="32289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2D2C" w14:textId="5FE3884D" w:rsidR="00A03998" w:rsidRPr="008E1256" w:rsidRDefault="00A03998" w:rsidP="00DB02F0">
      <w:pPr>
        <w:pStyle w:val="af9"/>
        <w:spacing w:before="0"/>
        <w:ind w:left="360" w:firstLine="0"/>
        <w:jc w:val="center"/>
      </w:pPr>
      <w:bookmarkStart w:id="1153" w:name="_Ref192233974"/>
      <w:r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29</w:t>
        </w:r>
      </w:fldSimple>
      <w:bookmarkEnd w:id="1153"/>
      <w:r w:rsidR="008E1256">
        <w:t xml:space="preserve"> – О</w:t>
      </w:r>
      <w:r w:rsidR="008E1256" w:rsidRPr="00AE3076">
        <w:t xml:space="preserve">кно </w:t>
      </w:r>
      <w:r w:rsidR="008E1256" w:rsidRPr="008E1256">
        <w:t>«Легенда»</w:t>
      </w:r>
    </w:p>
    <w:p w14:paraId="7DDCFFE3" w14:textId="77777777" w:rsidR="00DF5AED" w:rsidRDefault="00DF5AED" w:rsidP="005C09EA">
      <w:pPr>
        <w:ind w:firstLine="0"/>
      </w:pPr>
    </w:p>
    <w:p w14:paraId="44CC460D" w14:textId="77777777" w:rsidR="00637467" w:rsidRPr="003E7FEE" w:rsidRDefault="00637467" w:rsidP="00253D52">
      <w:pPr>
        <w:pStyle w:val="aff"/>
        <w:numPr>
          <w:ilvl w:val="0"/>
          <w:numId w:val="39"/>
        </w:numPr>
      </w:pPr>
      <w:r w:rsidRPr="003E7FEE">
        <w:t>В результате проделанных действий плакат будет установлен возле выбранного объекта</w:t>
      </w:r>
      <w:r>
        <w:t xml:space="preserve"> (</w:t>
      </w:r>
      <w:r>
        <w:fldChar w:fldCharType="begin"/>
      </w:r>
      <w:r>
        <w:instrText xml:space="preserve"> REF _Ref192233834 \h </w:instrText>
      </w:r>
      <w:r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30</w:t>
      </w:r>
      <w:r>
        <w:fldChar w:fldCharType="end"/>
      </w:r>
      <w:r>
        <w:t>)</w:t>
      </w:r>
      <w:r w:rsidRPr="003E7FEE">
        <w:t xml:space="preserve">. </w:t>
      </w:r>
    </w:p>
    <w:p w14:paraId="0723CFCF" w14:textId="77777777" w:rsidR="00CC0887" w:rsidRDefault="00CC0887" w:rsidP="00DB02F0"/>
    <w:p w14:paraId="7B9A431D" w14:textId="77777777" w:rsidR="00EC2B35" w:rsidRDefault="00CC0887" w:rsidP="00DB02F0">
      <w:pPr>
        <w:keepNext/>
        <w:jc w:val="center"/>
      </w:pPr>
      <w:r w:rsidRPr="00DB510A">
        <w:rPr>
          <w:noProof/>
        </w:rPr>
        <w:drawing>
          <wp:inline distT="0" distB="0" distL="0" distR="0" wp14:anchorId="721E2AF7" wp14:editId="50A5AF25">
            <wp:extent cx="2647950" cy="282892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E3E3" w14:textId="71669404" w:rsidR="00CC0887" w:rsidRDefault="00EC2B35" w:rsidP="00DB02F0">
      <w:pPr>
        <w:pStyle w:val="af9"/>
        <w:spacing w:before="0"/>
        <w:jc w:val="center"/>
      </w:pPr>
      <w:bookmarkStart w:id="1154" w:name="_Ref192233834"/>
      <w:r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30</w:t>
        </w:r>
      </w:fldSimple>
      <w:bookmarkEnd w:id="1154"/>
      <w:r w:rsidR="009E1351">
        <w:t xml:space="preserve"> – Пример установленного плаката</w:t>
      </w:r>
    </w:p>
    <w:p w14:paraId="6B8E79AF" w14:textId="77777777" w:rsidR="003E7FEE" w:rsidRDefault="003E7FEE" w:rsidP="00DB02F0">
      <w:pPr>
        <w:ind w:firstLine="0"/>
      </w:pPr>
    </w:p>
    <w:p w14:paraId="4DF05B34" w14:textId="628A4BCB" w:rsidR="000651B6" w:rsidRPr="003E7FEE" w:rsidRDefault="005F7B0F" w:rsidP="00253D52">
      <w:pPr>
        <w:pStyle w:val="aff"/>
        <w:numPr>
          <w:ilvl w:val="0"/>
          <w:numId w:val="39"/>
        </w:numPr>
      </w:pPr>
      <w:r w:rsidRPr="003E7FEE">
        <w:t xml:space="preserve">Убедиться, что в окне </w:t>
      </w:r>
      <w:r w:rsidR="00AE675D" w:rsidRPr="003E7FEE">
        <w:t>событий</w:t>
      </w:r>
      <w:r w:rsidR="007B1C78">
        <w:t xml:space="preserve"> (</w:t>
      </w:r>
      <w:r w:rsidR="007B1C78">
        <w:fldChar w:fldCharType="begin"/>
      </w:r>
      <w:r w:rsidR="007B1C78">
        <w:instrText xml:space="preserve"> REF _Ref192234014 \h </w:instrText>
      </w:r>
      <w:r w:rsidR="007B1C78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31</w:t>
      </w:r>
      <w:r w:rsidR="007B1C78">
        <w:fldChar w:fldCharType="end"/>
      </w:r>
      <w:r w:rsidR="007B1C78">
        <w:t>)</w:t>
      </w:r>
      <w:r w:rsidRPr="003E7FEE">
        <w:t xml:space="preserve"> появилось сообщение об успешной установке плаката на </w:t>
      </w:r>
      <w:r w:rsidR="00E46DFF" w:rsidRPr="003E7FEE">
        <w:t xml:space="preserve">выбранном </w:t>
      </w:r>
      <w:r w:rsidRPr="003E7FEE">
        <w:t>оборудовании.</w:t>
      </w:r>
      <w:r w:rsidR="009C6E4B" w:rsidRPr="003E7FEE">
        <w:t xml:space="preserve"> Данное сообщение появится на всех запущенных АРМ.</w:t>
      </w:r>
    </w:p>
    <w:p w14:paraId="2965728C" w14:textId="77777777" w:rsidR="00AE675D" w:rsidRPr="003E7FEE" w:rsidRDefault="00AE675D" w:rsidP="00DB02F0">
      <w:pPr>
        <w:ind w:left="567" w:firstLine="0"/>
      </w:pPr>
    </w:p>
    <w:p w14:paraId="4FD138F2" w14:textId="77777777" w:rsidR="004656CD" w:rsidRDefault="00AE675D" w:rsidP="00DB02F0">
      <w:pPr>
        <w:keepNext/>
        <w:ind w:left="567" w:firstLine="0"/>
      </w:pPr>
      <w:r w:rsidRPr="003E7FEE">
        <w:rPr>
          <w:noProof/>
        </w:rPr>
        <w:lastRenderedPageBreak/>
        <w:drawing>
          <wp:inline distT="0" distB="0" distL="0" distR="0" wp14:anchorId="09DD1ADC" wp14:editId="7F3D0683">
            <wp:extent cx="5886450" cy="1175559"/>
            <wp:effectExtent l="0" t="0" r="0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98279" cy="117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228D" w14:textId="3B07A5F1" w:rsidR="00394E6A" w:rsidRDefault="004656CD" w:rsidP="00DB02F0">
      <w:pPr>
        <w:pStyle w:val="af9"/>
        <w:spacing w:before="0"/>
        <w:jc w:val="center"/>
      </w:pPr>
      <w:bookmarkStart w:id="1155" w:name="_Ref192234014"/>
      <w:r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31</w:t>
        </w:r>
      </w:fldSimple>
      <w:bookmarkEnd w:id="1155"/>
      <w:r w:rsidR="00394E6A">
        <w:t xml:space="preserve"> – Сообщение в окне событий</w:t>
      </w:r>
    </w:p>
    <w:p w14:paraId="0B95093D" w14:textId="77777777" w:rsidR="00AE675D" w:rsidRPr="003E7FEE" w:rsidRDefault="00AE675D" w:rsidP="00DB02F0">
      <w:pPr>
        <w:ind w:left="567" w:firstLine="0"/>
      </w:pPr>
    </w:p>
    <w:p w14:paraId="0B0BA1B7" w14:textId="1728745E" w:rsidR="00676DA3" w:rsidRPr="003E7FEE" w:rsidRDefault="005F7B0F" w:rsidP="00253D52">
      <w:pPr>
        <w:pStyle w:val="aff"/>
        <w:numPr>
          <w:ilvl w:val="0"/>
          <w:numId w:val="39"/>
        </w:numPr>
      </w:pPr>
      <w:r w:rsidRPr="003E7FEE">
        <w:t xml:space="preserve">В случае успеха на других схемах </w:t>
      </w:r>
      <w:r w:rsidR="000651B6" w:rsidRPr="003E7FEE">
        <w:t xml:space="preserve">на этом же </w:t>
      </w:r>
      <w:r w:rsidRPr="003E7FEE">
        <w:t xml:space="preserve">оборудовании также </w:t>
      </w:r>
      <w:r w:rsidR="000651B6" w:rsidRPr="003E7FEE">
        <w:t>появи</w:t>
      </w:r>
      <w:r w:rsidR="00664A14" w:rsidRPr="003E7FEE">
        <w:t>т</w:t>
      </w:r>
      <w:r w:rsidR="000651B6" w:rsidRPr="003E7FEE">
        <w:t>ся</w:t>
      </w:r>
      <w:r w:rsidRPr="003E7FEE">
        <w:t xml:space="preserve"> установленный</w:t>
      </w:r>
      <w:r w:rsidR="000651B6" w:rsidRPr="003E7FEE">
        <w:t xml:space="preserve"> плакат.</w:t>
      </w:r>
    </w:p>
    <w:p w14:paraId="2064CBC4" w14:textId="4B87A8BB" w:rsidR="000651B6" w:rsidRDefault="005F7B0F" w:rsidP="00253D52">
      <w:pPr>
        <w:pStyle w:val="aff"/>
        <w:numPr>
          <w:ilvl w:val="0"/>
          <w:numId w:val="39"/>
        </w:numPr>
      </w:pPr>
      <w:r w:rsidRPr="003E7FEE">
        <w:t>П</w:t>
      </w:r>
      <w:r w:rsidR="000651B6" w:rsidRPr="003E7FEE">
        <w:t xml:space="preserve">лакат можно </w:t>
      </w:r>
      <w:r w:rsidR="00367D24" w:rsidRPr="003E7FEE">
        <w:t>переместить</w:t>
      </w:r>
      <w:r w:rsidR="00214A94">
        <w:t>, удерживая его левой кнопкой мыши</w:t>
      </w:r>
      <w:r w:rsidR="004C06CC" w:rsidRPr="008355F8">
        <w:t xml:space="preserve"> (</w:t>
      </w:r>
      <w:r w:rsidR="004C06CC" w:rsidRPr="008355F8">
        <w:fldChar w:fldCharType="begin"/>
      </w:r>
      <w:r w:rsidR="004C06CC" w:rsidRPr="008355F8">
        <w:instrText xml:space="preserve"> REF _Ref170469833 \h </w:instrText>
      </w:r>
      <w:r w:rsidR="00366282" w:rsidRPr="008355F8">
        <w:instrText xml:space="preserve"> \* MERGEFORMAT </w:instrText>
      </w:r>
      <w:r w:rsidR="004C06CC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32</w:t>
      </w:r>
      <w:r w:rsidR="004C06CC" w:rsidRPr="008355F8">
        <w:fldChar w:fldCharType="end"/>
      </w:r>
      <w:r w:rsidR="004C06CC" w:rsidRPr="008355F8">
        <w:t>)</w:t>
      </w:r>
      <w:r w:rsidR="000651B6" w:rsidRPr="008355F8">
        <w:t>.</w:t>
      </w:r>
    </w:p>
    <w:p w14:paraId="115C1684" w14:textId="77777777" w:rsidR="008D5156" w:rsidRDefault="008D5156" w:rsidP="00DB02F0">
      <w:pPr>
        <w:pStyle w:val="aff"/>
        <w:ind w:left="720" w:firstLine="0"/>
      </w:pPr>
    </w:p>
    <w:p w14:paraId="1F04A075" w14:textId="069A6586" w:rsidR="004C06CC" w:rsidRPr="008355F8" w:rsidRDefault="007C38A3" w:rsidP="00DB02F0">
      <w:pPr>
        <w:pStyle w:val="aff"/>
        <w:keepNext/>
        <w:ind w:left="720" w:firstLine="0"/>
        <w:jc w:val="center"/>
      </w:pPr>
      <w:r>
        <w:t xml:space="preserve"> </w:t>
      </w:r>
      <w:r w:rsidR="003C0403">
        <w:t xml:space="preserve">   </w:t>
      </w:r>
      <w:r w:rsidR="00214A94" w:rsidRPr="00214A94">
        <w:rPr>
          <w:noProof/>
        </w:rPr>
        <w:drawing>
          <wp:inline distT="0" distB="0" distL="0" distR="0" wp14:anchorId="7F06D9C2" wp14:editId="632FDB41">
            <wp:extent cx="2266950" cy="1819275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19E0" w14:textId="34A6F9F0" w:rsidR="001678C0" w:rsidRDefault="004C06CC" w:rsidP="00DB02F0">
      <w:pPr>
        <w:pStyle w:val="af9"/>
        <w:spacing w:before="0"/>
        <w:jc w:val="center"/>
      </w:pPr>
      <w:bookmarkStart w:id="1156" w:name="_Ref170469833"/>
      <w:r w:rsidRPr="008355F8"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32</w:t>
        </w:r>
      </w:fldSimple>
      <w:bookmarkEnd w:id="1156"/>
      <w:r w:rsidR="00CB3BAA" w:rsidRPr="008355F8">
        <w:t xml:space="preserve"> –</w:t>
      </w:r>
      <w:r w:rsidR="00F12637" w:rsidRPr="008355F8">
        <w:t xml:space="preserve"> </w:t>
      </w:r>
      <w:r w:rsidR="00FE050E" w:rsidRPr="008355F8">
        <w:t>Перемещение плаката</w:t>
      </w:r>
    </w:p>
    <w:p w14:paraId="32A16215" w14:textId="0DEF68CB" w:rsidR="000651B6" w:rsidRPr="008355F8" w:rsidRDefault="000651B6" w:rsidP="00DB02F0">
      <w:pPr>
        <w:pStyle w:val="aff"/>
        <w:ind w:left="720" w:firstLine="0"/>
      </w:pPr>
      <w:r w:rsidRPr="008355F8">
        <w:t>Новое положение плаката запомнится для конкретной схемы. На других схемах, где этот же плакат установлен, он не переместиться.</w:t>
      </w:r>
      <w:r w:rsidR="005F7B0F" w:rsidRPr="008355F8">
        <w:t xml:space="preserve"> При повторном открытии схемы плакат будет отображен на новом установленном месте.</w:t>
      </w:r>
    </w:p>
    <w:p w14:paraId="5570A76A" w14:textId="77777777" w:rsidR="009C6E4B" w:rsidRPr="008355F8" w:rsidRDefault="009C6E4B" w:rsidP="00DB02F0">
      <w:pPr>
        <w:pStyle w:val="aff"/>
      </w:pPr>
    </w:p>
    <w:tbl>
      <w:tblPr>
        <w:tblStyle w:val="aff8"/>
        <w:tblW w:w="0" w:type="auto"/>
        <w:tblInd w:w="708" w:type="dxa"/>
        <w:tblLook w:val="04A0" w:firstRow="1" w:lastRow="0" w:firstColumn="1" w:lastColumn="0" w:noHBand="0" w:noVBand="1"/>
      </w:tblPr>
      <w:tblGrid>
        <w:gridCol w:w="9288"/>
      </w:tblGrid>
      <w:tr w:rsidR="009C6E4B" w:rsidRPr="008355F8" w14:paraId="72A0A807" w14:textId="77777777" w:rsidTr="008859C0">
        <w:tc>
          <w:tcPr>
            <w:tcW w:w="9854" w:type="dxa"/>
            <w:shd w:val="clear" w:color="auto" w:fill="BFBFBF" w:themeFill="background1" w:themeFillShade="BF"/>
          </w:tcPr>
          <w:p w14:paraId="245882DA" w14:textId="3493FDB4" w:rsidR="009C6E4B" w:rsidRPr="008355F8" w:rsidRDefault="009C6E4B" w:rsidP="00DB02F0">
            <w:pPr>
              <w:pStyle w:val="aff"/>
              <w:ind w:left="0" w:firstLine="0"/>
            </w:pPr>
            <w:r w:rsidRPr="008355F8">
              <w:t xml:space="preserve">ВАЖНО. Повторно этот же плакат нельзя установить на </w:t>
            </w:r>
            <w:r w:rsidR="00D86E4F" w:rsidRPr="008355F8">
              <w:t xml:space="preserve">тот же </w:t>
            </w:r>
            <w:r w:rsidRPr="008355F8">
              <w:t>объект. Но можно установить на другой. Также можно установить другой плакат на этот объект.</w:t>
            </w:r>
          </w:p>
        </w:tc>
      </w:tr>
    </w:tbl>
    <w:p w14:paraId="08F256D2" w14:textId="77777777" w:rsidR="005F7B0F" w:rsidRPr="008355F8" w:rsidRDefault="005F7B0F" w:rsidP="00DB02F0">
      <w:pPr>
        <w:pStyle w:val="aff"/>
      </w:pPr>
    </w:p>
    <w:p w14:paraId="30103638" w14:textId="09AD20AD" w:rsidR="00CA219D" w:rsidRPr="00ED3742" w:rsidRDefault="00145A44" w:rsidP="00DB02F0">
      <w:pPr>
        <w:pStyle w:val="3"/>
        <w:spacing w:before="0" w:after="0"/>
      </w:pPr>
      <w:bookmarkStart w:id="1157" w:name="_Toc195789788"/>
      <w:r w:rsidRPr="00ED3742">
        <w:t>Контекстное меню плаката</w:t>
      </w:r>
      <w:bookmarkEnd w:id="1157"/>
    </w:p>
    <w:p w14:paraId="5667E3AC" w14:textId="77777777" w:rsidR="00803967" w:rsidRDefault="00803967" w:rsidP="00DB02F0"/>
    <w:p w14:paraId="3571F002" w14:textId="4C455F2C" w:rsidR="00CA219D" w:rsidRDefault="00803967" w:rsidP="00DB02F0">
      <w:r>
        <w:t xml:space="preserve">Контекстное меню плаката дает возможность просматривать </w:t>
      </w:r>
      <w:r w:rsidR="004F3D7C">
        <w:t>информацию о</w:t>
      </w:r>
      <w:r>
        <w:t xml:space="preserve"> плакат</w:t>
      </w:r>
      <w:r w:rsidR="004F3D7C">
        <w:t>е</w:t>
      </w:r>
      <w:r w:rsidR="001006CC">
        <w:t>, добавлять комментарии</w:t>
      </w:r>
      <w:r w:rsidR="00CF01BE">
        <w:t xml:space="preserve"> или</w:t>
      </w:r>
      <w:r>
        <w:t xml:space="preserve"> снять плакат со схемы.</w:t>
      </w:r>
    </w:p>
    <w:p w14:paraId="75C15CB7" w14:textId="77777777" w:rsidR="00F8096E" w:rsidRDefault="00F8096E" w:rsidP="00DB02F0"/>
    <w:p w14:paraId="160ECDBF" w14:textId="45A59298" w:rsidR="00F8096E" w:rsidRDefault="005B0C8E" w:rsidP="00DB02F0">
      <w:pPr>
        <w:pStyle w:val="4"/>
      </w:pPr>
      <w:bookmarkStart w:id="1158" w:name="_Toc195789789"/>
      <w:r>
        <w:rPr>
          <w:lang w:val="ru-RU"/>
        </w:rPr>
        <w:t>«</w:t>
      </w:r>
      <w:r w:rsidR="00F8096E">
        <w:t>Легенда</w:t>
      </w:r>
      <w:r>
        <w:rPr>
          <w:lang w:val="ru-RU"/>
        </w:rPr>
        <w:t>»</w:t>
      </w:r>
      <w:bookmarkEnd w:id="1158"/>
    </w:p>
    <w:p w14:paraId="58CAEEAA" w14:textId="77777777" w:rsidR="002C32A0" w:rsidRDefault="002C32A0" w:rsidP="00DB02F0"/>
    <w:p w14:paraId="262B66D8" w14:textId="5C70F8C2" w:rsidR="005778FF" w:rsidRDefault="005778FF" w:rsidP="00DB02F0">
      <w:r>
        <w:t>Легенда позволяет посмотреть название объекта и название ПС, к которой относится</w:t>
      </w:r>
      <w:r w:rsidR="00B25854">
        <w:t xml:space="preserve"> плакат</w:t>
      </w:r>
      <w:r>
        <w:t>.</w:t>
      </w:r>
      <w:r w:rsidR="007903D0">
        <w:t xml:space="preserve"> Так же в окне</w:t>
      </w:r>
      <w:r w:rsidR="00C51E2D">
        <w:t xml:space="preserve"> </w:t>
      </w:r>
      <w:r w:rsidR="007903D0">
        <w:t>легенды можно добавить комм</w:t>
      </w:r>
      <w:r w:rsidR="005C6E7F">
        <w:t>ентарий.</w:t>
      </w:r>
    </w:p>
    <w:p w14:paraId="765577FA" w14:textId="47A89DB5" w:rsidR="008C2E74" w:rsidRDefault="008C2E74" w:rsidP="00DB02F0">
      <w:r>
        <w:t>Первый раз окно легенды</w:t>
      </w:r>
      <w:r w:rsidR="005C6E7F">
        <w:t xml:space="preserve"> (</w:t>
      </w:r>
      <w:r w:rsidR="005C6E7F">
        <w:fldChar w:fldCharType="begin"/>
      </w:r>
      <w:r w:rsidR="005C6E7F">
        <w:instrText xml:space="preserve"> REF _Ref192244117 \h </w:instrText>
      </w:r>
      <w:r w:rsidR="005C6E7F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33</w:t>
      </w:r>
      <w:r w:rsidR="005C6E7F">
        <w:fldChar w:fldCharType="end"/>
      </w:r>
      <w:r w:rsidR="005C6E7F">
        <w:t>)</w:t>
      </w:r>
      <w:r>
        <w:t xml:space="preserve"> появляется автоматически в процессе установки плаката</w:t>
      </w:r>
      <w:r w:rsidR="00BF4725">
        <w:t xml:space="preserve">, см пункт </w:t>
      </w:r>
      <w:r w:rsidR="008B60FE" w:rsidRPr="008B60FE">
        <w:rPr>
          <w:b/>
        </w:rPr>
        <w:fldChar w:fldCharType="begin"/>
      </w:r>
      <w:r w:rsidR="008B60FE" w:rsidRPr="008B60FE">
        <w:rPr>
          <w:b/>
        </w:rPr>
        <w:instrText xml:space="preserve"> REF _Ref192246004 \r \h </w:instrText>
      </w:r>
      <w:r w:rsidR="008B60FE">
        <w:rPr>
          <w:b/>
        </w:rPr>
        <w:instrText xml:space="preserve"> \* MERGEFORMAT </w:instrText>
      </w:r>
      <w:r w:rsidR="008B60FE" w:rsidRPr="008B60FE">
        <w:rPr>
          <w:b/>
        </w:rPr>
      </w:r>
      <w:r w:rsidR="008B60FE" w:rsidRPr="008B60FE">
        <w:rPr>
          <w:b/>
        </w:rPr>
        <w:fldChar w:fldCharType="separate"/>
      </w:r>
      <w:r w:rsidR="00CC1F16">
        <w:rPr>
          <w:b/>
        </w:rPr>
        <w:t>8.7.2</w:t>
      </w:r>
      <w:r w:rsidR="008B60FE" w:rsidRPr="008B60FE">
        <w:rPr>
          <w:b/>
        </w:rPr>
        <w:fldChar w:fldCharType="end"/>
      </w:r>
      <w:r w:rsidR="008B60FE" w:rsidRPr="008B60FE">
        <w:rPr>
          <w:b/>
        </w:rPr>
        <w:t xml:space="preserve"> </w:t>
      </w:r>
      <w:r w:rsidR="008B60FE" w:rsidRPr="008B60FE">
        <w:rPr>
          <w:b/>
        </w:rPr>
        <w:fldChar w:fldCharType="begin"/>
      </w:r>
      <w:r w:rsidR="008B60FE" w:rsidRPr="008B60FE">
        <w:rPr>
          <w:b/>
        </w:rPr>
        <w:instrText xml:space="preserve"> REF _Ref192246004 \h </w:instrText>
      </w:r>
      <w:r w:rsidR="008B60FE">
        <w:rPr>
          <w:b/>
        </w:rPr>
        <w:instrText xml:space="preserve"> \* MERGEFORMAT </w:instrText>
      </w:r>
      <w:r w:rsidR="008B60FE" w:rsidRPr="008B60FE">
        <w:rPr>
          <w:b/>
        </w:rPr>
      </w:r>
      <w:r w:rsidR="008B60FE" w:rsidRPr="008B60FE">
        <w:rPr>
          <w:b/>
        </w:rPr>
        <w:fldChar w:fldCharType="separate"/>
      </w:r>
      <w:r w:rsidR="00CC1F16" w:rsidRPr="00CC1F16">
        <w:rPr>
          <w:b/>
        </w:rPr>
        <w:t>Установка плаката</w:t>
      </w:r>
      <w:r w:rsidR="008B60FE" w:rsidRPr="008B60FE">
        <w:rPr>
          <w:b/>
        </w:rPr>
        <w:fldChar w:fldCharType="end"/>
      </w:r>
      <w:r>
        <w:t xml:space="preserve">. </w:t>
      </w:r>
      <w:r w:rsidR="00276C65">
        <w:t>Можно написать комментарий в поле для ввода текста</w:t>
      </w:r>
      <w:r w:rsidR="00437198">
        <w:t xml:space="preserve"> в нижней части окна.</w:t>
      </w:r>
      <w:r w:rsidR="00276C65">
        <w:t xml:space="preserve"> </w:t>
      </w:r>
      <w:r w:rsidR="00FB7EF8">
        <w:t xml:space="preserve">Для сохранения </w:t>
      </w:r>
      <w:r w:rsidR="00FD3258">
        <w:t xml:space="preserve">изменений </w:t>
      </w:r>
      <w:r w:rsidR="00FB7EF8">
        <w:t xml:space="preserve">нажать кнопку </w:t>
      </w:r>
      <w:r w:rsidR="00FB7EF8" w:rsidRPr="00D35F28">
        <w:rPr>
          <w:b/>
        </w:rPr>
        <w:t>«Сохранить»</w:t>
      </w:r>
      <w:r w:rsidR="00FB7EF8">
        <w:t>.</w:t>
      </w:r>
      <w:r w:rsidR="00122230">
        <w:t xml:space="preserve"> В противном случае нажать кнопку </w:t>
      </w:r>
      <w:r w:rsidR="00122230" w:rsidRPr="00122230">
        <w:rPr>
          <w:b/>
        </w:rPr>
        <w:t>«Отмена»</w:t>
      </w:r>
      <w:r w:rsidR="00122230">
        <w:t>.</w:t>
      </w:r>
    </w:p>
    <w:p w14:paraId="2652B7CE" w14:textId="77777777" w:rsidR="003F51F4" w:rsidRDefault="003F51F4" w:rsidP="00DB02F0"/>
    <w:p w14:paraId="129A7ABE" w14:textId="77777777" w:rsidR="000F0BF8" w:rsidRDefault="003F51F4" w:rsidP="00DB02F0">
      <w:pPr>
        <w:keepNext/>
        <w:jc w:val="center"/>
      </w:pPr>
      <w:r w:rsidRPr="003F51F4">
        <w:rPr>
          <w:noProof/>
        </w:rPr>
        <w:lastRenderedPageBreak/>
        <w:drawing>
          <wp:inline distT="0" distB="0" distL="0" distR="0" wp14:anchorId="337E1080" wp14:editId="3DFB3CA2">
            <wp:extent cx="4638675" cy="32385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3C33" w14:textId="5517BF6F" w:rsidR="003F51F4" w:rsidRDefault="000F0BF8" w:rsidP="00DB02F0">
      <w:pPr>
        <w:pStyle w:val="af9"/>
        <w:spacing w:before="0"/>
        <w:jc w:val="center"/>
      </w:pPr>
      <w:bookmarkStart w:id="1159" w:name="_Ref192244117"/>
      <w:r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33</w:t>
        </w:r>
      </w:fldSimple>
      <w:bookmarkEnd w:id="1159"/>
      <w:r w:rsidR="00B25854">
        <w:t xml:space="preserve"> – Окно легенды</w:t>
      </w:r>
    </w:p>
    <w:p w14:paraId="4D769E1B" w14:textId="77777777" w:rsidR="00B25854" w:rsidRPr="00B25854" w:rsidRDefault="00B25854" w:rsidP="00DB02F0"/>
    <w:p w14:paraId="1BA21B8B" w14:textId="5AAFE2D4" w:rsidR="008C2E74" w:rsidRDefault="00C51E2D" w:rsidP="00DB02F0">
      <w:r>
        <w:t>После установки плаката, при повторном открытии окна легенды</w:t>
      </w:r>
      <w:r w:rsidR="00DD43BD">
        <w:t>,</w:t>
      </w:r>
      <w:r>
        <w:t xml:space="preserve"> можно увидеть автоматически формируемый комментарий</w:t>
      </w:r>
      <w:r w:rsidR="00261F3F">
        <w:t xml:space="preserve"> (</w:t>
      </w:r>
      <w:r w:rsidR="00261F3F">
        <w:fldChar w:fldCharType="begin"/>
      </w:r>
      <w:r w:rsidR="00261F3F">
        <w:instrText xml:space="preserve"> REF _Ref192244163 \h </w:instrText>
      </w:r>
      <w:r w:rsidR="00261F3F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34</w:t>
      </w:r>
      <w:r w:rsidR="00261F3F">
        <w:fldChar w:fldCharType="end"/>
      </w:r>
      <w:r w:rsidR="00261F3F">
        <w:t>)</w:t>
      </w:r>
      <w:r>
        <w:t>, в котором отображен</w:t>
      </w:r>
      <w:r w:rsidR="00C30DF9">
        <w:t>ы</w:t>
      </w:r>
      <w:r w:rsidR="008C2E74">
        <w:t xml:space="preserve"> данные:</w:t>
      </w:r>
    </w:p>
    <w:p w14:paraId="38CDD4D9" w14:textId="2A7B7C45" w:rsidR="00F87572" w:rsidRDefault="00F87572" w:rsidP="00253D52">
      <w:pPr>
        <w:pStyle w:val="aff"/>
        <w:numPr>
          <w:ilvl w:val="0"/>
          <w:numId w:val="41"/>
        </w:numPr>
      </w:pPr>
      <w:r>
        <w:t>д</w:t>
      </w:r>
      <w:r w:rsidR="00C51E2D">
        <w:t>ата</w:t>
      </w:r>
      <w:r>
        <w:t xml:space="preserve"> установки плаката,</w:t>
      </w:r>
    </w:p>
    <w:p w14:paraId="3451FFCB" w14:textId="77777777" w:rsidR="00F87572" w:rsidRDefault="00C51E2D" w:rsidP="00253D52">
      <w:pPr>
        <w:pStyle w:val="aff"/>
        <w:numPr>
          <w:ilvl w:val="0"/>
          <w:numId w:val="41"/>
        </w:numPr>
      </w:pPr>
      <w:r>
        <w:t>время установки плаката</w:t>
      </w:r>
      <w:r w:rsidR="00DD43BD">
        <w:t xml:space="preserve">, </w:t>
      </w:r>
    </w:p>
    <w:p w14:paraId="70BC64B8" w14:textId="48CEEB0F" w:rsidR="00C51E2D" w:rsidRDefault="00DE294A" w:rsidP="00253D52">
      <w:pPr>
        <w:pStyle w:val="aff"/>
        <w:numPr>
          <w:ilvl w:val="0"/>
          <w:numId w:val="41"/>
        </w:numPr>
      </w:pPr>
      <w:r>
        <w:t>ФИО</w:t>
      </w:r>
      <w:r w:rsidR="00DD43BD">
        <w:t xml:space="preserve"> диспетчера</w:t>
      </w:r>
      <w:r>
        <w:t>, установившего</w:t>
      </w:r>
      <w:r w:rsidR="00C51E2D">
        <w:t xml:space="preserve"> </w:t>
      </w:r>
      <w:r>
        <w:t>плакат.</w:t>
      </w:r>
    </w:p>
    <w:p w14:paraId="529C8AB6" w14:textId="77777777" w:rsidR="00514D89" w:rsidRDefault="00514D89" w:rsidP="00DB02F0"/>
    <w:p w14:paraId="64929E22" w14:textId="63C969EA" w:rsidR="000F0BF8" w:rsidRDefault="00125491" w:rsidP="00DB02F0">
      <w:pPr>
        <w:keepNext/>
        <w:jc w:val="center"/>
      </w:pPr>
      <w:r w:rsidRPr="00125491">
        <w:rPr>
          <w:noProof/>
        </w:rPr>
        <w:drawing>
          <wp:inline distT="0" distB="0" distL="0" distR="0" wp14:anchorId="40F11FCF" wp14:editId="6A51DB88">
            <wp:extent cx="4619625" cy="323850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3E0F" w14:textId="2C881AD9" w:rsidR="00514D89" w:rsidRDefault="000F0BF8" w:rsidP="00DB02F0">
      <w:pPr>
        <w:pStyle w:val="af9"/>
        <w:spacing w:before="0"/>
        <w:jc w:val="center"/>
      </w:pPr>
      <w:bookmarkStart w:id="1160" w:name="_Ref192244163"/>
      <w:r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34</w:t>
        </w:r>
      </w:fldSimple>
      <w:bookmarkEnd w:id="1160"/>
      <w:r w:rsidR="00261F3F">
        <w:t xml:space="preserve"> – Автоматически формируемый комментарий</w:t>
      </w:r>
    </w:p>
    <w:p w14:paraId="5193AC66" w14:textId="77777777" w:rsidR="00514D89" w:rsidRDefault="00514D89" w:rsidP="00DB02F0"/>
    <w:p w14:paraId="400A04DB" w14:textId="77777777" w:rsidR="00AA3305" w:rsidRDefault="00AA3305" w:rsidP="00DB02F0">
      <w:r>
        <w:t xml:space="preserve">Чтобы добавить комментарий для уже установленного плаката нужно </w:t>
      </w:r>
      <w:r w:rsidRPr="008355F8">
        <w:t>проделать следующие действия</w:t>
      </w:r>
      <w:r>
        <w:t>:</w:t>
      </w:r>
    </w:p>
    <w:p w14:paraId="742EBCB3" w14:textId="306C8E6E" w:rsidR="00AA3305" w:rsidRDefault="001700FA" w:rsidP="00DB02F0">
      <w:pPr>
        <w:ind w:firstLine="0"/>
      </w:pPr>
      <w:r>
        <w:t>Выбрать плакат на схеме</w:t>
      </w:r>
      <w:r w:rsidR="00BF6F09">
        <w:t>.</w:t>
      </w:r>
    </w:p>
    <w:p w14:paraId="639758CB" w14:textId="4071CC26" w:rsidR="001700FA" w:rsidRPr="00BF6F09" w:rsidRDefault="001700FA" w:rsidP="00DB02F0">
      <w:pPr>
        <w:ind w:firstLine="0"/>
      </w:pPr>
      <w:r>
        <w:lastRenderedPageBreak/>
        <w:t xml:space="preserve">Вызвать контекстное меню плаката кликом правой кнопки мыши. Выбрать команду </w:t>
      </w:r>
      <w:r w:rsidRPr="00E14B98">
        <w:rPr>
          <w:b/>
        </w:rPr>
        <w:t>«Легенда»</w:t>
      </w:r>
      <w:r w:rsidR="00BF6F09">
        <w:rPr>
          <w:b/>
        </w:rPr>
        <w:t xml:space="preserve"> </w:t>
      </w:r>
      <w:r w:rsidR="00BF6F09" w:rsidRPr="00BF6F09">
        <w:t>(</w:t>
      </w:r>
      <w:r w:rsidR="00BF6F09" w:rsidRPr="00BF6F09">
        <w:fldChar w:fldCharType="begin"/>
      </w:r>
      <w:r w:rsidR="00BF6F09" w:rsidRPr="00BF6F09">
        <w:instrText xml:space="preserve"> REF _Ref192244358 \h  \* MERGEFORMAT </w:instrText>
      </w:r>
      <w:r w:rsidR="00BF6F09" w:rsidRPr="00BF6F09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35</w:t>
      </w:r>
      <w:r w:rsidR="00BF6F09" w:rsidRPr="00BF6F09">
        <w:fldChar w:fldCharType="end"/>
      </w:r>
      <w:r w:rsidR="00BF6F09" w:rsidRPr="00BF6F09">
        <w:t>)</w:t>
      </w:r>
      <w:r w:rsidRPr="00BF6F09">
        <w:t>.</w:t>
      </w:r>
    </w:p>
    <w:p w14:paraId="02CBB324" w14:textId="77777777" w:rsidR="001700FA" w:rsidRDefault="001700FA" w:rsidP="00DB02F0"/>
    <w:p w14:paraId="55648CA0" w14:textId="699EF0EF" w:rsidR="001700FA" w:rsidRDefault="006C139A" w:rsidP="00DB02F0">
      <w:pPr>
        <w:keepNext/>
        <w:jc w:val="center"/>
      </w:pPr>
      <w:r w:rsidRPr="006C139A">
        <w:rPr>
          <w:noProof/>
        </w:rPr>
        <w:drawing>
          <wp:inline distT="0" distB="0" distL="0" distR="0" wp14:anchorId="118E0095" wp14:editId="615FD196">
            <wp:extent cx="2695575" cy="1362075"/>
            <wp:effectExtent l="0" t="0" r="9525" b="952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D37CF" w14:textId="7104F106" w:rsidR="001700FA" w:rsidRDefault="001700FA" w:rsidP="00DB02F0">
      <w:pPr>
        <w:pStyle w:val="af9"/>
        <w:spacing w:before="0"/>
        <w:jc w:val="center"/>
      </w:pPr>
      <w:bookmarkStart w:id="1161" w:name="_Ref192244358"/>
      <w:r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35</w:t>
        </w:r>
      </w:fldSimple>
      <w:bookmarkEnd w:id="1161"/>
      <w:r w:rsidR="002E6A3C">
        <w:t xml:space="preserve"> – Контекстное меню плаката</w:t>
      </w:r>
    </w:p>
    <w:p w14:paraId="6983D485" w14:textId="77777777" w:rsidR="006D602B" w:rsidRDefault="006D602B" w:rsidP="00DB02F0"/>
    <w:p w14:paraId="4D66C609" w14:textId="4C1944F9" w:rsidR="00F00906" w:rsidRDefault="00BD6214" w:rsidP="00DB02F0">
      <w:pPr>
        <w:ind w:firstLine="0"/>
      </w:pPr>
      <w:r>
        <w:t>В открывшемся окне в пустом поле для ввода текста написать комментарий</w:t>
      </w:r>
      <w:r w:rsidR="00B036EB">
        <w:t xml:space="preserve"> (</w:t>
      </w:r>
      <w:r w:rsidR="00B036EB">
        <w:fldChar w:fldCharType="begin"/>
      </w:r>
      <w:r w:rsidR="00B036EB">
        <w:instrText xml:space="preserve"> REF _Ref192244424 \h </w:instrText>
      </w:r>
      <w:r w:rsidR="00B036EB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36</w:t>
      </w:r>
      <w:r w:rsidR="00B036EB">
        <w:fldChar w:fldCharType="end"/>
      </w:r>
      <w:r w:rsidR="00B036EB">
        <w:t>)</w:t>
      </w:r>
      <w:r>
        <w:t>.</w:t>
      </w:r>
      <w:r w:rsidR="00F00906">
        <w:t xml:space="preserve"> Для сохранения изменений нажать кнопку </w:t>
      </w:r>
      <w:r w:rsidR="00F00906" w:rsidRPr="00D35F28">
        <w:rPr>
          <w:b/>
        </w:rPr>
        <w:t>«Сохранить»</w:t>
      </w:r>
      <w:r w:rsidR="00F00906">
        <w:t>.</w:t>
      </w:r>
    </w:p>
    <w:p w14:paraId="5D9B6AE7" w14:textId="1D8D363F" w:rsidR="00E14B98" w:rsidRDefault="00E14B98" w:rsidP="00DB02F0"/>
    <w:p w14:paraId="6A5FB61A" w14:textId="77777777" w:rsidR="00B036EB" w:rsidRDefault="00BD6214" w:rsidP="00DB02F0">
      <w:pPr>
        <w:keepNext/>
        <w:jc w:val="center"/>
      </w:pPr>
      <w:r w:rsidRPr="00BD6214">
        <w:rPr>
          <w:noProof/>
        </w:rPr>
        <w:drawing>
          <wp:inline distT="0" distB="0" distL="0" distR="0" wp14:anchorId="6002DCE6" wp14:editId="33F857E3">
            <wp:extent cx="4619625" cy="324802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0B24" w14:textId="4092F1C5" w:rsidR="00E14B98" w:rsidRDefault="00B036EB" w:rsidP="00DB02F0">
      <w:pPr>
        <w:pStyle w:val="af9"/>
        <w:spacing w:before="0"/>
        <w:jc w:val="center"/>
      </w:pPr>
      <w:bookmarkStart w:id="1162" w:name="_Ref192244424"/>
      <w:r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36</w:t>
        </w:r>
      </w:fldSimple>
      <w:bookmarkEnd w:id="1162"/>
      <w:r w:rsidR="001076E3">
        <w:t xml:space="preserve"> –</w:t>
      </w:r>
      <w:r w:rsidR="008627B7">
        <w:t xml:space="preserve"> Поле ввода комментария</w:t>
      </w:r>
    </w:p>
    <w:p w14:paraId="76E320C2" w14:textId="77777777" w:rsidR="00C67958" w:rsidRDefault="00C67958" w:rsidP="00DB02F0"/>
    <w:p w14:paraId="1EA8139E" w14:textId="7B348705" w:rsidR="00C67958" w:rsidRDefault="00C67958" w:rsidP="00DB02F0">
      <w:pPr>
        <w:ind w:firstLine="0"/>
      </w:pPr>
      <w:r>
        <w:t>После сохранения добавленный комментарий будет отображаться в поле с уже существующими комментариями</w:t>
      </w:r>
      <w:r w:rsidR="00A80696">
        <w:t xml:space="preserve"> (</w:t>
      </w:r>
      <w:r w:rsidR="00A80696">
        <w:fldChar w:fldCharType="begin"/>
      </w:r>
      <w:r w:rsidR="00A80696">
        <w:instrText xml:space="preserve"> REF _Ref192244485 \h </w:instrText>
      </w:r>
      <w:r w:rsidR="00A80696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37</w:t>
      </w:r>
      <w:r w:rsidR="00A80696">
        <w:fldChar w:fldCharType="end"/>
      </w:r>
      <w:r w:rsidR="00A80696">
        <w:t>)</w:t>
      </w:r>
      <w:r w:rsidR="0021180E">
        <w:t>. В строке над комментарием отобразиться информация о диспетчере, который его добавил.</w:t>
      </w:r>
    </w:p>
    <w:p w14:paraId="275098B8" w14:textId="77777777" w:rsidR="00C67958" w:rsidRDefault="00C67958" w:rsidP="00DB02F0"/>
    <w:p w14:paraId="414F291A" w14:textId="77777777" w:rsidR="00A80696" w:rsidRDefault="00C67958" w:rsidP="00DB02F0">
      <w:pPr>
        <w:keepNext/>
        <w:jc w:val="center"/>
      </w:pPr>
      <w:r w:rsidRPr="00C67958">
        <w:rPr>
          <w:noProof/>
        </w:rPr>
        <w:lastRenderedPageBreak/>
        <w:drawing>
          <wp:inline distT="0" distB="0" distL="0" distR="0" wp14:anchorId="7AA8941B" wp14:editId="5950649F">
            <wp:extent cx="4638675" cy="3257550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46FC" w14:textId="47556556" w:rsidR="00C67958" w:rsidRDefault="00A80696" w:rsidP="00DB02F0">
      <w:pPr>
        <w:pStyle w:val="af9"/>
        <w:spacing w:before="0"/>
        <w:jc w:val="center"/>
      </w:pPr>
      <w:bookmarkStart w:id="1163" w:name="_Ref192244485"/>
      <w:r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37</w:t>
        </w:r>
      </w:fldSimple>
      <w:bookmarkEnd w:id="1163"/>
      <w:r w:rsidR="001076E3">
        <w:t xml:space="preserve"> –</w:t>
      </w:r>
      <w:r w:rsidR="00175248">
        <w:t xml:space="preserve"> Пример добавленного комментария</w:t>
      </w:r>
    </w:p>
    <w:p w14:paraId="52ACA42C" w14:textId="77777777" w:rsidR="008D6447" w:rsidRDefault="008D6447" w:rsidP="00DB02F0"/>
    <w:p w14:paraId="292CB777" w14:textId="3F58D650" w:rsidR="00A80696" w:rsidRPr="007A5218" w:rsidRDefault="00A80696" w:rsidP="00DB02F0">
      <w:pPr>
        <w:ind w:left="567" w:firstLine="0"/>
      </w:pPr>
      <w:r w:rsidRPr="007A5218">
        <w:t>Если добавлено большое количество комментариев</w:t>
      </w:r>
      <w:r w:rsidR="004F6E06" w:rsidRPr="007A5218">
        <w:t>, появляется полоса прокрутки</w:t>
      </w:r>
      <w:r w:rsidR="00706D45">
        <w:t xml:space="preserve"> (</w:t>
      </w:r>
      <w:r w:rsidR="00706D45">
        <w:fldChar w:fldCharType="begin"/>
      </w:r>
      <w:r w:rsidR="00706D45">
        <w:instrText xml:space="preserve"> REF _Ref192245406 \h </w:instrText>
      </w:r>
      <w:r w:rsidR="00706D45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38</w:t>
      </w:r>
      <w:r w:rsidR="00706D45">
        <w:fldChar w:fldCharType="end"/>
      </w:r>
      <w:r w:rsidR="00706D45">
        <w:t>)</w:t>
      </w:r>
      <w:r w:rsidR="004F6E06" w:rsidRPr="007A5218">
        <w:t>, позволяющая перемещать данные в поле с помощью бегунка.</w:t>
      </w:r>
    </w:p>
    <w:p w14:paraId="639B746B" w14:textId="77777777" w:rsidR="004F4830" w:rsidRPr="007A5218" w:rsidRDefault="004F4830" w:rsidP="00DB02F0">
      <w:pPr>
        <w:ind w:left="567" w:firstLine="0"/>
      </w:pPr>
    </w:p>
    <w:p w14:paraId="0C263ED0" w14:textId="77777777" w:rsidR="00706D45" w:rsidRDefault="004F4830" w:rsidP="00DB02F0">
      <w:pPr>
        <w:keepNext/>
        <w:jc w:val="center"/>
      </w:pPr>
      <w:r w:rsidRPr="004F4830">
        <w:rPr>
          <w:noProof/>
        </w:rPr>
        <w:drawing>
          <wp:inline distT="0" distB="0" distL="0" distR="0" wp14:anchorId="000683DF" wp14:editId="7C311AB3">
            <wp:extent cx="4857750" cy="337185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0FCE" w14:textId="6148CC59" w:rsidR="004F4830" w:rsidRDefault="00706D45" w:rsidP="00DB02F0">
      <w:pPr>
        <w:pStyle w:val="af9"/>
        <w:spacing w:before="0"/>
        <w:jc w:val="center"/>
      </w:pPr>
      <w:bookmarkStart w:id="1164" w:name="_Ref192245406"/>
      <w:r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38</w:t>
        </w:r>
      </w:fldSimple>
      <w:bookmarkEnd w:id="1164"/>
      <w:r w:rsidR="001076E3">
        <w:t xml:space="preserve"> –</w:t>
      </w:r>
      <w:r w:rsidR="003171EE">
        <w:t xml:space="preserve"> Полоса прокрутки комментариев</w:t>
      </w:r>
    </w:p>
    <w:p w14:paraId="5BF53B25" w14:textId="77777777" w:rsidR="00E14B98" w:rsidRDefault="00E14B98" w:rsidP="00DB02F0"/>
    <w:p w14:paraId="7592D7F8" w14:textId="6AA8D1C1" w:rsidR="003E0145" w:rsidRPr="008355F8" w:rsidRDefault="006D602B" w:rsidP="00DB02F0">
      <w:pPr>
        <w:pStyle w:val="4"/>
      </w:pPr>
      <w:bookmarkStart w:id="1165" w:name="_Toc195789790"/>
      <w:r>
        <w:t>Удаление плаката</w:t>
      </w:r>
      <w:bookmarkEnd w:id="1165"/>
    </w:p>
    <w:p w14:paraId="02639B40" w14:textId="77777777" w:rsidR="00C82AB1" w:rsidRDefault="00C82AB1" w:rsidP="00DB02F0">
      <w:pPr>
        <w:pStyle w:val="aff"/>
        <w:ind w:left="0" w:firstLine="709"/>
      </w:pPr>
    </w:p>
    <w:p w14:paraId="741CE4D9" w14:textId="1044CE1B" w:rsidR="00E044B9" w:rsidRDefault="00D4787F" w:rsidP="00DB02F0">
      <w:pPr>
        <w:pStyle w:val="aff"/>
        <w:ind w:left="0" w:firstLine="709"/>
      </w:pPr>
      <w:r w:rsidRPr="008355F8">
        <w:t xml:space="preserve">Чтобы снять плакат </w:t>
      </w:r>
      <w:r w:rsidR="007C2794">
        <w:t>нужно</w:t>
      </w:r>
      <w:r w:rsidR="009E68F2">
        <w:t xml:space="preserve"> </w:t>
      </w:r>
      <w:r w:rsidR="00E044B9" w:rsidRPr="008355F8">
        <w:t>проделать следующие действия</w:t>
      </w:r>
      <w:r w:rsidR="00E044B9">
        <w:t>:</w:t>
      </w:r>
    </w:p>
    <w:p w14:paraId="5A83ABEF" w14:textId="6BDF97F0" w:rsidR="00D4787F" w:rsidRPr="008355F8" w:rsidRDefault="00E044B9" w:rsidP="00253D52">
      <w:pPr>
        <w:pStyle w:val="aff"/>
        <w:numPr>
          <w:ilvl w:val="0"/>
          <w:numId w:val="40"/>
        </w:numPr>
      </w:pPr>
      <w:r>
        <w:t>В</w:t>
      </w:r>
      <w:r w:rsidR="00D4787F" w:rsidRPr="008355F8">
        <w:t>ызвать</w:t>
      </w:r>
      <w:r w:rsidR="00DC5FE5">
        <w:t xml:space="preserve"> его</w:t>
      </w:r>
      <w:r w:rsidR="00D4787F" w:rsidRPr="008355F8">
        <w:t xml:space="preserve"> контекстное меню</w:t>
      </w:r>
      <w:r w:rsidR="005F7B0F" w:rsidRPr="008355F8">
        <w:t xml:space="preserve"> </w:t>
      </w:r>
      <w:r w:rsidR="00D4787F" w:rsidRPr="008355F8">
        <w:t xml:space="preserve">и выбрать </w:t>
      </w:r>
      <w:r w:rsidR="00DC5FE5">
        <w:t>команду</w:t>
      </w:r>
      <w:r w:rsidR="00D4787F" w:rsidRPr="008355F8">
        <w:t xml:space="preserve"> </w:t>
      </w:r>
      <w:r w:rsidR="00D4787F" w:rsidRPr="008355F8">
        <w:rPr>
          <w:b/>
        </w:rPr>
        <w:t>«Удалить»</w:t>
      </w:r>
      <w:r w:rsidR="004C06CC" w:rsidRPr="008355F8">
        <w:rPr>
          <w:b/>
        </w:rPr>
        <w:t xml:space="preserve"> </w:t>
      </w:r>
      <w:r w:rsidR="004C06CC" w:rsidRPr="008355F8">
        <w:t>(</w:t>
      </w:r>
      <w:r w:rsidR="004C06CC" w:rsidRPr="008355F8">
        <w:fldChar w:fldCharType="begin"/>
      </w:r>
      <w:r w:rsidR="004C06CC" w:rsidRPr="008355F8">
        <w:instrText xml:space="preserve"> REF _Ref170469877 \h </w:instrText>
      </w:r>
      <w:r w:rsidR="00366282" w:rsidRPr="008355F8">
        <w:instrText xml:space="preserve"> \* MERGEFORMAT </w:instrText>
      </w:r>
      <w:r w:rsidR="004C06CC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39</w:t>
      </w:r>
      <w:r w:rsidR="004C06CC" w:rsidRPr="008355F8">
        <w:fldChar w:fldCharType="end"/>
      </w:r>
      <w:r w:rsidR="004C06CC" w:rsidRPr="008355F8">
        <w:t>)</w:t>
      </w:r>
      <w:r w:rsidR="00D4787F" w:rsidRPr="008355F8">
        <w:t xml:space="preserve">. </w:t>
      </w:r>
    </w:p>
    <w:p w14:paraId="0689FC1D" w14:textId="77777777" w:rsidR="00E00776" w:rsidRPr="008355F8" w:rsidRDefault="00E00776" w:rsidP="00DB02F0">
      <w:pPr>
        <w:pStyle w:val="aff"/>
        <w:ind w:left="0"/>
      </w:pPr>
    </w:p>
    <w:p w14:paraId="72B9079D" w14:textId="2E3708EE" w:rsidR="004C06CC" w:rsidRPr="008355F8" w:rsidRDefault="00DC5FE5" w:rsidP="00DB02F0">
      <w:pPr>
        <w:keepNext/>
        <w:jc w:val="center"/>
      </w:pPr>
      <w:r w:rsidRPr="001678C0">
        <w:rPr>
          <w:noProof/>
        </w:rPr>
        <w:lastRenderedPageBreak/>
        <w:drawing>
          <wp:inline distT="0" distB="0" distL="0" distR="0" wp14:anchorId="105E6DBA" wp14:editId="02DA374C">
            <wp:extent cx="3000375" cy="320992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DF7C" w14:textId="0D477286" w:rsidR="00CB3BAA" w:rsidRDefault="004C06CC" w:rsidP="00DB02F0">
      <w:pPr>
        <w:pStyle w:val="af9"/>
        <w:spacing w:before="0"/>
        <w:jc w:val="center"/>
      </w:pPr>
      <w:bookmarkStart w:id="1166" w:name="_Ref170469877"/>
      <w:r w:rsidRPr="008355F8"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39</w:t>
        </w:r>
      </w:fldSimple>
      <w:bookmarkEnd w:id="1166"/>
      <w:r w:rsidR="00CB3BAA" w:rsidRPr="008355F8">
        <w:t xml:space="preserve"> –</w:t>
      </w:r>
      <w:r w:rsidR="005F7B0F" w:rsidRPr="008355F8">
        <w:t xml:space="preserve"> Снятие плаката с оборудования</w:t>
      </w:r>
    </w:p>
    <w:p w14:paraId="18904DA9" w14:textId="77777777" w:rsidR="00D375D7" w:rsidRDefault="00D375D7" w:rsidP="00DB02F0"/>
    <w:p w14:paraId="1CA0ABE8" w14:textId="3F3FB8E7" w:rsidR="00DC5FE5" w:rsidRDefault="00C927ED" w:rsidP="00253D52">
      <w:pPr>
        <w:pStyle w:val="aff"/>
        <w:numPr>
          <w:ilvl w:val="0"/>
          <w:numId w:val="40"/>
        </w:numPr>
      </w:pPr>
      <w:r>
        <w:t>П</w:t>
      </w:r>
      <w:r w:rsidR="00DC5FE5" w:rsidRPr="008355F8">
        <w:t xml:space="preserve">одтвердить удаление </w:t>
      </w:r>
      <w:r w:rsidR="00B50195">
        <w:t xml:space="preserve">плаката. </w:t>
      </w:r>
      <w:r w:rsidR="00DC5FE5">
        <w:t xml:space="preserve">В появившемся окне </w:t>
      </w:r>
      <w:r w:rsidR="00DC5FE5" w:rsidRPr="00214A94">
        <w:rPr>
          <w:b/>
        </w:rPr>
        <w:t>«Удаление элемента»</w:t>
      </w:r>
      <w:r w:rsidR="00DC5FE5">
        <w:t xml:space="preserve"> нажать кнопку </w:t>
      </w:r>
      <w:r w:rsidR="00DC5FE5" w:rsidRPr="00214A94">
        <w:rPr>
          <w:b/>
        </w:rPr>
        <w:t>ОК</w:t>
      </w:r>
      <w:r w:rsidR="00DC5FE5">
        <w:t>.</w:t>
      </w:r>
    </w:p>
    <w:p w14:paraId="5AEF964E" w14:textId="77777777" w:rsidR="00DC5FE5" w:rsidRDefault="00DC5FE5" w:rsidP="00DB02F0">
      <w:pPr>
        <w:pStyle w:val="aff"/>
        <w:ind w:left="0"/>
      </w:pPr>
    </w:p>
    <w:p w14:paraId="6086149B" w14:textId="77777777" w:rsidR="00930129" w:rsidRDefault="00DC5FE5" w:rsidP="00DB02F0">
      <w:pPr>
        <w:pStyle w:val="aff"/>
        <w:keepNext/>
        <w:ind w:left="0"/>
        <w:jc w:val="center"/>
      </w:pPr>
      <w:r w:rsidRPr="001678C0">
        <w:rPr>
          <w:noProof/>
        </w:rPr>
        <w:drawing>
          <wp:inline distT="0" distB="0" distL="0" distR="0" wp14:anchorId="4D56A9DA" wp14:editId="0888123D">
            <wp:extent cx="2752725" cy="1419225"/>
            <wp:effectExtent l="0" t="0" r="952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22ED" w14:textId="64B8AC5E" w:rsidR="00DC5FE5" w:rsidRDefault="00930129" w:rsidP="00DB02F0">
      <w:pPr>
        <w:pStyle w:val="af9"/>
        <w:spacing w:before="0"/>
        <w:jc w:val="center"/>
      </w:pPr>
      <w:r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40</w:t>
        </w:r>
      </w:fldSimple>
      <w:r w:rsidR="001076E3">
        <w:t xml:space="preserve"> –</w:t>
      </w:r>
      <w:r w:rsidR="00381ED2">
        <w:t xml:space="preserve"> Окно </w:t>
      </w:r>
      <w:r w:rsidR="00381ED2" w:rsidRPr="00214A94">
        <w:rPr>
          <w:b/>
        </w:rPr>
        <w:t>«Удаление элемента»</w:t>
      </w:r>
    </w:p>
    <w:p w14:paraId="595204AC" w14:textId="77777777" w:rsidR="00DC5FE5" w:rsidRDefault="00DC5FE5" w:rsidP="00DB02F0"/>
    <w:p w14:paraId="6FBF5BC7" w14:textId="77777777" w:rsidR="00DC5FE5" w:rsidRPr="008355F8" w:rsidRDefault="00DC5FE5" w:rsidP="00253D52">
      <w:pPr>
        <w:pStyle w:val="aff"/>
        <w:numPr>
          <w:ilvl w:val="0"/>
          <w:numId w:val="40"/>
        </w:numPr>
      </w:pPr>
      <w:r w:rsidRPr="008355F8">
        <w:t>Убедиться, что на всех схемах он удалился.</w:t>
      </w:r>
    </w:p>
    <w:p w14:paraId="4FCBCE04" w14:textId="4C766B5B" w:rsidR="00776FEA" w:rsidRPr="008355F8" w:rsidRDefault="005F7B0F" w:rsidP="00253D52">
      <w:pPr>
        <w:pStyle w:val="aff"/>
        <w:keepNext/>
        <w:numPr>
          <w:ilvl w:val="0"/>
          <w:numId w:val="40"/>
        </w:numPr>
      </w:pPr>
      <w:r w:rsidRPr="008355F8">
        <w:t xml:space="preserve">В окне </w:t>
      </w:r>
      <w:r w:rsidR="00425969">
        <w:t>событий</w:t>
      </w:r>
      <w:r w:rsidR="001178E2" w:rsidRPr="001178E2">
        <w:t xml:space="preserve"> (</w:t>
      </w:r>
      <w:r w:rsidR="001178E2">
        <w:fldChar w:fldCharType="begin"/>
      </w:r>
      <w:r w:rsidR="001178E2">
        <w:instrText xml:space="preserve"> REF _Ref192663910 \h </w:instrText>
      </w:r>
      <w:r w:rsidR="001178E2">
        <w:fldChar w:fldCharType="separate"/>
      </w:r>
      <w:r w:rsidR="00CC1F16">
        <w:t xml:space="preserve">Рисунок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41</w:t>
      </w:r>
      <w:r w:rsidR="001178E2">
        <w:fldChar w:fldCharType="end"/>
      </w:r>
      <w:r w:rsidR="001178E2" w:rsidRPr="001178E2">
        <w:t>)</w:t>
      </w:r>
      <w:r w:rsidRPr="008355F8">
        <w:t xml:space="preserve"> всех открытых АРМ появится </w:t>
      </w:r>
      <w:r w:rsidR="00280501">
        <w:t>уведомление</w:t>
      </w:r>
      <w:r w:rsidRPr="008355F8">
        <w:t xml:space="preserve"> об удалении</w:t>
      </w:r>
      <w:r w:rsidR="00791A4B">
        <w:t xml:space="preserve"> (снятии)</w:t>
      </w:r>
      <w:r w:rsidRPr="008355F8">
        <w:t xml:space="preserve"> плаката с оборудования.</w:t>
      </w:r>
    </w:p>
    <w:p w14:paraId="57B81F63" w14:textId="77777777" w:rsidR="00F11B82" w:rsidRDefault="00F11B82" w:rsidP="00DB02F0">
      <w:pPr>
        <w:pStyle w:val="aff"/>
        <w:keepNext/>
        <w:ind w:left="0" w:firstLine="709"/>
      </w:pPr>
    </w:p>
    <w:p w14:paraId="513ED7AF" w14:textId="77777777" w:rsidR="00930129" w:rsidRDefault="00425969" w:rsidP="00DB02F0">
      <w:pPr>
        <w:pStyle w:val="aff"/>
        <w:keepNext/>
        <w:ind w:left="0" w:firstLine="709"/>
        <w:jc w:val="center"/>
      </w:pPr>
      <w:r w:rsidRPr="00425969">
        <w:rPr>
          <w:noProof/>
        </w:rPr>
        <w:drawing>
          <wp:inline distT="0" distB="0" distL="0" distR="0" wp14:anchorId="2EE23DEB" wp14:editId="67306768">
            <wp:extent cx="5257800" cy="110490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3336" w14:textId="66D9DB87" w:rsidR="00F11B82" w:rsidRDefault="00930129" w:rsidP="00DB02F0">
      <w:pPr>
        <w:pStyle w:val="af9"/>
        <w:spacing w:before="0"/>
        <w:jc w:val="center"/>
      </w:pPr>
      <w:bookmarkStart w:id="1167" w:name="_Ref192663910"/>
      <w:r>
        <w:t xml:space="preserve">Рисунок </w:t>
      </w:r>
      <w:fldSimple w:instr=" STYLEREF 1 \s ">
        <w:r w:rsidR="00CC1F16">
          <w:rPr>
            <w:noProof/>
          </w:rPr>
          <w:t>8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41</w:t>
        </w:r>
      </w:fldSimple>
      <w:bookmarkEnd w:id="1167"/>
      <w:r w:rsidR="001076E3">
        <w:t xml:space="preserve"> –</w:t>
      </w:r>
      <w:r w:rsidR="004659C5">
        <w:t xml:space="preserve"> Сообщение о снятии плаката</w:t>
      </w:r>
    </w:p>
    <w:p w14:paraId="2D419F60" w14:textId="77777777" w:rsidR="007E43FB" w:rsidRDefault="007E43FB" w:rsidP="00DB02F0"/>
    <w:p w14:paraId="328BE36F" w14:textId="77777777" w:rsidR="005C09EA" w:rsidRDefault="005C09EA" w:rsidP="00DB02F0"/>
    <w:p w14:paraId="3BA0E980" w14:textId="77777777" w:rsidR="005C09EA" w:rsidRDefault="005C09EA" w:rsidP="00DB02F0"/>
    <w:p w14:paraId="272A949D" w14:textId="77777777" w:rsidR="005C09EA" w:rsidRDefault="005C09EA" w:rsidP="00DB02F0"/>
    <w:p w14:paraId="27941EF5" w14:textId="77777777" w:rsidR="005C09EA" w:rsidRDefault="005C09EA" w:rsidP="00DB02F0"/>
    <w:p w14:paraId="78D0FF35" w14:textId="77777777" w:rsidR="00F11B82" w:rsidRPr="00F3766C" w:rsidRDefault="00F11B82" w:rsidP="00DB02F0">
      <w:pPr>
        <w:pStyle w:val="2"/>
        <w:spacing w:before="0" w:after="0"/>
      </w:pPr>
      <w:bookmarkStart w:id="1168" w:name="_Toc195789791"/>
      <w:r w:rsidRPr="00F3766C">
        <w:lastRenderedPageBreak/>
        <w:t>Ячейка КРУ</w:t>
      </w:r>
      <w:bookmarkEnd w:id="1168"/>
    </w:p>
    <w:p w14:paraId="4A571C70" w14:textId="77777777" w:rsidR="00930129" w:rsidRDefault="00930129" w:rsidP="00DB02F0">
      <w:pPr>
        <w:ind w:firstLine="709"/>
      </w:pPr>
    </w:p>
    <w:p w14:paraId="04DB96EF" w14:textId="601F3DF9" w:rsidR="00F11B82" w:rsidRPr="00F66C2D" w:rsidRDefault="00406DA6" w:rsidP="00DB02F0">
      <w:pPr>
        <w:ind w:firstLine="709"/>
        <w:rPr>
          <w:b/>
        </w:rPr>
      </w:pPr>
      <w:r>
        <w:t xml:space="preserve">Управление ячейкой КРУ осуществляется с помощью окна </w:t>
      </w:r>
      <w:r w:rsidRPr="00CA03CB">
        <w:rPr>
          <w:b/>
        </w:rPr>
        <w:t>«Управление сигналом»</w:t>
      </w:r>
      <w:r w:rsidR="00CA03CB">
        <w:t>, которое вызывается двойным кликом мыши по сигналу.</w:t>
      </w:r>
      <w:r w:rsidR="001F10B6">
        <w:t xml:space="preserve"> Подробное описание использования окна </w:t>
      </w:r>
      <w:r w:rsidR="001F10B6" w:rsidRPr="00CA03CB">
        <w:rPr>
          <w:b/>
        </w:rPr>
        <w:t>«Управление сигналом»</w:t>
      </w:r>
      <w:r w:rsidR="001F10B6">
        <w:rPr>
          <w:b/>
        </w:rPr>
        <w:t xml:space="preserve"> </w:t>
      </w:r>
      <w:r w:rsidR="001F10B6" w:rsidRPr="001F10B6">
        <w:t>в пунктах</w:t>
      </w:r>
      <w:r w:rsidR="001F10B6">
        <w:t xml:space="preserve"> </w:t>
      </w:r>
      <w:r w:rsidR="001F10B6" w:rsidRPr="0067620D">
        <w:rPr>
          <w:b/>
        </w:rPr>
        <w:t>8.1</w:t>
      </w:r>
      <w:r w:rsidR="00F66C2D">
        <w:rPr>
          <w:b/>
        </w:rPr>
        <w:t xml:space="preserve"> – </w:t>
      </w:r>
      <w:r w:rsidR="001F10B6" w:rsidRPr="0067620D">
        <w:rPr>
          <w:b/>
        </w:rPr>
        <w:t>8.5</w:t>
      </w:r>
      <w:r w:rsidR="001F10B6">
        <w:t>.</w:t>
      </w:r>
    </w:p>
    <w:p w14:paraId="7739F9E8" w14:textId="40668138" w:rsidR="00F11B82" w:rsidRDefault="004E7B6B" w:rsidP="00DB02F0">
      <w:pPr>
        <w:ind w:firstLine="709"/>
      </w:pPr>
      <w:r>
        <w:t>При переключениях тележка может принимать состояния</w:t>
      </w:r>
      <w:r w:rsidR="002C0D66">
        <w:t>,</w:t>
      </w:r>
      <w:r>
        <w:t xml:space="preserve"> описанные ниже (</w:t>
      </w:r>
      <w:r w:rsidR="00037E9D">
        <w:fldChar w:fldCharType="begin"/>
      </w:r>
      <w:r w:rsidR="00037E9D">
        <w:instrText xml:space="preserve"> REF _Ref195269404 \h </w:instrText>
      </w:r>
      <w:r w:rsidR="00037E9D">
        <w:fldChar w:fldCharType="separate"/>
      </w:r>
      <w:r w:rsidR="00CC1F16">
        <w:t xml:space="preserve">Таблица </w:t>
      </w:r>
      <w:r w:rsidR="00CC1F16">
        <w:rPr>
          <w:noProof/>
        </w:rPr>
        <w:t>8</w:t>
      </w:r>
      <w:r w:rsidR="00CC1F16">
        <w:t>.</w:t>
      </w:r>
      <w:r w:rsidR="00CC1F16">
        <w:rPr>
          <w:noProof/>
        </w:rPr>
        <w:t>1</w:t>
      </w:r>
      <w:r w:rsidR="00037E9D">
        <w:fldChar w:fldCharType="end"/>
      </w:r>
      <w:r>
        <w:t xml:space="preserve">). </w:t>
      </w:r>
      <w:r w:rsidR="00F11B82">
        <w:t xml:space="preserve">Диапазон видимости от -1 до </w:t>
      </w:r>
      <w:r w:rsidR="00C474C4">
        <w:t>3</w:t>
      </w:r>
      <w:r w:rsidR="00F11B82">
        <w:t>.</w:t>
      </w:r>
      <w:r>
        <w:t xml:space="preserve"> </w:t>
      </w:r>
    </w:p>
    <w:p w14:paraId="048BC36F" w14:textId="19E8BB82" w:rsidR="007E33EA" w:rsidRPr="002C0D66" w:rsidRDefault="007E33EA" w:rsidP="007E33EA">
      <w:pPr>
        <w:pStyle w:val="af9"/>
        <w:keepNext/>
      </w:pPr>
      <w:bookmarkStart w:id="1169" w:name="_Ref195269404"/>
      <w:r>
        <w:t xml:space="preserve">Таблица </w:t>
      </w:r>
      <w:r w:rsidR="009B3C8D">
        <w:rPr>
          <w:noProof/>
        </w:rPr>
        <w:fldChar w:fldCharType="begin"/>
      </w:r>
      <w:r w:rsidR="009B3C8D">
        <w:rPr>
          <w:noProof/>
        </w:rPr>
        <w:instrText xml:space="preserve"> STYLEREF 1 \s </w:instrText>
      </w:r>
      <w:r w:rsidR="009B3C8D">
        <w:rPr>
          <w:noProof/>
        </w:rPr>
        <w:fldChar w:fldCharType="separate"/>
      </w:r>
      <w:r w:rsidR="00CC1F16">
        <w:rPr>
          <w:noProof/>
        </w:rPr>
        <w:t>8</w:t>
      </w:r>
      <w:r w:rsidR="009B3C8D">
        <w:rPr>
          <w:noProof/>
        </w:rPr>
        <w:fldChar w:fldCharType="end"/>
      </w:r>
      <w:r w:rsidR="00E6011E">
        <w:t>.</w:t>
      </w:r>
      <w:r w:rsidR="009B3C8D">
        <w:rPr>
          <w:noProof/>
        </w:rPr>
        <w:fldChar w:fldCharType="begin"/>
      </w:r>
      <w:r w:rsidR="009B3C8D">
        <w:rPr>
          <w:noProof/>
        </w:rPr>
        <w:instrText xml:space="preserve"> SEQ Таблица \* ARABIC \s 1 </w:instrText>
      </w:r>
      <w:r w:rsidR="009B3C8D">
        <w:rPr>
          <w:noProof/>
        </w:rPr>
        <w:fldChar w:fldCharType="separate"/>
      </w:r>
      <w:r w:rsidR="00CC1F16">
        <w:rPr>
          <w:noProof/>
        </w:rPr>
        <w:t>1</w:t>
      </w:r>
      <w:r w:rsidR="009B3C8D">
        <w:rPr>
          <w:noProof/>
        </w:rPr>
        <w:fldChar w:fldCharType="end"/>
      </w:r>
      <w:bookmarkEnd w:id="1169"/>
      <w:r w:rsidR="0063717D">
        <w:t xml:space="preserve"> – </w:t>
      </w:r>
      <w:r w:rsidR="002C0D66" w:rsidRPr="002C0D66">
        <w:t>Состояния ячейки КРУ</w:t>
      </w:r>
    </w:p>
    <w:tbl>
      <w:tblPr>
        <w:tblStyle w:val="aff8"/>
        <w:tblW w:w="0" w:type="auto"/>
        <w:tblInd w:w="567" w:type="dxa"/>
        <w:tblLook w:val="04A0" w:firstRow="1" w:lastRow="0" w:firstColumn="1" w:lastColumn="0" w:noHBand="0" w:noVBand="1"/>
      </w:tblPr>
      <w:tblGrid>
        <w:gridCol w:w="971"/>
        <w:gridCol w:w="8458"/>
      </w:tblGrid>
      <w:tr w:rsidR="00F11B82" w14:paraId="0C351824" w14:textId="77777777" w:rsidTr="00880E91">
        <w:trPr>
          <w:tblHeader/>
        </w:trPr>
        <w:tc>
          <w:tcPr>
            <w:tcW w:w="0" w:type="auto"/>
            <w:gridSpan w:val="2"/>
          </w:tcPr>
          <w:p w14:paraId="3FB7E0BA" w14:textId="668CA53F" w:rsidR="00F11B82" w:rsidRPr="00E74617" w:rsidRDefault="00F11B82" w:rsidP="00DB02F0">
            <w:pPr>
              <w:ind w:firstLine="0"/>
              <w:jc w:val="center"/>
              <w:rPr>
                <w:b/>
              </w:rPr>
            </w:pPr>
            <w:r w:rsidRPr="00E74617">
              <w:rPr>
                <w:b/>
              </w:rPr>
              <w:t xml:space="preserve">Состояния ячейки КРУ </w:t>
            </w:r>
            <w:r>
              <w:rPr>
                <w:b/>
              </w:rPr>
              <w:t>по</w:t>
            </w:r>
            <w:r w:rsidRPr="00E74617">
              <w:rPr>
                <w:b/>
              </w:rPr>
              <w:t xml:space="preserve"> СТО</w:t>
            </w:r>
          </w:p>
        </w:tc>
      </w:tr>
      <w:tr w:rsidR="00F11B82" w14:paraId="3DD8FF26" w14:textId="77777777" w:rsidTr="00880E91">
        <w:trPr>
          <w:trHeight w:val="1244"/>
        </w:trPr>
        <w:tc>
          <w:tcPr>
            <w:tcW w:w="0" w:type="auto"/>
          </w:tcPr>
          <w:p w14:paraId="6BEBC503" w14:textId="77777777" w:rsidR="00F11B82" w:rsidRPr="007A5460" w:rsidRDefault="00F11B82" w:rsidP="00DB02F0">
            <w:pPr>
              <w:ind w:left="567" w:firstLine="0"/>
            </w:pPr>
            <w:r w:rsidRPr="007A5460">
              <w:rPr>
                <w:noProof/>
              </w:rPr>
              <w:drawing>
                <wp:anchor distT="0" distB="0" distL="114300" distR="114300" simplePos="0" relativeHeight="251594240" behindDoc="1" locked="0" layoutInCell="1" allowOverlap="1" wp14:anchorId="695E55A7" wp14:editId="78A12BE9">
                  <wp:simplePos x="0" y="0"/>
                  <wp:positionH relativeFrom="margin">
                    <wp:posOffset>-20320</wp:posOffset>
                  </wp:positionH>
                  <wp:positionV relativeFrom="paragraph">
                    <wp:posOffset>111125</wp:posOffset>
                  </wp:positionV>
                  <wp:extent cx="479425" cy="726440"/>
                  <wp:effectExtent l="0" t="0" r="0" b="0"/>
                  <wp:wrapTight wrapText="bothSides">
                    <wp:wrapPolygon edited="0">
                      <wp:start x="0" y="0"/>
                      <wp:lineTo x="0" y="20958"/>
                      <wp:lineTo x="20599" y="20958"/>
                      <wp:lineTo x="20599" y="0"/>
                      <wp:lineTo x="0" y="0"/>
                    </wp:wrapPolygon>
                  </wp:wrapTight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25" cy="72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</w:tcPr>
          <w:p w14:paraId="4EF1FD2C" w14:textId="77777777" w:rsidR="00F11B82" w:rsidRPr="007A5460" w:rsidRDefault="00F11B82" w:rsidP="00DB02F0">
            <w:pPr>
              <w:ind w:firstLine="0"/>
            </w:pPr>
            <w:r w:rsidRPr="007A5460">
              <w:t>Тележка находится в рабочем положении и выключатель включен</w:t>
            </w:r>
            <w:r>
              <w:t>.</w:t>
            </w:r>
          </w:p>
          <w:p w14:paraId="348A6F34" w14:textId="77777777" w:rsidR="00F11B82" w:rsidRPr="007A5460" w:rsidRDefault="00F11B82" w:rsidP="00DB02F0">
            <w:pPr>
              <w:ind w:firstLine="0"/>
            </w:pPr>
            <w:r w:rsidRPr="007A5460">
              <w:t>Тележка 1, выключатель 1</w:t>
            </w:r>
          </w:p>
        </w:tc>
      </w:tr>
      <w:tr w:rsidR="00F11B82" w14:paraId="573614E5" w14:textId="77777777" w:rsidTr="00880E91">
        <w:tc>
          <w:tcPr>
            <w:tcW w:w="0" w:type="auto"/>
          </w:tcPr>
          <w:p w14:paraId="48C125CD" w14:textId="77777777" w:rsidR="00F11B82" w:rsidRPr="007A5460" w:rsidRDefault="00F11B82" w:rsidP="00DB02F0">
            <w:pPr>
              <w:ind w:left="567" w:firstLine="0"/>
            </w:pPr>
            <w:r w:rsidRPr="007A5460">
              <w:rPr>
                <w:noProof/>
              </w:rPr>
              <w:drawing>
                <wp:anchor distT="0" distB="0" distL="114300" distR="114300" simplePos="0" relativeHeight="251617792" behindDoc="1" locked="0" layoutInCell="1" allowOverlap="1" wp14:anchorId="628CC30B" wp14:editId="59F91A65">
                  <wp:simplePos x="0" y="0"/>
                  <wp:positionH relativeFrom="margin">
                    <wp:posOffset>-20320</wp:posOffset>
                  </wp:positionH>
                  <wp:positionV relativeFrom="paragraph">
                    <wp:posOffset>73025</wp:posOffset>
                  </wp:positionV>
                  <wp:extent cx="479425" cy="726440"/>
                  <wp:effectExtent l="0" t="0" r="0" b="0"/>
                  <wp:wrapTight wrapText="bothSides">
                    <wp:wrapPolygon edited="0">
                      <wp:start x="0" y="0"/>
                      <wp:lineTo x="0" y="20958"/>
                      <wp:lineTo x="20599" y="20958"/>
                      <wp:lineTo x="20599" y="0"/>
                      <wp:lineTo x="0" y="0"/>
                    </wp:wrapPolygon>
                  </wp:wrapTight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25" cy="72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0" w:type="auto"/>
          </w:tcPr>
          <w:p w14:paraId="34D410E0" w14:textId="77777777" w:rsidR="00F11B82" w:rsidRPr="007A5460" w:rsidRDefault="00F11B82" w:rsidP="00DB02F0">
            <w:pPr>
              <w:ind w:firstLine="0"/>
            </w:pPr>
            <w:r w:rsidRPr="007A5460">
              <w:t>Тележка находится в рабочем положении и выключатель отключен</w:t>
            </w:r>
            <w:r>
              <w:t>.</w:t>
            </w:r>
          </w:p>
          <w:p w14:paraId="46982E54" w14:textId="77777777" w:rsidR="00F11B82" w:rsidRPr="007A5460" w:rsidRDefault="00F11B82" w:rsidP="00DB02F0">
            <w:pPr>
              <w:ind w:firstLine="0"/>
            </w:pPr>
            <w:r w:rsidRPr="007A5460">
              <w:t>Тележка 1, выключатель 2</w:t>
            </w:r>
          </w:p>
        </w:tc>
      </w:tr>
      <w:tr w:rsidR="00F11B82" w14:paraId="266F660D" w14:textId="77777777" w:rsidTr="00880E91">
        <w:trPr>
          <w:trHeight w:val="1401"/>
        </w:trPr>
        <w:tc>
          <w:tcPr>
            <w:tcW w:w="0" w:type="auto"/>
          </w:tcPr>
          <w:p w14:paraId="50CC80DD" w14:textId="77777777" w:rsidR="00F11B82" w:rsidRPr="007A5460" w:rsidRDefault="00F11B82" w:rsidP="00DB02F0">
            <w:pPr>
              <w:ind w:left="567" w:firstLine="0"/>
            </w:pPr>
            <w:r w:rsidRPr="007A5460">
              <w:rPr>
                <w:noProof/>
              </w:rPr>
              <w:drawing>
                <wp:anchor distT="0" distB="0" distL="114300" distR="114300" simplePos="0" relativeHeight="251641344" behindDoc="1" locked="0" layoutInCell="1" allowOverlap="1" wp14:anchorId="61792DE2" wp14:editId="25460569">
                  <wp:simplePos x="0" y="0"/>
                  <wp:positionH relativeFrom="margin">
                    <wp:posOffset>-20320</wp:posOffset>
                  </wp:positionH>
                  <wp:positionV relativeFrom="paragraph">
                    <wp:posOffset>96520</wp:posOffset>
                  </wp:positionV>
                  <wp:extent cx="479425" cy="726440"/>
                  <wp:effectExtent l="0" t="0" r="0" b="0"/>
                  <wp:wrapTight wrapText="bothSides">
                    <wp:wrapPolygon edited="0">
                      <wp:start x="0" y="0"/>
                      <wp:lineTo x="0" y="20958"/>
                      <wp:lineTo x="20599" y="20958"/>
                      <wp:lineTo x="20599" y="0"/>
                      <wp:lineTo x="0" y="0"/>
                    </wp:wrapPolygon>
                  </wp:wrapTight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25" cy="72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0" w:type="auto"/>
          </w:tcPr>
          <w:p w14:paraId="507878CC" w14:textId="77777777" w:rsidR="00F11B82" w:rsidRPr="007A5460" w:rsidRDefault="00F11B82" w:rsidP="00DB02F0">
            <w:pPr>
              <w:ind w:firstLine="0"/>
            </w:pPr>
            <w:r w:rsidRPr="007A5460">
              <w:t>Тележка находится в рабочем положении и положение выключателя недостоверно</w:t>
            </w:r>
            <w:r>
              <w:t>.</w:t>
            </w:r>
          </w:p>
          <w:p w14:paraId="38BF1422" w14:textId="77777777" w:rsidR="00F11B82" w:rsidRPr="007A5460" w:rsidRDefault="00F11B82" w:rsidP="00DB02F0">
            <w:pPr>
              <w:ind w:firstLine="0"/>
            </w:pPr>
            <w:r w:rsidRPr="007A5460">
              <w:t>Тележка 1, выключатель 0</w:t>
            </w:r>
          </w:p>
          <w:p w14:paraId="15743705" w14:textId="77777777" w:rsidR="00F11B82" w:rsidRPr="007A5460" w:rsidRDefault="00F11B82" w:rsidP="00DB02F0">
            <w:pPr>
              <w:ind w:firstLine="0"/>
            </w:pPr>
          </w:p>
        </w:tc>
      </w:tr>
      <w:tr w:rsidR="00F11B82" w14:paraId="7470FC56" w14:textId="77777777" w:rsidTr="00880E91">
        <w:trPr>
          <w:trHeight w:val="1479"/>
        </w:trPr>
        <w:tc>
          <w:tcPr>
            <w:tcW w:w="0" w:type="auto"/>
          </w:tcPr>
          <w:p w14:paraId="1AAAD325" w14:textId="77777777" w:rsidR="00F11B82" w:rsidRPr="007A5460" w:rsidRDefault="00F11B82" w:rsidP="00DB02F0">
            <w:pPr>
              <w:ind w:left="567" w:firstLine="0"/>
            </w:pPr>
            <w:r w:rsidRPr="007A5460">
              <w:rPr>
                <w:noProof/>
              </w:rPr>
              <w:drawing>
                <wp:anchor distT="0" distB="0" distL="114300" distR="114300" simplePos="0" relativeHeight="251663872" behindDoc="1" locked="0" layoutInCell="1" allowOverlap="1" wp14:anchorId="001A6C67" wp14:editId="71EF56BB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86360</wp:posOffset>
                  </wp:positionV>
                  <wp:extent cx="479425" cy="726440"/>
                  <wp:effectExtent l="0" t="0" r="0" b="0"/>
                  <wp:wrapTight wrapText="bothSides">
                    <wp:wrapPolygon edited="0">
                      <wp:start x="0" y="0"/>
                      <wp:lineTo x="0" y="20958"/>
                      <wp:lineTo x="20599" y="20958"/>
                      <wp:lineTo x="20599" y="0"/>
                      <wp:lineTo x="0" y="0"/>
                    </wp:wrapPolygon>
                  </wp:wrapTight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25" cy="72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0" w:type="auto"/>
          </w:tcPr>
          <w:p w14:paraId="267304CA" w14:textId="77777777" w:rsidR="00F11B82" w:rsidRPr="007A5460" w:rsidRDefault="00F11B82" w:rsidP="00DB02F0">
            <w:pPr>
              <w:ind w:firstLine="0"/>
            </w:pPr>
            <w:r w:rsidRPr="007A5460">
              <w:t>Тележка находится в ремонтном положении</w:t>
            </w:r>
            <w:r>
              <w:t>.</w:t>
            </w:r>
          </w:p>
          <w:p w14:paraId="258B84C3" w14:textId="77777777" w:rsidR="00F11B82" w:rsidRPr="007A5460" w:rsidRDefault="00F11B82" w:rsidP="00DB02F0">
            <w:pPr>
              <w:ind w:firstLine="0"/>
            </w:pPr>
            <w:r w:rsidRPr="007A5460">
              <w:t>Тележка 0 (выключатель тоже должен быть 0, другого положения невозможно)</w:t>
            </w:r>
          </w:p>
        </w:tc>
      </w:tr>
      <w:tr w:rsidR="00F11B82" w14:paraId="5C0ADB00" w14:textId="77777777" w:rsidTr="00880E91">
        <w:tc>
          <w:tcPr>
            <w:tcW w:w="0" w:type="auto"/>
          </w:tcPr>
          <w:p w14:paraId="2D8D64BB" w14:textId="77777777" w:rsidR="00F11B82" w:rsidRPr="007A5460" w:rsidRDefault="00F11B82" w:rsidP="00DB02F0">
            <w:pPr>
              <w:ind w:left="567" w:firstLine="0"/>
            </w:pPr>
            <w:r w:rsidRPr="007A5460">
              <w:rPr>
                <w:noProof/>
              </w:rPr>
              <w:drawing>
                <wp:anchor distT="0" distB="0" distL="114300" distR="114300" simplePos="0" relativeHeight="251696640" behindDoc="1" locked="0" layoutInCell="1" allowOverlap="1" wp14:anchorId="4A9E037E" wp14:editId="37C3E392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91440</wp:posOffset>
                  </wp:positionV>
                  <wp:extent cx="479425" cy="726440"/>
                  <wp:effectExtent l="0" t="0" r="0" b="0"/>
                  <wp:wrapTight wrapText="bothSides">
                    <wp:wrapPolygon edited="0">
                      <wp:start x="0" y="0"/>
                      <wp:lineTo x="0" y="20958"/>
                      <wp:lineTo x="20599" y="20958"/>
                      <wp:lineTo x="20599" y="0"/>
                      <wp:lineTo x="0" y="0"/>
                    </wp:wrapPolygon>
                  </wp:wrapTight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25" cy="72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0" w:type="auto"/>
          </w:tcPr>
          <w:p w14:paraId="245E2C95" w14:textId="77777777" w:rsidR="00F11B82" w:rsidRPr="007A5460" w:rsidRDefault="00F11B82" w:rsidP="00DB02F0">
            <w:pPr>
              <w:ind w:firstLine="0"/>
            </w:pPr>
            <w:r w:rsidRPr="007A5460">
              <w:t>Тележка находится в контрольном положении и выключатель включен</w:t>
            </w:r>
            <w:r>
              <w:t>.</w:t>
            </w:r>
          </w:p>
          <w:p w14:paraId="4BE11104" w14:textId="77777777" w:rsidR="00F11B82" w:rsidRPr="007A5460" w:rsidRDefault="00F11B82" w:rsidP="00DB02F0">
            <w:pPr>
              <w:ind w:firstLine="0"/>
            </w:pPr>
            <w:r w:rsidRPr="007A5460">
              <w:t>Тележка 2, выключатель 1</w:t>
            </w:r>
          </w:p>
          <w:p w14:paraId="1456ABD6" w14:textId="77777777" w:rsidR="00F11B82" w:rsidRPr="007A5460" w:rsidRDefault="00F11B82" w:rsidP="00DB02F0">
            <w:pPr>
              <w:ind w:left="567" w:firstLine="0"/>
            </w:pPr>
          </w:p>
        </w:tc>
      </w:tr>
      <w:tr w:rsidR="00F11B82" w14:paraId="1FF8375C" w14:textId="77777777" w:rsidTr="006D5CA2">
        <w:trPr>
          <w:trHeight w:val="1494"/>
        </w:trPr>
        <w:tc>
          <w:tcPr>
            <w:tcW w:w="0" w:type="auto"/>
          </w:tcPr>
          <w:p w14:paraId="278079ED" w14:textId="77777777" w:rsidR="00F11B82" w:rsidRPr="007A5460" w:rsidRDefault="00F11B82" w:rsidP="006D5CA2">
            <w:pPr>
              <w:ind w:firstLine="0"/>
            </w:pPr>
            <w:r w:rsidRPr="007A5460">
              <w:rPr>
                <w:noProof/>
              </w:rPr>
              <w:drawing>
                <wp:anchor distT="0" distB="0" distL="114300" distR="114300" simplePos="0" relativeHeight="251720192" behindDoc="1" locked="0" layoutInCell="1" allowOverlap="1" wp14:anchorId="2916074B" wp14:editId="7E9A3D67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86995</wp:posOffset>
                  </wp:positionV>
                  <wp:extent cx="479425" cy="726440"/>
                  <wp:effectExtent l="0" t="0" r="0" b="0"/>
                  <wp:wrapTight wrapText="bothSides">
                    <wp:wrapPolygon edited="0">
                      <wp:start x="0" y="0"/>
                      <wp:lineTo x="0" y="20958"/>
                      <wp:lineTo x="20599" y="20958"/>
                      <wp:lineTo x="20599" y="0"/>
                      <wp:lineTo x="0" y="0"/>
                    </wp:wrapPolygon>
                  </wp:wrapTight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25" cy="72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0" w:type="auto"/>
          </w:tcPr>
          <w:p w14:paraId="06D2344B" w14:textId="77777777" w:rsidR="00F11B82" w:rsidRPr="007A5460" w:rsidRDefault="00F11B82" w:rsidP="00DB02F0">
            <w:pPr>
              <w:ind w:firstLine="0"/>
            </w:pPr>
            <w:r w:rsidRPr="007A5460">
              <w:t>Тележка находится в контрольном положении и выключатель отключен</w:t>
            </w:r>
            <w:r>
              <w:t>.</w:t>
            </w:r>
          </w:p>
          <w:p w14:paraId="492CE7C1" w14:textId="77777777" w:rsidR="00F11B82" w:rsidRPr="007A5460" w:rsidRDefault="00F11B82" w:rsidP="00DB02F0">
            <w:pPr>
              <w:ind w:firstLine="0"/>
            </w:pPr>
            <w:r w:rsidRPr="007A5460">
              <w:t>Тележка 2, выключатель 2</w:t>
            </w:r>
          </w:p>
          <w:p w14:paraId="5AC3AE07" w14:textId="77777777" w:rsidR="00F11B82" w:rsidRPr="007A5460" w:rsidRDefault="00F11B82" w:rsidP="00DB02F0">
            <w:pPr>
              <w:ind w:left="567" w:firstLine="0"/>
            </w:pPr>
          </w:p>
        </w:tc>
      </w:tr>
      <w:tr w:rsidR="00F11B82" w14:paraId="27504A20" w14:textId="77777777" w:rsidTr="006D5CA2">
        <w:trPr>
          <w:trHeight w:val="1290"/>
        </w:trPr>
        <w:tc>
          <w:tcPr>
            <w:tcW w:w="0" w:type="auto"/>
          </w:tcPr>
          <w:p w14:paraId="10707EB8" w14:textId="77777777" w:rsidR="00F11B82" w:rsidRPr="007A5460" w:rsidRDefault="00F11B82" w:rsidP="00DB02F0">
            <w:pPr>
              <w:ind w:left="567" w:firstLine="0"/>
            </w:pPr>
            <w:r w:rsidRPr="00F00443">
              <w:rPr>
                <w:noProof/>
                <w:sz w:val="23"/>
                <w:szCs w:val="23"/>
              </w:rPr>
              <w:drawing>
                <wp:anchor distT="0" distB="0" distL="114300" distR="114300" simplePos="0" relativeHeight="251743744" behindDoc="1" locked="0" layoutInCell="1" allowOverlap="1" wp14:anchorId="402D6BA7" wp14:editId="2A240705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113030</wp:posOffset>
                  </wp:positionV>
                  <wp:extent cx="479425" cy="726440"/>
                  <wp:effectExtent l="0" t="0" r="0" b="0"/>
                  <wp:wrapTight wrapText="bothSides">
                    <wp:wrapPolygon edited="0">
                      <wp:start x="0" y="0"/>
                      <wp:lineTo x="0" y="20958"/>
                      <wp:lineTo x="20599" y="20958"/>
                      <wp:lineTo x="20599" y="0"/>
                      <wp:lineTo x="0" y="0"/>
                    </wp:wrapPolygon>
                  </wp:wrapTight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9425" cy="72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0" w:type="auto"/>
          </w:tcPr>
          <w:p w14:paraId="46BA1875" w14:textId="77777777" w:rsidR="00F11B82" w:rsidRPr="00D25E20" w:rsidRDefault="00F11B82" w:rsidP="00DB02F0">
            <w:pPr>
              <w:ind w:firstLine="0"/>
            </w:pPr>
            <w:r w:rsidRPr="00D25E20">
              <w:t>Тележка находится в контрольном положении и состояние выключателя недостоверно</w:t>
            </w:r>
            <w:r>
              <w:t>.</w:t>
            </w:r>
          </w:p>
          <w:p w14:paraId="6C492282" w14:textId="77777777" w:rsidR="00F11B82" w:rsidRPr="00D25E20" w:rsidRDefault="00F11B82" w:rsidP="00DB02F0">
            <w:pPr>
              <w:ind w:firstLine="0"/>
            </w:pPr>
            <w:r w:rsidRPr="00D25E20">
              <w:t>Тележка 2, выключатель 0.</w:t>
            </w:r>
          </w:p>
          <w:p w14:paraId="4CBDC58B" w14:textId="77777777" w:rsidR="00F11B82" w:rsidRPr="007A5460" w:rsidRDefault="00F11B82" w:rsidP="00DB02F0">
            <w:pPr>
              <w:ind w:firstLine="0"/>
            </w:pPr>
          </w:p>
        </w:tc>
      </w:tr>
    </w:tbl>
    <w:p w14:paraId="5DAEA5A4" w14:textId="77777777" w:rsidR="00F11B82" w:rsidRDefault="00F11B82" w:rsidP="00DB02F0">
      <w:pPr>
        <w:pStyle w:val="aff"/>
        <w:keepNext/>
        <w:ind w:left="0" w:firstLine="709"/>
      </w:pPr>
    </w:p>
    <w:p w14:paraId="1015775F" w14:textId="60C5A882" w:rsidR="00F11B82" w:rsidRPr="008355F8" w:rsidRDefault="00F11B82" w:rsidP="00DB02F0">
      <w:pPr>
        <w:pStyle w:val="aff"/>
        <w:keepNext/>
        <w:ind w:left="0" w:firstLine="709"/>
      </w:pPr>
    </w:p>
    <w:p w14:paraId="2F671BC7" w14:textId="6E11A285" w:rsidR="00770848" w:rsidRPr="008355F8" w:rsidRDefault="00770848" w:rsidP="00AA69A6">
      <w:pPr>
        <w:pStyle w:val="1"/>
      </w:pPr>
      <w:bookmarkStart w:id="1170" w:name="_Toc195789792"/>
      <w:r w:rsidRPr="008355F8">
        <w:lastRenderedPageBreak/>
        <w:t>Взаимодействие с БД</w:t>
      </w:r>
      <w:bookmarkEnd w:id="1170"/>
    </w:p>
    <w:p w14:paraId="6EE2A48A" w14:textId="77777777" w:rsidR="00770848" w:rsidRPr="008355F8" w:rsidRDefault="00770848" w:rsidP="00AA69A6">
      <w:pPr>
        <w:pStyle w:val="aff"/>
        <w:keepNext/>
        <w:ind w:left="0" w:firstLine="709"/>
      </w:pPr>
    </w:p>
    <w:p w14:paraId="07CF31A1" w14:textId="06EA20C2" w:rsidR="00770848" w:rsidRPr="008355F8" w:rsidRDefault="00BE0F6C" w:rsidP="00AA69A6">
      <w:pPr>
        <w:pStyle w:val="2"/>
        <w:spacing w:before="0" w:after="0"/>
      </w:pPr>
      <w:bookmarkStart w:id="1171" w:name="_Toc195789793"/>
      <w:r w:rsidRPr="008355F8">
        <w:t>Чтение схем из БД</w:t>
      </w:r>
      <w:bookmarkEnd w:id="1171"/>
    </w:p>
    <w:p w14:paraId="5EF755EB" w14:textId="77777777" w:rsidR="00BE0F6C" w:rsidRPr="008355F8" w:rsidRDefault="00BE0F6C" w:rsidP="00AA69A6">
      <w:pPr>
        <w:pStyle w:val="aff"/>
        <w:keepNext/>
        <w:ind w:left="0" w:firstLine="709"/>
      </w:pPr>
    </w:p>
    <w:p w14:paraId="5071A57A" w14:textId="0F63E278" w:rsidR="00700DE8" w:rsidRPr="008355F8" w:rsidRDefault="002D664E" w:rsidP="00AA69A6">
      <w:pPr>
        <w:ind w:firstLine="709"/>
      </w:pPr>
      <w:r>
        <w:t xml:space="preserve">В </w:t>
      </w:r>
      <w:r w:rsidRPr="002D664E">
        <w:rPr>
          <w:b/>
        </w:rPr>
        <w:t>«АРМ Диспетчера»</w:t>
      </w:r>
      <w:r w:rsidR="00700DE8" w:rsidRPr="008355F8">
        <w:t xml:space="preserve"> предусмотрена возможность чтения схем из базы данных.</w:t>
      </w:r>
    </w:p>
    <w:p w14:paraId="32E61F39" w14:textId="788543B5" w:rsidR="00700DE8" w:rsidRPr="008355F8" w:rsidRDefault="00700DE8" w:rsidP="00AA69A6">
      <w:pPr>
        <w:ind w:firstLine="709"/>
      </w:pPr>
      <w:r w:rsidRPr="008355F8">
        <w:t xml:space="preserve">В БД </w:t>
      </w:r>
      <w:r w:rsidRPr="008355F8">
        <w:rPr>
          <w:b/>
          <w:lang w:val="en-US"/>
        </w:rPr>
        <w:t>GredDB</w:t>
      </w:r>
      <w:r w:rsidRPr="008355F8">
        <w:t xml:space="preserve"> появилась таблица </w:t>
      </w:r>
      <w:r w:rsidRPr="008355F8">
        <w:rPr>
          <w:b/>
          <w:lang w:val="en-US"/>
        </w:rPr>
        <w:t>Schemes</w:t>
      </w:r>
      <w:r w:rsidR="00F96703" w:rsidRPr="008355F8">
        <w:rPr>
          <w:b/>
        </w:rPr>
        <w:t xml:space="preserve"> </w:t>
      </w:r>
      <w:r w:rsidR="00F96703" w:rsidRPr="008355F8">
        <w:t>(</w:t>
      </w:r>
      <w:r w:rsidR="00F96703" w:rsidRPr="008355F8">
        <w:fldChar w:fldCharType="begin"/>
      </w:r>
      <w:r w:rsidR="00F96703" w:rsidRPr="008355F8">
        <w:instrText xml:space="preserve"> REF _Ref185596349 \h </w:instrText>
      </w:r>
      <w:r w:rsidR="004D3A42" w:rsidRPr="008355F8">
        <w:instrText xml:space="preserve"> \* MERGEFORMAT </w:instrText>
      </w:r>
      <w:r w:rsidR="00F96703" w:rsidRPr="008355F8">
        <w:fldChar w:fldCharType="separate"/>
      </w:r>
      <w:r w:rsidR="00CC1F16" w:rsidRPr="008355F8">
        <w:t xml:space="preserve">Рисунок </w:t>
      </w:r>
      <w:r w:rsidR="00CC1F16">
        <w:rPr>
          <w:noProof/>
        </w:rPr>
        <w:t>9</w:t>
      </w:r>
      <w:r w:rsidR="00CC1F16">
        <w:t>.</w:t>
      </w:r>
      <w:r w:rsidR="00CC1F16">
        <w:rPr>
          <w:noProof/>
        </w:rPr>
        <w:t>1</w:t>
      </w:r>
      <w:r w:rsidR="00F96703" w:rsidRPr="008355F8">
        <w:fldChar w:fldCharType="end"/>
      </w:r>
      <w:r w:rsidR="00F96703" w:rsidRPr="008355F8">
        <w:t>)</w:t>
      </w:r>
      <w:r w:rsidRPr="008355F8">
        <w:t xml:space="preserve">. Планируется, что эта таблица заменит </w:t>
      </w:r>
      <w:r w:rsidRPr="008355F8">
        <w:rPr>
          <w:lang w:val="en-US"/>
        </w:rPr>
        <w:t>AlarmPictures</w:t>
      </w:r>
      <w:r w:rsidRPr="008355F8">
        <w:t xml:space="preserve">. </w:t>
      </w:r>
      <w:r w:rsidRPr="008355F8">
        <w:rPr>
          <w:lang w:val="en-US"/>
        </w:rPr>
        <w:t>AlarmPictures</w:t>
      </w:r>
      <w:r w:rsidRPr="008355F8">
        <w:t xml:space="preserve"> пока не удаляется для обеспечения обратной совместимости ПО.</w:t>
      </w:r>
      <w:r w:rsidR="00577EFE">
        <w:t xml:space="preserve"> Параметры таблицы </w:t>
      </w:r>
      <w:r w:rsidR="00577EFE" w:rsidRPr="008355F8">
        <w:rPr>
          <w:b/>
          <w:lang w:val="en-US"/>
        </w:rPr>
        <w:t>Schemes</w:t>
      </w:r>
      <w:r w:rsidR="00577EFE">
        <w:t xml:space="preserve"> описаны ниже (</w:t>
      </w:r>
      <w:r w:rsidR="00577EFE">
        <w:fldChar w:fldCharType="begin"/>
      </w:r>
      <w:r w:rsidR="00577EFE">
        <w:instrText xml:space="preserve"> REF _Ref195269774 \h </w:instrText>
      </w:r>
      <w:r w:rsidR="00577EFE">
        <w:fldChar w:fldCharType="separate"/>
      </w:r>
      <w:r w:rsidR="00CC1F16">
        <w:t xml:space="preserve">Таблица </w:t>
      </w:r>
      <w:r w:rsidR="00CC1F16">
        <w:rPr>
          <w:noProof/>
        </w:rPr>
        <w:t>9</w:t>
      </w:r>
      <w:r w:rsidR="00CC1F16">
        <w:t>.</w:t>
      </w:r>
      <w:r w:rsidR="00CC1F16">
        <w:rPr>
          <w:noProof/>
        </w:rPr>
        <w:t>1</w:t>
      </w:r>
      <w:r w:rsidR="00577EFE">
        <w:fldChar w:fldCharType="end"/>
      </w:r>
      <w:r w:rsidR="00577EFE">
        <w:t>).</w:t>
      </w:r>
    </w:p>
    <w:p w14:paraId="333D69E7" w14:textId="77777777" w:rsidR="00700DE8" w:rsidRPr="008355F8" w:rsidRDefault="00700DE8" w:rsidP="00AA69A6">
      <w:pPr>
        <w:ind w:firstLine="709"/>
      </w:pPr>
    </w:p>
    <w:p w14:paraId="73FFFD87" w14:textId="77777777" w:rsidR="00072680" w:rsidRPr="008355F8" w:rsidRDefault="00700DE8" w:rsidP="00AA69A6">
      <w:pPr>
        <w:keepNext/>
        <w:ind w:firstLine="0"/>
        <w:jc w:val="center"/>
      </w:pPr>
      <w:r w:rsidRPr="008355F8">
        <w:rPr>
          <w:noProof/>
        </w:rPr>
        <w:drawing>
          <wp:inline distT="0" distB="0" distL="0" distR="0" wp14:anchorId="699BE1E5" wp14:editId="3106D7AA">
            <wp:extent cx="6220800" cy="1352550"/>
            <wp:effectExtent l="0" t="0" r="889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228617" cy="13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AEE2" w14:textId="0DD6A06D" w:rsidR="00700DE8" w:rsidRPr="00AB1242" w:rsidRDefault="00072680" w:rsidP="00AA69A6">
      <w:pPr>
        <w:pStyle w:val="af9"/>
        <w:spacing w:before="0"/>
        <w:jc w:val="center"/>
      </w:pPr>
      <w:bookmarkStart w:id="1172" w:name="_Ref185596349"/>
      <w:r w:rsidRPr="008355F8">
        <w:t xml:space="preserve">Рисунок </w:t>
      </w:r>
      <w:fldSimple w:instr=" STYLEREF 1 \s ">
        <w:r w:rsidR="00CC1F16">
          <w:rPr>
            <w:noProof/>
          </w:rPr>
          <w:t>9</w:t>
        </w:r>
      </w:fldSimple>
      <w:r w:rsidR="0002349E">
        <w:t>.</w:t>
      </w:r>
      <w:fldSimple w:instr=" SEQ Рисунок \* ARABIC \s 1 ">
        <w:r w:rsidR="00CC1F16">
          <w:rPr>
            <w:noProof/>
          </w:rPr>
          <w:t>1</w:t>
        </w:r>
      </w:fldSimple>
      <w:bookmarkEnd w:id="1172"/>
      <w:r w:rsidRPr="008355F8">
        <w:t xml:space="preserve"> –</w:t>
      </w:r>
      <w:r w:rsidR="00B14E56" w:rsidRPr="008355F8">
        <w:t xml:space="preserve"> Таблица </w:t>
      </w:r>
      <w:r w:rsidR="00B14E56" w:rsidRPr="008355F8">
        <w:rPr>
          <w:lang w:val="en-US"/>
        </w:rPr>
        <w:t>Schemes</w:t>
      </w:r>
    </w:p>
    <w:p w14:paraId="7118AE04" w14:textId="77777777" w:rsidR="00841638" w:rsidRPr="00AB1242" w:rsidRDefault="00841638" w:rsidP="00841638"/>
    <w:p w14:paraId="5EA41CE9" w14:textId="2A9690A3" w:rsidR="00E6011E" w:rsidRPr="00B86D44" w:rsidRDefault="00E6011E" w:rsidP="00AA69A6">
      <w:pPr>
        <w:pStyle w:val="af9"/>
        <w:keepNext/>
        <w:spacing w:before="0"/>
        <w:ind w:firstLine="0"/>
      </w:pPr>
      <w:bookmarkStart w:id="1173" w:name="_Ref195269774"/>
      <w:r>
        <w:t xml:space="preserve">Таблица </w:t>
      </w:r>
      <w:r w:rsidR="009B3C8D">
        <w:rPr>
          <w:noProof/>
        </w:rPr>
        <w:fldChar w:fldCharType="begin"/>
      </w:r>
      <w:r w:rsidR="009B3C8D">
        <w:rPr>
          <w:noProof/>
        </w:rPr>
        <w:instrText xml:space="preserve"> STYLEREF 1 \s </w:instrText>
      </w:r>
      <w:r w:rsidR="009B3C8D">
        <w:rPr>
          <w:noProof/>
        </w:rPr>
        <w:fldChar w:fldCharType="separate"/>
      </w:r>
      <w:r w:rsidR="00CC1F16">
        <w:rPr>
          <w:noProof/>
        </w:rPr>
        <w:t>9</w:t>
      </w:r>
      <w:r w:rsidR="009B3C8D">
        <w:rPr>
          <w:noProof/>
        </w:rPr>
        <w:fldChar w:fldCharType="end"/>
      </w:r>
      <w:r>
        <w:t>.</w:t>
      </w:r>
      <w:r w:rsidR="009B3C8D">
        <w:rPr>
          <w:noProof/>
        </w:rPr>
        <w:fldChar w:fldCharType="begin"/>
      </w:r>
      <w:r w:rsidR="009B3C8D">
        <w:rPr>
          <w:noProof/>
        </w:rPr>
        <w:instrText xml:space="preserve"> SEQ Таблица \* ARABIC \s 1 </w:instrText>
      </w:r>
      <w:r w:rsidR="009B3C8D">
        <w:rPr>
          <w:noProof/>
        </w:rPr>
        <w:fldChar w:fldCharType="separate"/>
      </w:r>
      <w:r w:rsidR="00CC1F16">
        <w:rPr>
          <w:noProof/>
        </w:rPr>
        <w:t>1</w:t>
      </w:r>
      <w:r w:rsidR="009B3C8D">
        <w:rPr>
          <w:noProof/>
        </w:rPr>
        <w:fldChar w:fldCharType="end"/>
      </w:r>
      <w:bookmarkEnd w:id="1173"/>
      <w:r w:rsidR="0063717D">
        <w:t xml:space="preserve"> – </w:t>
      </w:r>
      <w:r w:rsidR="0063717D" w:rsidRPr="00B86D44">
        <w:t xml:space="preserve">Параметры таблицы </w:t>
      </w:r>
      <w:r w:rsidR="0063717D" w:rsidRPr="00B86D44">
        <w:rPr>
          <w:lang w:val="en-US"/>
        </w:rPr>
        <w:t>Schemes</w:t>
      </w:r>
    </w:p>
    <w:tbl>
      <w:tblPr>
        <w:tblStyle w:val="aff8"/>
        <w:tblW w:w="0" w:type="auto"/>
        <w:tblLook w:val="04A0" w:firstRow="1" w:lastRow="0" w:firstColumn="1" w:lastColumn="0" w:noHBand="0" w:noVBand="1"/>
      </w:tblPr>
      <w:tblGrid>
        <w:gridCol w:w="1413"/>
        <w:gridCol w:w="1276"/>
        <w:gridCol w:w="7081"/>
      </w:tblGrid>
      <w:tr w:rsidR="00700DE8" w:rsidRPr="008355F8" w14:paraId="1D9F2011" w14:textId="77777777" w:rsidTr="00DE5865">
        <w:trPr>
          <w:tblHeader/>
        </w:trPr>
        <w:tc>
          <w:tcPr>
            <w:tcW w:w="1413" w:type="dxa"/>
          </w:tcPr>
          <w:p w14:paraId="58C0B442" w14:textId="77777777" w:rsidR="00700DE8" w:rsidRPr="008355F8" w:rsidRDefault="00700DE8" w:rsidP="00AA69A6">
            <w:pPr>
              <w:ind w:firstLine="0"/>
              <w:jc w:val="center"/>
              <w:rPr>
                <w:b/>
              </w:rPr>
            </w:pPr>
            <w:r w:rsidRPr="008355F8">
              <w:rPr>
                <w:b/>
              </w:rPr>
              <w:t>Поле</w:t>
            </w:r>
          </w:p>
        </w:tc>
        <w:tc>
          <w:tcPr>
            <w:tcW w:w="1276" w:type="dxa"/>
          </w:tcPr>
          <w:p w14:paraId="73D0227D" w14:textId="77777777" w:rsidR="00700DE8" w:rsidRPr="008355F8" w:rsidRDefault="00700DE8" w:rsidP="00AA69A6">
            <w:pPr>
              <w:ind w:firstLine="0"/>
              <w:jc w:val="center"/>
              <w:rPr>
                <w:b/>
              </w:rPr>
            </w:pPr>
            <w:r w:rsidRPr="008355F8">
              <w:rPr>
                <w:b/>
              </w:rPr>
              <w:t>Тип</w:t>
            </w:r>
          </w:p>
        </w:tc>
        <w:tc>
          <w:tcPr>
            <w:tcW w:w="7081" w:type="dxa"/>
          </w:tcPr>
          <w:p w14:paraId="12C7FF70" w14:textId="77777777" w:rsidR="00700DE8" w:rsidRPr="008355F8" w:rsidRDefault="00700DE8" w:rsidP="00AA69A6">
            <w:pPr>
              <w:jc w:val="center"/>
              <w:rPr>
                <w:b/>
              </w:rPr>
            </w:pPr>
            <w:r w:rsidRPr="008355F8">
              <w:rPr>
                <w:b/>
              </w:rPr>
              <w:t>Назначение</w:t>
            </w:r>
          </w:p>
        </w:tc>
      </w:tr>
      <w:tr w:rsidR="00700DE8" w:rsidRPr="008355F8" w14:paraId="0E939E4A" w14:textId="77777777" w:rsidTr="00DE5865">
        <w:tc>
          <w:tcPr>
            <w:tcW w:w="1413" w:type="dxa"/>
          </w:tcPr>
          <w:p w14:paraId="7C9DDE60" w14:textId="77777777" w:rsidR="00700DE8" w:rsidRPr="00EF66A5" w:rsidRDefault="00700DE8" w:rsidP="00AA69A6">
            <w:pPr>
              <w:ind w:firstLine="0"/>
              <w:jc w:val="center"/>
              <w:rPr>
                <w:b/>
                <w:lang w:val="en-US"/>
              </w:rPr>
            </w:pPr>
            <w:r w:rsidRPr="00EF66A5">
              <w:rPr>
                <w:b/>
                <w:lang w:val="en-US"/>
              </w:rPr>
              <w:t>id</w:t>
            </w:r>
          </w:p>
        </w:tc>
        <w:tc>
          <w:tcPr>
            <w:tcW w:w="1276" w:type="dxa"/>
          </w:tcPr>
          <w:p w14:paraId="4F68FD8A" w14:textId="77777777" w:rsidR="00700DE8" w:rsidRPr="008355F8" w:rsidRDefault="00700DE8" w:rsidP="00AA69A6">
            <w:pPr>
              <w:ind w:firstLine="0"/>
              <w:jc w:val="center"/>
              <w:rPr>
                <w:lang w:val="en-US"/>
              </w:rPr>
            </w:pPr>
            <w:r w:rsidRPr="008355F8">
              <w:rPr>
                <w:lang w:val="en-US"/>
              </w:rPr>
              <w:t>integer</w:t>
            </w:r>
          </w:p>
        </w:tc>
        <w:tc>
          <w:tcPr>
            <w:tcW w:w="7081" w:type="dxa"/>
          </w:tcPr>
          <w:p w14:paraId="09D369EF" w14:textId="77777777" w:rsidR="00700DE8" w:rsidRPr="008355F8" w:rsidRDefault="00700DE8" w:rsidP="00AA69A6">
            <w:pPr>
              <w:ind w:firstLine="0"/>
              <w:jc w:val="left"/>
            </w:pPr>
            <w:r w:rsidRPr="008355F8">
              <w:t>Номер схемы по порядку</w:t>
            </w:r>
          </w:p>
        </w:tc>
      </w:tr>
      <w:tr w:rsidR="00700DE8" w:rsidRPr="008355F8" w14:paraId="29C3D652" w14:textId="77777777" w:rsidTr="00DE5865">
        <w:tc>
          <w:tcPr>
            <w:tcW w:w="1413" w:type="dxa"/>
          </w:tcPr>
          <w:p w14:paraId="502C33A8" w14:textId="77777777" w:rsidR="00700DE8" w:rsidRPr="00EF66A5" w:rsidRDefault="00700DE8" w:rsidP="00AA69A6">
            <w:pPr>
              <w:ind w:firstLine="0"/>
              <w:jc w:val="center"/>
              <w:rPr>
                <w:b/>
                <w:lang w:val="en-US"/>
              </w:rPr>
            </w:pPr>
            <w:r w:rsidRPr="00EF66A5">
              <w:rPr>
                <w:b/>
                <w:lang w:val="en-US"/>
              </w:rPr>
              <w:t>name</w:t>
            </w:r>
          </w:p>
        </w:tc>
        <w:tc>
          <w:tcPr>
            <w:tcW w:w="1276" w:type="dxa"/>
          </w:tcPr>
          <w:p w14:paraId="4AC68567" w14:textId="77777777" w:rsidR="00700DE8" w:rsidRPr="008355F8" w:rsidRDefault="00700DE8" w:rsidP="00AA69A6">
            <w:pPr>
              <w:ind w:firstLine="0"/>
              <w:jc w:val="center"/>
              <w:rPr>
                <w:lang w:val="en-US"/>
              </w:rPr>
            </w:pPr>
            <w:r w:rsidRPr="008355F8">
              <w:rPr>
                <w:lang w:val="en-US"/>
              </w:rPr>
              <w:t>text</w:t>
            </w:r>
          </w:p>
        </w:tc>
        <w:tc>
          <w:tcPr>
            <w:tcW w:w="7081" w:type="dxa"/>
          </w:tcPr>
          <w:p w14:paraId="3CF8A44C" w14:textId="77777777" w:rsidR="00700DE8" w:rsidRPr="008355F8" w:rsidRDefault="00700DE8" w:rsidP="00AA69A6">
            <w:pPr>
              <w:ind w:firstLine="0"/>
              <w:jc w:val="left"/>
            </w:pPr>
            <w:r w:rsidRPr="008355F8">
              <w:t xml:space="preserve">Название схемы. Латиницей, должно быть уникальным. В названии не должен быть прописан путь, а только название схемы, без расширения. Например: </w:t>
            </w:r>
            <w:r w:rsidRPr="008355F8">
              <w:rPr>
                <w:lang w:val="en-US"/>
              </w:rPr>
              <w:t xml:space="preserve">GredMain, KRES </w:t>
            </w:r>
            <w:r w:rsidRPr="008355F8">
              <w:t>и т.п.</w:t>
            </w:r>
          </w:p>
        </w:tc>
      </w:tr>
      <w:tr w:rsidR="00700DE8" w:rsidRPr="008355F8" w14:paraId="612E4191" w14:textId="77777777" w:rsidTr="00DE5865">
        <w:tc>
          <w:tcPr>
            <w:tcW w:w="1413" w:type="dxa"/>
          </w:tcPr>
          <w:p w14:paraId="5901D20B" w14:textId="77777777" w:rsidR="00700DE8" w:rsidRPr="00EF66A5" w:rsidRDefault="00700DE8" w:rsidP="00DB02F0">
            <w:pPr>
              <w:ind w:firstLine="0"/>
              <w:rPr>
                <w:b/>
                <w:lang w:val="en-US"/>
              </w:rPr>
            </w:pPr>
            <w:r w:rsidRPr="00EF66A5">
              <w:rPr>
                <w:b/>
                <w:lang w:val="en-US"/>
              </w:rPr>
              <w:t>comment</w:t>
            </w:r>
          </w:p>
        </w:tc>
        <w:tc>
          <w:tcPr>
            <w:tcW w:w="1276" w:type="dxa"/>
          </w:tcPr>
          <w:p w14:paraId="35E3CA10" w14:textId="77777777" w:rsidR="00700DE8" w:rsidRPr="008355F8" w:rsidRDefault="00700DE8" w:rsidP="00DB02F0">
            <w:pPr>
              <w:ind w:firstLine="0"/>
              <w:jc w:val="center"/>
              <w:rPr>
                <w:lang w:val="en-US"/>
              </w:rPr>
            </w:pPr>
            <w:r w:rsidRPr="008355F8">
              <w:rPr>
                <w:lang w:val="en-US"/>
              </w:rPr>
              <w:t>text</w:t>
            </w:r>
          </w:p>
        </w:tc>
        <w:tc>
          <w:tcPr>
            <w:tcW w:w="7081" w:type="dxa"/>
          </w:tcPr>
          <w:p w14:paraId="7ECB8806" w14:textId="77777777" w:rsidR="00700DE8" w:rsidRPr="008355F8" w:rsidRDefault="00700DE8" w:rsidP="00DB02F0">
            <w:pPr>
              <w:ind w:firstLine="0"/>
              <w:jc w:val="left"/>
            </w:pPr>
            <w:r w:rsidRPr="008355F8">
              <w:t>Пояснение содержания схемы</w:t>
            </w:r>
          </w:p>
        </w:tc>
      </w:tr>
      <w:tr w:rsidR="00700DE8" w:rsidRPr="008355F8" w14:paraId="587BDE9B" w14:textId="77777777" w:rsidTr="00DE5865">
        <w:tc>
          <w:tcPr>
            <w:tcW w:w="1413" w:type="dxa"/>
          </w:tcPr>
          <w:p w14:paraId="46964D63" w14:textId="77777777" w:rsidR="00700DE8" w:rsidRPr="00EF66A5" w:rsidRDefault="00700DE8" w:rsidP="00DB02F0">
            <w:pPr>
              <w:ind w:firstLine="0"/>
              <w:jc w:val="center"/>
              <w:rPr>
                <w:b/>
                <w:lang w:val="en-US"/>
              </w:rPr>
            </w:pPr>
            <w:r w:rsidRPr="00EF66A5">
              <w:rPr>
                <w:b/>
                <w:lang w:val="en-US"/>
              </w:rPr>
              <w:t>main</w:t>
            </w:r>
          </w:p>
        </w:tc>
        <w:tc>
          <w:tcPr>
            <w:tcW w:w="1276" w:type="dxa"/>
          </w:tcPr>
          <w:p w14:paraId="0F23B685" w14:textId="77777777" w:rsidR="00700DE8" w:rsidRPr="008355F8" w:rsidRDefault="00700DE8" w:rsidP="00DB02F0">
            <w:pPr>
              <w:ind w:firstLine="0"/>
              <w:jc w:val="center"/>
              <w:rPr>
                <w:lang w:val="en-US"/>
              </w:rPr>
            </w:pPr>
            <w:r w:rsidRPr="008355F8">
              <w:rPr>
                <w:lang w:val="en-US"/>
              </w:rPr>
              <w:t>boolean</w:t>
            </w:r>
          </w:p>
        </w:tc>
        <w:tc>
          <w:tcPr>
            <w:tcW w:w="7081" w:type="dxa"/>
          </w:tcPr>
          <w:p w14:paraId="681DC0D7" w14:textId="77777777" w:rsidR="00700DE8" w:rsidRPr="008355F8" w:rsidRDefault="00700DE8" w:rsidP="00DB02F0">
            <w:pPr>
              <w:ind w:firstLine="0"/>
              <w:jc w:val="left"/>
            </w:pPr>
            <w:r w:rsidRPr="008355F8">
              <w:t>Признак главной схемы. Должен быть выставлен только у одной схемы из списка</w:t>
            </w:r>
          </w:p>
        </w:tc>
      </w:tr>
      <w:tr w:rsidR="00700DE8" w:rsidRPr="008355F8" w14:paraId="765140A0" w14:textId="77777777" w:rsidTr="00DE5865">
        <w:tc>
          <w:tcPr>
            <w:tcW w:w="1413" w:type="dxa"/>
          </w:tcPr>
          <w:p w14:paraId="2317CCBB" w14:textId="77777777" w:rsidR="00700DE8" w:rsidRPr="00EF66A5" w:rsidRDefault="00700DE8" w:rsidP="00DB02F0">
            <w:pPr>
              <w:ind w:firstLine="0"/>
              <w:jc w:val="center"/>
              <w:rPr>
                <w:b/>
                <w:lang w:val="en-US"/>
              </w:rPr>
            </w:pPr>
            <w:r w:rsidRPr="00EF66A5">
              <w:rPr>
                <w:b/>
                <w:lang w:val="en-US"/>
              </w:rPr>
              <w:t>scale</w:t>
            </w:r>
          </w:p>
        </w:tc>
        <w:tc>
          <w:tcPr>
            <w:tcW w:w="1276" w:type="dxa"/>
          </w:tcPr>
          <w:p w14:paraId="6315F567" w14:textId="77777777" w:rsidR="00700DE8" w:rsidRPr="008355F8" w:rsidRDefault="00700DE8" w:rsidP="00DB02F0">
            <w:pPr>
              <w:ind w:firstLine="0"/>
              <w:jc w:val="center"/>
              <w:rPr>
                <w:lang w:val="en-US"/>
              </w:rPr>
            </w:pPr>
            <w:r w:rsidRPr="008355F8">
              <w:rPr>
                <w:lang w:val="en-US"/>
              </w:rPr>
              <w:t>double</w:t>
            </w:r>
          </w:p>
        </w:tc>
        <w:tc>
          <w:tcPr>
            <w:tcW w:w="7081" w:type="dxa"/>
          </w:tcPr>
          <w:p w14:paraId="5C745798" w14:textId="77777777" w:rsidR="00700DE8" w:rsidRPr="008355F8" w:rsidRDefault="00700DE8" w:rsidP="00DB02F0">
            <w:pPr>
              <w:ind w:firstLine="0"/>
              <w:jc w:val="left"/>
            </w:pPr>
            <w:r w:rsidRPr="008355F8">
              <w:t>Масштаб по умолчанию, с которым схема открывается. Пока не реализовано</w:t>
            </w:r>
          </w:p>
        </w:tc>
      </w:tr>
      <w:tr w:rsidR="00700DE8" w:rsidRPr="008355F8" w14:paraId="5BCA1B58" w14:textId="77777777" w:rsidTr="00DE5865">
        <w:tc>
          <w:tcPr>
            <w:tcW w:w="1413" w:type="dxa"/>
          </w:tcPr>
          <w:p w14:paraId="2629353C" w14:textId="77777777" w:rsidR="00700DE8" w:rsidRPr="00EF66A5" w:rsidRDefault="00700DE8" w:rsidP="00DB02F0">
            <w:pPr>
              <w:ind w:firstLine="0"/>
              <w:jc w:val="center"/>
              <w:rPr>
                <w:b/>
                <w:lang w:val="en-US"/>
              </w:rPr>
            </w:pPr>
            <w:r w:rsidRPr="00EF66A5">
              <w:rPr>
                <w:b/>
                <w:lang w:val="en-US"/>
              </w:rPr>
              <w:t>xc</w:t>
            </w:r>
          </w:p>
        </w:tc>
        <w:tc>
          <w:tcPr>
            <w:tcW w:w="1276" w:type="dxa"/>
          </w:tcPr>
          <w:p w14:paraId="15EC030F" w14:textId="77777777" w:rsidR="00700DE8" w:rsidRPr="008355F8" w:rsidRDefault="00700DE8" w:rsidP="00DB02F0">
            <w:pPr>
              <w:ind w:firstLine="0"/>
              <w:jc w:val="center"/>
              <w:rPr>
                <w:lang w:val="en-US"/>
              </w:rPr>
            </w:pPr>
            <w:r w:rsidRPr="008355F8">
              <w:rPr>
                <w:lang w:val="en-US"/>
              </w:rPr>
              <w:t>integer</w:t>
            </w:r>
          </w:p>
        </w:tc>
        <w:tc>
          <w:tcPr>
            <w:tcW w:w="7081" w:type="dxa"/>
          </w:tcPr>
          <w:p w14:paraId="1A3E1C23" w14:textId="77777777" w:rsidR="00700DE8" w:rsidRPr="008355F8" w:rsidRDefault="00700DE8" w:rsidP="00DB02F0">
            <w:pPr>
              <w:ind w:firstLine="0"/>
              <w:jc w:val="left"/>
            </w:pPr>
            <w:r w:rsidRPr="008355F8">
              <w:t xml:space="preserve">Положение по оси </w:t>
            </w:r>
            <w:r w:rsidRPr="008355F8">
              <w:rPr>
                <w:lang w:val="en-US"/>
              </w:rPr>
              <w:t>X</w:t>
            </w:r>
            <w:r w:rsidRPr="008355F8">
              <w:t xml:space="preserve"> схемы, в котором открывается схема по умолчанию. Пока не реализовано</w:t>
            </w:r>
          </w:p>
        </w:tc>
      </w:tr>
      <w:tr w:rsidR="00700DE8" w:rsidRPr="008355F8" w14:paraId="5D3F938D" w14:textId="77777777" w:rsidTr="00DE5865">
        <w:tc>
          <w:tcPr>
            <w:tcW w:w="1413" w:type="dxa"/>
          </w:tcPr>
          <w:p w14:paraId="7387D462" w14:textId="77777777" w:rsidR="00700DE8" w:rsidRPr="00EF66A5" w:rsidRDefault="00700DE8" w:rsidP="00DB02F0">
            <w:pPr>
              <w:ind w:firstLine="0"/>
              <w:jc w:val="center"/>
              <w:rPr>
                <w:b/>
                <w:lang w:val="en-US"/>
              </w:rPr>
            </w:pPr>
            <w:r w:rsidRPr="00EF66A5">
              <w:rPr>
                <w:b/>
                <w:lang w:val="en-US"/>
              </w:rPr>
              <w:t>yc</w:t>
            </w:r>
          </w:p>
        </w:tc>
        <w:tc>
          <w:tcPr>
            <w:tcW w:w="1276" w:type="dxa"/>
          </w:tcPr>
          <w:p w14:paraId="3CEBB680" w14:textId="77777777" w:rsidR="00700DE8" w:rsidRPr="008355F8" w:rsidRDefault="00700DE8" w:rsidP="00DB02F0">
            <w:pPr>
              <w:ind w:firstLine="0"/>
              <w:jc w:val="center"/>
              <w:rPr>
                <w:lang w:val="en-US"/>
              </w:rPr>
            </w:pPr>
            <w:r w:rsidRPr="008355F8">
              <w:rPr>
                <w:lang w:val="en-US"/>
              </w:rPr>
              <w:t>integer</w:t>
            </w:r>
          </w:p>
        </w:tc>
        <w:tc>
          <w:tcPr>
            <w:tcW w:w="7081" w:type="dxa"/>
          </w:tcPr>
          <w:p w14:paraId="39C532ED" w14:textId="77777777" w:rsidR="00700DE8" w:rsidRPr="008355F8" w:rsidRDefault="00700DE8" w:rsidP="00DB02F0">
            <w:pPr>
              <w:ind w:firstLine="0"/>
              <w:jc w:val="left"/>
            </w:pPr>
            <w:r w:rsidRPr="008355F8">
              <w:t xml:space="preserve">Положение по оси </w:t>
            </w:r>
            <w:r w:rsidRPr="008355F8">
              <w:rPr>
                <w:lang w:val="en-US"/>
              </w:rPr>
              <w:t>Y</w:t>
            </w:r>
            <w:r w:rsidRPr="008355F8">
              <w:t xml:space="preserve"> схемы, в котором открывается схема по умолчанию. Пока не реализовано</w:t>
            </w:r>
          </w:p>
        </w:tc>
      </w:tr>
      <w:tr w:rsidR="00700DE8" w:rsidRPr="008355F8" w14:paraId="7395BA50" w14:textId="77777777" w:rsidTr="004243B7">
        <w:trPr>
          <w:trHeight w:val="7713"/>
        </w:trPr>
        <w:tc>
          <w:tcPr>
            <w:tcW w:w="1413" w:type="dxa"/>
          </w:tcPr>
          <w:p w14:paraId="6B0C5FD0" w14:textId="77777777" w:rsidR="00700DE8" w:rsidRPr="00EF66A5" w:rsidRDefault="00700DE8" w:rsidP="00DB02F0">
            <w:pPr>
              <w:ind w:firstLine="0"/>
              <w:jc w:val="center"/>
              <w:rPr>
                <w:b/>
                <w:lang w:val="en-US"/>
              </w:rPr>
            </w:pPr>
            <w:r w:rsidRPr="00EF66A5">
              <w:rPr>
                <w:b/>
                <w:lang w:val="en-US"/>
              </w:rPr>
              <w:lastRenderedPageBreak/>
              <w:t>xml</w:t>
            </w:r>
          </w:p>
        </w:tc>
        <w:tc>
          <w:tcPr>
            <w:tcW w:w="1276" w:type="dxa"/>
          </w:tcPr>
          <w:p w14:paraId="54C4955D" w14:textId="77777777" w:rsidR="00700DE8" w:rsidRPr="008355F8" w:rsidRDefault="00700DE8" w:rsidP="00DB02F0">
            <w:pPr>
              <w:ind w:firstLine="0"/>
              <w:jc w:val="center"/>
              <w:rPr>
                <w:lang w:val="en-US"/>
              </w:rPr>
            </w:pPr>
            <w:r w:rsidRPr="008355F8">
              <w:rPr>
                <w:lang w:val="en-US"/>
              </w:rPr>
              <w:t>text</w:t>
            </w:r>
          </w:p>
        </w:tc>
        <w:tc>
          <w:tcPr>
            <w:tcW w:w="7081" w:type="dxa"/>
          </w:tcPr>
          <w:p w14:paraId="14A2F2B8" w14:textId="795649E3" w:rsidR="00700DE8" w:rsidRPr="008355F8" w:rsidRDefault="00700DE8" w:rsidP="00DB02F0">
            <w:pPr>
              <w:ind w:firstLine="0"/>
              <w:jc w:val="left"/>
            </w:pPr>
            <w:r w:rsidRPr="008355F8">
              <w:t xml:space="preserve">Состав </w:t>
            </w:r>
            <w:r w:rsidRPr="008355F8">
              <w:rPr>
                <w:lang w:val="en-US"/>
              </w:rPr>
              <w:t>xml</w:t>
            </w:r>
            <w:r w:rsidRPr="008355F8">
              <w:t xml:space="preserve"> документа схемы.</w:t>
            </w:r>
            <w:r w:rsidRPr="008355F8">
              <w:br/>
              <w:t xml:space="preserve">После выгрузки схемы в </w:t>
            </w:r>
            <w:r w:rsidRPr="008355F8">
              <w:rPr>
                <w:lang w:val="en-US"/>
              </w:rPr>
              <w:t>xml</w:t>
            </w:r>
            <w:r w:rsidRPr="008355F8">
              <w:t xml:space="preserve"> из </w:t>
            </w:r>
            <w:r w:rsidR="005C13E8">
              <w:t>графического редактора</w:t>
            </w:r>
            <w:r w:rsidRPr="008355F8">
              <w:t xml:space="preserve"> необходимо скопировать содержимое этого документа и вставить в поле </w:t>
            </w:r>
            <w:r w:rsidRPr="008355F8">
              <w:rPr>
                <w:lang w:val="en-US"/>
              </w:rPr>
              <w:t>GredDB</w:t>
            </w:r>
            <w:r w:rsidRPr="008355F8">
              <w:t>.</w:t>
            </w:r>
            <w:r w:rsidRPr="008355F8">
              <w:rPr>
                <w:lang w:val="en-US"/>
              </w:rPr>
              <w:t>Schemes</w:t>
            </w:r>
            <w:r w:rsidRPr="008355F8">
              <w:t>.</w:t>
            </w:r>
            <w:r w:rsidRPr="008355F8">
              <w:rPr>
                <w:lang w:val="en-US"/>
              </w:rPr>
              <w:t>xml</w:t>
            </w:r>
            <w:r w:rsidRPr="008355F8">
              <w:t>.</w:t>
            </w:r>
          </w:p>
          <w:p w14:paraId="040B90B2" w14:textId="3422DFA3" w:rsidR="00700DE8" w:rsidRPr="0013556A" w:rsidRDefault="00700DE8" w:rsidP="00DB02F0">
            <w:pPr>
              <w:ind w:firstLine="0"/>
              <w:jc w:val="left"/>
            </w:pPr>
            <w:r w:rsidRPr="008355F8">
              <w:t xml:space="preserve">При этом необходимо отредактировать пути точек перехода на другие </w:t>
            </w:r>
            <w:r w:rsidR="0013556A">
              <w:t>схемы, если они есть.</w:t>
            </w:r>
            <w:r w:rsidR="0013556A">
              <w:br/>
              <w:t xml:space="preserve">Например, </w:t>
            </w:r>
            <w:r w:rsidRPr="008355F8">
              <w:t xml:space="preserve">необходимо оставить только имя файла </w:t>
            </w:r>
            <w:r w:rsidRPr="008355F8">
              <w:rPr>
                <w:lang w:val="en-US"/>
              </w:rPr>
              <w:t>KRES</w:t>
            </w:r>
            <w:r w:rsidRPr="008355F8">
              <w:t>.</w:t>
            </w:r>
            <w:r w:rsidRPr="008355F8">
              <w:rPr>
                <w:lang w:val="en-US"/>
              </w:rPr>
              <w:t>xml</w:t>
            </w:r>
            <w:r w:rsidR="0013556A">
              <w:t>.</w:t>
            </w:r>
          </w:p>
          <w:p w14:paraId="4ABAA6A0" w14:textId="77777777" w:rsidR="00700DE8" w:rsidRPr="008355F8" w:rsidRDefault="00700DE8" w:rsidP="00DB02F0">
            <w:pPr>
              <w:jc w:val="left"/>
              <w:rPr>
                <w:noProof/>
              </w:rPr>
            </w:pPr>
          </w:p>
          <w:p w14:paraId="7597172C" w14:textId="77777777" w:rsidR="00700DE8" w:rsidRPr="008355F8" w:rsidRDefault="00700DE8" w:rsidP="00272A72">
            <w:pPr>
              <w:ind w:firstLine="0"/>
              <w:jc w:val="center"/>
            </w:pPr>
            <w:r w:rsidRPr="008355F8">
              <w:rPr>
                <w:noProof/>
              </w:rPr>
              <w:drawing>
                <wp:inline distT="0" distB="0" distL="0" distR="0" wp14:anchorId="52198047" wp14:editId="375B0F51">
                  <wp:extent cx="3990975" cy="1182370"/>
                  <wp:effectExtent l="0" t="0" r="9525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7"/>
                          <a:srcRect r="20586"/>
                          <a:stretch/>
                        </pic:blipFill>
                        <pic:spPr bwMode="auto">
                          <a:xfrm>
                            <a:off x="0" y="0"/>
                            <a:ext cx="4019771" cy="1190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060E507" w14:textId="77777777" w:rsidR="00700DE8" w:rsidRPr="008355F8" w:rsidRDefault="00700DE8" w:rsidP="00272A72">
            <w:pPr>
              <w:ind w:firstLine="0"/>
              <w:jc w:val="left"/>
            </w:pPr>
            <w:r w:rsidRPr="008355F8">
              <w:rPr>
                <w:lang w:val="en-US"/>
              </w:rPr>
              <w:t>=&gt;</w:t>
            </w:r>
          </w:p>
          <w:p w14:paraId="603F02B3" w14:textId="77777777" w:rsidR="00700DE8" w:rsidRPr="008355F8" w:rsidRDefault="00700DE8" w:rsidP="00272A72">
            <w:pPr>
              <w:ind w:firstLine="0"/>
              <w:jc w:val="center"/>
            </w:pPr>
            <w:r w:rsidRPr="008355F8">
              <w:rPr>
                <w:noProof/>
              </w:rPr>
              <w:drawing>
                <wp:inline distT="0" distB="0" distL="0" distR="0" wp14:anchorId="3B676301" wp14:editId="084DE945">
                  <wp:extent cx="4248150" cy="1044238"/>
                  <wp:effectExtent l="0" t="0" r="0" b="381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1901" cy="1052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577FF7" w14:textId="77777777" w:rsidR="00700DE8" w:rsidRPr="008355F8" w:rsidRDefault="00700DE8" w:rsidP="00DB02F0">
            <w:pPr>
              <w:jc w:val="left"/>
            </w:pPr>
          </w:p>
          <w:p w14:paraId="70EA7E44" w14:textId="767A3AE0" w:rsidR="001E29D5" w:rsidRDefault="00177D97" w:rsidP="00DB02F0">
            <w:pPr>
              <w:ind w:firstLine="0"/>
              <w:jc w:val="left"/>
            </w:pPr>
            <w:r>
              <w:t>«АРМ Диспетчера»</w:t>
            </w:r>
            <w:r w:rsidR="00700DE8" w:rsidRPr="008355F8">
              <w:t xml:space="preserve"> будет искать схему для перехода среди тех, которые находятся в таблице </w:t>
            </w:r>
            <w:r w:rsidR="00700DE8" w:rsidRPr="008355F8">
              <w:rPr>
                <w:lang w:val="en-US"/>
              </w:rPr>
              <w:t>GredDB</w:t>
            </w:r>
            <w:r w:rsidR="00700DE8" w:rsidRPr="008355F8">
              <w:t>.</w:t>
            </w:r>
            <w:r w:rsidR="00700DE8" w:rsidRPr="008355F8">
              <w:rPr>
                <w:lang w:val="en-US"/>
              </w:rPr>
              <w:t>Schemes</w:t>
            </w:r>
            <w:r w:rsidR="00700DE8" w:rsidRPr="008355F8">
              <w:t xml:space="preserve"> по полю «</w:t>
            </w:r>
            <w:r w:rsidR="00700DE8" w:rsidRPr="008355F8">
              <w:rPr>
                <w:lang w:val="en-US"/>
              </w:rPr>
              <w:t>name</w:t>
            </w:r>
            <w:r w:rsidR="00700DE8" w:rsidRPr="008355F8">
              <w:t>».</w:t>
            </w:r>
          </w:p>
          <w:p w14:paraId="73D518FE" w14:textId="1EEB2C0F" w:rsidR="00700DE8" w:rsidRPr="008355F8" w:rsidRDefault="00700DE8" w:rsidP="00DB02F0">
            <w:pPr>
              <w:ind w:firstLine="0"/>
              <w:jc w:val="left"/>
            </w:pPr>
            <w:r w:rsidRPr="008355F8">
              <w:t xml:space="preserve">Если такая схема не найдена, тогда будет осуществлен </w:t>
            </w:r>
            <w:r w:rsidR="00C82D0B">
              <w:t>поиск схем в рабочей директории.</w:t>
            </w:r>
          </w:p>
          <w:p w14:paraId="3E1981CF" w14:textId="7D4248EC" w:rsidR="00700DE8" w:rsidRPr="008355F8" w:rsidRDefault="00700DE8" w:rsidP="00C82D0B">
            <w:pPr>
              <w:jc w:val="center"/>
            </w:pPr>
            <w:r w:rsidRPr="008355F8">
              <w:rPr>
                <w:noProof/>
              </w:rPr>
              <w:drawing>
                <wp:inline distT="0" distB="0" distL="0" distR="0" wp14:anchorId="2FFAAF9E" wp14:editId="3F30190A">
                  <wp:extent cx="3080993" cy="1133475"/>
                  <wp:effectExtent l="0" t="0" r="5715" b="0"/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745" cy="1149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234FF2" w14:textId="77777777" w:rsidR="00381A99" w:rsidRPr="008355F8" w:rsidRDefault="00381A99" w:rsidP="00DB02F0">
      <w:pPr>
        <w:pStyle w:val="aff"/>
        <w:keepNext/>
        <w:ind w:left="0" w:firstLine="709"/>
      </w:pPr>
    </w:p>
    <w:p w14:paraId="6779AF99" w14:textId="4D3B7E2D" w:rsidR="002A51C0" w:rsidRPr="00E43FA4" w:rsidRDefault="002A51C0" w:rsidP="00DB02F0">
      <w:r w:rsidRPr="00E43FA4">
        <w:t xml:space="preserve"> </w:t>
      </w:r>
    </w:p>
    <w:p w14:paraId="42528102" w14:textId="77777777" w:rsidR="002A51C0" w:rsidRPr="00E43FA4" w:rsidRDefault="002A51C0" w:rsidP="00DB02F0"/>
    <w:p w14:paraId="05688AAF" w14:textId="77777777" w:rsidR="005A3DC9" w:rsidRPr="005A3DC9" w:rsidRDefault="005A3DC9" w:rsidP="00DB02F0">
      <w:pPr>
        <w:ind w:firstLine="0"/>
      </w:pPr>
    </w:p>
    <w:sectPr w:rsidR="005A3DC9" w:rsidRPr="005A3DC9" w:rsidSect="00222169">
      <w:headerReference w:type="even" r:id="rId140"/>
      <w:footerReference w:type="default" r:id="rId141"/>
      <w:pgSz w:w="11907" w:h="16840" w:code="9"/>
      <w:pgMar w:top="567" w:right="851" w:bottom="1134" w:left="1276" w:header="283" w:footer="283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9AE7083" w14:textId="77777777" w:rsidR="00253D52" w:rsidRDefault="00253D52" w:rsidP="00F05DAE">
      <w:r>
        <w:separator/>
      </w:r>
    </w:p>
  </w:endnote>
  <w:endnote w:type="continuationSeparator" w:id="0">
    <w:p w14:paraId="30A5C9AA" w14:textId="77777777" w:rsidR="00253D52" w:rsidRDefault="00253D52" w:rsidP="00F05D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Liberation Mono">
    <w:altName w:val="Courier New"/>
    <w:charset w:val="01"/>
    <w:family w:val="modern"/>
    <w:pitch w:val="fixed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1AE02B" w14:textId="77777777" w:rsidR="00AE4D1E" w:rsidRDefault="00AE4D1E">
    <w:pPr>
      <w:pStyle w:val="aff1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5C7D873" w14:textId="77777777" w:rsidR="00253D52" w:rsidRDefault="00253D52" w:rsidP="00F05DAE">
      <w:r>
        <w:separator/>
      </w:r>
    </w:p>
  </w:footnote>
  <w:footnote w:type="continuationSeparator" w:id="0">
    <w:p w14:paraId="597F4D56" w14:textId="77777777" w:rsidR="00253D52" w:rsidRDefault="00253D52" w:rsidP="00F05DAE">
      <w:r>
        <w:continuationSeparator/>
      </w:r>
    </w:p>
  </w:footnote>
  <w:footnote w:id="1">
    <w:p w14:paraId="76D651A0" w14:textId="77777777" w:rsidR="00AE4D1E" w:rsidRPr="00766B63" w:rsidRDefault="00AE4D1E" w:rsidP="008C2040">
      <w:pPr>
        <w:pStyle w:val="aa"/>
        <w:spacing w:line="276" w:lineRule="auto"/>
        <w:rPr>
          <w:rStyle w:val="a9"/>
          <w:i/>
        </w:rPr>
      </w:pPr>
      <w:r w:rsidRPr="00766B63">
        <w:rPr>
          <w:rStyle w:val="a9"/>
        </w:rPr>
        <w:t>1) ГОСТ 19.101-77  ЕСПД. Виды программ и программных документов</w:t>
      </w:r>
    </w:p>
  </w:footnote>
  <w:footnote w:id="2">
    <w:p w14:paraId="17065F17" w14:textId="77777777" w:rsidR="00AE4D1E" w:rsidRPr="00766B63" w:rsidRDefault="00AE4D1E" w:rsidP="008C2040">
      <w:pPr>
        <w:pStyle w:val="aa"/>
        <w:spacing w:line="276" w:lineRule="auto"/>
        <w:rPr>
          <w:rStyle w:val="a9"/>
          <w:i/>
        </w:rPr>
      </w:pPr>
      <w:r w:rsidRPr="00766B63">
        <w:rPr>
          <w:rStyle w:val="a9"/>
        </w:rPr>
        <w:t>2) ГОСТ 19.103-77  ЕСПД. Обозначение программ и программных документов</w:t>
      </w:r>
    </w:p>
  </w:footnote>
  <w:footnote w:id="3">
    <w:p w14:paraId="6A7AA17C" w14:textId="77777777" w:rsidR="00AE4D1E" w:rsidRPr="00766B63" w:rsidRDefault="00AE4D1E" w:rsidP="008C2040">
      <w:pPr>
        <w:pStyle w:val="aa"/>
        <w:spacing w:line="276" w:lineRule="auto"/>
        <w:rPr>
          <w:rStyle w:val="a9"/>
          <w:i/>
        </w:rPr>
      </w:pPr>
      <w:r w:rsidRPr="00766B63">
        <w:rPr>
          <w:rStyle w:val="a9"/>
        </w:rPr>
        <w:t>3) ГОСТ 19.104-78*  ЕСПД. Основные надписи</w:t>
      </w:r>
    </w:p>
  </w:footnote>
  <w:footnote w:id="4">
    <w:p w14:paraId="7D9211B9" w14:textId="77777777" w:rsidR="00AE4D1E" w:rsidRPr="00766B63" w:rsidRDefault="00AE4D1E" w:rsidP="008C2040">
      <w:pPr>
        <w:pStyle w:val="aa"/>
        <w:spacing w:line="276" w:lineRule="auto"/>
        <w:rPr>
          <w:rStyle w:val="a9"/>
          <w:i/>
        </w:rPr>
      </w:pPr>
      <w:r w:rsidRPr="00766B63">
        <w:rPr>
          <w:rStyle w:val="a9"/>
        </w:rPr>
        <w:t>4) ГОСТ 19.105-78*  ЕСПД. Общие требования к программным документам</w:t>
      </w:r>
    </w:p>
  </w:footnote>
  <w:footnote w:id="5">
    <w:p w14:paraId="67BED3D3" w14:textId="77777777" w:rsidR="00AE4D1E" w:rsidRPr="00766B63" w:rsidRDefault="00AE4D1E" w:rsidP="008C2040">
      <w:pPr>
        <w:pStyle w:val="aa"/>
        <w:spacing w:line="276" w:lineRule="auto"/>
        <w:rPr>
          <w:rStyle w:val="a9"/>
          <w:i/>
        </w:rPr>
      </w:pPr>
      <w:r w:rsidRPr="00766B63">
        <w:rPr>
          <w:rStyle w:val="a9"/>
        </w:rPr>
        <w:t>5) ГОСТ 19.106-78*  ЕСПД. Общие требования к программным документам, выполненным печатным способом</w:t>
      </w:r>
    </w:p>
  </w:footnote>
  <w:footnote w:id="6">
    <w:p w14:paraId="1ED13BF7" w14:textId="77777777" w:rsidR="00AE4D1E" w:rsidRPr="00766B63" w:rsidRDefault="00AE4D1E" w:rsidP="008C2040">
      <w:pPr>
        <w:pStyle w:val="aa"/>
        <w:spacing w:line="276" w:lineRule="auto"/>
        <w:rPr>
          <w:rStyle w:val="a9"/>
          <w:i/>
        </w:rPr>
      </w:pPr>
      <w:r w:rsidRPr="00766B63">
        <w:rPr>
          <w:rStyle w:val="a9"/>
        </w:rPr>
        <w:t>6) ГОСТ 19.402-78*  ЕСПД. Описание программы</w:t>
      </w:r>
    </w:p>
  </w:footnote>
  <w:footnote w:id="7">
    <w:p w14:paraId="5BF6454D" w14:textId="77777777" w:rsidR="00AE4D1E" w:rsidRPr="00766B63" w:rsidRDefault="00AE4D1E" w:rsidP="008C2040">
      <w:pPr>
        <w:pStyle w:val="aa"/>
        <w:spacing w:line="276" w:lineRule="auto"/>
        <w:rPr>
          <w:rStyle w:val="a9"/>
          <w:i/>
        </w:rPr>
      </w:pPr>
      <w:r w:rsidRPr="00766B63">
        <w:rPr>
          <w:rStyle w:val="a9"/>
        </w:rPr>
        <w:t>7) ГОСТ 19.604-78*  ЕСПД. Правила внесения изменений в программные документы, выполненные печатным способом</w:t>
      </w:r>
    </w:p>
    <w:p w14:paraId="11CD7B42" w14:textId="77777777" w:rsidR="00AE4D1E" w:rsidRPr="00766B63" w:rsidRDefault="00AE4D1E" w:rsidP="008C2040">
      <w:pPr>
        <w:pStyle w:val="aa"/>
        <w:rPr>
          <w:i/>
        </w:rPr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38E49E" w14:textId="4A899115" w:rsidR="00AE4D1E" w:rsidRDefault="00AE4D1E">
    <w:pPr>
      <w:pStyle w:val="ac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0" allowOverlap="1" wp14:anchorId="1A8FAE45" wp14:editId="7697F3C1">
              <wp:simplePos x="0" y="0"/>
              <wp:positionH relativeFrom="page">
                <wp:posOffset>228600</wp:posOffset>
              </wp:positionH>
              <wp:positionV relativeFrom="page">
                <wp:posOffset>228600</wp:posOffset>
              </wp:positionV>
              <wp:extent cx="7086600" cy="10265410"/>
              <wp:effectExtent l="19050" t="19050" r="19050" b="21590"/>
              <wp:wrapNone/>
              <wp:docPr id="4" name="Group 7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086600" cy="10265410"/>
                        <a:chOff x="567" y="284"/>
                        <a:chExt cx="11055" cy="16271"/>
                      </a:xfrm>
                    </wpg:grpSpPr>
                    <wpg:grpSp>
                      <wpg:cNvPr id="28" name="Group 414"/>
                      <wpg:cNvGrpSpPr>
                        <a:grpSpLocks/>
                      </wpg:cNvGrpSpPr>
                      <wpg:grpSpPr bwMode="auto">
                        <a:xfrm>
                          <a:off x="567" y="8552"/>
                          <a:ext cx="561" cy="8003"/>
                          <a:chOff x="3194" y="6929"/>
                          <a:chExt cx="561" cy="8155"/>
                        </a:xfrm>
                      </wpg:grpSpPr>
                      <wpg:grpSp>
                        <wpg:cNvPr id="38" name="Group 415"/>
                        <wpg:cNvGrpSpPr>
                          <a:grpSpLocks/>
                        </wpg:cNvGrpSpPr>
                        <wpg:grpSpPr bwMode="auto">
                          <a:xfrm>
                            <a:off x="3194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43" name="Text Box 41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75727F7" w14:textId="77777777" w:rsidR="00AE4D1E" w:rsidRPr="00572CFA" w:rsidRDefault="00AE4D1E" w:rsidP="00967287">
                                <w:pPr>
                                  <w:jc w:val="left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572CFA"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>Инв. № подп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0" name="Text Box 4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A011B48" w14:textId="77777777" w:rsidR="00AE4D1E" w:rsidRPr="00572CFA" w:rsidRDefault="00AE4D1E" w:rsidP="00967287">
                                <w:pPr>
                                  <w:jc w:val="left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572CFA"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2" name="Text Box 41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ADE97B9" w14:textId="77777777" w:rsidR="00AE4D1E" w:rsidRPr="00572CFA" w:rsidRDefault="00AE4D1E" w:rsidP="00967287">
                                <w:pPr>
                                  <w:jc w:val="left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572CFA"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>Взам. инв. №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4" name="Text Box 41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7BD9E6F" w14:textId="77777777" w:rsidR="00AE4D1E" w:rsidRPr="00572CFA" w:rsidRDefault="00AE4D1E" w:rsidP="00967287">
                                <w:pPr>
                                  <w:jc w:val="left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572CFA"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>Инв. № дубл.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55" name="Text Box 4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90013B1" w14:textId="77777777" w:rsidR="00AE4D1E" w:rsidRPr="00572CFA" w:rsidRDefault="00AE4D1E" w:rsidP="00967287">
                                <w:pPr>
                                  <w:jc w:val="left"/>
                                  <w:rPr>
                                    <w:i/>
                                    <w:sz w:val="18"/>
                                    <w:szCs w:val="18"/>
                                  </w:rPr>
                                </w:pPr>
                                <w:r w:rsidRPr="00572CFA">
                                  <w:rPr>
                                    <w:i/>
                                    <w:sz w:val="18"/>
                                    <w:szCs w:val="18"/>
                                  </w:rPr>
                                  <w:t>Подп. и дата</w:t>
                                </w: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  <wpg:grpSp>
                        <wpg:cNvPr id="156" name="Group 421"/>
                        <wpg:cNvGrpSpPr>
                          <a:grpSpLocks/>
                        </wpg:cNvGrpSpPr>
                        <wpg:grpSpPr bwMode="auto">
                          <a:xfrm>
                            <a:off x="3472" y="6929"/>
                            <a:ext cx="283" cy="8155"/>
                            <a:chOff x="3194" y="6929"/>
                            <a:chExt cx="283" cy="8155"/>
                          </a:xfrm>
                        </wpg:grpSpPr>
                        <wps:wsp>
                          <wps:cNvPr id="157" name="Text Box 42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3667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4335708" w14:textId="77777777" w:rsidR="00AE4D1E" w:rsidRPr="00572CFA" w:rsidRDefault="00AE4D1E" w:rsidP="0096728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160" name="Text Box 42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1707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D9F69B6" w14:textId="77777777" w:rsidR="00AE4D1E" w:rsidRPr="00572CFA" w:rsidRDefault="00AE4D1E" w:rsidP="0096728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1" name="Text Box 42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8901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68622C1" w14:textId="77777777" w:rsidR="00AE4D1E" w:rsidRPr="00572CFA" w:rsidRDefault="00AE4D1E" w:rsidP="0096728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12" name="Text Box 4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10306"/>
                              <a:ext cx="283" cy="1417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13D42DA" w14:textId="77777777" w:rsidR="00AE4D1E" w:rsidRPr="00572CFA" w:rsidRDefault="00AE4D1E" w:rsidP="0096728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  <wps:wsp>
                          <wps:cNvPr id="234" name="Text Box 4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94" y="6929"/>
                              <a:ext cx="283" cy="198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29A6F38" w14:textId="77777777" w:rsidR="00AE4D1E" w:rsidRPr="00572CFA" w:rsidRDefault="00AE4D1E" w:rsidP="00967287">
                                <w:pPr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vert="vert270" wrap="square" lIns="18000" tIns="10800" rIns="18000" bIns="10800" anchor="t" anchorCtr="0" upright="1">
                            <a:noAutofit/>
                          </wps:bodyPr>
                        </wps:wsp>
                      </wpg:grpSp>
                    </wpg:grpSp>
                    <wps:wsp>
                      <wps:cNvPr id="235" name="Rectangle 427"/>
                      <wps:cNvSpPr>
                        <a:spLocks noChangeArrowheads="1"/>
                      </wps:cNvSpPr>
                      <wps:spPr bwMode="auto">
                        <a:xfrm>
                          <a:off x="1134" y="284"/>
                          <a:ext cx="10488" cy="1627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236" name="Group 428"/>
                      <wpg:cNvGrpSpPr>
                        <a:grpSpLocks/>
                      </wpg:cNvGrpSpPr>
                      <wpg:grpSpPr bwMode="auto">
                        <a:xfrm>
                          <a:off x="1134" y="15717"/>
                          <a:ext cx="10488" cy="837"/>
                          <a:chOff x="1140" y="12894"/>
                          <a:chExt cx="10488" cy="853"/>
                        </a:xfrm>
                      </wpg:grpSpPr>
                      <wps:wsp>
                        <wps:cNvPr id="237" name="Rectangle 429"/>
                        <wps:cNvSpPr>
                          <a:spLocks noChangeArrowheads="1"/>
                        </wps:cNvSpPr>
                        <wps:spPr bwMode="auto">
                          <a:xfrm>
                            <a:off x="1140" y="12894"/>
                            <a:ext cx="10488" cy="8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38" name="Group 430"/>
                        <wpg:cNvGrpSpPr>
                          <a:grpSpLocks/>
                        </wpg:cNvGrpSpPr>
                        <wpg:grpSpPr bwMode="auto">
                          <a:xfrm>
                            <a:off x="1143" y="12894"/>
                            <a:ext cx="10481" cy="853"/>
                            <a:chOff x="989" y="11410"/>
                            <a:chExt cx="10481" cy="853"/>
                          </a:xfrm>
                        </wpg:grpSpPr>
                        <wpg:grpSp>
                          <wpg:cNvPr id="239" name="Group 431"/>
                          <wpg:cNvGrpSpPr>
                            <a:grpSpLocks/>
                          </wpg:cNvGrpSpPr>
                          <wpg:grpSpPr bwMode="auto">
                            <a:xfrm>
                              <a:off x="10904" y="11410"/>
                              <a:ext cx="566" cy="853"/>
                              <a:chOff x="9096" y="9973"/>
                              <a:chExt cx="850" cy="853"/>
                            </a:xfrm>
                          </wpg:grpSpPr>
                          <wps:wsp>
                            <wps:cNvPr id="240" name="Text Box 43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6" y="9973"/>
                                <a:ext cx="850" cy="28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88FB11F" w14:textId="77777777" w:rsidR="00AE4D1E" w:rsidRPr="00572CFA" w:rsidRDefault="00AE4D1E" w:rsidP="00967287">
                                  <w:pPr>
                                    <w:jc w:val="center"/>
                                    <w:rPr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  <w:r w:rsidRPr="00572CFA">
                                    <w:rPr>
                                      <w:i/>
                                      <w:sz w:val="18"/>
                                      <w:szCs w:val="18"/>
                                    </w:rPr>
                                    <w:t>Лист</w:t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  <wps:wsp>
                            <wps:cNvPr id="241" name="Text Box 433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097" y="10259"/>
                                <a:ext cx="849" cy="56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1A8EDF5" w14:textId="77777777" w:rsidR="00AE4D1E" w:rsidRPr="00572CFA" w:rsidRDefault="00AE4D1E" w:rsidP="00967287">
                                  <w:pPr>
                                    <w:spacing w:before="120"/>
                                    <w:ind w:left="-567"/>
                                    <w:jc w:val="center"/>
                                    <w:rPr>
                                      <w:i/>
                                      <w:sz w:val="22"/>
                                      <w:lang w:val="en-US"/>
                                    </w:rPr>
                                  </w:pPr>
                                  <w:r w:rsidRPr="00572CFA">
                                    <w:rPr>
                                      <w:i/>
                                      <w:sz w:val="22"/>
                                      <w:lang w:val="en-US"/>
                                    </w:rPr>
                                    <w:fldChar w:fldCharType="begin"/>
                                  </w:r>
                                  <w:r w:rsidRPr="00572CFA">
                                    <w:rPr>
                                      <w:i/>
                                      <w:sz w:val="22"/>
                                      <w:lang w:val="en-US"/>
                                    </w:rPr>
                                    <w:instrText xml:space="preserve"> PAGE  \* MERGEFORMAT </w:instrText>
                                  </w:r>
                                  <w:r w:rsidRPr="00572CFA">
                                    <w:rPr>
                                      <w:i/>
                                      <w:sz w:val="22"/>
                                      <w:lang w:val="en-US"/>
                                    </w:rPr>
                                    <w:fldChar w:fldCharType="separate"/>
                                  </w:r>
                                  <w:r w:rsidR="00333480">
                                    <w:rPr>
                                      <w:i/>
                                      <w:noProof/>
                                      <w:sz w:val="22"/>
                                      <w:lang w:val="en-US"/>
                                    </w:rPr>
                                    <w:t>3</w:t>
                                  </w:r>
                                  <w:r w:rsidRPr="00572CFA">
                                    <w:rPr>
                                      <w:i/>
                                      <w:sz w:val="22"/>
                                      <w:lang w:val="en-US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18000" tIns="10800" rIns="18000" bIns="10800" anchor="t" anchorCtr="0" upright="1">
                              <a:noAutofit/>
                            </wps:bodyPr>
                          </wps:wsp>
                        </wpg:grpSp>
                        <wps:wsp>
                          <wps:cNvPr id="242" name="Text Box 43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72" y="11413"/>
                              <a:ext cx="6236" cy="8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422FC00" w14:textId="08538DF1" w:rsidR="00AE4D1E" w:rsidRPr="00DE5FDE" w:rsidRDefault="00AE4D1E" w:rsidP="00967287">
                                <w:pPr>
                                  <w:spacing w:before="240" w:after="240"/>
                                  <w:jc w:val="center"/>
                                  <w:rPr>
                                    <w:i/>
                                  </w:rPr>
                                </w:pPr>
                                <w:r w:rsidRPr="00395E95">
                                  <w:rPr>
                                    <w:i/>
                                  </w:rPr>
                                  <w:t>RU.АДМШ.20026-</w:t>
                                </w:r>
                                <w:r w:rsidR="00CC1F16">
                                  <w:rPr>
                                    <w:i/>
                                  </w:rPr>
                                  <w:t>10</w:t>
                                </w:r>
                                <w:r w:rsidRPr="00395E95">
                                  <w:rPr>
                                    <w:i/>
                                  </w:rPr>
                                  <w:t xml:space="preserve"> 34 0</w:t>
                                </w:r>
                                <w:r>
                                  <w:rPr>
                                    <w:i/>
                                  </w:rPr>
                                  <w:t>1</w:t>
                                </w:r>
                              </w:p>
                              <w:p w14:paraId="6D2A5CD8" w14:textId="77777777" w:rsidR="00AE4D1E" w:rsidRPr="00572CFA" w:rsidRDefault="00AE4D1E" w:rsidP="00967287">
                                <w:pPr>
                                  <w:spacing w:before="240" w:after="240"/>
                                  <w:rPr>
                                    <w:i/>
                                  </w:rPr>
                                </w:pPr>
                              </w:p>
                              <w:p w14:paraId="0D38CA4D" w14:textId="77777777" w:rsidR="00AE4D1E" w:rsidRPr="003D65BA" w:rsidRDefault="00AE4D1E" w:rsidP="00967287">
                                <w:pPr>
                                  <w:spacing w:before="240" w:after="240"/>
                                  <w:rPr>
                                    <w:i/>
                                  </w:rPr>
                                </w:pPr>
                              </w:p>
                              <w:p w14:paraId="56B59AF4" w14:textId="77777777" w:rsidR="00AE4D1E" w:rsidRPr="00572CFA" w:rsidRDefault="00AE4D1E" w:rsidP="00967287">
                                <w:pPr>
                                  <w:rPr>
                                    <w:i/>
                                    <w:szCs w:val="3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8000" tIns="10800" rIns="18000" bIns="10800" anchor="t" anchorCtr="0" upright="1">
                            <a:noAutofit/>
                          </wps:bodyPr>
                        </wps:wsp>
                        <wpg:grpSp>
                          <wpg:cNvPr id="244" name="Group 435"/>
                          <wpg:cNvGrpSpPr>
                            <a:grpSpLocks/>
                          </wpg:cNvGrpSpPr>
                          <wpg:grpSpPr bwMode="auto">
                            <a:xfrm>
                              <a:off x="989" y="11413"/>
                              <a:ext cx="3683" cy="850"/>
                              <a:chOff x="1248" y="9691"/>
                              <a:chExt cx="3683" cy="861"/>
                            </a:xfrm>
                          </wpg:grpSpPr>
                          <wpg:grpSp>
                            <wpg:cNvPr id="245" name="Group 436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10272"/>
                                <a:ext cx="3682" cy="280"/>
                                <a:chOff x="3332" y="11725"/>
                                <a:chExt cx="3681" cy="283"/>
                              </a:xfrm>
                            </wpg:grpSpPr>
                            <wps:wsp>
                              <wps:cNvPr id="246" name="Text Box 43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332" y="11725"/>
                                  <a:ext cx="39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E72D3BA" w14:textId="77777777" w:rsidR="00AE4D1E" w:rsidRPr="00572CFA" w:rsidRDefault="00AE4D1E" w:rsidP="00967287">
                                    <w:pPr>
                                      <w:ind w:left="-567" w:right="4"/>
                                      <w:jc w:val="center"/>
                                      <w:rPr>
                                        <w:i/>
                                      </w:rPr>
                                    </w:pPr>
                                    <w:r w:rsidRPr="00572CFA"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  <w:t>Ли</w:t>
                                    </w:r>
                                    <w:r w:rsidRPr="00572CFA">
                                      <w:rPr>
                                        <w:i/>
                                      </w:rPr>
                                      <w:t>т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47" name="Text Box 43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4295" y="11725"/>
                                  <a:ext cx="1304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FF04671" w14:textId="77777777" w:rsidR="00AE4D1E" w:rsidRPr="00572CFA" w:rsidRDefault="00AE4D1E" w:rsidP="00967287">
                                    <w:pPr>
                                      <w:ind w:firstLine="142"/>
                                      <w:jc w:val="left"/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</w:pPr>
                                    <w:r w:rsidRPr="00572CFA"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  <w:t>№ докум.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48" name="Text Box 43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728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701E114" w14:textId="77777777" w:rsidR="00AE4D1E" w:rsidRPr="00572CFA" w:rsidRDefault="00AE4D1E" w:rsidP="00967287">
                                    <w:pPr>
                                      <w:ind w:left="-567" w:right="30"/>
                                      <w:jc w:val="center"/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</w:pPr>
                                    <w:r w:rsidRPr="00572CFA"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  <w:t>Изм.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49" name="Text Box 44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5597" y="11725"/>
                                  <a:ext cx="850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5E4E8814" w14:textId="77777777" w:rsidR="00AE4D1E" w:rsidRPr="00572CFA" w:rsidRDefault="00AE4D1E" w:rsidP="00967287">
                                    <w:pPr>
                                      <w:ind w:right="47" w:firstLine="0"/>
                                      <w:jc w:val="left"/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</w:pPr>
                                    <w:r w:rsidRPr="00572CFA"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  <w:t>Подп.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  <wps:wsp>
                              <wps:cNvPr id="250" name="Text Box 44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446" y="11725"/>
                                  <a:ext cx="567" cy="283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285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4D21408B" w14:textId="77777777" w:rsidR="00AE4D1E" w:rsidRPr="00572CFA" w:rsidRDefault="00AE4D1E" w:rsidP="00967287">
                                    <w:pPr>
                                      <w:ind w:left="-567" w:right="42"/>
                                      <w:jc w:val="center"/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</w:pPr>
                                    <w:r w:rsidRPr="00572CFA">
                                      <w:rPr>
                                        <w:i/>
                                        <w:sz w:val="18"/>
                                        <w:szCs w:val="18"/>
                                      </w:rPr>
                                      <w:t>Дата</w:t>
                                    </w:r>
                                  </w:p>
                                </w:txbxContent>
                              </wps:txbx>
                              <wps:bodyPr rot="0" vert="horz" wrap="square" lIns="18000" tIns="10800" rIns="18000" bIns="10800" anchor="t" anchorCtr="0" upright="1">
                                <a:noAutofit/>
                              </wps:bodyPr>
                            </wps:wsp>
                          </wpg:grpSp>
                          <wpg:grpSp>
                            <wpg:cNvPr id="255" name="Group 442"/>
                            <wpg:cNvGrpSpPr>
                              <a:grpSpLocks/>
                            </wpg:cNvGrpSpPr>
                            <wpg:grpSpPr bwMode="auto">
                              <a:xfrm>
                                <a:off x="1248" y="9691"/>
                                <a:ext cx="3683" cy="581"/>
                                <a:chOff x="3033" y="9482"/>
                                <a:chExt cx="3683" cy="581"/>
                              </a:xfrm>
                            </wpg:grpSpPr>
                            <wpg:grpSp>
                              <wpg:cNvPr id="266" name="Group 44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034" y="9492"/>
                                  <a:ext cx="3682" cy="561"/>
                                  <a:chOff x="1240" y="9793"/>
                                  <a:chExt cx="3685" cy="568"/>
                                </a:xfrm>
                              </wpg:grpSpPr>
                              <wpg:grpSp>
                                <wpg:cNvPr id="267" name="Group 444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10078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268" name="Text Box 44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0BBF3F7" w14:textId="77777777" w:rsidR="00AE4D1E" w:rsidRPr="00572CFA" w:rsidRDefault="00AE4D1E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69" name="Text Box 446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8F22516" w14:textId="77777777" w:rsidR="00AE4D1E" w:rsidRPr="00572CFA" w:rsidRDefault="00AE4D1E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70" name="Text Box 447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C4E772D" w14:textId="77777777" w:rsidR="00AE4D1E" w:rsidRPr="00572CFA" w:rsidRDefault="00AE4D1E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71" name="Text Box 448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31FFBD8" w14:textId="77777777" w:rsidR="00AE4D1E" w:rsidRPr="00572CFA" w:rsidRDefault="00AE4D1E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72" name="Text Box 449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58EDB64" w14:textId="77777777" w:rsidR="00AE4D1E" w:rsidRPr="00572CFA" w:rsidRDefault="00AE4D1E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  <wpg:grpSp>
                                <wpg:cNvPr id="273" name="Group 450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1240" y="9793"/>
                                    <a:ext cx="3685" cy="283"/>
                                    <a:chOff x="3332" y="11725"/>
                                    <a:chExt cx="3681" cy="283"/>
                                  </a:xfrm>
                                </wpg:grpSpPr>
                                <wps:wsp>
                                  <wps:cNvPr id="274" name="Text Box 451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332" y="11725"/>
                                      <a:ext cx="39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DC78B91" w14:textId="77777777" w:rsidR="00AE4D1E" w:rsidRPr="00572CFA" w:rsidRDefault="00AE4D1E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  <w:p w14:paraId="6B424650" w14:textId="77777777" w:rsidR="00AE4D1E" w:rsidRDefault="00AE4D1E" w:rsidP="00967287">
                                        <w:pPr>
                                          <w:ind w:left="-567" w:right="28"/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75" name="Text Box 45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4295" y="11725"/>
                                      <a:ext cx="1304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0719A555" w14:textId="77777777" w:rsidR="00AE4D1E" w:rsidRPr="00572CFA" w:rsidRDefault="00AE4D1E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76" name="Text Box 453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3728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592D77BC" w14:textId="77777777" w:rsidR="00AE4D1E" w:rsidRPr="00572CFA" w:rsidRDefault="00AE4D1E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77" name="Text Box 454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5597" y="11725"/>
                                      <a:ext cx="850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70B51300" w14:textId="77777777" w:rsidR="00AE4D1E" w:rsidRPr="00572CFA" w:rsidRDefault="00AE4D1E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  <wps:wsp>
                                  <wps:cNvPr id="278" name="Text Box 455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6446" y="11725"/>
                                      <a:ext cx="567" cy="283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12700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14:paraId="376DC2B9" w14:textId="77777777" w:rsidR="00AE4D1E" w:rsidRPr="00572CFA" w:rsidRDefault="00AE4D1E" w:rsidP="00967287">
                                        <w:pPr>
                                          <w:rPr>
                                            <w:i/>
                                          </w:rPr>
                                        </w:pPr>
                                      </w:p>
                                    </w:txbxContent>
                                  </wps:txbx>
                                  <wps:bodyPr rot="0" vert="horz" wrap="square" lIns="18000" tIns="10800" rIns="18000" bIns="10800" anchor="t" anchorCtr="0" upright="1"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279" name="Line 45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299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80" name="Line 45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033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81" name="Line 45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715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82" name="Line 45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148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83" name="Line 46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430" y="949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284" name="Line 46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996" y="9482"/>
                                  <a:ext cx="0" cy="57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857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</wpg:grpSp>
                      </wpg:grp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A8FAE45" id="Group 712" o:spid="_x0000_s1050" style="position:absolute;left:0;text-align:left;margin-left:18pt;margin-top:18pt;width:558pt;height:808.3pt;z-index:-251657216;mso-position-horizontal-relative:page;mso-position-vertical-relative:page" coordorigin="567,284" coordsize="11055,16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" o:allowincell="f">
              <v:group id="Group 414" o:spid="_x0000_s1051" style="position:absolute;left:567;top:8552;width:561;height:8003" coordorigin="3194,6929" coordsize="561,8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<v:group id="Group 415" o:spid="_x0000_s1052" style="position:absolute;left:3194;top:6929;width:283;height:8155" coordorigin="3194,6929" coordsize="283,8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6SfM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GBu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j+knzCAAAA2wAAAA8A&#10;AAAAAAAAAAAAAAAAqgIAAGRycy9kb3ducmV2LnhtbFBLBQYAAAAABAAEAPoAAACZAw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16" o:spid="_x0000_s1053" type="#_x0000_t202" style="position:absolute;left:3194;top:13667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BIZcMA&#10;AADcAAAADwAAAGRycy9kb3ducmV2LnhtbERP22oCMRB9L/gPYYS+1azWStluFLtUKliUqn0fNrMX&#10;3EyWTarx741Q6NscznWyRTCtOFPvGssKxqMEBHFhdcOVguNh9fQKwnlkja1lUnAlB4v54CHDVNsL&#10;f9N57ysRQ9ilqKD2vkuldEVNBt3IdsSRK21v0EfYV1L3eInhppWTJJlJgw3Hhho7ymsqTvtfoyCY&#10;ycf7dlPlJtjd1yn/XL3Myh+lHodh+QbCU/D/4j/3Wsf502e4PxMvkPM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aBIZcMAAADcAAAADwAAAAAAAAAAAAAAAACYAgAAZHJzL2Rv&#10;d25yZXYueG1sUEsFBgAAAAAEAAQA9QAAAIgDAAAAAA==&#10;" strokeweight="2.25pt">
                    <v:textbox style="layout-flow:vertical;mso-layout-flow-alt:bottom-to-top" inset=".5mm,.3mm,.5mm,.3mm">
                      <w:txbxContent>
                        <w:p w14:paraId="675727F7" w14:textId="77777777" w:rsidR="00AE4D1E" w:rsidRPr="00572CFA" w:rsidRDefault="00AE4D1E" w:rsidP="00967287">
                          <w:pPr>
                            <w:jc w:val="left"/>
                            <w:rPr>
                              <w:i/>
                              <w:sz w:val="18"/>
                              <w:szCs w:val="18"/>
                            </w:rPr>
                          </w:pPr>
                          <w:r w:rsidRPr="00572CFA">
                            <w:rPr>
                              <w:i/>
                              <w:sz w:val="18"/>
                              <w:szCs w:val="18"/>
                            </w:rPr>
                            <w:t>Инв. № подп</w:t>
                          </w:r>
                        </w:p>
                      </w:txbxContent>
                    </v:textbox>
                  </v:shape>
                  <v:shape id="Text Box 417" o:spid="_x0000_s1054" type="#_x0000_t202" style="position:absolute;left:3194;top:11707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tAz8QA&#10;AADcAAAADwAAAGRycy9kb3ducmV2LnhtbESPQWvCQBCF74X+h2WE3upGQSmpq2ioWKi01Op9yI5J&#10;MDsbsqtu/71zELzN8N68981skVyrLtSHxrOB0TADRVx623BlYP+3fn0DFSKyxdYzGfinAIv589MM&#10;c+uv/EuXXayUhHDI0UAdY5drHcqaHIah74hFO/reYZS1r7Tt8SrhrtXjLJtqhw1LQ40dFTWVp93Z&#10;GUhu/LH6/qoKl/zP9lRs1pPp8WDMyyAt30FFSvFhvl9/WsGfCL48IxPo+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rQM/EAAAA3AAAAA8AAAAAAAAAAAAAAAAAmAIAAGRycy9k&#10;b3ducmV2LnhtbFBLBQYAAAAABAAEAPUAAACJAwAAAAA=&#10;" strokeweight="2.25pt">
                    <v:textbox style="layout-flow:vertical;mso-layout-flow-alt:bottom-to-top" inset=".5mm,.3mm,.5mm,.3mm">
                      <w:txbxContent>
                        <w:p w14:paraId="7A011B48" w14:textId="77777777" w:rsidR="00AE4D1E" w:rsidRPr="00572CFA" w:rsidRDefault="00AE4D1E" w:rsidP="00967287">
                          <w:pPr>
                            <w:jc w:val="left"/>
                            <w:rPr>
                              <w:i/>
                              <w:sz w:val="18"/>
                              <w:szCs w:val="18"/>
                            </w:rPr>
                          </w:pPr>
                          <w:r w:rsidRPr="00572CFA">
                            <w:rPr>
                              <w:i/>
                              <w:sz w:val="18"/>
                              <w:szCs w:val="18"/>
                            </w:rPr>
                            <w:t>Подп. и дата</w:t>
                          </w:r>
                        </w:p>
                      </w:txbxContent>
                    </v:textbox>
                  </v:shape>
                  <v:shape id="Text Box 418" o:spid="_x0000_s1055" type="#_x0000_t202" style="position:absolute;left:3194;top:8901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V7I8IA&#10;AADcAAAADwAAAGRycy9kb3ducmV2LnhtbERP32vCMBB+H+x/CDfY20wtKKMzllmUDRyKdXs/mrMt&#10;bS6liZr992Yg7O0+vp+3yIPpxYVG11pWMJ0kIIgrq1uuFXwfNy+vIJxH1thbJgW/5CBfPj4sMNP2&#10;yge6lL4WMYRdhgoa74dMSlc1ZNBN7EAcuZMdDfoIx1rqEa8x3PQyTZK5NNhybGhwoKKhqivPRkEw&#10;6Xq129aFCXb/1RUfm9n89KPU81N4fwPhKfh/8d39qeP8WQp/z8QL5PI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NXsjwgAAANwAAAAPAAAAAAAAAAAAAAAAAJgCAABkcnMvZG93&#10;bnJldi54bWxQSwUGAAAAAAQABAD1AAAAhwMAAAAA&#10;" strokeweight="2.25pt">
                    <v:textbox style="layout-flow:vertical;mso-layout-flow-alt:bottom-to-top" inset=".5mm,.3mm,.5mm,.3mm">
                      <w:txbxContent>
                        <w:p w14:paraId="3ADE97B9" w14:textId="77777777" w:rsidR="00AE4D1E" w:rsidRPr="00572CFA" w:rsidRDefault="00AE4D1E" w:rsidP="00967287">
                          <w:pPr>
                            <w:jc w:val="left"/>
                            <w:rPr>
                              <w:i/>
                              <w:sz w:val="18"/>
                              <w:szCs w:val="18"/>
                            </w:rPr>
                          </w:pPr>
                          <w:r w:rsidRPr="00572CFA">
                            <w:rPr>
                              <w:i/>
                              <w:sz w:val="18"/>
                              <w:szCs w:val="18"/>
                            </w:rPr>
                            <w:t>Взам. инв. №</w:t>
                          </w:r>
                        </w:p>
                      </w:txbxContent>
                    </v:textbox>
                  </v:shape>
                  <v:shape id="Text Box 419" o:spid="_x0000_s1056" type="#_x0000_t202" style="position:absolute;left:3194;top:10306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BGzMIA&#10;AADcAAAADwAAAGRycy9kb3ducmV2LnhtbERP24rCMBB9F/Yfwiz4pqmislSjuGXFhRVlvbwPzdgW&#10;m0lpomb/fiMIvs3hXGe2CKYWN2pdZVnBoJ+AIM6trrhQcDyseh8gnEfWWFsmBX/kYDF/68ww1fbO&#10;v3Tb+0LEEHYpKii9b1IpXV6SQde3DXHkzrY16CNsC6lbvMdwU8thkkykwYpjQ4kNZSXll/3VKAhm&#10;+PW5/SkyE+xuc8nWq/HkfFKq+x6WUxCegn+Jn+5vHeePR/B4Jl4g5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kEbMwgAAANwAAAAPAAAAAAAAAAAAAAAAAJgCAABkcnMvZG93&#10;bnJldi54bWxQSwUGAAAAAAQABAD1AAAAhwMAAAAA&#10;" strokeweight="2.25pt">
                    <v:textbox style="layout-flow:vertical;mso-layout-flow-alt:bottom-to-top" inset=".5mm,.3mm,.5mm,.3mm">
                      <w:txbxContent>
                        <w:p w14:paraId="37BD9E6F" w14:textId="77777777" w:rsidR="00AE4D1E" w:rsidRPr="00572CFA" w:rsidRDefault="00AE4D1E" w:rsidP="00967287">
                          <w:pPr>
                            <w:jc w:val="left"/>
                            <w:rPr>
                              <w:i/>
                              <w:sz w:val="18"/>
                              <w:szCs w:val="18"/>
                            </w:rPr>
                          </w:pPr>
                          <w:r w:rsidRPr="00572CFA">
                            <w:rPr>
                              <w:i/>
                              <w:sz w:val="18"/>
                              <w:szCs w:val="18"/>
                            </w:rPr>
                            <w:t>Инв. № дубл.</w:t>
                          </w:r>
                        </w:p>
                      </w:txbxContent>
                    </v:textbox>
                  </v:shape>
                  <v:shape id="Text Box 420" o:spid="_x0000_s1057" type="#_x0000_t202" style="position:absolute;left:3194;top:6929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zjV8IA&#10;AADcAAAADwAAAGRycy9kb3ducmV2LnhtbERP32vCMBB+H+x/CDfY20wVKqMzllmUDRyKdXs/mrMt&#10;bS6liZr992Yg7O0+vp+3yIPpxYVG11pWMJ0kIIgrq1uuFXwfNy+vIJxH1thbJgW/5CBfPj4sMNP2&#10;yge6lL4WMYRdhgoa74dMSlc1ZNBN7EAcuZMdDfoIx1rqEa8x3PRyliRzabDl2NDgQEVDVVeejYJg&#10;ZuvVblsXJtj9V1d8bNL56Uep56fw/gbCU/D/4rv7U8f5aQp/z8QL5PI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3ONXwgAAANwAAAAPAAAAAAAAAAAAAAAAAJgCAABkcnMvZG93&#10;bnJldi54bWxQSwUGAAAAAAQABAD1AAAAhwMAAAAA&#10;" strokeweight="2.25pt">
                    <v:textbox style="layout-flow:vertical;mso-layout-flow-alt:bottom-to-top" inset=".5mm,.3mm,.5mm,.3mm">
                      <w:txbxContent>
                        <w:p w14:paraId="790013B1" w14:textId="77777777" w:rsidR="00AE4D1E" w:rsidRPr="00572CFA" w:rsidRDefault="00AE4D1E" w:rsidP="00967287">
                          <w:pPr>
                            <w:jc w:val="left"/>
                            <w:rPr>
                              <w:i/>
                              <w:sz w:val="18"/>
                              <w:szCs w:val="18"/>
                            </w:rPr>
                          </w:pPr>
                          <w:r w:rsidRPr="00572CFA">
                            <w:rPr>
                              <w:i/>
                              <w:sz w:val="18"/>
                              <w:szCs w:val="18"/>
                            </w:rPr>
                            <w:t>Подп. и дата</w:t>
                          </w:r>
                        </w:p>
                      </w:txbxContent>
                    </v:textbox>
                  </v:shape>
                </v:group>
                <v:group id="Group 421" o:spid="_x0000_s1058" style="position:absolute;left:3472;top:6929;width:283;height:8155" coordorigin="3194,6929" coordsize="283,81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LjSiK7CAAAA3AAAAA8A&#10;AAAAAAAAAAAAAAAAqgIAAGRycy9kb3ducmV2LnhtbFBLBQYAAAAABAAEAPoAAACZAwAAAAA=&#10;">
                  <v:shape id="Text Box 422" o:spid="_x0000_s1059" type="#_x0000_t202" style="position:absolute;left:3194;top:13667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LYu8IA&#10;AADcAAAADwAAAGRycy9kb3ducmV2LnhtbERP24rCMBB9X/Afwgi+ramCrlSjaFEUXHbx9j40Y1ts&#10;JqWJmv37jbCwb3M415ktgqnFg1pXWVYw6CcgiHOrKy4UnE+b9wkI55E11pZJwQ85WMw7bzNMtX3y&#10;gR5HX4gYwi5FBaX3TSqly0sy6Pq2IY7c1bYGfYRtIXWLzxhuajlMkrE0WHFsKLGhrKT8drwbBcEM&#10;16uvfZGZYL8/b9l2MxpfL0r1umE5BeEp+H/xn3un4/zRB7yeiRfI+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Qti7wgAAANwAAAAPAAAAAAAAAAAAAAAAAJgCAABkcnMvZG93&#10;bnJldi54bWxQSwUGAAAAAAQABAD1AAAAhwMAAAAA&#10;" strokeweight="2.25pt">
                    <v:textbox style="layout-flow:vertical;mso-layout-flow-alt:bottom-to-top" inset=".5mm,.3mm,.5mm,.3mm">
                      <w:txbxContent>
                        <w:p w14:paraId="14335708" w14:textId="77777777" w:rsidR="00AE4D1E" w:rsidRPr="00572CFA" w:rsidRDefault="00AE4D1E" w:rsidP="0096728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shape>
                  <v:shape id="Text Box 423" o:spid="_x0000_s1060" type="#_x0000_t202" style="position:absolute;left:3194;top:11707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eKcsUA&#10;AADcAAAADwAAAGRycy9kb3ducmV2LnhtbESPQWvCQBCF74X+h2UKvdWNQkOJrqKh0kKlUqv3ITsm&#10;wexsyG51+++dg+BthvfmvW9mi+Q6daYhtJ4NjEcZKOLK25ZrA/vf9csbqBCRLXaeycA/BVjMHx9m&#10;WFh/4R8672KtJIRDgQaaGPtC61A15DCMfE8s2tEPDqOsQ63tgBcJd52eZFmuHbYsDQ32VDZUnXZ/&#10;zkByk/fV91dduuS3m1P5sX7Njwdjnp/ScgoqUop38+360wp+LvjyjEyg5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x4pyxQAAANwAAAAPAAAAAAAAAAAAAAAAAJgCAABkcnMv&#10;ZG93bnJldi54bWxQSwUGAAAAAAQABAD1AAAAigMAAAAA&#10;" strokeweight="2.25pt">
                    <v:textbox style="layout-flow:vertical;mso-layout-flow-alt:bottom-to-top" inset=".5mm,.3mm,.5mm,.3mm">
                      <w:txbxContent>
                        <w:p w14:paraId="2D9F69B6" w14:textId="77777777" w:rsidR="00AE4D1E" w:rsidRPr="00572CFA" w:rsidRDefault="00AE4D1E" w:rsidP="0096728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shape>
                  <v:shape id="Text Box 424" o:spid="_x0000_s1061" type="#_x0000_t202" style="position:absolute;left:3194;top:8901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96MUA&#10;AADcAAAADwAAAGRycy9kb3ducmV2LnhtbESP3WrCQBSE7wt9h+UUelc3CVRK6hpsqFRQKmq9P2RP&#10;fjB7NmS3ur69KxR6OczMN8ysCKYXZxpdZ1lBOklAEFdWd9wo+DksX95AOI+ssbdMCq7koJg/Psww&#10;1/bCOzrvfSMihF2OClrvh1xKV7Vk0E3sQBy92o4GfZRjI/WIlwg3vcySZCoNdhwXWhyobKk67X+N&#10;gmCyz4/vdVOaYLebU/m1fJ3WR6Wen8LiHYSn4P/Df+2VVpClKdzPxCMg5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qD3oxQAAANwAAAAPAAAAAAAAAAAAAAAAAJgCAABkcnMv&#10;ZG93bnJldi54bWxQSwUGAAAAAAQABAD1AAAAigMAAAAA&#10;" strokeweight="2.25pt">
                    <v:textbox style="layout-flow:vertical;mso-layout-flow-alt:bottom-to-top" inset=".5mm,.3mm,.5mm,.3mm">
                      <w:txbxContent>
                        <w:p w14:paraId="468622C1" w14:textId="77777777" w:rsidR="00AE4D1E" w:rsidRPr="00572CFA" w:rsidRDefault="00AE4D1E" w:rsidP="0096728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shape>
                  <v:shape id="Text Box 425" o:spid="_x0000_s1062" type="#_x0000_t202" style="position:absolute;left:3194;top:10306;width:283;height:1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qjn8MA&#10;AADcAAAADwAAAGRycy9kb3ducmV2LnhtbESPQWvCQBSE70L/w/IK3nRjQJHoKjZUFCqVWr0/ss8k&#10;mH0bsquu/74rFDwOM/MNM18G04gbda62rGA0TEAQF1bXXCo4/q4HUxDOI2tsLJOCBzlYLt56c8y0&#10;vfMP3Q6+FBHCLkMFlfdtJqUrKjLohrYljt7ZdgZ9lF0pdYf3CDeNTJNkIg3WHBcqbCmvqLgcrkZB&#10;MOnnx/dXmZtg97tLvlmPJ+eTUv33sJqB8BT8K/zf3moF6SiF55l4BOTi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nqjn8MAAADcAAAADwAAAAAAAAAAAAAAAACYAgAAZHJzL2Rv&#10;d25yZXYueG1sUEsFBgAAAAAEAAQA9QAAAIgDAAAAAA==&#10;" strokeweight="2.25pt">
                    <v:textbox style="layout-flow:vertical;mso-layout-flow-alt:bottom-to-top" inset=".5mm,.3mm,.5mm,.3mm">
                      <w:txbxContent>
                        <w:p w14:paraId="713D42DA" w14:textId="77777777" w:rsidR="00AE4D1E" w:rsidRPr="00572CFA" w:rsidRDefault="00AE4D1E" w:rsidP="0096728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shape>
                  <v:shape id="Text Box 426" o:spid="_x0000_s1063" type="#_x0000_t202" style="position:absolute;left:3194;top:6929;width:283;height:1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rCEMUA&#10;AADcAAAADwAAAGRycy9kb3ducmV2LnhtbESP3WrCQBSE74W+w3KE3unGtBWJrlKDYqHS4t/9IXtM&#10;gtmzIbvq9u27hYKXw8x8w8wWwTTiRp2rLSsYDRMQxIXVNZcKjof1YALCeWSNjWVS8EMOFvOn3gwz&#10;be+8o9velyJC2GWooPK+zaR0RUUG3dC2xNE7286gj7Irpe7wHuGmkWmSjKXBmuNChS3lFRWX/dUo&#10;CCZdLb8+y9wE+7295Jv12/h8Uuq5H96nIDwF/wj/tz+0gvTlFf7OxCMg5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asIQxQAAANwAAAAPAAAAAAAAAAAAAAAAAJgCAABkcnMv&#10;ZG93bnJldi54bWxQSwUGAAAAAAQABAD1AAAAigMAAAAA&#10;" strokeweight="2.25pt">
                    <v:textbox style="layout-flow:vertical;mso-layout-flow-alt:bottom-to-top" inset=".5mm,.3mm,.5mm,.3mm">
                      <w:txbxContent>
                        <w:p w14:paraId="229A6F38" w14:textId="77777777" w:rsidR="00AE4D1E" w:rsidRPr="00572CFA" w:rsidRDefault="00AE4D1E" w:rsidP="00967287">
                          <w:pPr>
                            <w:rPr>
                              <w:i/>
                            </w:rPr>
                          </w:pPr>
                        </w:p>
                      </w:txbxContent>
                    </v:textbox>
                  </v:shape>
                </v:group>
              </v:group>
              <v:rect id="Rectangle 427" o:spid="_x0000_s1064" style="position:absolute;left:1134;top:284;width:10488;height:162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bKZcYA&#10;AADcAAAADwAAAGRycy9kb3ducmV2LnhtbESPQWvCQBSE70L/w/IKvYhuaqto6ioltKCe2ujF2yP7&#10;TEKzb9O8rcZ/3y0UPA4z8w2zXPeuUWfqpPZs4HGcgCIuvK25NHDYv4/moCQgW2w8k4ErCaxXd4Ml&#10;ptZf+JPOeShVhLCkaKAKoU21lqIihzL2LXH0Tr5zGKLsSm07vES4a/QkSWbaYc1xocKWsoqKr/zH&#10;GUC3LZ+334tdLgd5m+6H2YccM2Me7vvXF1CB+nAL/7c31sDkaQp/Z+IR0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EbKZcYAAADcAAAADwAAAAAAAAAAAAAAAACYAgAAZHJz&#10;L2Rvd25yZXYueG1sUEsFBgAAAAAEAAQA9QAAAIsDAAAAAA==&#10;" strokeweight="2.25pt"/>
              <v:group id="Group 428" o:spid="_x0000_s1065" style="position:absolute;left:1134;top:15717;width:10488;height:837" coordorigin="1140,12894" coordsize="10488,8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igMcs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vFkBs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igMcsQAAADcAAAA&#10;DwAAAAAAAAAAAAAAAACqAgAAZHJzL2Rvd25yZXYueG1sUEsFBgAAAAAEAAQA+gAAAJsDAAAAAA==&#10;">
                <v:rect id="Rectangle 429" o:spid="_x0000_s1066" style="position:absolute;left:1140;top:12894;width:10488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9jxicYA&#10;AADcAAAADwAAAGRycy9kb3ducmV2LnhtbESPT2vCQBTE7wW/w/IEL6Vuau2/6CoSLGhPbfTS2yP7&#10;mgSzb9O8VeO3dwuFHoeZ+Q0zX/auUSfqpPZs4H6cgCIuvK25NLDfvd29gJKAbLHxTAYuJLBcDG7m&#10;mFp/5k865aFUEcKSooEqhDbVWoqKHMrYt8TR+/adwxBlV2rb4TnCXaMnSfKkHdYcFypsKauoOORH&#10;ZwDdtpxuf17fc9nL+nF3m33IV2bMaNivZqAC9eE//NfeWAOTh2f4PROPgF5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9jxicYAAADcAAAADwAAAAAAAAAAAAAAAACYAgAAZHJz&#10;L2Rvd25yZXYueG1sUEsFBgAAAAAEAAQA9QAAAIsDAAAAAA==&#10;" strokeweight="2.25pt"/>
                <v:group id="Group 430" o:spid="_x0000_s1067" style="position:absolute;left:1143;top:12894;width:10481;height:853" coordorigin="989,11410" coordsize="10481,8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g+z2bwwAAANwAAAAP&#10;AAAAAAAAAAAAAAAAAKoCAABkcnMvZG93bnJldi54bWxQSwUGAAAAAAQABAD6AAAAmgMAAAAA&#10;">
                  <v:group id="Group 431" o:spid="_x0000_s1068" style="position:absolute;left:10904;top:11410;width:566;height:853" coordorigin="9096,9973" coordsize="850,85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7eYAMYAAADcAAAADwAAAGRycy9kb3ducmV2LnhtbESPT2vCQBTE7wW/w/IK&#10;vdXNHyw1dQ0itngQoSqU3h7ZZxKSfRuy2yR++25B6HGYmd8wq3wyrRiod7VlBfE8AkFcWF1zqeBy&#10;fn9+BeE8ssbWMim4kYN8PXtYYabtyJ80nHwpAoRdhgoq77tMSldUZNDNbUccvKvtDfog+1LqHscA&#10;N61MouhFGqw5LFTY0baiojn9GAUfI46bNN4Nh+a6vX2fF8evQ0xKPT1OmzcQnib/H76391pBki7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Pt5gAxgAAANwA&#10;AAAPAAAAAAAAAAAAAAAAAKoCAABkcnMvZG93bnJldi54bWxQSwUGAAAAAAQABAD6AAAAnQMAAAAA&#10;">
                    <v:shape id="Text Box 432" o:spid="_x0000_s1069" type="#_x0000_t202" style="position:absolute;left:9096;top:9973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CvTr8A&#10;AADcAAAADwAAAGRycy9kb3ducmV2LnhtbERPTYvCMBC9L/gfwgje1tQqKtUoIix4dFVQb2MztsVm&#10;UpJsrf9+cxA8Pt73ct2ZWrTkfGVZwWiYgCDOra64UHA6/nzPQfiArLG2TApe5GG96n0tMdP2yb/U&#10;HkIhYgj7DBWUITSZlD4vyaAf2oY4cnfrDIYIXSG1w2cMN7VMk2QqDVYcG0psaFtS/jj8GQXF0V1n&#10;7T7ZpLqe3fB8GVsrx0oN+t1mASJQFz7it3unFaSTOD+eiUdArv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QoK9OvwAAANwAAAAPAAAAAAAAAAAAAAAAAJgCAABkcnMvZG93bnJl&#10;di54bWxQSwUGAAAAAAQABAD1AAAAhAMAAAAA&#10;" strokeweight="2.25pt">
                      <v:textbox inset=".5mm,.3mm,.5mm,.3mm">
                        <w:txbxContent>
                          <w:p w14:paraId="188FB11F" w14:textId="77777777" w:rsidR="00AE4D1E" w:rsidRPr="00572CFA" w:rsidRDefault="00AE4D1E" w:rsidP="00967287">
                            <w:pPr>
                              <w:jc w:val="center"/>
                              <w:rPr>
                                <w:i/>
                                <w:sz w:val="18"/>
                                <w:szCs w:val="18"/>
                              </w:rPr>
                            </w:pPr>
                            <w:r w:rsidRPr="00572CFA">
                              <w:rPr>
                                <w:i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v:textbox>
                    </v:shape>
                    <v:shape id="Text Box 433" o:spid="_x0000_s1070" type="#_x0000_t202" style="position:absolute;left:9097;top:10259;width:849;height:5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wK1cIA&#10;AADcAAAADwAAAGRycy9kb3ducmV2LnhtbESPT4vCMBTE78J+h/AWvGlqFV2qUUQQPPoPdG/P5m1b&#10;tnkpSazdb78RBI/DzPyGWaw6U4uWnK8sKxgNExDEudUVFwrOp+3gC4QPyBpry6Tgjzyslh+9BWba&#10;PvhA7TEUIkLYZ6igDKHJpPR5SQb90DbE0fuxzmCI0hVSO3xEuKllmiRTabDiuFBiQ5uS8t/j3Sgo&#10;Tu571u6Tdarr2Q0v17G1cqxU/7Nbz0EE6sI7/GrvtIJ0MoLnmXgE5P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/7ArVwgAAANwAAAAPAAAAAAAAAAAAAAAAAJgCAABkcnMvZG93&#10;bnJldi54bWxQSwUGAAAAAAQABAD1AAAAhwMAAAAA&#10;" strokeweight="2.25pt">
                      <v:textbox inset=".5mm,.3mm,.5mm,.3mm">
                        <w:txbxContent>
                          <w:p w14:paraId="71A8EDF5" w14:textId="77777777" w:rsidR="00AE4D1E" w:rsidRPr="00572CFA" w:rsidRDefault="00AE4D1E" w:rsidP="00967287">
                            <w:pPr>
                              <w:spacing w:before="120"/>
                              <w:ind w:left="-567"/>
                              <w:jc w:val="center"/>
                              <w:rPr>
                                <w:i/>
                                <w:sz w:val="22"/>
                                <w:lang w:val="en-US"/>
                              </w:rPr>
                            </w:pPr>
                            <w:r w:rsidRPr="00572CFA">
                              <w:rPr>
                                <w:i/>
                                <w:sz w:val="22"/>
                                <w:lang w:val="en-US"/>
                              </w:rPr>
                              <w:fldChar w:fldCharType="begin"/>
                            </w:r>
                            <w:r w:rsidRPr="00572CFA">
                              <w:rPr>
                                <w:i/>
                                <w:sz w:val="22"/>
                                <w:lang w:val="en-US"/>
                              </w:rPr>
                              <w:instrText xml:space="preserve"> PAGE  \* MERGEFORMAT </w:instrText>
                            </w:r>
                            <w:r w:rsidRPr="00572CFA">
                              <w:rPr>
                                <w:i/>
                                <w:sz w:val="22"/>
                                <w:lang w:val="en-US"/>
                              </w:rPr>
                              <w:fldChar w:fldCharType="separate"/>
                            </w:r>
                            <w:r w:rsidR="00333480">
                              <w:rPr>
                                <w:i/>
                                <w:noProof/>
                                <w:sz w:val="22"/>
                                <w:lang w:val="en-US"/>
                              </w:rPr>
                              <w:t>3</w:t>
                            </w:r>
                            <w:r w:rsidRPr="00572CFA">
                              <w:rPr>
                                <w:i/>
                                <w:sz w:val="22"/>
                                <w:lang w:val="en-US"/>
                              </w:rPr>
                              <w:fldChar w:fldCharType="end"/>
                            </w:r>
                          </w:p>
                        </w:txbxContent>
                      </v:textbox>
                    </v:shape>
                  </v:group>
                  <v:shape id="Text Box 434" o:spid="_x0000_s1071" type="#_x0000_t202" style="position:absolute;left:4672;top:11413;width:6236;height:8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6UosQA&#10;AADcAAAADwAAAGRycy9kb3ducmV2LnhtbESPQWvCQBSE7wX/w/KE3uqmUbSk2YgIQo81EWxvr9nX&#10;JDT7NuxuY/rvu4LgcZiZb5h8O5lejOR8Z1nB8yIBQVxb3XGj4FQdnl5A+ICssbdMCv7Iw7aYPeSY&#10;aXvhI41laESEsM9QQRvCkEnp65YM+oUdiKP3bZ3BEKVrpHZ4iXDTyzRJ1tJgx3GhxYH2LdU/5a9R&#10;0FTuczO+J7tU95svPH8srZVLpR7n0+4VRKAp3MO39ptWkK5SuJ6JR0AW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8+lKLEAAAA3AAAAA8AAAAAAAAAAAAAAAAAmAIAAGRycy9k&#10;b3ducmV2LnhtbFBLBQYAAAAABAAEAPUAAACJAwAAAAA=&#10;" strokeweight="2.25pt">
                    <v:textbox inset=".5mm,.3mm,.5mm,.3mm">
                      <w:txbxContent>
                        <w:p w14:paraId="2422FC00" w14:textId="08538DF1" w:rsidR="00AE4D1E" w:rsidRPr="00DE5FDE" w:rsidRDefault="00AE4D1E" w:rsidP="00967287">
                          <w:pPr>
                            <w:spacing w:before="240" w:after="240"/>
                            <w:jc w:val="center"/>
                            <w:rPr>
                              <w:i/>
                            </w:rPr>
                          </w:pPr>
                          <w:r w:rsidRPr="00395E95">
                            <w:rPr>
                              <w:i/>
                            </w:rPr>
                            <w:t>RU.АДМШ.20026-</w:t>
                          </w:r>
                          <w:r w:rsidR="00CC1F16">
                            <w:rPr>
                              <w:i/>
                            </w:rPr>
                            <w:t>10</w:t>
                          </w:r>
                          <w:r w:rsidRPr="00395E95">
                            <w:rPr>
                              <w:i/>
                            </w:rPr>
                            <w:t xml:space="preserve"> 34 0</w:t>
                          </w:r>
                          <w:r>
                            <w:rPr>
                              <w:i/>
                            </w:rPr>
                            <w:t>1</w:t>
                          </w:r>
                        </w:p>
                        <w:p w14:paraId="6D2A5CD8" w14:textId="77777777" w:rsidR="00AE4D1E" w:rsidRPr="00572CFA" w:rsidRDefault="00AE4D1E" w:rsidP="00967287">
                          <w:pPr>
                            <w:spacing w:before="240" w:after="240"/>
                            <w:rPr>
                              <w:i/>
                            </w:rPr>
                          </w:pPr>
                        </w:p>
                        <w:p w14:paraId="0D38CA4D" w14:textId="77777777" w:rsidR="00AE4D1E" w:rsidRPr="003D65BA" w:rsidRDefault="00AE4D1E" w:rsidP="00967287">
                          <w:pPr>
                            <w:spacing w:before="240" w:after="240"/>
                            <w:rPr>
                              <w:i/>
                            </w:rPr>
                          </w:pPr>
                        </w:p>
                        <w:p w14:paraId="56B59AF4" w14:textId="77777777" w:rsidR="00AE4D1E" w:rsidRPr="00572CFA" w:rsidRDefault="00AE4D1E" w:rsidP="00967287">
                          <w:pPr>
                            <w:rPr>
                              <w:i/>
                              <w:szCs w:val="32"/>
                            </w:rPr>
                          </w:pPr>
                        </w:p>
                      </w:txbxContent>
                    </v:textbox>
                  </v:shape>
                  <v:group id="Group 435" o:spid="_x0000_s1072" style="position:absolute;left:989;top:11413;width:3683;height:850" coordorigin="1248,9691" coordsize="3683,8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bBE4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aPx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mwROPFAAAA3AAA&#10;AA8AAAAAAAAAAAAAAAAAqgIAAGRycy9kb3ducmV2LnhtbFBLBQYAAAAABAAEAPoAAACcAwAAAAA=&#10;">
                    <v:group id="Group 436" o:spid="_x0000_s1073" style="position:absolute;left:1248;top:10272;width:3682;height:280" coordorigin="3332,11725" coordsize="3681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vzheM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YvKT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W/OF4xgAAANwA&#10;AAAPAAAAAAAAAAAAAAAAAKoCAABkcnMvZG93bnJldi54bWxQSwUGAAAAAAQABAD6AAAAnQMAAAAA&#10;">
                      <v:shape id="Text Box 437" o:spid="_x0000_s1074" type="#_x0000_t202" style="position:absolute;left:3332;top:11725;width:39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WSocIA&#10;AADcAAAADwAAAGRycy9kb3ducmV2LnhtbESPT4vCMBTE7wt+h/CEva2pdVGpRhFB2KP/YNfbs3m2&#10;xealJLHWb28WBI/DzPyGmS87U4uWnK8sKxgOEhDEudUVFwqOh83XFIQPyBpry6TgQR6Wi97HHDNt&#10;77yjdh8KESHsM1RQhtBkUvq8JIN+YBvi6F2sMxiidIXUDu8RbmqZJslYGqw4LpTY0Lqk/Lq/GQXF&#10;wZ0m7TZZpbqenPH3b2StHCn12e9WMxCBuvAOv9o/WkH6PYb/M/EIyM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BZKhwgAAANwAAAAPAAAAAAAAAAAAAAAAAJgCAABkcnMvZG93&#10;bnJldi54bWxQSwUGAAAAAAQABAD1AAAAhwMAAAAA&#10;" strokeweight="2.25pt">
                        <v:textbox inset=".5mm,.3mm,.5mm,.3mm">
                          <w:txbxContent>
                            <w:p w14:paraId="5E72D3BA" w14:textId="77777777" w:rsidR="00AE4D1E" w:rsidRPr="00572CFA" w:rsidRDefault="00AE4D1E" w:rsidP="00967287">
                              <w:pPr>
                                <w:ind w:left="-567" w:right="4"/>
                                <w:jc w:val="center"/>
                                <w:rPr>
                                  <w:i/>
                                </w:rPr>
                              </w:pPr>
                              <w:r w:rsidRPr="00572CFA">
                                <w:rPr>
                                  <w:i/>
                                  <w:sz w:val="18"/>
                                  <w:szCs w:val="18"/>
                                </w:rPr>
                                <w:t>Ли</w:t>
                              </w:r>
                              <w:r w:rsidRPr="00572CFA">
                                <w:rPr>
                                  <w:i/>
                                </w:rPr>
                                <w:t>т</w:t>
                              </w:r>
                            </w:p>
                          </w:txbxContent>
                        </v:textbox>
                      </v:shape>
                      <v:shape id="Text Box 438" o:spid="_x0000_s1075" type="#_x0000_t202" style="position:absolute;left:4295;top:11725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k3OsQA&#10;AADcAAAADwAAAGRycy9kb3ducmV2LnhtbESPzWrDMBCE74W+g9hCb7VcJ8TBtRxCoZBj8wNpbxtr&#10;a5taKyMpjvv2VSCQ4zAz3zDlajK9GMn5zrKC1yQFQVxb3XGj4LD/eFmC8AFZY2+ZFPyRh1X1+FBi&#10;oe2FtzTuQiMihH2BCtoQhkJKX7dk0Cd2II7ej3UGQ5SukdrhJcJNL7M0XUiDHceFFgd6b6n+3Z2N&#10;gmbvvvPxM11nus9PePyaWStnSj0/Tes3EIGmcA/f2hutIJvncD0Tj4Cs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9JNzrEAAAA3AAAAA8AAAAAAAAAAAAAAAAAmAIAAGRycy9k&#10;b3ducmV2LnhtbFBLBQYAAAAABAAEAPUAAACJAwAAAAA=&#10;" strokeweight="2.25pt">
                        <v:textbox inset=".5mm,.3mm,.5mm,.3mm">
                          <w:txbxContent>
                            <w:p w14:paraId="5FF04671" w14:textId="77777777" w:rsidR="00AE4D1E" w:rsidRPr="00572CFA" w:rsidRDefault="00AE4D1E" w:rsidP="00967287">
                              <w:pPr>
                                <w:ind w:firstLine="142"/>
                                <w:jc w:val="left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572CFA">
                                <w:rPr>
                                  <w:i/>
                                  <w:sz w:val="18"/>
                                  <w:szCs w:val="18"/>
                                </w:rPr>
                                <w:t>№ докум.</w:t>
                              </w:r>
                            </w:p>
                          </w:txbxContent>
                        </v:textbox>
                      </v:shape>
                      <v:shape id="Text Box 439" o:spid="_x0000_s1076" type="#_x0000_t202" style="position:absolute;left:3728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ajSL8A&#10;AADcAAAADwAAAGRycy9kb3ducmV2LnhtbERPTYvCMBC9L/gfwgje1tQqKtUoIix4dFVQb2MztsVm&#10;UpJsrf9+cxA8Pt73ct2ZWrTkfGVZwWiYgCDOra64UHA6/nzPQfiArLG2TApe5GG96n0tMdP2yb/U&#10;HkIhYgj7DBWUITSZlD4vyaAf2oY4cnfrDIYIXSG1w2cMN7VMk2QqDVYcG0psaFtS/jj8GQXF0V1n&#10;7T7ZpLqe3fB8GVsrx0oN+t1mASJQFz7it3unFaSTuDaeiUdArv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u1qNIvwAAANwAAAAPAAAAAAAAAAAAAAAAAJgCAABkcnMvZG93bnJl&#10;di54bWxQSwUGAAAAAAQABAD1AAAAhAMAAAAA&#10;" strokeweight="2.25pt">
                        <v:textbox inset=".5mm,.3mm,.5mm,.3mm">
                          <w:txbxContent>
                            <w:p w14:paraId="5701E114" w14:textId="77777777" w:rsidR="00AE4D1E" w:rsidRPr="00572CFA" w:rsidRDefault="00AE4D1E" w:rsidP="00967287">
                              <w:pPr>
                                <w:ind w:left="-567" w:right="30"/>
                                <w:jc w:val="center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572CFA">
                                <w:rPr>
                                  <w:i/>
                                  <w:sz w:val="18"/>
                                  <w:szCs w:val="18"/>
                                </w:rPr>
                                <w:t>Изм.</w:t>
                              </w:r>
                            </w:p>
                          </w:txbxContent>
                        </v:textbox>
                      </v:shape>
                      <v:shape id="Text Box 440" o:spid="_x0000_s1077" type="#_x0000_t202" style="position:absolute;left:5597;top:11725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G08QA&#10;AADcAAAADwAAAGRycy9kb3ducmV2LnhtbESPT2vCQBTE74V+h+UVvNVNozQaXUUKgkf/FKq3Z/Y1&#10;Cc2+DbtrjN/eFQoeh5n5DTNf9qYRHTlfW1bwMUxAEBdW11wq+D6s3ycgfEDW2FgmBTfysFy8vswx&#10;1/bKO+r2oRQRwj5HBVUIbS6lLyoy6Ie2JY7er3UGQ5SulNrhNcJNI9Mk+ZQGa44LFbb0VVHxt78Y&#10;BeXBnbJum6xS3WRn/DmOrJUjpQZv/WoGIlAfnuH/9kYrSMdTeJyJR0A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GaBtPEAAAA3AAAAA8AAAAAAAAAAAAAAAAAmAIAAGRycy9k&#10;b3ducmV2LnhtbFBLBQYAAAAABAAEAPUAAACJAwAAAAA=&#10;" strokeweight="2.25pt">
                        <v:textbox inset=".5mm,.3mm,.5mm,.3mm">
                          <w:txbxContent>
                            <w:p w14:paraId="5E4E8814" w14:textId="77777777" w:rsidR="00AE4D1E" w:rsidRPr="00572CFA" w:rsidRDefault="00AE4D1E" w:rsidP="00967287">
                              <w:pPr>
                                <w:ind w:right="47" w:firstLine="0"/>
                                <w:jc w:val="left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572CFA">
                                <w:rPr>
                                  <w:i/>
                                  <w:sz w:val="18"/>
                                  <w:szCs w:val="18"/>
                                </w:rPr>
                                <w:t>Подп.</w:t>
                              </w:r>
                            </w:p>
                          </w:txbxContent>
                        </v:textbox>
                      </v:shape>
                      <v:shape id="Text Box 441" o:spid="_x0000_s1078" type="#_x0000_t202" style="position:absolute;left:6446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k5k78A&#10;AADcAAAADwAAAGRycy9kb3ducmV2LnhtbERPy4rCMBTdD/gP4QruxtSKD6pRRBhw6aig7q7NtS02&#10;NyXJ1Pr3k4Xg8nDey3VnatGS85VlBaNhAoI4t7riQsHp+PM9B+EDssbaMil4kYf1qve1xEzbJ/9S&#10;ewiFiCHsM1RQhtBkUvq8JIN+aBviyN2tMxgidIXUDp8x3NQyTZKpNFhxbCixoW1J+ePwZxQUR3ed&#10;tftkk+p6dsPzZWytHCs16HebBYhAXfiI3+6dVpBO4vx4Jh4Bufo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VeTmTvwAAANwAAAAPAAAAAAAAAAAAAAAAAJgCAABkcnMvZG93bnJl&#10;di54bWxQSwUGAAAAAAQABAD1AAAAhAMAAAAA&#10;" strokeweight="2.25pt">
                        <v:textbox inset=".5mm,.3mm,.5mm,.3mm">
                          <w:txbxContent>
                            <w:p w14:paraId="4D21408B" w14:textId="77777777" w:rsidR="00AE4D1E" w:rsidRPr="00572CFA" w:rsidRDefault="00AE4D1E" w:rsidP="00967287">
                              <w:pPr>
                                <w:ind w:left="-567" w:right="42"/>
                                <w:jc w:val="center"/>
                                <w:rPr>
                                  <w:i/>
                                  <w:sz w:val="18"/>
                                  <w:szCs w:val="18"/>
                                </w:rPr>
                              </w:pPr>
                              <w:r w:rsidRPr="00572CFA">
                                <w:rPr>
                                  <w:i/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v:textbox>
                      </v:shape>
                    </v:group>
                    <v:group id="Group 442" o:spid="_x0000_s1079" style="position:absolute;left:1248;top:9691;width:3683;height:581" coordorigin="3033,9482" coordsize="3683,5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yV3pcQAAADcAAAA&#10;DwAAAAAAAAAAAAAAAACqAgAAZHJzL2Rvd25yZXYueG1sUEsFBgAAAAAEAAQA+gAAAJsDAAAAAA==&#10;">
                      <v:group id="Group 443" o:spid="_x0000_s1080" style="position:absolute;left:3034;top:9492;width:3682;height:561" coordorigin="1240,9793" coordsize="3685,5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Zsjb8QAAADcAAAADwAAAGRycy9kb3ducmV2LnhtbESPQYvCMBSE7wv+h/CE&#10;va1pXSxSjSKisgcRVgXx9miebbF5KU1s67/fCMIeh5n5hpkve1OJlhpXWlYQjyIQxJnVJecKzqft&#10;1xSE88gaK8uk4EkOlovBxxxTbTv+pfbocxEg7FJUUHhfp1K6rCCDbmRr4uDdbGPQB9nkUjfYBbip&#10;5DiKEmmw5LBQYE3rgrL78WEU7DrsVt/xpt3fb+vn9TQ5XPYxKfU57FczEJ56/x9+t3+0gnGSwOt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Zsjb8QAAADcAAAA&#10;DwAAAAAAAAAAAAAAAACqAgAAZHJzL2Rvd25yZXYueG1sUEsFBgAAAAAEAAQA+gAAAJsDAAAAAA==&#10;">
                        <v:group id="Group 444" o:spid="_x0000_s1081" style="position:absolute;left:1240;top:10078;width:3685;height:283" coordorigin="3332,11725" coordsize="3681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teG9MYAAADc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YpK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14b0xgAAANwA&#10;AAAPAAAAAAAAAAAAAAAAAKoCAABkcnMvZG93bnJldi54bWxQSwUGAAAAAAQABAD6AAAAnQMAAAAA&#10;">
                          <v:shape id="Text Box 445" o:spid="_x0000_s1082" type="#_x0000_t202" style="position:absolute;left:3332;top:11725;width:39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KSDsEA&#10;AADcAAAADwAAAGRycy9kb3ducmV2LnhtbERPu27CMBTdK/EP1kXqVmwyIJRiEA8hsTA0RUrHS3xJ&#10;IuLrYBsIf18PlToenfdiNdhOPMiH1rGG6USBIK6cabnWcPref8xBhIhssHNMGl4UYLUcvS0wN+7J&#10;X/QoYi1SCIccNTQx9rmUoWrIYpi4njhxF+ctxgR9LY3HZwq3ncyUmkmLLaeGBnvaNlRdi7vVcFRD&#10;Waryx4cMd/ObOb9O602h9ft4WH+CiDTEf/Gf+2A0ZLO0Np1JR0Au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jCkg7BAAAA3AAAAA8AAAAAAAAAAAAAAAAAmAIAAGRycy9kb3du&#10;cmV2LnhtbFBLBQYAAAAABAAEAPUAAACGAwAAAAA=&#10;" strokeweight="1pt">
                            <v:textbox inset=".5mm,.3mm,.5mm,.3mm">
                              <w:txbxContent>
                                <w:p w14:paraId="50BBF3F7" w14:textId="77777777" w:rsidR="00AE4D1E" w:rsidRPr="00572CFA" w:rsidRDefault="00AE4D1E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shape id="Text Box 446" o:spid="_x0000_s1083" type="#_x0000_t202" style="position:absolute;left:4295;top:11725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443lcUA&#10;AADcAAAADwAAAGRycy9kb3ducmV2LnhtbESPQWvCQBSE7wX/w/KE3uquOYimrmKVQi89GAPp8TX7&#10;moRm38bdrcZ/3xUKPQ4z8w2z3o62FxfyoXOsYT5TIIhrZzpuNJSn16cliBCRDfaOScONAmw3k4c1&#10;5sZd+UiXIjYiQTjkqKGNccilDHVLFsPMDcTJ+3LeYkzSN9J4vCa47WWm1EJa7DgttDjQvqX6u/ix&#10;Gt7VWFWq+vAhw8PybD5v5e6l0PpxOu6eQUQa43/4r/1mNGSLFdzPpCM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jjeVxQAAANwAAAAPAAAAAAAAAAAAAAAAAJgCAABkcnMv&#10;ZG93bnJldi54bWxQSwUGAAAAAAQABAD1AAAAigMAAAAA&#10;" strokeweight="1pt">
                            <v:textbox inset=".5mm,.3mm,.5mm,.3mm">
                              <w:txbxContent>
                                <w:p w14:paraId="58F22516" w14:textId="77777777" w:rsidR="00AE4D1E" w:rsidRPr="00572CFA" w:rsidRDefault="00AE4D1E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shape id="Text Box 447" o:spid="_x0000_s1084" type="#_x0000_t202" style="position:absolute;left:3728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20I1cEA&#10;AADcAAAADwAAAGRycy9kb3ducmV2LnhtbERPu27CMBTdK/EP1q3EVuxmAJRiEA8hsTA0RUrH2/g2&#10;iYivg20g/H09IHU8Ou/FarCduJEPrWMN7xMFgrhypuVaw+lr/zYHESKywc4xaXhQgNVy9LLA3Lg7&#10;f9KtiLVIIRxy1NDE2OdShqohi2HieuLE/TpvMSboa2k83lO47WSm1FRabDk1NNjTtqHqXFythqMa&#10;ylKV3z5kuJtfzM/jtN4UWo9fh/UHiEhD/Bc/3QejIZul+elMOgJy+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NtCNXBAAAA3AAAAA8AAAAAAAAAAAAAAAAAmAIAAGRycy9kb3du&#10;cmV2LnhtbFBLBQYAAAAABAAEAPUAAACGAwAAAAA=&#10;" strokeweight="1pt">
                            <v:textbox inset=".5mm,.3mm,.5mm,.3mm">
                              <w:txbxContent>
                                <w:p w14:paraId="0C4E772D" w14:textId="77777777" w:rsidR="00AE4D1E" w:rsidRPr="00572CFA" w:rsidRDefault="00AE4D1E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shape id="Text Box 448" o:spid="_x0000_s1085" type="#_x0000_t202" style="position:absolute;left:5597;top:11725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GtTsUA&#10;AADcAAAADwAAAGRycy9kb3ducmV2LnhtbESPzW7CMBCE75V4B2uRuBWbHChKMYgfIfXSQ1Ok9LjE&#10;SxIRr4PtQnj7ulKlHkcz841muR5sJ27kQ+tYw2yqQBBXzrRcazh+Hp4XIEJENtg5Jg0PCrBejZ6W&#10;mBt35w+6FbEWCcIhRw1NjH0uZagashimridO3tl5izFJX0vj8Z7gtpOZUnNpseW00GBPu4aqS/Ft&#10;NbyroSxV+eVDhvvF1Zwex8220HoyHjavICIN8T/8134zGrKXGfyeSUdAr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Ia1OxQAAANwAAAAPAAAAAAAAAAAAAAAAAJgCAABkcnMv&#10;ZG93bnJldi54bWxQSwUGAAAAAAQABAD1AAAAigMAAAAA&#10;" strokeweight="1pt">
                            <v:textbox inset=".5mm,.3mm,.5mm,.3mm">
                              <w:txbxContent>
                                <w:p w14:paraId="331FFBD8" w14:textId="77777777" w:rsidR="00AE4D1E" w:rsidRPr="00572CFA" w:rsidRDefault="00AE4D1E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shape id="Text Box 449" o:spid="_x0000_s1086" type="#_x0000_t202" style="position:absolute;left:6446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MzOcUA&#10;AADcAAAADwAAAGRycy9kb3ducmV2LnhtbESPQWvCQBSE7wX/w/KE3upuc6gSXcVaCr30YBqIx2f2&#10;mQSzb+PuVuO/7xYKPQ4z8w2z2oy2F1fyoXOs4XmmQBDXznTcaCi/3p8WIEJENtg7Jg13CrBZTx5W&#10;mBt34z1di9iIBOGQo4Y2xiGXMtQtWQwzNxAn7+S8xZikb6TxeEtw28tMqRdpseO00OJAu5bqc/Ft&#10;NXyqsapUdfAhw7fFxRzv5fa10PpxOm6XICKN8T/81/4wGrJ5Br9n0hGQ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8zM5xQAAANwAAAAPAAAAAAAAAAAAAAAAAJgCAABkcnMv&#10;ZG93bnJldi54bWxQSwUGAAAAAAQABAD1AAAAigMAAAAA&#10;" strokeweight="1pt">
                            <v:textbox inset=".5mm,.3mm,.5mm,.3mm">
                              <w:txbxContent>
                                <w:p w14:paraId="358EDB64" w14:textId="77777777" w:rsidR="00AE4D1E" w:rsidRPr="00572CFA" w:rsidRDefault="00AE4D1E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v:group>
                        <v:group id="Group 450" o:spid="_x0000_s1087" style="position:absolute;left:1240;top:9793;width:3685;height:283" coordorigin="3332,11725" coordsize="3681,2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UWKsYAAADcAAAADwAAAGRycy9kb3ducmV2LnhtbESPT2vCQBTE7wW/w/IK&#10;vdXNH2wldQ0itngQoSqU3h7ZZxKSfRuy2yR++25B6HGYmd8wq3wyrRiod7VlBfE8AkFcWF1zqeBy&#10;fn9egnAeWWNrmRTcyEG+nj2sMNN25E8aTr4UAcIuQwWV910mpSsqMujmtiMO3tX2Bn2QfSl1j2OA&#10;m1YmUfQiDdYcFirsaFtR0Zx+jIKPEcdNGu+GQ3Pd3r7Pi+PXISalnh6nzRsIT5P/D9/be60geU3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4NRYqxgAAANwA&#10;AAAPAAAAAAAAAAAAAAAAAKoCAABkcnMvZG93bnJldi54bWxQSwUGAAAAAAQABAD6AAAAnQMAAAAA&#10;">
                          <v:shape id="Text Box 451" o:spid="_x0000_s1088" type="#_x0000_t202" style="position:absolute;left:3332;top:11725;width:39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YO1sUA&#10;AADcAAAADwAAAGRycy9kb3ducmV2LnhtbESPQWsCMRSE7wX/Q3iCt5q4SCurUaxS6KWHboX1+Nw8&#10;dxc3L9sk1fXfN4VCj8PMfMOsNoPtxJV8aB1rmE0VCOLKmZZrDYfP18cFiBCRDXaOScOdAmzWo4cV&#10;5sbd+IOuRaxFgnDIUUMTY59LGaqGLIap64mTd3beYkzS19J4vCW47WSm1JO02HJaaLCnXUPVpfi2&#10;Gt7VUJaqPPqQ4X7xZU73w/al0HoyHrZLEJGG+B/+a78ZDdnzHH7PpCMg1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Vg7WxQAAANwAAAAPAAAAAAAAAAAAAAAAAJgCAABkcnMv&#10;ZG93bnJldi54bWxQSwUGAAAAAAQABAD1AAAAigMAAAAA&#10;" strokeweight="1pt">
                            <v:textbox inset=".5mm,.3mm,.5mm,.3mm">
                              <w:txbxContent>
                                <w:p w14:paraId="7DC78B91" w14:textId="77777777" w:rsidR="00AE4D1E" w:rsidRPr="00572CFA" w:rsidRDefault="00AE4D1E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  <w:p w14:paraId="6B424650" w14:textId="77777777" w:rsidR="00AE4D1E" w:rsidRDefault="00AE4D1E" w:rsidP="00967287">
                                  <w:pPr>
                                    <w:ind w:left="-567" w:right="28"/>
                                  </w:pPr>
                                </w:p>
                              </w:txbxContent>
                            </v:textbox>
                          </v:shape>
                          <v:shape id="Text Box 452" o:spid="_x0000_s1089" type="#_x0000_t202" style="position:absolute;left:4295;top:11725;width:1304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qrTcUA&#10;AADcAAAADwAAAGRycy9kb3ducmV2LnhtbESPQWsCMRSE7wX/Q3iCt5q4YCurUaxS6KWHboX1+Nw8&#10;dxc3L9sk1fXfN4VCj8PMfMOsNoPtxJV8aB1rmE0VCOLKmZZrDYfP18cFiBCRDXaOScOdAmzWo4cV&#10;5sbd+IOuRaxFgnDIUUMTY59LGaqGLIap64mTd3beYkzS19J4vCW47WSm1JO02HJaaLCnXUPVpfi2&#10;Gt7VUJaqPPqQ4X7xZU73w/al0HoyHrZLEJGG+B/+a78ZDdnzHH7PpCMg1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GqtNxQAAANwAAAAPAAAAAAAAAAAAAAAAAJgCAABkcnMv&#10;ZG93bnJldi54bWxQSwUGAAAAAAQABAD1AAAAigMAAAAA&#10;" strokeweight="1pt">
                            <v:textbox inset=".5mm,.3mm,.5mm,.3mm">
                              <w:txbxContent>
                                <w:p w14:paraId="0719A555" w14:textId="77777777" w:rsidR="00AE4D1E" w:rsidRPr="00572CFA" w:rsidRDefault="00AE4D1E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shape id="Text Box 453" o:spid="_x0000_s1090" type="#_x0000_t202" style="position:absolute;left:3728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g1OsQA&#10;AADcAAAADwAAAGRycy9kb3ducmV2LnhtbESPQWsCMRSE7wX/Q3iCt5q4Bytbo1iL4MVDt8L2+Lp5&#10;3V26edkmUdd/bwShx2FmvmGW68F24kw+tI41zKYKBHHlTMu1huPn7nkBIkRkg51j0nClAOvV6GmJ&#10;uXEX/qBzEWuRIBxy1NDE2OdShqohi2HqeuLk/ThvMSbpa2k8XhLcdjJTai4ttpwWGuxp21D1W5ys&#10;hoMaylKVXz5k+L74M9/X4+at0HoyHjavICIN8T/8aO+NhuxlDvcz6QjI1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PINTrEAAAA3AAAAA8AAAAAAAAAAAAAAAAAmAIAAGRycy9k&#10;b3ducmV2LnhtbFBLBQYAAAAABAAEAPUAAACJAwAAAAA=&#10;" strokeweight="1pt">
                            <v:textbox inset=".5mm,.3mm,.5mm,.3mm">
                              <w:txbxContent>
                                <w:p w14:paraId="592D77BC" w14:textId="77777777" w:rsidR="00AE4D1E" w:rsidRPr="00572CFA" w:rsidRDefault="00AE4D1E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shape id="Text Box 454" o:spid="_x0000_s1091" type="#_x0000_t202" style="position:absolute;left:5597;top:11725;width:850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SQocQA&#10;AADcAAAADwAAAGRycy9kb3ducmV2LnhtbESPQWsCMRSE7wX/Q3hCbzVxDypbo1hLwUsPrsL2+Lp5&#10;3V26edkmqa7/3giCx2FmvmGW68F24kQ+tI41TCcKBHHlTMu1huPh42UBIkRkg51j0nChAOvV6GmJ&#10;uXFn3tOpiLVIEA45amhi7HMpQ9WQxTBxPXHyfpy3GJP0tTQezwluO5kpNZMWW04LDfa0baj6Lf6t&#10;hk81lKUqv3zI8H3xZ74vx81bofXzeNi8gog0xEf43t4ZDdl8Drcz6QjI1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EkKHEAAAA3AAAAA8AAAAAAAAAAAAAAAAAmAIAAGRycy9k&#10;b3ducmV2LnhtbFBLBQYAAAAABAAEAPUAAACJAwAAAAA=&#10;" strokeweight="1pt">
                            <v:textbox inset=".5mm,.3mm,.5mm,.3mm">
                              <w:txbxContent>
                                <w:p w14:paraId="70B51300" w14:textId="77777777" w:rsidR="00AE4D1E" w:rsidRPr="00572CFA" w:rsidRDefault="00AE4D1E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  <v:shape id="Text Box 455" o:spid="_x0000_s1092" type="#_x0000_t202" style="position:absolute;left:6446;top:11725;width:567;height:2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sE08EA&#10;AADcAAAADwAAAGRycy9kb3ducmV2LnhtbERPu27CMBTdK/EP1q3EVuxmAJRiEA8hsTA0RUrH2/g2&#10;iYivg20g/H09IHU8Ou/FarCduJEPrWMN7xMFgrhypuVaw+lr/zYHESKywc4xaXhQgNVy9LLA3Lg7&#10;f9KtiLVIIRxy1NDE2OdShqohi2HieuLE/TpvMSboa2k83lO47WSm1FRabDk1NNjTtqHqXFythqMa&#10;ylKV3z5kuJtfzM/jtN4UWo9fh/UHiEhD/Bc/3QejIZultelMOgJy+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0bBNPBAAAA3AAAAA8AAAAAAAAAAAAAAAAAmAIAAGRycy9kb3du&#10;cmV2LnhtbFBLBQYAAAAABAAEAPUAAACGAwAAAAA=&#10;" strokeweight="1pt">
                            <v:textbox inset=".5mm,.3mm,.5mm,.3mm">
                              <w:txbxContent>
                                <w:p w14:paraId="376DC2B9" w14:textId="77777777" w:rsidR="00AE4D1E" w:rsidRPr="00572CFA" w:rsidRDefault="00AE4D1E" w:rsidP="00967287">
                                  <w:pPr>
                                    <w:rPr>
                                      <w:i/>
                                    </w:rPr>
                                  </w:pPr>
                                </w:p>
                              </w:txbxContent>
                            </v:textbox>
                          </v:shape>
                        </v:group>
                      </v:group>
                      <v:line id="Line 456" o:spid="_x0000_s1093" style="position:absolute;visibility:visible;mso-wrap-style:square" from="5299,9482" to="5299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Tly6MUAAADcAAAADwAAAGRycy9kb3ducmV2LnhtbESPQWvCQBSE7wX/w/IEb3VTCdVGVymB&#10;Qg72YFrs9ZF9ZkOzb2N2TdJ/3y0UPA4z8w2zO0y2FQP1vnGs4GmZgCCunG64VvD58fa4AeEDssbW&#10;MSn4IQ+H/exhh5l2I59oKEMtIoR9hgpMCF0mpa8MWfRL1xFH7+J6iyHKvpa6xzHCbStXSfIsLTYc&#10;Fwx2lBuqvsubVZC+F0Z/TUd/PCXFmZprml9Lp9RiPr1uQQSawj383y60gtX6Bf7OxCMg9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Tly6MUAAADcAAAADwAAAAAAAAAA&#10;AAAAAAChAgAAZHJzL2Rvd25yZXYueG1sUEsFBgAAAAAEAAQA+QAAAJMDAAAAAA==&#10;" strokeweight="2.25pt"/>
                      <v:line id="Line 457" o:spid="_x0000_s1094" style="position:absolute;visibility:visible;mso-wrap-style:square" from="3033,9492" to="3033,100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darUsAAAADcAAAADwAAAGRycy9kb3ducmV2LnhtbERPTYvCMBC9L/gfwgje1lQRkWpaRBB6&#10;cA9W2b0OzdgUm0ltslr/vTkIHh/ve5MPthV36n3jWMFsmoAgrpxuuFZwPu2/VyB8QNbYOiYFT/KQ&#10;Z6OvDabaPfhI9zLUIoawT1GBCaFLpfSVIYt+6jriyF1cbzFE2NdS9/iI4baV8yRZSosNxwaDHe0M&#10;Vdfy3ypY/BRG/w0HfzgmxS81t8XuVjqlJuNhuwYRaAgf8dtdaAXzVZwfz8QjILMX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HWq1LAAAAA3AAAAA8AAAAAAAAAAAAAAAAA&#10;oQIAAGRycy9kb3ducmV2LnhtbFBLBQYAAAAABAAEAPkAAACOAwAAAAA=&#10;" strokeweight="2.25pt"/>
                      <v:line id="Line 458" o:spid="_x0000_s1095" style="position:absolute;visibility:visible;mso-wrap-style:square" from="6715,9482" to="6715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oOycQAAADcAAAADwAAAGRycy9kb3ducmV2LnhtbESPQWvCQBSE7wX/w/KE3upGkRKiq0hA&#10;yMEekpb2+sg+s8Hs2yS7avz3bqHQ4zAz3zDb/WQ7caPRt44VLBcJCOLa6ZYbBV+fx7cUhA/IGjvH&#10;pOBBHva72csWM+3uXNKtCo2IEPYZKjAh9JmUvjZk0S9cTxy9sxsthijHRuoR7xFuO7lKkndpseW4&#10;YLCn3FB9qa5WwfqjMPpnOvlTmRTf1A7rfKicUq/z6bABEWgK/+G/dqEVrNIl/J6JR0Dun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Omg7JxAAAANwAAAAPAAAAAAAAAAAA&#10;AAAAAKECAABkcnMvZG93bnJldi54bWxQSwUGAAAAAAQABAD5AAAAkgMAAAAA&#10;" strokeweight="2.25pt"/>
                      <v:line id="Line 459" o:spid="_x0000_s1096" style="position:absolute;visibility:visible;mso-wrap-style:square" from="6148,9482" to="6148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iQvsQAAADcAAAADwAAAGRycy9kb3ducmV2LnhtbESPwWrDMBBE74X8g9hAbo1cE0pwIpti&#10;KPiQHOKW5LpYW8vUWtmWmrh/XxUCOQ4z84bZF7PtxZUm3zlW8LJOQBA3TnfcKvj8eH/egvABWWPv&#10;mBT8kociXzztMdPuxie61qEVEcI+QwUmhCGT0jeGLPq1G4ij9+UmiyHKqZV6wluE216mSfIqLXYc&#10;FwwOVBpqvusfq2BzrIy+zAd/OCXVmbpxU461U2q1nN92IALN4RG+tyutIN2m8H8mHgGZ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SJC+xAAAANwAAAAPAAAAAAAAAAAA&#10;AAAAAKECAABkcnMvZG93bnJldi54bWxQSwUGAAAAAAQABAD5AAAAkgMAAAAA&#10;" strokeweight="2.25pt"/>
                      <v:line id="Line 460" o:spid="_x0000_s1097" style="position:absolute;visibility:visible;mso-wrap-style:square" from="3430,9492" to="3430,100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Q1JcQAAADcAAAADwAAAGRycy9kb3ducmV2LnhtbESPQWvCQBSE7wX/w/KE3upGG4pEVxGh&#10;kEM8JC31+sg+s8Hs2yS71fjvu4VCj8PMfMNs95PtxI1G3zpWsFwkIIhrp1tuFHx+vL+sQfiArLFz&#10;TAoe5GG/mz1tMdPuziXdqtCICGGfoQITQp9J6WtDFv3C9cTRu7jRYohybKQe8R7htpOrJHmTFluO&#10;CwZ7Ohqqr9W3VZCecqPPU+GLMsm/qB3S41A5pZ7n02EDItAU/sN/7VwrWK1f4fdMPAJy9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BDUlxAAAANwAAAAPAAAAAAAAAAAA&#10;AAAAAKECAABkcnMvZG93bnJldi54bWxQSwUGAAAAAAQABAD5AAAAkgMAAAAA&#10;" strokeweight="2.25pt"/>
                      <v:line id="Line 461" o:spid="_x0000_s1098" style="position:absolute;visibility:visible;mso-wrap-style:square" from="3996,9482" to="3996,10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2tUcQAAADcAAAADwAAAGRycy9kb3ducmV2LnhtbESPwWrDMBBE74X8g9hAb43cYEpwooQS&#10;CPjgHuyW5LpYG8vEWjmWYrt/XxUKPQ4z84bZHWbbiZEG3zpW8LpKQBDXTrfcKPj6PL1sQPiArLFz&#10;TAq+ycNhv3jaYabdxCWNVWhEhLDPUIEJoc+k9LUhi37leuLoXd1gMUQ5NFIPOEW47eQ6Sd6kxZbj&#10;gsGejobqW/WwCtKP3OjLXPiiTPIztff0eK+cUs/L+X0LItAc/sN/7VwrWG9S+D0Tj4Dc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e7a1RxAAAANwAAAAPAAAAAAAAAAAA&#10;AAAAAKECAABkcnMvZG93bnJldi54bWxQSwUGAAAAAAQABAD5AAAAkgMAAAAA&#10;" strokeweight="2.25pt"/>
                    </v:group>
                  </v:group>
                </v:group>
              </v:group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55B98B" w14:textId="77777777" w:rsidR="00AE4D1E" w:rsidRDefault="00AE4D1E" w:rsidP="0056495D">
    <w:pPr>
      <w:pStyle w:val="ac"/>
      <w:framePr w:wrap="around" w:vAnchor="text" w:hAnchor="margin" w:xAlign="center" w:y="1"/>
    </w:pPr>
    <w:r>
      <w:fldChar w:fldCharType="begin"/>
    </w:r>
    <w:r>
      <w:instrText xml:space="preserve">PAGE  </w:instrText>
    </w:r>
    <w:r>
      <w:fldChar w:fldCharType="end"/>
    </w:r>
  </w:p>
  <w:p w14:paraId="1ABBDF11" w14:textId="77777777" w:rsidR="00AE4D1E" w:rsidRDefault="00AE4D1E">
    <w:pPr>
      <w:pStyle w:val="ac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8"/>
    <w:multiLevelType w:val="singleLevel"/>
    <w:tmpl w:val="8ED29998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05D22A4"/>
    <w:multiLevelType w:val="hybridMultilevel"/>
    <w:tmpl w:val="2CBEE6E2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2" w15:restartNumberingAfterBreak="0">
    <w:nsid w:val="0A842DDB"/>
    <w:multiLevelType w:val="hybridMultilevel"/>
    <w:tmpl w:val="B1F46C88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3" w15:restartNumberingAfterBreak="0">
    <w:nsid w:val="12034170"/>
    <w:multiLevelType w:val="hybridMultilevel"/>
    <w:tmpl w:val="B61CDCD0"/>
    <w:lvl w:ilvl="0" w:tplc="D02A80C0">
      <w:start w:val="1"/>
      <w:numFmt w:val="bullet"/>
      <w:pStyle w:val="a0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4" w15:restartNumberingAfterBreak="0">
    <w:nsid w:val="13C9417F"/>
    <w:multiLevelType w:val="hybridMultilevel"/>
    <w:tmpl w:val="AB8818B2"/>
    <w:lvl w:ilvl="0" w:tplc="FE50D022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150469D9"/>
    <w:multiLevelType w:val="hybridMultilevel"/>
    <w:tmpl w:val="67A6C51A"/>
    <w:lvl w:ilvl="0" w:tplc="2110D1DC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6" w15:restartNumberingAfterBreak="0">
    <w:nsid w:val="17682FD8"/>
    <w:multiLevelType w:val="hybridMultilevel"/>
    <w:tmpl w:val="B49AFFE8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9" w:hanging="360"/>
      </w:pPr>
      <w:rPr>
        <w:rFonts w:ascii="Wingdings" w:hAnsi="Wingdings" w:hint="default"/>
      </w:rPr>
    </w:lvl>
  </w:abstractNum>
  <w:abstractNum w:abstractNumId="7" w15:restartNumberingAfterBreak="0">
    <w:nsid w:val="1BD859AC"/>
    <w:multiLevelType w:val="hybridMultilevel"/>
    <w:tmpl w:val="C53294A8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8" w15:restartNumberingAfterBreak="0">
    <w:nsid w:val="1C662DBB"/>
    <w:multiLevelType w:val="hybridMultilevel"/>
    <w:tmpl w:val="28361802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9" w15:restartNumberingAfterBreak="0">
    <w:nsid w:val="1E8B6069"/>
    <w:multiLevelType w:val="hybridMultilevel"/>
    <w:tmpl w:val="23E6747C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0" w15:restartNumberingAfterBreak="0">
    <w:nsid w:val="201E532F"/>
    <w:multiLevelType w:val="hybridMultilevel"/>
    <w:tmpl w:val="04BA962A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1" w15:restartNumberingAfterBreak="0">
    <w:nsid w:val="22654774"/>
    <w:multiLevelType w:val="hybridMultilevel"/>
    <w:tmpl w:val="F6B0544A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2" w15:restartNumberingAfterBreak="0">
    <w:nsid w:val="2C5B4EBE"/>
    <w:multiLevelType w:val="hybridMultilevel"/>
    <w:tmpl w:val="2DA6A0AC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3" w15:restartNumberingAfterBreak="0">
    <w:nsid w:val="2E5A6DCF"/>
    <w:multiLevelType w:val="hybridMultilevel"/>
    <w:tmpl w:val="00EC98C6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4" w15:restartNumberingAfterBreak="0">
    <w:nsid w:val="353151FB"/>
    <w:multiLevelType w:val="hybridMultilevel"/>
    <w:tmpl w:val="B852CE02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5" w15:restartNumberingAfterBreak="0">
    <w:nsid w:val="3AA62D58"/>
    <w:multiLevelType w:val="hybridMultilevel"/>
    <w:tmpl w:val="66B81040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6" w15:restartNumberingAfterBreak="0">
    <w:nsid w:val="3B195B40"/>
    <w:multiLevelType w:val="hybridMultilevel"/>
    <w:tmpl w:val="EE5850E4"/>
    <w:lvl w:ilvl="0" w:tplc="2E389DB4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7" w15:restartNumberingAfterBreak="0">
    <w:nsid w:val="3CBD5E5F"/>
    <w:multiLevelType w:val="hybridMultilevel"/>
    <w:tmpl w:val="A8FA19A8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8" w15:restartNumberingAfterBreak="0">
    <w:nsid w:val="3D8B4A4C"/>
    <w:multiLevelType w:val="hybridMultilevel"/>
    <w:tmpl w:val="FCECA5C0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19" w15:restartNumberingAfterBreak="0">
    <w:nsid w:val="3DBE58D1"/>
    <w:multiLevelType w:val="hybridMultilevel"/>
    <w:tmpl w:val="08561992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20" w15:restartNumberingAfterBreak="0">
    <w:nsid w:val="46EE6998"/>
    <w:multiLevelType w:val="multilevel"/>
    <w:tmpl w:val="9834A9EC"/>
    <w:styleLink w:val="Gel"/>
    <w:lvl w:ilvl="0">
      <w:start w:val="1"/>
      <w:numFmt w:val="bullet"/>
      <w:pStyle w:val="Gel0"/>
      <w:suff w:val="space"/>
      <w:lvlText w:val=""/>
      <w:lvlJc w:val="left"/>
      <w:pPr>
        <w:ind w:left="0" w:firstLine="567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1" w15:restartNumberingAfterBreak="0">
    <w:nsid w:val="4BD03F66"/>
    <w:multiLevelType w:val="hybridMultilevel"/>
    <w:tmpl w:val="DBB8A266"/>
    <w:lvl w:ilvl="0" w:tplc="5BAE8A48">
      <w:start w:val="1"/>
      <w:numFmt w:val="bullet"/>
      <w:pStyle w:val="-"/>
      <w:lvlText w:val="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2" w15:restartNumberingAfterBreak="0">
    <w:nsid w:val="4E044427"/>
    <w:multiLevelType w:val="hybridMultilevel"/>
    <w:tmpl w:val="6AB06FFC"/>
    <w:lvl w:ilvl="0" w:tplc="83000F24">
      <w:start w:val="1"/>
      <w:numFmt w:val="none"/>
      <w:pStyle w:val="EBNameTable"/>
      <w:lvlText w:val="Таблица "/>
      <w:lvlJc w:val="left"/>
      <w:pPr>
        <w:tabs>
          <w:tab w:val="num" w:pos="567"/>
        </w:tabs>
        <w:ind w:left="0" w:firstLine="56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4"/>
        <w:szCs w:val="24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FFFFFFFF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53DF6371"/>
    <w:multiLevelType w:val="hybridMultilevel"/>
    <w:tmpl w:val="C0A4ECE0"/>
    <w:lvl w:ilvl="0" w:tplc="F752BAF2">
      <w:start w:val="1"/>
      <w:numFmt w:val="decimal"/>
      <w:pStyle w:val="a1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4" w15:restartNumberingAfterBreak="0">
    <w:nsid w:val="540D3B9D"/>
    <w:multiLevelType w:val="hybridMultilevel"/>
    <w:tmpl w:val="64CE9732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25" w15:restartNumberingAfterBreak="0">
    <w:nsid w:val="57935CB1"/>
    <w:multiLevelType w:val="hybridMultilevel"/>
    <w:tmpl w:val="93F495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7E260D"/>
    <w:multiLevelType w:val="hybridMultilevel"/>
    <w:tmpl w:val="15C0D6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9543FC"/>
    <w:multiLevelType w:val="hybridMultilevel"/>
    <w:tmpl w:val="BA9C68AE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28" w15:restartNumberingAfterBreak="0">
    <w:nsid w:val="5C950A96"/>
    <w:multiLevelType w:val="hybridMultilevel"/>
    <w:tmpl w:val="8ECE088A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29" w15:restartNumberingAfterBreak="0">
    <w:nsid w:val="62B74035"/>
    <w:multiLevelType w:val="hybridMultilevel"/>
    <w:tmpl w:val="D3DE7F52"/>
    <w:lvl w:ilvl="0" w:tplc="2E389DB4">
      <w:start w:val="1"/>
      <w:numFmt w:val="bullet"/>
      <w:lvlText w:val=""/>
      <w:lvlJc w:val="left"/>
      <w:pPr>
        <w:ind w:left="14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30" w15:restartNumberingAfterBreak="0">
    <w:nsid w:val="62EC557C"/>
    <w:multiLevelType w:val="hybridMultilevel"/>
    <w:tmpl w:val="7E3C3710"/>
    <w:lvl w:ilvl="0" w:tplc="2E389D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902BDE"/>
    <w:multiLevelType w:val="hybridMultilevel"/>
    <w:tmpl w:val="3AF6692A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32" w15:restartNumberingAfterBreak="0">
    <w:nsid w:val="67B02153"/>
    <w:multiLevelType w:val="hybridMultilevel"/>
    <w:tmpl w:val="30188DEC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3" w15:restartNumberingAfterBreak="0">
    <w:nsid w:val="6C1655C7"/>
    <w:multiLevelType w:val="hybridMultilevel"/>
    <w:tmpl w:val="FD50B2B2"/>
    <w:lvl w:ilvl="0" w:tplc="2E389D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34" w15:restartNumberingAfterBreak="0">
    <w:nsid w:val="740830E3"/>
    <w:multiLevelType w:val="multilevel"/>
    <w:tmpl w:val="30767932"/>
    <w:styleLink w:val="111111"/>
    <w:lvl w:ilvl="0">
      <w:start w:val="1"/>
      <w:numFmt w:val="decimal"/>
      <w:pStyle w:val="1"/>
      <w:suff w:val="space"/>
      <w:lvlText w:val="%1"/>
      <w:lvlJc w:val="center"/>
      <w:pPr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vanish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851"/>
      </w:pPr>
      <w:rPr>
        <w:rFonts w:ascii="Arial" w:hAnsi="Arial" w:hint="default"/>
        <w:b/>
        <w:i w:val="0"/>
        <w:caps w:val="0"/>
        <w:strike w:val="0"/>
        <w:dstrike w:val="0"/>
        <w:vanish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851"/>
      </w:pPr>
      <w:rPr>
        <w:rFonts w:ascii="Arial" w:hAnsi="Arial" w:hint="default"/>
        <w:b/>
        <w:i/>
        <w:caps w:val="0"/>
        <w:strike w:val="0"/>
        <w:dstrike w:val="0"/>
        <w:vanish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851"/>
      </w:pPr>
      <w:rPr>
        <w:rFonts w:ascii="Arial" w:hAnsi="Arial" w:hint="default"/>
        <w:b/>
        <w:i/>
        <w:caps w:val="0"/>
        <w:strike w:val="0"/>
        <w:dstrike w:val="0"/>
        <w:vanish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0" w:firstLine="851"/>
      </w:pPr>
      <w:rPr>
        <w:rFonts w:ascii="Arial" w:hAnsi="Arial" w:hint="default"/>
        <w:b w:val="0"/>
        <w:i/>
        <w:caps w:val="0"/>
        <w:strike w:val="0"/>
        <w:dstrike w:val="0"/>
        <w:vanish w:val="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7847060C"/>
    <w:multiLevelType w:val="hybridMultilevel"/>
    <w:tmpl w:val="4E1E4F68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6" w15:restartNumberingAfterBreak="0">
    <w:nsid w:val="78F645ED"/>
    <w:multiLevelType w:val="hybridMultilevel"/>
    <w:tmpl w:val="A0FE9DE8"/>
    <w:lvl w:ilvl="0" w:tplc="2E389DB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37" w15:restartNumberingAfterBreak="0">
    <w:nsid w:val="7A4C0FF7"/>
    <w:multiLevelType w:val="hybridMultilevel"/>
    <w:tmpl w:val="4B28BFC2"/>
    <w:lvl w:ilvl="0" w:tplc="FE50D022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8" w15:restartNumberingAfterBreak="0">
    <w:nsid w:val="7FC46180"/>
    <w:multiLevelType w:val="multilevel"/>
    <w:tmpl w:val="9834A9EC"/>
    <w:numStyleLink w:val="Gel"/>
  </w:abstractNum>
  <w:num w:numId="1">
    <w:abstractNumId w:val="23"/>
  </w:num>
  <w:num w:numId="2">
    <w:abstractNumId w:val="21"/>
  </w:num>
  <w:num w:numId="3">
    <w:abstractNumId w:val="34"/>
    <w:lvlOverride w:ilvl="0">
      <w:lvl w:ilvl="0">
        <w:start w:val="1"/>
        <w:numFmt w:val="decimal"/>
        <w:pStyle w:val="1"/>
        <w:suff w:val="space"/>
        <w:lvlText w:val="%1"/>
        <w:lvlJc w:val="center"/>
        <w:pPr>
          <w:ind w:left="0" w:firstLine="0"/>
        </w:pPr>
        <w:rPr>
          <w:rFonts w:ascii="Times New Roman" w:hAnsi="Times New Roman" w:cs="Times New Roman" w:hint="default"/>
          <w:b/>
          <w:i w:val="0"/>
          <w:caps w:val="0"/>
          <w:strike w:val="0"/>
          <w:dstrike w:val="0"/>
          <w:vanish w:val="0"/>
          <w:sz w:val="36"/>
          <w:szCs w:val="36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0" w:firstLine="851"/>
        </w:pPr>
        <w:rPr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spacing w:val="0"/>
          <w:kern w:val="0"/>
          <w:position w:val="0"/>
          <w:u w:val="none"/>
          <w:effect w:val="none"/>
          <w:vertAlign w:val="baseline"/>
          <w:em w:val="none"/>
          <w:specVanish w:val="0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0" w14:cap="rnd" w14:cmpd="sng" w14:algn="ctr">
            <w14:noFill/>
            <w14:prstDash w14:val="solid"/>
            <w14:bevel/>
          </w14:textOutline>
          <w14:scene3d>
            <w14:camera w14:prst="orthographicFront"/>
            <w14:lightRig w14:rig="threePt" w14:dir="t">
              <w14:rot w14:lat="0" w14:lon="0" w14:rev="0"/>
            </w14:lightRig>
          </w14:scene3d>
          <w14:props3d w14:extrusionH="0" w14:contourW="0" w14:prstMaterial="none"/>
          <w14:ligatures w14:val="none"/>
          <w14:numForm w14:val="default"/>
          <w14:numSpacing w14:val="default"/>
          <w14:stylisticSets/>
          <w14:cntxtAlts w14:val="0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426" w:firstLine="851"/>
        </w:pPr>
        <w:rPr>
          <w:rFonts w:ascii="Times New Roman" w:hAnsi="Times New Roman" w:cs="Times New Roman" w:hint="default"/>
          <w:b/>
          <w:i w:val="0"/>
          <w:caps w:val="0"/>
          <w:strike w:val="0"/>
          <w:dstrike w:val="0"/>
          <w:vanish w:val="0"/>
          <w:sz w:val="28"/>
          <w:szCs w:val="28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0" w:firstLine="851"/>
        </w:pPr>
        <w:rPr>
          <w:rFonts w:ascii="Times New Roman" w:hAnsi="Times New Roman" w:cs="Times New Roman" w:hint="default"/>
          <w:b/>
          <w:i w:val="0"/>
          <w:caps w:val="0"/>
          <w:strike w:val="0"/>
          <w:dstrike w:val="0"/>
          <w:vanish w:val="0"/>
          <w:sz w:val="28"/>
          <w:szCs w:val="28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0" w:firstLine="851"/>
        </w:pPr>
        <w:rPr>
          <w:rFonts w:ascii="Arial" w:hAnsi="Arial" w:hint="default"/>
          <w:b w:val="0"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4">
    <w:abstractNumId w:val="0"/>
  </w:num>
  <w:num w:numId="5">
    <w:abstractNumId w:val="20"/>
  </w:num>
  <w:num w:numId="6">
    <w:abstractNumId w:val="38"/>
  </w:num>
  <w:num w:numId="7">
    <w:abstractNumId w:val="22"/>
  </w:num>
  <w:num w:numId="8">
    <w:abstractNumId w:val="24"/>
  </w:num>
  <w:num w:numId="9">
    <w:abstractNumId w:val="30"/>
  </w:num>
  <w:num w:numId="10">
    <w:abstractNumId w:val="27"/>
  </w:num>
  <w:num w:numId="11">
    <w:abstractNumId w:val="7"/>
  </w:num>
  <w:num w:numId="12">
    <w:abstractNumId w:val="34"/>
    <w:lvlOverride w:ilvl="0">
      <w:lvl w:ilvl="0">
        <w:start w:val="1"/>
        <w:numFmt w:val="decimal"/>
        <w:pStyle w:val="1"/>
        <w:suff w:val="space"/>
        <w:lvlText w:val="%1"/>
        <w:lvlJc w:val="center"/>
        <w:pPr>
          <w:ind w:left="0" w:firstLine="0"/>
        </w:pPr>
        <w:rPr>
          <w:rFonts w:ascii="Arial" w:hAnsi="Arial" w:hint="default"/>
          <w:b/>
          <w:i w:val="0"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1134" w:firstLine="851"/>
        </w:pPr>
        <w:rPr>
          <w:rFonts w:ascii="Times New Roman" w:hAnsi="Times New Roman" w:cs="Times New Roman" w:hint="default"/>
          <w:b/>
          <w:i w:val="0"/>
          <w:caps w:val="0"/>
          <w:strike w:val="0"/>
          <w:dstrike w:val="0"/>
          <w:vanish w:val="0"/>
          <w:sz w:val="32"/>
          <w:szCs w:val="32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0" w:firstLine="851"/>
        </w:pPr>
        <w:rPr>
          <w:rFonts w:ascii="Arial" w:hAnsi="Arial" w:hint="default"/>
          <w:b w:val="0"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3">
    <w:abstractNumId w:val="34"/>
  </w:num>
  <w:num w:numId="14">
    <w:abstractNumId w:val="36"/>
  </w:num>
  <w:num w:numId="15">
    <w:abstractNumId w:val="14"/>
    <w:lvlOverride w:ilvl="0">
      <w:startOverride w:val="1"/>
    </w:lvlOverride>
  </w:num>
  <w:num w:numId="16">
    <w:abstractNumId w:val="14"/>
    <w:lvlOverride w:ilvl="0">
      <w:startOverride w:val="1"/>
    </w:lvlOverride>
  </w:num>
  <w:num w:numId="17">
    <w:abstractNumId w:val="5"/>
  </w:num>
  <w:num w:numId="18">
    <w:abstractNumId w:val="8"/>
  </w:num>
  <w:num w:numId="19">
    <w:abstractNumId w:val="9"/>
  </w:num>
  <w:num w:numId="20">
    <w:abstractNumId w:val="15"/>
  </w:num>
  <w:num w:numId="21">
    <w:abstractNumId w:val="29"/>
  </w:num>
  <w:num w:numId="22">
    <w:abstractNumId w:val="28"/>
  </w:num>
  <w:num w:numId="23">
    <w:abstractNumId w:val="33"/>
  </w:num>
  <w:num w:numId="24">
    <w:abstractNumId w:val="6"/>
  </w:num>
  <w:num w:numId="25">
    <w:abstractNumId w:val="11"/>
  </w:num>
  <w:num w:numId="26">
    <w:abstractNumId w:val="2"/>
  </w:num>
  <w:num w:numId="27">
    <w:abstractNumId w:val="4"/>
  </w:num>
  <w:num w:numId="28">
    <w:abstractNumId w:val="37"/>
  </w:num>
  <w:num w:numId="29">
    <w:abstractNumId w:val="34"/>
    <w:lvlOverride w:ilvl="0">
      <w:lvl w:ilvl="0">
        <w:start w:val="1"/>
        <w:numFmt w:val="decimal"/>
        <w:pStyle w:val="1"/>
        <w:suff w:val="space"/>
        <w:lvlText w:val="%1"/>
        <w:lvlJc w:val="center"/>
        <w:pPr>
          <w:ind w:left="0" w:firstLine="0"/>
        </w:pPr>
        <w:rPr>
          <w:rFonts w:ascii="Arial" w:hAnsi="Arial" w:hint="default"/>
          <w:b/>
          <w:i w:val="0"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0" w:firstLine="851"/>
        </w:pPr>
        <w:rPr>
          <w:rFonts w:ascii="Times New Roman" w:hAnsi="Times New Roman" w:cs="Times New Roman" w:hint="default"/>
          <w:b/>
          <w:i w:val="0"/>
          <w:caps w:val="0"/>
          <w:strike w:val="0"/>
          <w:dstrike w:val="0"/>
          <w:vanish w:val="0"/>
          <w:sz w:val="32"/>
          <w:szCs w:val="32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0" w:firstLine="851"/>
        </w:pPr>
        <w:rPr>
          <w:rFonts w:ascii="Arial" w:hAnsi="Arial" w:hint="default"/>
          <w:b w:val="0"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0">
    <w:abstractNumId w:val="34"/>
    <w:lvlOverride w:ilvl="0">
      <w:lvl w:ilvl="0">
        <w:start w:val="1"/>
        <w:numFmt w:val="decimal"/>
        <w:pStyle w:val="1"/>
        <w:suff w:val="space"/>
        <w:lvlText w:val="%1"/>
        <w:lvlJc w:val="center"/>
        <w:pPr>
          <w:ind w:left="0" w:firstLine="0"/>
        </w:pPr>
        <w:rPr>
          <w:rFonts w:ascii="Arial" w:hAnsi="Arial" w:hint="default"/>
          <w:b/>
          <w:i w:val="0"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0" w:firstLine="851"/>
        </w:pPr>
        <w:rPr>
          <w:rFonts w:ascii="Times New Roman" w:hAnsi="Times New Roman" w:cs="Times New Roman" w:hint="default"/>
          <w:b/>
          <w:i w:val="0"/>
          <w:caps w:val="0"/>
          <w:strike w:val="0"/>
          <w:dstrike w:val="0"/>
          <w:vanish w:val="0"/>
          <w:sz w:val="32"/>
          <w:szCs w:val="32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0" w:firstLine="851"/>
        </w:pPr>
        <w:rPr>
          <w:rFonts w:ascii="Arial" w:hAnsi="Arial" w:hint="default"/>
          <w:b w:val="0"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1">
    <w:abstractNumId w:val="16"/>
  </w:num>
  <w:num w:numId="32">
    <w:abstractNumId w:val="17"/>
  </w:num>
  <w:num w:numId="33">
    <w:abstractNumId w:val="34"/>
    <w:lvlOverride w:ilvl="0">
      <w:lvl w:ilvl="0">
        <w:start w:val="1"/>
        <w:numFmt w:val="decimal"/>
        <w:pStyle w:val="1"/>
        <w:suff w:val="space"/>
        <w:lvlText w:val="%1"/>
        <w:lvlJc w:val="center"/>
        <w:pPr>
          <w:ind w:left="0" w:firstLine="0"/>
        </w:pPr>
        <w:rPr>
          <w:rFonts w:ascii="Arial" w:hAnsi="Arial" w:hint="default"/>
          <w:b/>
          <w:i w:val="0"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0" w:firstLine="851"/>
        </w:pPr>
        <w:rPr>
          <w:rFonts w:ascii="Times New Roman" w:hAnsi="Times New Roman" w:cs="Times New Roman" w:hint="default"/>
          <w:b/>
          <w:i w:val="0"/>
          <w:caps w:val="0"/>
          <w:strike w:val="0"/>
          <w:dstrike w:val="0"/>
          <w:vanish w:val="0"/>
          <w:sz w:val="32"/>
          <w:szCs w:val="32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0" w:firstLine="851"/>
        </w:pPr>
        <w:rPr>
          <w:rFonts w:ascii="Arial" w:hAnsi="Arial" w:hint="default"/>
          <w:b w:val="0"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4">
    <w:abstractNumId w:val="34"/>
    <w:lvlOverride w:ilvl="0">
      <w:lvl w:ilvl="0">
        <w:start w:val="1"/>
        <w:numFmt w:val="decimal"/>
        <w:pStyle w:val="1"/>
        <w:suff w:val="space"/>
        <w:lvlText w:val="%1"/>
        <w:lvlJc w:val="center"/>
        <w:pPr>
          <w:ind w:left="0" w:firstLine="0"/>
        </w:pPr>
        <w:rPr>
          <w:rFonts w:ascii="Arial" w:hAnsi="Arial" w:hint="default"/>
          <w:b/>
          <w:i w:val="0"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1">
      <w:lvl w:ilvl="1">
        <w:start w:val="1"/>
        <w:numFmt w:val="decimal"/>
        <w:pStyle w:val="2"/>
        <w:suff w:val="space"/>
        <w:lvlText w:val="%1.%2"/>
        <w:lvlJc w:val="left"/>
        <w:pPr>
          <w:ind w:left="0" w:firstLine="851"/>
        </w:pPr>
        <w:rPr>
          <w:rFonts w:ascii="Times New Roman" w:hAnsi="Times New Roman" w:cs="Times New Roman" w:hint="default"/>
          <w:b/>
          <w:i w:val="0"/>
          <w:caps w:val="0"/>
          <w:strike w:val="0"/>
          <w:dstrike w:val="0"/>
          <w:vanish w:val="0"/>
          <w:sz w:val="32"/>
          <w:szCs w:val="32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3">
      <w:lvl w:ilvl="3">
        <w:start w:val="1"/>
        <w:numFmt w:val="decimal"/>
        <w:pStyle w:val="4"/>
        <w:suff w:val="space"/>
        <w:lvlText w:val="%1.%2.%3.%4"/>
        <w:lvlJc w:val="left"/>
        <w:pPr>
          <w:ind w:left="0" w:firstLine="851"/>
        </w:pPr>
        <w:rPr>
          <w:rFonts w:ascii="Arial" w:hAnsi="Arial" w:hint="default"/>
          <w:b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4">
      <w:lvl w:ilvl="4">
        <w:start w:val="1"/>
        <w:numFmt w:val="decimal"/>
        <w:pStyle w:val="5"/>
        <w:suff w:val="space"/>
        <w:lvlText w:val="%1.%2.%3.%4.%5"/>
        <w:lvlJc w:val="left"/>
        <w:pPr>
          <w:ind w:left="0" w:firstLine="851"/>
        </w:pPr>
        <w:rPr>
          <w:rFonts w:ascii="Arial" w:hAnsi="Arial" w:hint="default"/>
          <w:b w:val="0"/>
          <w:i/>
          <w:caps w:val="0"/>
          <w:strike w:val="0"/>
          <w:dstrike w:val="0"/>
          <w:vanish w:val="0"/>
          <w:sz w:val="24"/>
          <w:vertAlign w:val="baseline"/>
          <w14:shadow w14:blurRad="0" w14:dist="0" w14:dir="0" w14:sx="0" w14:sy="0" w14:kx="0" w14:ky="0" w14:algn="none">
            <w14:srgbClr w14:val="000000"/>
          </w14:shadow>
          <w14:textOutline w14:w="0" w14:cap="rnd" w14:cmpd="sng" w14:algn="ctr">
            <w14:noFill/>
            <w14:prstDash w14:val="solid"/>
            <w14:bevel/>
          </w14:textOutline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35">
    <w:abstractNumId w:val="12"/>
  </w:num>
  <w:num w:numId="36">
    <w:abstractNumId w:val="19"/>
  </w:num>
  <w:num w:numId="37">
    <w:abstractNumId w:val="13"/>
  </w:num>
  <w:num w:numId="38">
    <w:abstractNumId w:val="1"/>
  </w:num>
  <w:num w:numId="39">
    <w:abstractNumId w:val="25"/>
  </w:num>
  <w:num w:numId="40">
    <w:abstractNumId w:val="26"/>
  </w:num>
  <w:num w:numId="41">
    <w:abstractNumId w:val="18"/>
  </w:num>
  <w:num w:numId="42">
    <w:abstractNumId w:val="3"/>
  </w:num>
  <w:num w:numId="43">
    <w:abstractNumId w:val="35"/>
  </w:num>
  <w:num w:numId="44">
    <w:abstractNumId w:val="32"/>
  </w:num>
  <w:num w:numId="45">
    <w:abstractNumId w:val="10"/>
  </w:num>
  <w:num w:numId="46">
    <w:abstractNumId w:val="31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attachedTemplate r:id="rId1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3215"/>
    <w:rsid w:val="00000146"/>
    <w:rsid w:val="00000B0E"/>
    <w:rsid w:val="00000B3D"/>
    <w:rsid w:val="00001463"/>
    <w:rsid w:val="00001581"/>
    <w:rsid w:val="00001B2A"/>
    <w:rsid w:val="00002CA6"/>
    <w:rsid w:val="00002F6E"/>
    <w:rsid w:val="000030BE"/>
    <w:rsid w:val="000031AC"/>
    <w:rsid w:val="000036A5"/>
    <w:rsid w:val="00003B52"/>
    <w:rsid w:val="00003B77"/>
    <w:rsid w:val="0000406D"/>
    <w:rsid w:val="000046F0"/>
    <w:rsid w:val="0000497A"/>
    <w:rsid w:val="000050B2"/>
    <w:rsid w:val="000050E8"/>
    <w:rsid w:val="0000517E"/>
    <w:rsid w:val="0000566B"/>
    <w:rsid w:val="000059C2"/>
    <w:rsid w:val="00006108"/>
    <w:rsid w:val="00006635"/>
    <w:rsid w:val="00006680"/>
    <w:rsid w:val="00006BE8"/>
    <w:rsid w:val="00006E3C"/>
    <w:rsid w:val="00007689"/>
    <w:rsid w:val="0000770B"/>
    <w:rsid w:val="00007AB0"/>
    <w:rsid w:val="00007DDC"/>
    <w:rsid w:val="000107BB"/>
    <w:rsid w:val="00011057"/>
    <w:rsid w:val="0001122D"/>
    <w:rsid w:val="0001137A"/>
    <w:rsid w:val="00011426"/>
    <w:rsid w:val="00011570"/>
    <w:rsid w:val="000115BB"/>
    <w:rsid w:val="00011E02"/>
    <w:rsid w:val="0001250A"/>
    <w:rsid w:val="000126FB"/>
    <w:rsid w:val="000128DA"/>
    <w:rsid w:val="00012F5F"/>
    <w:rsid w:val="00013092"/>
    <w:rsid w:val="00013197"/>
    <w:rsid w:val="00013200"/>
    <w:rsid w:val="000133C7"/>
    <w:rsid w:val="00013B54"/>
    <w:rsid w:val="0001438E"/>
    <w:rsid w:val="00014677"/>
    <w:rsid w:val="0001470F"/>
    <w:rsid w:val="000147C1"/>
    <w:rsid w:val="00014877"/>
    <w:rsid w:val="0001495D"/>
    <w:rsid w:val="00014FC3"/>
    <w:rsid w:val="000151B2"/>
    <w:rsid w:val="00015221"/>
    <w:rsid w:val="00015255"/>
    <w:rsid w:val="00015322"/>
    <w:rsid w:val="000153F4"/>
    <w:rsid w:val="000156F8"/>
    <w:rsid w:val="00015947"/>
    <w:rsid w:val="00015B50"/>
    <w:rsid w:val="00015CE9"/>
    <w:rsid w:val="000165B7"/>
    <w:rsid w:val="000166F9"/>
    <w:rsid w:val="000167FD"/>
    <w:rsid w:val="000168D7"/>
    <w:rsid w:val="00016A66"/>
    <w:rsid w:val="00016FD4"/>
    <w:rsid w:val="0001799C"/>
    <w:rsid w:val="00017A69"/>
    <w:rsid w:val="00017B04"/>
    <w:rsid w:val="00020056"/>
    <w:rsid w:val="00020088"/>
    <w:rsid w:val="000208E6"/>
    <w:rsid w:val="00020D21"/>
    <w:rsid w:val="00021159"/>
    <w:rsid w:val="000211ED"/>
    <w:rsid w:val="00021480"/>
    <w:rsid w:val="00021618"/>
    <w:rsid w:val="00021ED2"/>
    <w:rsid w:val="000227DC"/>
    <w:rsid w:val="00022898"/>
    <w:rsid w:val="00022904"/>
    <w:rsid w:val="00022A99"/>
    <w:rsid w:val="00022E22"/>
    <w:rsid w:val="00023062"/>
    <w:rsid w:val="0002349E"/>
    <w:rsid w:val="000235AA"/>
    <w:rsid w:val="00023715"/>
    <w:rsid w:val="000237FF"/>
    <w:rsid w:val="00023F31"/>
    <w:rsid w:val="00023F33"/>
    <w:rsid w:val="00024922"/>
    <w:rsid w:val="000252FB"/>
    <w:rsid w:val="00025B88"/>
    <w:rsid w:val="00025BCB"/>
    <w:rsid w:val="000263CB"/>
    <w:rsid w:val="00026CEF"/>
    <w:rsid w:val="000270CB"/>
    <w:rsid w:val="000271B0"/>
    <w:rsid w:val="00027E54"/>
    <w:rsid w:val="00030F54"/>
    <w:rsid w:val="00031530"/>
    <w:rsid w:val="00031D5A"/>
    <w:rsid w:val="00032DD4"/>
    <w:rsid w:val="00032F11"/>
    <w:rsid w:val="000336EB"/>
    <w:rsid w:val="000338E6"/>
    <w:rsid w:val="00033A4D"/>
    <w:rsid w:val="00033E42"/>
    <w:rsid w:val="000346CC"/>
    <w:rsid w:val="00034923"/>
    <w:rsid w:val="00034C52"/>
    <w:rsid w:val="000352A9"/>
    <w:rsid w:val="00035900"/>
    <w:rsid w:val="0003595D"/>
    <w:rsid w:val="00035A9F"/>
    <w:rsid w:val="000360FB"/>
    <w:rsid w:val="0003624B"/>
    <w:rsid w:val="00036BD3"/>
    <w:rsid w:val="00036EC2"/>
    <w:rsid w:val="00037316"/>
    <w:rsid w:val="00037421"/>
    <w:rsid w:val="00037E9D"/>
    <w:rsid w:val="00040015"/>
    <w:rsid w:val="000400DE"/>
    <w:rsid w:val="000400F8"/>
    <w:rsid w:val="000402C1"/>
    <w:rsid w:val="000408DA"/>
    <w:rsid w:val="00040B97"/>
    <w:rsid w:val="0004128C"/>
    <w:rsid w:val="000414EE"/>
    <w:rsid w:val="000422F9"/>
    <w:rsid w:val="00042334"/>
    <w:rsid w:val="000423FD"/>
    <w:rsid w:val="0004246C"/>
    <w:rsid w:val="00042C79"/>
    <w:rsid w:val="00043098"/>
    <w:rsid w:val="000432C1"/>
    <w:rsid w:val="0004378E"/>
    <w:rsid w:val="00043C15"/>
    <w:rsid w:val="00043C2E"/>
    <w:rsid w:val="000440E1"/>
    <w:rsid w:val="000440F7"/>
    <w:rsid w:val="0004443C"/>
    <w:rsid w:val="00044714"/>
    <w:rsid w:val="00044CED"/>
    <w:rsid w:val="00044D61"/>
    <w:rsid w:val="00044E3E"/>
    <w:rsid w:val="00044FE3"/>
    <w:rsid w:val="00045570"/>
    <w:rsid w:val="0004561B"/>
    <w:rsid w:val="00046125"/>
    <w:rsid w:val="00046497"/>
    <w:rsid w:val="00046587"/>
    <w:rsid w:val="00046662"/>
    <w:rsid w:val="00046CB8"/>
    <w:rsid w:val="00046D03"/>
    <w:rsid w:val="00050E9F"/>
    <w:rsid w:val="00050ED2"/>
    <w:rsid w:val="00050F3A"/>
    <w:rsid w:val="0005135E"/>
    <w:rsid w:val="00051367"/>
    <w:rsid w:val="00051779"/>
    <w:rsid w:val="00051B26"/>
    <w:rsid w:val="00052433"/>
    <w:rsid w:val="0005261E"/>
    <w:rsid w:val="00052878"/>
    <w:rsid w:val="000534E7"/>
    <w:rsid w:val="0005397D"/>
    <w:rsid w:val="00053C51"/>
    <w:rsid w:val="00053EC5"/>
    <w:rsid w:val="00053FC1"/>
    <w:rsid w:val="0005509D"/>
    <w:rsid w:val="00055169"/>
    <w:rsid w:val="00055741"/>
    <w:rsid w:val="00055BD6"/>
    <w:rsid w:val="00055E61"/>
    <w:rsid w:val="00055FD6"/>
    <w:rsid w:val="00056352"/>
    <w:rsid w:val="0005656D"/>
    <w:rsid w:val="00056614"/>
    <w:rsid w:val="0005667B"/>
    <w:rsid w:val="0005705D"/>
    <w:rsid w:val="00060155"/>
    <w:rsid w:val="000603C6"/>
    <w:rsid w:val="000603F4"/>
    <w:rsid w:val="0006040C"/>
    <w:rsid w:val="00060CDC"/>
    <w:rsid w:val="00060CFD"/>
    <w:rsid w:val="00061032"/>
    <w:rsid w:val="00061283"/>
    <w:rsid w:val="000618FE"/>
    <w:rsid w:val="000631F5"/>
    <w:rsid w:val="00063A13"/>
    <w:rsid w:val="00063AD6"/>
    <w:rsid w:val="00063B4A"/>
    <w:rsid w:val="00063D83"/>
    <w:rsid w:val="000641B0"/>
    <w:rsid w:val="00064230"/>
    <w:rsid w:val="0006442E"/>
    <w:rsid w:val="000644AB"/>
    <w:rsid w:val="000646F3"/>
    <w:rsid w:val="00064FE2"/>
    <w:rsid w:val="000651B6"/>
    <w:rsid w:val="00065323"/>
    <w:rsid w:val="0006575B"/>
    <w:rsid w:val="00065E97"/>
    <w:rsid w:val="00066125"/>
    <w:rsid w:val="0006624F"/>
    <w:rsid w:val="0006697B"/>
    <w:rsid w:val="0006718C"/>
    <w:rsid w:val="00067815"/>
    <w:rsid w:val="0006787D"/>
    <w:rsid w:val="00070079"/>
    <w:rsid w:val="0007025D"/>
    <w:rsid w:val="00070348"/>
    <w:rsid w:val="00070606"/>
    <w:rsid w:val="000709CF"/>
    <w:rsid w:val="00070C7F"/>
    <w:rsid w:val="00070F9F"/>
    <w:rsid w:val="0007122A"/>
    <w:rsid w:val="000720C4"/>
    <w:rsid w:val="00072680"/>
    <w:rsid w:val="0007268B"/>
    <w:rsid w:val="000732C7"/>
    <w:rsid w:val="000732DE"/>
    <w:rsid w:val="00073521"/>
    <w:rsid w:val="00073695"/>
    <w:rsid w:val="00073FFC"/>
    <w:rsid w:val="00074158"/>
    <w:rsid w:val="00074518"/>
    <w:rsid w:val="00074C63"/>
    <w:rsid w:val="000757C1"/>
    <w:rsid w:val="000759AD"/>
    <w:rsid w:val="00076579"/>
    <w:rsid w:val="00076754"/>
    <w:rsid w:val="00076C6D"/>
    <w:rsid w:val="00080C44"/>
    <w:rsid w:val="000810FF"/>
    <w:rsid w:val="0008112E"/>
    <w:rsid w:val="000814A8"/>
    <w:rsid w:val="0008185E"/>
    <w:rsid w:val="000819C7"/>
    <w:rsid w:val="00081C3B"/>
    <w:rsid w:val="0008235E"/>
    <w:rsid w:val="000826AE"/>
    <w:rsid w:val="0008292D"/>
    <w:rsid w:val="0008300C"/>
    <w:rsid w:val="00083162"/>
    <w:rsid w:val="000836E0"/>
    <w:rsid w:val="00083F4B"/>
    <w:rsid w:val="0008405F"/>
    <w:rsid w:val="00084622"/>
    <w:rsid w:val="000848CF"/>
    <w:rsid w:val="00084A93"/>
    <w:rsid w:val="000851F9"/>
    <w:rsid w:val="000857C1"/>
    <w:rsid w:val="000857E4"/>
    <w:rsid w:val="00085DE1"/>
    <w:rsid w:val="0008667E"/>
    <w:rsid w:val="000872DC"/>
    <w:rsid w:val="00087323"/>
    <w:rsid w:val="00087A30"/>
    <w:rsid w:val="00087D5F"/>
    <w:rsid w:val="0009057B"/>
    <w:rsid w:val="00090B18"/>
    <w:rsid w:val="00090D65"/>
    <w:rsid w:val="00090FC7"/>
    <w:rsid w:val="00091191"/>
    <w:rsid w:val="0009131F"/>
    <w:rsid w:val="00091A6C"/>
    <w:rsid w:val="0009219A"/>
    <w:rsid w:val="00092CB0"/>
    <w:rsid w:val="00093004"/>
    <w:rsid w:val="0009315B"/>
    <w:rsid w:val="000934DC"/>
    <w:rsid w:val="00093566"/>
    <w:rsid w:val="00093D9B"/>
    <w:rsid w:val="00093E22"/>
    <w:rsid w:val="000948E4"/>
    <w:rsid w:val="00094A3A"/>
    <w:rsid w:val="00094A6D"/>
    <w:rsid w:val="00094A93"/>
    <w:rsid w:val="00094E55"/>
    <w:rsid w:val="00095344"/>
    <w:rsid w:val="0009550F"/>
    <w:rsid w:val="000957F6"/>
    <w:rsid w:val="000959D1"/>
    <w:rsid w:val="00096229"/>
    <w:rsid w:val="000966C9"/>
    <w:rsid w:val="00096782"/>
    <w:rsid w:val="00096E2C"/>
    <w:rsid w:val="00096F40"/>
    <w:rsid w:val="00097021"/>
    <w:rsid w:val="00097806"/>
    <w:rsid w:val="000A003C"/>
    <w:rsid w:val="000A08CC"/>
    <w:rsid w:val="000A0CE8"/>
    <w:rsid w:val="000A0F32"/>
    <w:rsid w:val="000A0F8F"/>
    <w:rsid w:val="000A1ED9"/>
    <w:rsid w:val="000A1FD9"/>
    <w:rsid w:val="000A22DF"/>
    <w:rsid w:val="000A247C"/>
    <w:rsid w:val="000A34D9"/>
    <w:rsid w:val="000A3680"/>
    <w:rsid w:val="000A3882"/>
    <w:rsid w:val="000A39D7"/>
    <w:rsid w:val="000A44FB"/>
    <w:rsid w:val="000A4607"/>
    <w:rsid w:val="000A4A52"/>
    <w:rsid w:val="000A4BC5"/>
    <w:rsid w:val="000A4E2E"/>
    <w:rsid w:val="000A5047"/>
    <w:rsid w:val="000A5E1F"/>
    <w:rsid w:val="000A5F67"/>
    <w:rsid w:val="000A6A97"/>
    <w:rsid w:val="000A72CA"/>
    <w:rsid w:val="000A75BE"/>
    <w:rsid w:val="000A7F53"/>
    <w:rsid w:val="000B020B"/>
    <w:rsid w:val="000B05FB"/>
    <w:rsid w:val="000B0828"/>
    <w:rsid w:val="000B11A5"/>
    <w:rsid w:val="000B15B5"/>
    <w:rsid w:val="000B1711"/>
    <w:rsid w:val="000B1C09"/>
    <w:rsid w:val="000B1F8C"/>
    <w:rsid w:val="000B25ED"/>
    <w:rsid w:val="000B2DC8"/>
    <w:rsid w:val="000B2F57"/>
    <w:rsid w:val="000B3646"/>
    <w:rsid w:val="000B3CAB"/>
    <w:rsid w:val="000B43A8"/>
    <w:rsid w:val="000B4615"/>
    <w:rsid w:val="000B4A22"/>
    <w:rsid w:val="000B4A2D"/>
    <w:rsid w:val="000B4E77"/>
    <w:rsid w:val="000B4FBE"/>
    <w:rsid w:val="000B5148"/>
    <w:rsid w:val="000B5D2F"/>
    <w:rsid w:val="000B5E1B"/>
    <w:rsid w:val="000B6904"/>
    <w:rsid w:val="000B6C27"/>
    <w:rsid w:val="000B6EC0"/>
    <w:rsid w:val="000B7366"/>
    <w:rsid w:val="000C021C"/>
    <w:rsid w:val="000C0CE1"/>
    <w:rsid w:val="000C0F13"/>
    <w:rsid w:val="000C1669"/>
    <w:rsid w:val="000C1884"/>
    <w:rsid w:val="000C206D"/>
    <w:rsid w:val="000C24FD"/>
    <w:rsid w:val="000C275F"/>
    <w:rsid w:val="000C292E"/>
    <w:rsid w:val="000C2EC7"/>
    <w:rsid w:val="000C370C"/>
    <w:rsid w:val="000C4136"/>
    <w:rsid w:val="000C4446"/>
    <w:rsid w:val="000C4F88"/>
    <w:rsid w:val="000C53D4"/>
    <w:rsid w:val="000C58B1"/>
    <w:rsid w:val="000C6379"/>
    <w:rsid w:val="000C6628"/>
    <w:rsid w:val="000C70F8"/>
    <w:rsid w:val="000C7130"/>
    <w:rsid w:val="000C764E"/>
    <w:rsid w:val="000C7700"/>
    <w:rsid w:val="000D043A"/>
    <w:rsid w:val="000D0A08"/>
    <w:rsid w:val="000D0AD2"/>
    <w:rsid w:val="000D165A"/>
    <w:rsid w:val="000D178B"/>
    <w:rsid w:val="000D1845"/>
    <w:rsid w:val="000D1896"/>
    <w:rsid w:val="000D1A68"/>
    <w:rsid w:val="000D1E16"/>
    <w:rsid w:val="000D1E5B"/>
    <w:rsid w:val="000D1EAE"/>
    <w:rsid w:val="000D2EA3"/>
    <w:rsid w:val="000D3135"/>
    <w:rsid w:val="000D38C0"/>
    <w:rsid w:val="000D3E04"/>
    <w:rsid w:val="000D41C4"/>
    <w:rsid w:val="000D4A23"/>
    <w:rsid w:val="000D4B0B"/>
    <w:rsid w:val="000D52BC"/>
    <w:rsid w:val="000D55A6"/>
    <w:rsid w:val="000D69D8"/>
    <w:rsid w:val="000D7834"/>
    <w:rsid w:val="000D7AE7"/>
    <w:rsid w:val="000D7BFF"/>
    <w:rsid w:val="000D7C8C"/>
    <w:rsid w:val="000D7F85"/>
    <w:rsid w:val="000E0517"/>
    <w:rsid w:val="000E0C36"/>
    <w:rsid w:val="000E0D85"/>
    <w:rsid w:val="000E0DD9"/>
    <w:rsid w:val="000E135F"/>
    <w:rsid w:val="000E1D8D"/>
    <w:rsid w:val="000E1E43"/>
    <w:rsid w:val="000E268F"/>
    <w:rsid w:val="000E3067"/>
    <w:rsid w:val="000E380B"/>
    <w:rsid w:val="000E3A37"/>
    <w:rsid w:val="000E48F5"/>
    <w:rsid w:val="000E4C25"/>
    <w:rsid w:val="000E51F5"/>
    <w:rsid w:val="000E56CC"/>
    <w:rsid w:val="000E5767"/>
    <w:rsid w:val="000E59A3"/>
    <w:rsid w:val="000E5A30"/>
    <w:rsid w:val="000E64AB"/>
    <w:rsid w:val="000E677D"/>
    <w:rsid w:val="000E68F9"/>
    <w:rsid w:val="000E6C92"/>
    <w:rsid w:val="000E74AB"/>
    <w:rsid w:val="000E7ABC"/>
    <w:rsid w:val="000F001B"/>
    <w:rsid w:val="000F0328"/>
    <w:rsid w:val="000F076C"/>
    <w:rsid w:val="000F0996"/>
    <w:rsid w:val="000F0BF8"/>
    <w:rsid w:val="000F0C5F"/>
    <w:rsid w:val="000F1486"/>
    <w:rsid w:val="000F17C0"/>
    <w:rsid w:val="000F17EE"/>
    <w:rsid w:val="000F271C"/>
    <w:rsid w:val="000F2739"/>
    <w:rsid w:val="000F27B6"/>
    <w:rsid w:val="000F2A34"/>
    <w:rsid w:val="000F2CC6"/>
    <w:rsid w:val="000F2E13"/>
    <w:rsid w:val="000F2EE4"/>
    <w:rsid w:val="000F35BE"/>
    <w:rsid w:val="000F3ADC"/>
    <w:rsid w:val="000F3AFE"/>
    <w:rsid w:val="000F3C78"/>
    <w:rsid w:val="000F3DE4"/>
    <w:rsid w:val="000F4217"/>
    <w:rsid w:val="000F4367"/>
    <w:rsid w:val="000F48A0"/>
    <w:rsid w:val="000F4B9A"/>
    <w:rsid w:val="000F54DB"/>
    <w:rsid w:val="000F5633"/>
    <w:rsid w:val="000F5C9D"/>
    <w:rsid w:val="000F5D75"/>
    <w:rsid w:val="000F6377"/>
    <w:rsid w:val="000F65CB"/>
    <w:rsid w:val="000F751D"/>
    <w:rsid w:val="000F7B35"/>
    <w:rsid w:val="000F7E45"/>
    <w:rsid w:val="000F7F5F"/>
    <w:rsid w:val="001005F9"/>
    <w:rsid w:val="001006CC"/>
    <w:rsid w:val="00100F2C"/>
    <w:rsid w:val="0010139A"/>
    <w:rsid w:val="0010157A"/>
    <w:rsid w:val="00101646"/>
    <w:rsid w:val="0010230A"/>
    <w:rsid w:val="00102531"/>
    <w:rsid w:val="001026F9"/>
    <w:rsid w:val="00102704"/>
    <w:rsid w:val="00102F88"/>
    <w:rsid w:val="00103189"/>
    <w:rsid w:val="00103374"/>
    <w:rsid w:val="001037CD"/>
    <w:rsid w:val="00103CFA"/>
    <w:rsid w:val="00103E07"/>
    <w:rsid w:val="0010413B"/>
    <w:rsid w:val="00104AD5"/>
    <w:rsid w:val="00104B2F"/>
    <w:rsid w:val="00104DAE"/>
    <w:rsid w:val="00105093"/>
    <w:rsid w:val="001052CF"/>
    <w:rsid w:val="001052EB"/>
    <w:rsid w:val="001054C6"/>
    <w:rsid w:val="0010572A"/>
    <w:rsid w:val="00105949"/>
    <w:rsid w:val="00105B03"/>
    <w:rsid w:val="00106004"/>
    <w:rsid w:val="001068B3"/>
    <w:rsid w:val="0010719E"/>
    <w:rsid w:val="001076E3"/>
    <w:rsid w:val="00107F03"/>
    <w:rsid w:val="00110351"/>
    <w:rsid w:val="00110815"/>
    <w:rsid w:val="00110A8D"/>
    <w:rsid w:val="00110E4D"/>
    <w:rsid w:val="00111326"/>
    <w:rsid w:val="00111525"/>
    <w:rsid w:val="001115D6"/>
    <w:rsid w:val="0011224A"/>
    <w:rsid w:val="0011237F"/>
    <w:rsid w:val="00112B9C"/>
    <w:rsid w:val="00112C7A"/>
    <w:rsid w:val="0011373D"/>
    <w:rsid w:val="001137AE"/>
    <w:rsid w:val="00113AD9"/>
    <w:rsid w:val="00113C42"/>
    <w:rsid w:val="00113C79"/>
    <w:rsid w:val="00113F1F"/>
    <w:rsid w:val="00113F58"/>
    <w:rsid w:val="001145A4"/>
    <w:rsid w:val="00114B36"/>
    <w:rsid w:val="00115269"/>
    <w:rsid w:val="001154FB"/>
    <w:rsid w:val="00115629"/>
    <w:rsid w:val="00115BAD"/>
    <w:rsid w:val="00116A35"/>
    <w:rsid w:val="00116B78"/>
    <w:rsid w:val="00116BF7"/>
    <w:rsid w:val="00117569"/>
    <w:rsid w:val="001177CE"/>
    <w:rsid w:val="001178E2"/>
    <w:rsid w:val="00117CBE"/>
    <w:rsid w:val="00117DE1"/>
    <w:rsid w:val="001203E8"/>
    <w:rsid w:val="00120434"/>
    <w:rsid w:val="001217FE"/>
    <w:rsid w:val="00121A1F"/>
    <w:rsid w:val="00121D54"/>
    <w:rsid w:val="00122230"/>
    <w:rsid w:val="00122BAD"/>
    <w:rsid w:val="00123003"/>
    <w:rsid w:val="0012302B"/>
    <w:rsid w:val="0012339B"/>
    <w:rsid w:val="001235D6"/>
    <w:rsid w:val="0012369B"/>
    <w:rsid w:val="001236B3"/>
    <w:rsid w:val="0012375F"/>
    <w:rsid w:val="001238C4"/>
    <w:rsid w:val="0012446D"/>
    <w:rsid w:val="00124AFC"/>
    <w:rsid w:val="001253A9"/>
    <w:rsid w:val="00125491"/>
    <w:rsid w:val="00125541"/>
    <w:rsid w:val="00125733"/>
    <w:rsid w:val="00125F57"/>
    <w:rsid w:val="00126149"/>
    <w:rsid w:val="00126FDC"/>
    <w:rsid w:val="00127B5C"/>
    <w:rsid w:val="00127D86"/>
    <w:rsid w:val="001305B8"/>
    <w:rsid w:val="00130A7D"/>
    <w:rsid w:val="00130DB0"/>
    <w:rsid w:val="00130DCC"/>
    <w:rsid w:val="001312FB"/>
    <w:rsid w:val="00131314"/>
    <w:rsid w:val="001325B8"/>
    <w:rsid w:val="00132820"/>
    <w:rsid w:val="00132A1F"/>
    <w:rsid w:val="00132FDA"/>
    <w:rsid w:val="0013340B"/>
    <w:rsid w:val="001335C0"/>
    <w:rsid w:val="001335DA"/>
    <w:rsid w:val="0013385B"/>
    <w:rsid w:val="00133CA1"/>
    <w:rsid w:val="00133F4D"/>
    <w:rsid w:val="0013432A"/>
    <w:rsid w:val="00135011"/>
    <w:rsid w:val="00135238"/>
    <w:rsid w:val="0013556A"/>
    <w:rsid w:val="00135C2B"/>
    <w:rsid w:val="00135F02"/>
    <w:rsid w:val="001360C0"/>
    <w:rsid w:val="0013740D"/>
    <w:rsid w:val="00137B22"/>
    <w:rsid w:val="00137E75"/>
    <w:rsid w:val="0014037C"/>
    <w:rsid w:val="00140B54"/>
    <w:rsid w:val="00140B69"/>
    <w:rsid w:val="001412A5"/>
    <w:rsid w:val="00141404"/>
    <w:rsid w:val="00141575"/>
    <w:rsid w:val="00141C9D"/>
    <w:rsid w:val="00142369"/>
    <w:rsid w:val="001426DD"/>
    <w:rsid w:val="00142992"/>
    <w:rsid w:val="00142A71"/>
    <w:rsid w:val="00142CB0"/>
    <w:rsid w:val="00142D0A"/>
    <w:rsid w:val="001430B2"/>
    <w:rsid w:val="00143343"/>
    <w:rsid w:val="001433A1"/>
    <w:rsid w:val="00143442"/>
    <w:rsid w:val="00143495"/>
    <w:rsid w:val="00143C6D"/>
    <w:rsid w:val="001441B5"/>
    <w:rsid w:val="00144398"/>
    <w:rsid w:val="00144C5B"/>
    <w:rsid w:val="00144CD6"/>
    <w:rsid w:val="001452FD"/>
    <w:rsid w:val="00145A44"/>
    <w:rsid w:val="00145C00"/>
    <w:rsid w:val="00146479"/>
    <w:rsid w:val="001464CC"/>
    <w:rsid w:val="00146C40"/>
    <w:rsid w:val="00146E73"/>
    <w:rsid w:val="001471EF"/>
    <w:rsid w:val="001478AE"/>
    <w:rsid w:val="00147ABF"/>
    <w:rsid w:val="00147FF9"/>
    <w:rsid w:val="001500B4"/>
    <w:rsid w:val="001509B8"/>
    <w:rsid w:val="00150DCA"/>
    <w:rsid w:val="00151F2C"/>
    <w:rsid w:val="00152183"/>
    <w:rsid w:val="001522DB"/>
    <w:rsid w:val="00152D20"/>
    <w:rsid w:val="001531D8"/>
    <w:rsid w:val="0015335E"/>
    <w:rsid w:val="00153D5B"/>
    <w:rsid w:val="00153F5F"/>
    <w:rsid w:val="00154497"/>
    <w:rsid w:val="00155BC3"/>
    <w:rsid w:val="00155FFE"/>
    <w:rsid w:val="0015638D"/>
    <w:rsid w:val="001571E9"/>
    <w:rsid w:val="001574EF"/>
    <w:rsid w:val="001576B0"/>
    <w:rsid w:val="00157908"/>
    <w:rsid w:val="0016004B"/>
    <w:rsid w:val="0016006D"/>
    <w:rsid w:val="0016040C"/>
    <w:rsid w:val="001607A4"/>
    <w:rsid w:val="00160900"/>
    <w:rsid w:val="00160B4E"/>
    <w:rsid w:val="001614DA"/>
    <w:rsid w:val="00161EE0"/>
    <w:rsid w:val="001621FC"/>
    <w:rsid w:val="00162416"/>
    <w:rsid w:val="00162522"/>
    <w:rsid w:val="00162532"/>
    <w:rsid w:val="001626BB"/>
    <w:rsid w:val="001626D5"/>
    <w:rsid w:val="001626F1"/>
    <w:rsid w:val="00162880"/>
    <w:rsid w:val="00162BB2"/>
    <w:rsid w:val="00163673"/>
    <w:rsid w:val="00163C69"/>
    <w:rsid w:val="00163E85"/>
    <w:rsid w:val="00163F3D"/>
    <w:rsid w:val="0016430B"/>
    <w:rsid w:val="00164310"/>
    <w:rsid w:val="001651B7"/>
    <w:rsid w:val="0016562D"/>
    <w:rsid w:val="001659CA"/>
    <w:rsid w:val="00165CDE"/>
    <w:rsid w:val="0016610F"/>
    <w:rsid w:val="00166135"/>
    <w:rsid w:val="00166B16"/>
    <w:rsid w:val="00166C42"/>
    <w:rsid w:val="001678C0"/>
    <w:rsid w:val="00167E15"/>
    <w:rsid w:val="001700FA"/>
    <w:rsid w:val="00170853"/>
    <w:rsid w:val="00170BEE"/>
    <w:rsid w:val="00170C5C"/>
    <w:rsid w:val="00170DE5"/>
    <w:rsid w:val="0017112F"/>
    <w:rsid w:val="00171603"/>
    <w:rsid w:val="00171B3D"/>
    <w:rsid w:val="00172471"/>
    <w:rsid w:val="001726F3"/>
    <w:rsid w:val="0017270D"/>
    <w:rsid w:val="0017293D"/>
    <w:rsid w:val="00173415"/>
    <w:rsid w:val="00173CE8"/>
    <w:rsid w:val="00173F29"/>
    <w:rsid w:val="00174367"/>
    <w:rsid w:val="00174802"/>
    <w:rsid w:val="00174D82"/>
    <w:rsid w:val="00175248"/>
    <w:rsid w:val="0017578E"/>
    <w:rsid w:val="00175886"/>
    <w:rsid w:val="0017625B"/>
    <w:rsid w:val="001762A4"/>
    <w:rsid w:val="001763A6"/>
    <w:rsid w:val="001766C1"/>
    <w:rsid w:val="00176B94"/>
    <w:rsid w:val="00176C0F"/>
    <w:rsid w:val="00177565"/>
    <w:rsid w:val="00177653"/>
    <w:rsid w:val="00177ACE"/>
    <w:rsid w:val="00177B01"/>
    <w:rsid w:val="00177D97"/>
    <w:rsid w:val="00180070"/>
    <w:rsid w:val="00180D75"/>
    <w:rsid w:val="00180DBD"/>
    <w:rsid w:val="00181C32"/>
    <w:rsid w:val="00182199"/>
    <w:rsid w:val="0018245C"/>
    <w:rsid w:val="001828CF"/>
    <w:rsid w:val="00182C08"/>
    <w:rsid w:val="001839BF"/>
    <w:rsid w:val="00183C5B"/>
    <w:rsid w:val="0018421A"/>
    <w:rsid w:val="00184910"/>
    <w:rsid w:val="00184B43"/>
    <w:rsid w:val="00184CC9"/>
    <w:rsid w:val="001850A0"/>
    <w:rsid w:val="001865DD"/>
    <w:rsid w:val="0018665F"/>
    <w:rsid w:val="001866D5"/>
    <w:rsid w:val="0018691E"/>
    <w:rsid w:val="00186C6B"/>
    <w:rsid w:val="00187F54"/>
    <w:rsid w:val="00190084"/>
    <w:rsid w:val="001904AE"/>
    <w:rsid w:val="001904C5"/>
    <w:rsid w:val="00190D0F"/>
    <w:rsid w:val="00191019"/>
    <w:rsid w:val="001913F7"/>
    <w:rsid w:val="001914CF"/>
    <w:rsid w:val="001917C1"/>
    <w:rsid w:val="00191C12"/>
    <w:rsid w:val="001927D0"/>
    <w:rsid w:val="00192ACC"/>
    <w:rsid w:val="001934B4"/>
    <w:rsid w:val="001938B8"/>
    <w:rsid w:val="00194147"/>
    <w:rsid w:val="00194914"/>
    <w:rsid w:val="00194C8F"/>
    <w:rsid w:val="00194FBB"/>
    <w:rsid w:val="0019504F"/>
    <w:rsid w:val="001950F8"/>
    <w:rsid w:val="00195124"/>
    <w:rsid w:val="00195E91"/>
    <w:rsid w:val="00196633"/>
    <w:rsid w:val="00196A6F"/>
    <w:rsid w:val="00196DFE"/>
    <w:rsid w:val="00197972"/>
    <w:rsid w:val="00197B71"/>
    <w:rsid w:val="00197CF1"/>
    <w:rsid w:val="00197ECD"/>
    <w:rsid w:val="001A03D1"/>
    <w:rsid w:val="001A07BF"/>
    <w:rsid w:val="001A08F7"/>
    <w:rsid w:val="001A1429"/>
    <w:rsid w:val="001A1EAA"/>
    <w:rsid w:val="001A2083"/>
    <w:rsid w:val="001A2503"/>
    <w:rsid w:val="001A2695"/>
    <w:rsid w:val="001A31A1"/>
    <w:rsid w:val="001A3610"/>
    <w:rsid w:val="001A3D0E"/>
    <w:rsid w:val="001A42E7"/>
    <w:rsid w:val="001A46C6"/>
    <w:rsid w:val="001A4CA8"/>
    <w:rsid w:val="001A6464"/>
    <w:rsid w:val="001A7225"/>
    <w:rsid w:val="001A75B6"/>
    <w:rsid w:val="001A7980"/>
    <w:rsid w:val="001A7B16"/>
    <w:rsid w:val="001B00DC"/>
    <w:rsid w:val="001B0597"/>
    <w:rsid w:val="001B0917"/>
    <w:rsid w:val="001B0C46"/>
    <w:rsid w:val="001B1464"/>
    <w:rsid w:val="001B1618"/>
    <w:rsid w:val="001B18BA"/>
    <w:rsid w:val="001B19A7"/>
    <w:rsid w:val="001B1A43"/>
    <w:rsid w:val="001B1B2E"/>
    <w:rsid w:val="001B1D6F"/>
    <w:rsid w:val="001B2043"/>
    <w:rsid w:val="001B24D7"/>
    <w:rsid w:val="001B2C4E"/>
    <w:rsid w:val="001B3084"/>
    <w:rsid w:val="001B3414"/>
    <w:rsid w:val="001B4262"/>
    <w:rsid w:val="001B45BE"/>
    <w:rsid w:val="001B4AFA"/>
    <w:rsid w:val="001B4C3E"/>
    <w:rsid w:val="001B50C7"/>
    <w:rsid w:val="001B588C"/>
    <w:rsid w:val="001B58AF"/>
    <w:rsid w:val="001B59E4"/>
    <w:rsid w:val="001B5BBA"/>
    <w:rsid w:val="001B678A"/>
    <w:rsid w:val="001B6B06"/>
    <w:rsid w:val="001B706A"/>
    <w:rsid w:val="001B72EC"/>
    <w:rsid w:val="001B7B5A"/>
    <w:rsid w:val="001B7DDC"/>
    <w:rsid w:val="001B7F8D"/>
    <w:rsid w:val="001C01F4"/>
    <w:rsid w:val="001C0924"/>
    <w:rsid w:val="001C124B"/>
    <w:rsid w:val="001C1DAE"/>
    <w:rsid w:val="001C2721"/>
    <w:rsid w:val="001C2846"/>
    <w:rsid w:val="001C303F"/>
    <w:rsid w:val="001C393F"/>
    <w:rsid w:val="001C3C12"/>
    <w:rsid w:val="001C3F36"/>
    <w:rsid w:val="001C4108"/>
    <w:rsid w:val="001C4300"/>
    <w:rsid w:val="001C54C7"/>
    <w:rsid w:val="001C54F8"/>
    <w:rsid w:val="001C5E75"/>
    <w:rsid w:val="001C6AC6"/>
    <w:rsid w:val="001C6CA6"/>
    <w:rsid w:val="001C6CD6"/>
    <w:rsid w:val="001C726E"/>
    <w:rsid w:val="001C7287"/>
    <w:rsid w:val="001C79E8"/>
    <w:rsid w:val="001C7DEF"/>
    <w:rsid w:val="001D02A6"/>
    <w:rsid w:val="001D038D"/>
    <w:rsid w:val="001D131A"/>
    <w:rsid w:val="001D1351"/>
    <w:rsid w:val="001D17FD"/>
    <w:rsid w:val="001D1A1E"/>
    <w:rsid w:val="001D1AEE"/>
    <w:rsid w:val="001D1F84"/>
    <w:rsid w:val="001D218D"/>
    <w:rsid w:val="001D2267"/>
    <w:rsid w:val="001D2394"/>
    <w:rsid w:val="001D245F"/>
    <w:rsid w:val="001D27F8"/>
    <w:rsid w:val="001D2ADD"/>
    <w:rsid w:val="001D2C7D"/>
    <w:rsid w:val="001D34FA"/>
    <w:rsid w:val="001D35A6"/>
    <w:rsid w:val="001D362F"/>
    <w:rsid w:val="001D3AA8"/>
    <w:rsid w:val="001D420E"/>
    <w:rsid w:val="001D4534"/>
    <w:rsid w:val="001D46F0"/>
    <w:rsid w:val="001D47E0"/>
    <w:rsid w:val="001D4F25"/>
    <w:rsid w:val="001D50DC"/>
    <w:rsid w:val="001D58C2"/>
    <w:rsid w:val="001D5BE3"/>
    <w:rsid w:val="001D5E49"/>
    <w:rsid w:val="001D796A"/>
    <w:rsid w:val="001D7B1B"/>
    <w:rsid w:val="001E0024"/>
    <w:rsid w:val="001E0C01"/>
    <w:rsid w:val="001E0CC4"/>
    <w:rsid w:val="001E0DBE"/>
    <w:rsid w:val="001E0E2E"/>
    <w:rsid w:val="001E17AD"/>
    <w:rsid w:val="001E20C3"/>
    <w:rsid w:val="001E211A"/>
    <w:rsid w:val="001E2934"/>
    <w:rsid w:val="001E29D5"/>
    <w:rsid w:val="001E2DD1"/>
    <w:rsid w:val="001E35F1"/>
    <w:rsid w:val="001E38DF"/>
    <w:rsid w:val="001E391A"/>
    <w:rsid w:val="001E3E5C"/>
    <w:rsid w:val="001E41E3"/>
    <w:rsid w:val="001E44FF"/>
    <w:rsid w:val="001E4756"/>
    <w:rsid w:val="001E499F"/>
    <w:rsid w:val="001E53C8"/>
    <w:rsid w:val="001E546A"/>
    <w:rsid w:val="001E56A8"/>
    <w:rsid w:val="001E6048"/>
    <w:rsid w:val="001E61A7"/>
    <w:rsid w:val="001E725D"/>
    <w:rsid w:val="001E7644"/>
    <w:rsid w:val="001E778A"/>
    <w:rsid w:val="001E77FE"/>
    <w:rsid w:val="001E7A35"/>
    <w:rsid w:val="001E7AB1"/>
    <w:rsid w:val="001E7FC3"/>
    <w:rsid w:val="001F00DB"/>
    <w:rsid w:val="001F06FE"/>
    <w:rsid w:val="001F0F0D"/>
    <w:rsid w:val="001F0FF8"/>
    <w:rsid w:val="001F10B6"/>
    <w:rsid w:val="001F1DA1"/>
    <w:rsid w:val="001F1E0F"/>
    <w:rsid w:val="001F207D"/>
    <w:rsid w:val="001F209B"/>
    <w:rsid w:val="001F229E"/>
    <w:rsid w:val="001F2850"/>
    <w:rsid w:val="001F2BB9"/>
    <w:rsid w:val="001F3837"/>
    <w:rsid w:val="001F3ABE"/>
    <w:rsid w:val="001F3DCF"/>
    <w:rsid w:val="001F4AA5"/>
    <w:rsid w:val="001F4C1D"/>
    <w:rsid w:val="001F4D2E"/>
    <w:rsid w:val="001F4E77"/>
    <w:rsid w:val="001F54F4"/>
    <w:rsid w:val="001F5576"/>
    <w:rsid w:val="001F58E3"/>
    <w:rsid w:val="001F5957"/>
    <w:rsid w:val="001F5964"/>
    <w:rsid w:val="001F5E8F"/>
    <w:rsid w:val="001F5EA2"/>
    <w:rsid w:val="001F6688"/>
    <w:rsid w:val="001F6B0E"/>
    <w:rsid w:val="001F7217"/>
    <w:rsid w:val="001F73D9"/>
    <w:rsid w:val="001F7482"/>
    <w:rsid w:val="001F74E3"/>
    <w:rsid w:val="001F75CA"/>
    <w:rsid w:val="001F7ADE"/>
    <w:rsid w:val="001F7E1B"/>
    <w:rsid w:val="00200760"/>
    <w:rsid w:val="002008A2"/>
    <w:rsid w:val="002012CA"/>
    <w:rsid w:val="002012CC"/>
    <w:rsid w:val="002038C4"/>
    <w:rsid w:val="00203FE3"/>
    <w:rsid w:val="00204166"/>
    <w:rsid w:val="0020436B"/>
    <w:rsid w:val="002046B8"/>
    <w:rsid w:val="00204CF4"/>
    <w:rsid w:val="00204ED4"/>
    <w:rsid w:val="002053D7"/>
    <w:rsid w:val="002053E9"/>
    <w:rsid w:val="00205802"/>
    <w:rsid w:val="00205A26"/>
    <w:rsid w:val="00206155"/>
    <w:rsid w:val="00206733"/>
    <w:rsid w:val="0020677C"/>
    <w:rsid w:val="00206791"/>
    <w:rsid w:val="00206BC9"/>
    <w:rsid w:val="00207363"/>
    <w:rsid w:val="002074C2"/>
    <w:rsid w:val="002074E7"/>
    <w:rsid w:val="00207950"/>
    <w:rsid w:val="00207A19"/>
    <w:rsid w:val="00207C57"/>
    <w:rsid w:val="00207F7B"/>
    <w:rsid w:val="002109CA"/>
    <w:rsid w:val="00210D41"/>
    <w:rsid w:val="00211155"/>
    <w:rsid w:val="0021180E"/>
    <w:rsid w:val="00211E6E"/>
    <w:rsid w:val="0021214C"/>
    <w:rsid w:val="00212385"/>
    <w:rsid w:val="002130A4"/>
    <w:rsid w:val="002134BD"/>
    <w:rsid w:val="00213514"/>
    <w:rsid w:val="002138D3"/>
    <w:rsid w:val="00213921"/>
    <w:rsid w:val="002143A1"/>
    <w:rsid w:val="00214428"/>
    <w:rsid w:val="00214751"/>
    <w:rsid w:val="00214A94"/>
    <w:rsid w:val="00214DFD"/>
    <w:rsid w:val="00215166"/>
    <w:rsid w:val="00215274"/>
    <w:rsid w:val="0021528B"/>
    <w:rsid w:val="002153B0"/>
    <w:rsid w:val="002153DB"/>
    <w:rsid w:val="00215643"/>
    <w:rsid w:val="00215B67"/>
    <w:rsid w:val="00215EDD"/>
    <w:rsid w:val="00215FD6"/>
    <w:rsid w:val="0021672F"/>
    <w:rsid w:val="00216E85"/>
    <w:rsid w:val="00217062"/>
    <w:rsid w:val="00217566"/>
    <w:rsid w:val="002175AA"/>
    <w:rsid w:val="00217AA9"/>
    <w:rsid w:val="00217ACC"/>
    <w:rsid w:val="00217E79"/>
    <w:rsid w:val="00217F18"/>
    <w:rsid w:val="00217F5B"/>
    <w:rsid w:val="00220472"/>
    <w:rsid w:val="00220718"/>
    <w:rsid w:val="00220A53"/>
    <w:rsid w:val="00220AE0"/>
    <w:rsid w:val="00220D24"/>
    <w:rsid w:val="002210E1"/>
    <w:rsid w:val="0022119D"/>
    <w:rsid w:val="002211BA"/>
    <w:rsid w:val="002214A4"/>
    <w:rsid w:val="00221A37"/>
    <w:rsid w:val="00221C6A"/>
    <w:rsid w:val="00221EC2"/>
    <w:rsid w:val="0022208E"/>
    <w:rsid w:val="00222169"/>
    <w:rsid w:val="00222B0A"/>
    <w:rsid w:val="00222C75"/>
    <w:rsid w:val="00222D82"/>
    <w:rsid w:val="00222DAC"/>
    <w:rsid w:val="002236E6"/>
    <w:rsid w:val="00223E38"/>
    <w:rsid w:val="00223F77"/>
    <w:rsid w:val="002248EB"/>
    <w:rsid w:val="00224C20"/>
    <w:rsid w:val="00225074"/>
    <w:rsid w:val="00225751"/>
    <w:rsid w:val="00225B82"/>
    <w:rsid w:val="0022610B"/>
    <w:rsid w:val="00226815"/>
    <w:rsid w:val="00226E27"/>
    <w:rsid w:val="002272D9"/>
    <w:rsid w:val="00227305"/>
    <w:rsid w:val="00227602"/>
    <w:rsid w:val="00227C97"/>
    <w:rsid w:val="00227D66"/>
    <w:rsid w:val="00230310"/>
    <w:rsid w:val="00230450"/>
    <w:rsid w:val="0023115E"/>
    <w:rsid w:val="002311AC"/>
    <w:rsid w:val="0023136C"/>
    <w:rsid w:val="002316CD"/>
    <w:rsid w:val="00231E9F"/>
    <w:rsid w:val="00233940"/>
    <w:rsid w:val="00233A22"/>
    <w:rsid w:val="00233E0C"/>
    <w:rsid w:val="00234244"/>
    <w:rsid w:val="00234C2C"/>
    <w:rsid w:val="00234E0A"/>
    <w:rsid w:val="00234E0F"/>
    <w:rsid w:val="002350A7"/>
    <w:rsid w:val="0023551B"/>
    <w:rsid w:val="00236D2B"/>
    <w:rsid w:val="002379AF"/>
    <w:rsid w:val="00237D3B"/>
    <w:rsid w:val="002403B2"/>
    <w:rsid w:val="002409C1"/>
    <w:rsid w:val="00240C2C"/>
    <w:rsid w:val="00241254"/>
    <w:rsid w:val="00242378"/>
    <w:rsid w:val="00242CD5"/>
    <w:rsid w:val="00242D47"/>
    <w:rsid w:val="00242E67"/>
    <w:rsid w:val="00243830"/>
    <w:rsid w:val="00243A9C"/>
    <w:rsid w:val="0024410A"/>
    <w:rsid w:val="0024427B"/>
    <w:rsid w:val="002443DC"/>
    <w:rsid w:val="00244527"/>
    <w:rsid w:val="00244684"/>
    <w:rsid w:val="0024482C"/>
    <w:rsid w:val="00244F93"/>
    <w:rsid w:val="00245278"/>
    <w:rsid w:val="0024576B"/>
    <w:rsid w:val="002457AE"/>
    <w:rsid w:val="00245EFB"/>
    <w:rsid w:val="002462A2"/>
    <w:rsid w:val="002462A6"/>
    <w:rsid w:val="002463E7"/>
    <w:rsid w:val="0024732C"/>
    <w:rsid w:val="00247557"/>
    <w:rsid w:val="00247847"/>
    <w:rsid w:val="00250164"/>
    <w:rsid w:val="00250287"/>
    <w:rsid w:val="00250723"/>
    <w:rsid w:val="002507A8"/>
    <w:rsid w:val="00250B12"/>
    <w:rsid w:val="00250D26"/>
    <w:rsid w:val="00251F14"/>
    <w:rsid w:val="002521B9"/>
    <w:rsid w:val="002531C3"/>
    <w:rsid w:val="002534BD"/>
    <w:rsid w:val="002534FE"/>
    <w:rsid w:val="0025356F"/>
    <w:rsid w:val="002535DB"/>
    <w:rsid w:val="00253684"/>
    <w:rsid w:val="002538EE"/>
    <w:rsid w:val="00253930"/>
    <w:rsid w:val="002539E7"/>
    <w:rsid w:val="00253A7B"/>
    <w:rsid w:val="00253D52"/>
    <w:rsid w:val="00253EAB"/>
    <w:rsid w:val="00254362"/>
    <w:rsid w:val="002545FF"/>
    <w:rsid w:val="00254B3F"/>
    <w:rsid w:val="00254D2E"/>
    <w:rsid w:val="00254FDB"/>
    <w:rsid w:val="0025601D"/>
    <w:rsid w:val="002561B0"/>
    <w:rsid w:val="002568CE"/>
    <w:rsid w:val="002575C6"/>
    <w:rsid w:val="002577BD"/>
    <w:rsid w:val="00257B27"/>
    <w:rsid w:val="002609B3"/>
    <w:rsid w:val="00260A2B"/>
    <w:rsid w:val="00260FE8"/>
    <w:rsid w:val="00261755"/>
    <w:rsid w:val="00261790"/>
    <w:rsid w:val="00261EAB"/>
    <w:rsid w:val="00261F3F"/>
    <w:rsid w:val="002623B6"/>
    <w:rsid w:val="0026265A"/>
    <w:rsid w:val="00262747"/>
    <w:rsid w:val="002629CA"/>
    <w:rsid w:val="00262A1C"/>
    <w:rsid w:val="002634BC"/>
    <w:rsid w:val="00263BDB"/>
    <w:rsid w:val="00263F63"/>
    <w:rsid w:val="00264230"/>
    <w:rsid w:val="002647C9"/>
    <w:rsid w:val="0026499E"/>
    <w:rsid w:val="00264AA8"/>
    <w:rsid w:val="00264E77"/>
    <w:rsid w:val="00265070"/>
    <w:rsid w:val="002652A9"/>
    <w:rsid w:val="002652BA"/>
    <w:rsid w:val="00265826"/>
    <w:rsid w:val="00265829"/>
    <w:rsid w:val="00265ED9"/>
    <w:rsid w:val="00265F83"/>
    <w:rsid w:val="002664EB"/>
    <w:rsid w:val="00267585"/>
    <w:rsid w:val="002678D2"/>
    <w:rsid w:val="00267A85"/>
    <w:rsid w:val="00267C9E"/>
    <w:rsid w:val="00267D43"/>
    <w:rsid w:val="00267F2E"/>
    <w:rsid w:val="0027013D"/>
    <w:rsid w:val="00270459"/>
    <w:rsid w:val="00270BA6"/>
    <w:rsid w:val="00270C11"/>
    <w:rsid w:val="00270D02"/>
    <w:rsid w:val="00270EC7"/>
    <w:rsid w:val="00270F6B"/>
    <w:rsid w:val="00271083"/>
    <w:rsid w:val="002711CF"/>
    <w:rsid w:val="002716FA"/>
    <w:rsid w:val="00271DB3"/>
    <w:rsid w:val="00271DE4"/>
    <w:rsid w:val="0027218A"/>
    <w:rsid w:val="00272569"/>
    <w:rsid w:val="002725B3"/>
    <w:rsid w:val="0027261B"/>
    <w:rsid w:val="00272860"/>
    <w:rsid w:val="00272A72"/>
    <w:rsid w:val="00272EC8"/>
    <w:rsid w:val="00272F97"/>
    <w:rsid w:val="0027346F"/>
    <w:rsid w:val="002735FE"/>
    <w:rsid w:val="00273BCC"/>
    <w:rsid w:val="00274231"/>
    <w:rsid w:val="0027448D"/>
    <w:rsid w:val="00274941"/>
    <w:rsid w:val="002756B5"/>
    <w:rsid w:val="00276005"/>
    <w:rsid w:val="002761CB"/>
    <w:rsid w:val="00276B76"/>
    <w:rsid w:val="00276C65"/>
    <w:rsid w:val="00276D37"/>
    <w:rsid w:val="00276FBB"/>
    <w:rsid w:val="0027724E"/>
    <w:rsid w:val="00277369"/>
    <w:rsid w:val="0027737D"/>
    <w:rsid w:val="002777DB"/>
    <w:rsid w:val="00277A55"/>
    <w:rsid w:val="00277E17"/>
    <w:rsid w:val="00277EDE"/>
    <w:rsid w:val="00280501"/>
    <w:rsid w:val="00280A15"/>
    <w:rsid w:val="002813C3"/>
    <w:rsid w:val="00281AE4"/>
    <w:rsid w:val="002824D3"/>
    <w:rsid w:val="00282B67"/>
    <w:rsid w:val="00282D9C"/>
    <w:rsid w:val="00282F77"/>
    <w:rsid w:val="00283036"/>
    <w:rsid w:val="0028388C"/>
    <w:rsid w:val="00284152"/>
    <w:rsid w:val="0028446A"/>
    <w:rsid w:val="0028455E"/>
    <w:rsid w:val="00284B92"/>
    <w:rsid w:val="002851B4"/>
    <w:rsid w:val="00285F23"/>
    <w:rsid w:val="00286526"/>
    <w:rsid w:val="00286763"/>
    <w:rsid w:val="002867F1"/>
    <w:rsid w:val="0028696C"/>
    <w:rsid w:val="00286BF7"/>
    <w:rsid w:val="00286E85"/>
    <w:rsid w:val="00287153"/>
    <w:rsid w:val="00287396"/>
    <w:rsid w:val="002876F1"/>
    <w:rsid w:val="00287CF1"/>
    <w:rsid w:val="00290CC8"/>
    <w:rsid w:val="00290D1E"/>
    <w:rsid w:val="0029118E"/>
    <w:rsid w:val="0029129C"/>
    <w:rsid w:val="00291565"/>
    <w:rsid w:val="00291F51"/>
    <w:rsid w:val="00292223"/>
    <w:rsid w:val="002928E5"/>
    <w:rsid w:val="00292B31"/>
    <w:rsid w:val="00293DB8"/>
    <w:rsid w:val="0029427C"/>
    <w:rsid w:val="00294BAC"/>
    <w:rsid w:val="00295557"/>
    <w:rsid w:val="00295756"/>
    <w:rsid w:val="00295DC2"/>
    <w:rsid w:val="002960B2"/>
    <w:rsid w:val="002962D2"/>
    <w:rsid w:val="00296560"/>
    <w:rsid w:val="00296690"/>
    <w:rsid w:val="00296A33"/>
    <w:rsid w:val="00296C59"/>
    <w:rsid w:val="0029794B"/>
    <w:rsid w:val="00297AE3"/>
    <w:rsid w:val="00297F51"/>
    <w:rsid w:val="002A0892"/>
    <w:rsid w:val="002A0CFB"/>
    <w:rsid w:val="002A18E7"/>
    <w:rsid w:val="002A1C8A"/>
    <w:rsid w:val="002A1FA6"/>
    <w:rsid w:val="002A213B"/>
    <w:rsid w:val="002A2C73"/>
    <w:rsid w:val="002A3A2A"/>
    <w:rsid w:val="002A3B28"/>
    <w:rsid w:val="002A3C6C"/>
    <w:rsid w:val="002A3C8A"/>
    <w:rsid w:val="002A41A7"/>
    <w:rsid w:val="002A51C0"/>
    <w:rsid w:val="002A574A"/>
    <w:rsid w:val="002A6154"/>
    <w:rsid w:val="002A62B2"/>
    <w:rsid w:val="002A658C"/>
    <w:rsid w:val="002A6855"/>
    <w:rsid w:val="002A6F38"/>
    <w:rsid w:val="002A7430"/>
    <w:rsid w:val="002A743F"/>
    <w:rsid w:val="002A7566"/>
    <w:rsid w:val="002A7A23"/>
    <w:rsid w:val="002A7F1E"/>
    <w:rsid w:val="002B0338"/>
    <w:rsid w:val="002B0929"/>
    <w:rsid w:val="002B0983"/>
    <w:rsid w:val="002B0E3F"/>
    <w:rsid w:val="002B1328"/>
    <w:rsid w:val="002B19E9"/>
    <w:rsid w:val="002B19FE"/>
    <w:rsid w:val="002B229D"/>
    <w:rsid w:val="002B26BE"/>
    <w:rsid w:val="002B29AA"/>
    <w:rsid w:val="002B2BFE"/>
    <w:rsid w:val="002B2C89"/>
    <w:rsid w:val="002B2F32"/>
    <w:rsid w:val="002B31C9"/>
    <w:rsid w:val="002B357C"/>
    <w:rsid w:val="002B3ABD"/>
    <w:rsid w:val="002B4498"/>
    <w:rsid w:val="002B4716"/>
    <w:rsid w:val="002B4FD7"/>
    <w:rsid w:val="002B5618"/>
    <w:rsid w:val="002B5669"/>
    <w:rsid w:val="002B5721"/>
    <w:rsid w:val="002B5CF0"/>
    <w:rsid w:val="002B64E0"/>
    <w:rsid w:val="002B676A"/>
    <w:rsid w:val="002B69BB"/>
    <w:rsid w:val="002B6B8E"/>
    <w:rsid w:val="002B7036"/>
    <w:rsid w:val="002B72E1"/>
    <w:rsid w:val="002B7591"/>
    <w:rsid w:val="002B7625"/>
    <w:rsid w:val="002B7BA4"/>
    <w:rsid w:val="002C0D66"/>
    <w:rsid w:val="002C1C4F"/>
    <w:rsid w:val="002C1C54"/>
    <w:rsid w:val="002C2080"/>
    <w:rsid w:val="002C21BD"/>
    <w:rsid w:val="002C2711"/>
    <w:rsid w:val="002C271C"/>
    <w:rsid w:val="002C31A4"/>
    <w:rsid w:val="002C32A0"/>
    <w:rsid w:val="002C3466"/>
    <w:rsid w:val="002C3520"/>
    <w:rsid w:val="002C38C8"/>
    <w:rsid w:val="002C3907"/>
    <w:rsid w:val="002C39B0"/>
    <w:rsid w:val="002C39E7"/>
    <w:rsid w:val="002C3BAC"/>
    <w:rsid w:val="002C3CA2"/>
    <w:rsid w:val="002C435B"/>
    <w:rsid w:val="002C4B19"/>
    <w:rsid w:val="002C4B47"/>
    <w:rsid w:val="002C4EB9"/>
    <w:rsid w:val="002C4F48"/>
    <w:rsid w:val="002C5888"/>
    <w:rsid w:val="002C59DA"/>
    <w:rsid w:val="002C5E79"/>
    <w:rsid w:val="002C659D"/>
    <w:rsid w:val="002C6AAB"/>
    <w:rsid w:val="002C6B6A"/>
    <w:rsid w:val="002C70E0"/>
    <w:rsid w:val="002C726C"/>
    <w:rsid w:val="002C72E9"/>
    <w:rsid w:val="002C767C"/>
    <w:rsid w:val="002C7CB0"/>
    <w:rsid w:val="002C7FAC"/>
    <w:rsid w:val="002D0082"/>
    <w:rsid w:val="002D03B9"/>
    <w:rsid w:val="002D0859"/>
    <w:rsid w:val="002D08ED"/>
    <w:rsid w:val="002D0D22"/>
    <w:rsid w:val="002D10FA"/>
    <w:rsid w:val="002D1DCE"/>
    <w:rsid w:val="002D2696"/>
    <w:rsid w:val="002D3D7B"/>
    <w:rsid w:val="002D46B7"/>
    <w:rsid w:val="002D4E7C"/>
    <w:rsid w:val="002D5047"/>
    <w:rsid w:val="002D53C3"/>
    <w:rsid w:val="002D54A1"/>
    <w:rsid w:val="002D5893"/>
    <w:rsid w:val="002D596E"/>
    <w:rsid w:val="002D6334"/>
    <w:rsid w:val="002D648F"/>
    <w:rsid w:val="002D664E"/>
    <w:rsid w:val="002D6772"/>
    <w:rsid w:val="002D69BF"/>
    <w:rsid w:val="002D7216"/>
    <w:rsid w:val="002D766A"/>
    <w:rsid w:val="002D7B01"/>
    <w:rsid w:val="002E002B"/>
    <w:rsid w:val="002E03AB"/>
    <w:rsid w:val="002E0BC4"/>
    <w:rsid w:val="002E1737"/>
    <w:rsid w:val="002E1C19"/>
    <w:rsid w:val="002E1C4C"/>
    <w:rsid w:val="002E1D6F"/>
    <w:rsid w:val="002E1DBC"/>
    <w:rsid w:val="002E22E7"/>
    <w:rsid w:val="002E2325"/>
    <w:rsid w:val="002E245F"/>
    <w:rsid w:val="002E26B9"/>
    <w:rsid w:val="002E2E41"/>
    <w:rsid w:val="002E2EB2"/>
    <w:rsid w:val="002E33D7"/>
    <w:rsid w:val="002E33F0"/>
    <w:rsid w:val="002E33FF"/>
    <w:rsid w:val="002E3853"/>
    <w:rsid w:val="002E3B8E"/>
    <w:rsid w:val="002E51E5"/>
    <w:rsid w:val="002E586B"/>
    <w:rsid w:val="002E5AE4"/>
    <w:rsid w:val="002E5BA4"/>
    <w:rsid w:val="002E5F2A"/>
    <w:rsid w:val="002E6380"/>
    <w:rsid w:val="002E64B5"/>
    <w:rsid w:val="002E6833"/>
    <w:rsid w:val="002E6A3C"/>
    <w:rsid w:val="002E6B55"/>
    <w:rsid w:val="002E71EA"/>
    <w:rsid w:val="002E72B9"/>
    <w:rsid w:val="002E7391"/>
    <w:rsid w:val="002E7638"/>
    <w:rsid w:val="002F00CE"/>
    <w:rsid w:val="002F01EF"/>
    <w:rsid w:val="002F0336"/>
    <w:rsid w:val="002F0794"/>
    <w:rsid w:val="002F07E1"/>
    <w:rsid w:val="002F1925"/>
    <w:rsid w:val="002F1A35"/>
    <w:rsid w:val="002F29C4"/>
    <w:rsid w:val="002F2B2D"/>
    <w:rsid w:val="002F3B66"/>
    <w:rsid w:val="002F4893"/>
    <w:rsid w:val="002F48EE"/>
    <w:rsid w:val="002F4924"/>
    <w:rsid w:val="002F4AA0"/>
    <w:rsid w:val="002F4D2B"/>
    <w:rsid w:val="002F4DA1"/>
    <w:rsid w:val="002F5B68"/>
    <w:rsid w:val="002F6548"/>
    <w:rsid w:val="002F698E"/>
    <w:rsid w:val="002F76E5"/>
    <w:rsid w:val="002F7874"/>
    <w:rsid w:val="002F7F6E"/>
    <w:rsid w:val="0030045D"/>
    <w:rsid w:val="00301468"/>
    <w:rsid w:val="00301EEA"/>
    <w:rsid w:val="0030252D"/>
    <w:rsid w:val="003027E6"/>
    <w:rsid w:val="003028E4"/>
    <w:rsid w:val="00302ACE"/>
    <w:rsid w:val="00302E28"/>
    <w:rsid w:val="003030C6"/>
    <w:rsid w:val="003034A8"/>
    <w:rsid w:val="00304438"/>
    <w:rsid w:val="0030443C"/>
    <w:rsid w:val="0030503B"/>
    <w:rsid w:val="003051D8"/>
    <w:rsid w:val="00305330"/>
    <w:rsid w:val="00305385"/>
    <w:rsid w:val="00305560"/>
    <w:rsid w:val="0030612A"/>
    <w:rsid w:val="003063D4"/>
    <w:rsid w:val="003064B8"/>
    <w:rsid w:val="00306563"/>
    <w:rsid w:val="0030734C"/>
    <w:rsid w:val="00307972"/>
    <w:rsid w:val="00307A1E"/>
    <w:rsid w:val="003102C6"/>
    <w:rsid w:val="00311027"/>
    <w:rsid w:val="003111FF"/>
    <w:rsid w:val="0031155C"/>
    <w:rsid w:val="00311AD9"/>
    <w:rsid w:val="00312523"/>
    <w:rsid w:val="0031331F"/>
    <w:rsid w:val="00313470"/>
    <w:rsid w:val="003135BD"/>
    <w:rsid w:val="00313932"/>
    <w:rsid w:val="00313A11"/>
    <w:rsid w:val="00313FE7"/>
    <w:rsid w:val="00314142"/>
    <w:rsid w:val="0031494A"/>
    <w:rsid w:val="003149EB"/>
    <w:rsid w:val="00314E2D"/>
    <w:rsid w:val="00315E23"/>
    <w:rsid w:val="0031655A"/>
    <w:rsid w:val="003167FC"/>
    <w:rsid w:val="00316944"/>
    <w:rsid w:val="00316AFF"/>
    <w:rsid w:val="00316E25"/>
    <w:rsid w:val="003171EE"/>
    <w:rsid w:val="00317EDF"/>
    <w:rsid w:val="00320040"/>
    <w:rsid w:val="003200C3"/>
    <w:rsid w:val="0032087C"/>
    <w:rsid w:val="00320AE5"/>
    <w:rsid w:val="00320BC5"/>
    <w:rsid w:val="00321467"/>
    <w:rsid w:val="00321869"/>
    <w:rsid w:val="003223DB"/>
    <w:rsid w:val="003225AD"/>
    <w:rsid w:val="0032283F"/>
    <w:rsid w:val="00322978"/>
    <w:rsid w:val="00323567"/>
    <w:rsid w:val="003235F8"/>
    <w:rsid w:val="00323AB2"/>
    <w:rsid w:val="0032434D"/>
    <w:rsid w:val="00324554"/>
    <w:rsid w:val="00324700"/>
    <w:rsid w:val="00324846"/>
    <w:rsid w:val="003248E9"/>
    <w:rsid w:val="00324CFB"/>
    <w:rsid w:val="00324D2F"/>
    <w:rsid w:val="0032507B"/>
    <w:rsid w:val="003256B7"/>
    <w:rsid w:val="00325D25"/>
    <w:rsid w:val="0032696D"/>
    <w:rsid w:val="003269BD"/>
    <w:rsid w:val="003271CE"/>
    <w:rsid w:val="003272E3"/>
    <w:rsid w:val="00327855"/>
    <w:rsid w:val="0032785C"/>
    <w:rsid w:val="00327AAA"/>
    <w:rsid w:val="00330C78"/>
    <w:rsid w:val="00330C8B"/>
    <w:rsid w:val="00330D5E"/>
    <w:rsid w:val="003317AD"/>
    <w:rsid w:val="00331B6D"/>
    <w:rsid w:val="00331B97"/>
    <w:rsid w:val="00331FAE"/>
    <w:rsid w:val="00331FEB"/>
    <w:rsid w:val="003326B9"/>
    <w:rsid w:val="00332C16"/>
    <w:rsid w:val="003333B7"/>
    <w:rsid w:val="00333480"/>
    <w:rsid w:val="00333A21"/>
    <w:rsid w:val="00335244"/>
    <w:rsid w:val="003353E2"/>
    <w:rsid w:val="00335B9C"/>
    <w:rsid w:val="00335D4D"/>
    <w:rsid w:val="0033622D"/>
    <w:rsid w:val="003370F8"/>
    <w:rsid w:val="00337162"/>
    <w:rsid w:val="003373FE"/>
    <w:rsid w:val="003375DD"/>
    <w:rsid w:val="00337964"/>
    <w:rsid w:val="00337CFD"/>
    <w:rsid w:val="00340064"/>
    <w:rsid w:val="00340245"/>
    <w:rsid w:val="00340AE9"/>
    <w:rsid w:val="00340EC7"/>
    <w:rsid w:val="003411C5"/>
    <w:rsid w:val="00341DB9"/>
    <w:rsid w:val="003425E5"/>
    <w:rsid w:val="00342869"/>
    <w:rsid w:val="003437CC"/>
    <w:rsid w:val="00343806"/>
    <w:rsid w:val="00344C26"/>
    <w:rsid w:val="00344E97"/>
    <w:rsid w:val="00344F52"/>
    <w:rsid w:val="00345DBC"/>
    <w:rsid w:val="00345FFF"/>
    <w:rsid w:val="00346049"/>
    <w:rsid w:val="0034664A"/>
    <w:rsid w:val="00346913"/>
    <w:rsid w:val="0034695B"/>
    <w:rsid w:val="00347072"/>
    <w:rsid w:val="00347453"/>
    <w:rsid w:val="00347C94"/>
    <w:rsid w:val="00350077"/>
    <w:rsid w:val="0035038B"/>
    <w:rsid w:val="00350472"/>
    <w:rsid w:val="00350485"/>
    <w:rsid w:val="00350E1B"/>
    <w:rsid w:val="003516E9"/>
    <w:rsid w:val="003518BA"/>
    <w:rsid w:val="003519A5"/>
    <w:rsid w:val="00351AEA"/>
    <w:rsid w:val="00351F15"/>
    <w:rsid w:val="00352481"/>
    <w:rsid w:val="003525F7"/>
    <w:rsid w:val="003527B3"/>
    <w:rsid w:val="00352896"/>
    <w:rsid w:val="00352C1A"/>
    <w:rsid w:val="00352F0D"/>
    <w:rsid w:val="0035320C"/>
    <w:rsid w:val="00353432"/>
    <w:rsid w:val="00353D5D"/>
    <w:rsid w:val="0035429E"/>
    <w:rsid w:val="003546D4"/>
    <w:rsid w:val="003554C0"/>
    <w:rsid w:val="0035586D"/>
    <w:rsid w:val="00355BF6"/>
    <w:rsid w:val="003562E0"/>
    <w:rsid w:val="003563DA"/>
    <w:rsid w:val="003564A1"/>
    <w:rsid w:val="003564FB"/>
    <w:rsid w:val="0035662E"/>
    <w:rsid w:val="0035664C"/>
    <w:rsid w:val="00356DD5"/>
    <w:rsid w:val="0035766E"/>
    <w:rsid w:val="003576D1"/>
    <w:rsid w:val="00357CC6"/>
    <w:rsid w:val="00360228"/>
    <w:rsid w:val="0036094B"/>
    <w:rsid w:val="00360A24"/>
    <w:rsid w:val="00360BD0"/>
    <w:rsid w:val="003616AB"/>
    <w:rsid w:val="003616D4"/>
    <w:rsid w:val="003618CD"/>
    <w:rsid w:val="00361ADA"/>
    <w:rsid w:val="003620FB"/>
    <w:rsid w:val="003624F0"/>
    <w:rsid w:val="0036257C"/>
    <w:rsid w:val="003626A8"/>
    <w:rsid w:val="00362EAE"/>
    <w:rsid w:val="00363229"/>
    <w:rsid w:val="00363A5E"/>
    <w:rsid w:val="00363C44"/>
    <w:rsid w:val="003646F5"/>
    <w:rsid w:val="0036473C"/>
    <w:rsid w:val="00364DAA"/>
    <w:rsid w:val="0036504F"/>
    <w:rsid w:val="00365179"/>
    <w:rsid w:val="003657A0"/>
    <w:rsid w:val="003658BA"/>
    <w:rsid w:val="00365A3E"/>
    <w:rsid w:val="00365AA3"/>
    <w:rsid w:val="00365DE0"/>
    <w:rsid w:val="00365E05"/>
    <w:rsid w:val="00366282"/>
    <w:rsid w:val="00366573"/>
    <w:rsid w:val="00366850"/>
    <w:rsid w:val="003668F4"/>
    <w:rsid w:val="00366B9A"/>
    <w:rsid w:val="00366D65"/>
    <w:rsid w:val="00367257"/>
    <w:rsid w:val="003673CA"/>
    <w:rsid w:val="00367956"/>
    <w:rsid w:val="00367D24"/>
    <w:rsid w:val="003709E4"/>
    <w:rsid w:val="00370D4A"/>
    <w:rsid w:val="00370F2D"/>
    <w:rsid w:val="003711B1"/>
    <w:rsid w:val="00371341"/>
    <w:rsid w:val="00371404"/>
    <w:rsid w:val="0037164C"/>
    <w:rsid w:val="0037167E"/>
    <w:rsid w:val="00371AC2"/>
    <w:rsid w:val="00372363"/>
    <w:rsid w:val="003725A9"/>
    <w:rsid w:val="003725C8"/>
    <w:rsid w:val="003727D2"/>
    <w:rsid w:val="00372878"/>
    <w:rsid w:val="00372929"/>
    <w:rsid w:val="00372F28"/>
    <w:rsid w:val="00373077"/>
    <w:rsid w:val="003730F8"/>
    <w:rsid w:val="003732DA"/>
    <w:rsid w:val="0037345D"/>
    <w:rsid w:val="00373503"/>
    <w:rsid w:val="00373667"/>
    <w:rsid w:val="00373674"/>
    <w:rsid w:val="00373985"/>
    <w:rsid w:val="00373A23"/>
    <w:rsid w:val="003747D2"/>
    <w:rsid w:val="0037492F"/>
    <w:rsid w:val="00374DA0"/>
    <w:rsid w:val="00374E5B"/>
    <w:rsid w:val="00375702"/>
    <w:rsid w:val="003762FB"/>
    <w:rsid w:val="003766F7"/>
    <w:rsid w:val="003767D6"/>
    <w:rsid w:val="00376F33"/>
    <w:rsid w:val="00376FFC"/>
    <w:rsid w:val="00377B82"/>
    <w:rsid w:val="00377C35"/>
    <w:rsid w:val="00377E1E"/>
    <w:rsid w:val="0038005D"/>
    <w:rsid w:val="00380853"/>
    <w:rsid w:val="00380A15"/>
    <w:rsid w:val="00380A24"/>
    <w:rsid w:val="00380DCA"/>
    <w:rsid w:val="003815E9"/>
    <w:rsid w:val="00381A99"/>
    <w:rsid w:val="00381B70"/>
    <w:rsid w:val="00381CE6"/>
    <w:rsid w:val="00381ED2"/>
    <w:rsid w:val="00382195"/>
    <w:rsid w:val="003824BC"/>
    <w:rsid w:val="003836B6"/>
    <w:rsid w:val="00383F76"/>
    <w:rsid w:val="00384426"/>
    <w:rsid w:val="00384482"/>
    <w:rsid w:val="003846DA"/>
    <w:rsid w:val="00384ABA"/>
    <w:rsid w:val="0038571C"/>
    <w:rsid w:val="00386152"/>
    <w:rsid w:val="003865ED"/>
    <w:rsid w:val="00387722"/>
    <w:rsid w:val="00387B93"/>
    <w:rsid w:val="0039070F"/>
    <w:rsid w:val="0039091C"/>
    <w:rsid w:val="00390CED"/>
    <w:rsid w:val="0039180B"/>
    <w:rsid w:val="0039193F"/>
    <w:rsid w:val="00391999"/>
    <w:rsid w:val="00391CFB"/>
    <w:rsid w:val="00392B6C"/>
    <w:rsid w:val="00392BF5"/>
    <w:rsid w:val="00393166"/>
    <w:rsid w:val="003931C2"/>
    <w:rsid w:val="00393453"/>
    <w:rsid w:val="00393657"/>
    <w:rsid w:val="0039377B"/>
    <w:rsid w:val="0039387C"/>
    <w:rsid w:val="003939EF"/>
    <w:rsid w:val="0039454F"/>
    <w:rsid w:val="00394616"/>
    <w:rsid w:val="00394E6A"/>
    <w:rsid w:val="0039515E"/>
    <w:rsid w:val="00395166"/>
    <w:rsid w:val="003952BD"/>
    <w:rsid w:val="00395333"/>
    <w:rsid w:val="0039547E"/>
    <w:rsid w:val="003955FB"/>
    <w:rsid w:val="00395B50"/>
    <w:rsid w:val="00395E95"/>
    <w:rsid w:val="00396EF9"/>
    <w:rsid w:val="003972E5"/>
    <w:rsid w:val="0039765C"/>
    <w:rsid w:val="00397D90"/>
    <w:rsid w:val="003A03F9"/>
    <w:rsid w:val="003A0549"/>
    <w:rsid w:val="003A1494"/>
    <w:rsid w:val="003A1834"/>
    <w:rsid w:val="003A1EB5"/>
    <w:rsid w:val="003A2397"/>
    <w:rsid w:val="003A249D"/>
    <w:rsid w:val="003A253D"/>
    <w:rsid w:val="003A2BD5"/>
    <w:rsid w:val="003A3233"/>
    <w:rsid w:val="003A3532"/>
    <w:rsid w:val="003A35C9"/>
    <w:rsid w:val="003A3912"/>
    <w:rsid w:val="003A3D7C"/>
    <w:rsid w:val="003A3D85"/>
    <w:rsid w:val="003A4363"/>
    <w:rsid w:val="003A46E2"/>
    <w:rsid w:val="003A4F7A"/>
    <w:rsid w:val="003A55BB"/>
    <w:rsid w:val="003A5BE7"/>
    <w:rsid w:val="003A64EB"/>
    <w:rsid w:val="003A6B35"/>
    <w:rsid w:val="003A739B"/>
    <w:rsid w:val="003A73A3"/>
    <w:rsid w:val="003A755E"/>
    <w:rsid w:val="003A7812"/>
    <w:rsid w:val="003A7B14"/>
    <w:rsid w:val="003A7FBB"/>
    <w:rsid w:val="003B018A"/>
    <w:rsid w:val="003B0A27"/>
    <w:rsid w:val="003B0EF4"/>
    <w:rsid w:val="003B11C4"/>
    <w:rsid w:val="003B1551"/>
    <w:rsid w:val="003B16A1"/>
    <w:rsid w:val="003B1847"/>
    <w:rsid w:val="003B245F"/>
    <w:rsid w:val="003B2A66"/>
    <w:rsid w:val="003B2B3F"/>
    <w:rsid w:val="003B2BB4"/>
    <w:rsid w:val="003B2E77"/>
    <w:rsid w:val="003B31F2"/>
    <w:rsid w:val="003B322F"/>
    <w:rsid w:val="003B32B3"/>
    <w:rsid w:val="003B3649"/>
    <w:rsid w:val="003B3A58"/>
    <w:rsid w:val="003B4040"/>
    <w:rsid w:val="003B406F"/>
    <w:rsid w:val="003B4328"/>
    <w:rsid w:val="003B44A8"/>
    <w:rsid w:val="003B4886"/>
    <w:rsid w:val="003B4C19"/>
    <w:rsid w:val="003B5381"/>
    <w:rsid w:val="003B5628"/>
    <w:rsid w:val="003B5843"/>
    <w:rsid w:val="003B59C8"/>
    <w:rsid w:val="003B5C70"/>
    <w:rsid w:val="003B6139"/>
    <w:rsid w:val="003B63A3"/>
    <w:rsid w:val="003B6864"/>
    <w:rsid w:val="003B690F"/>
    <w:rsid w:val="003B6946"/>
    <w:rsid w:val="003B6C52"/>
    <w:rsid w:val="003B7384"/>
    <w:rsid w:val="003B77BF"/>
    <w:rsid w:val="003B7C94"/>
    <w:rsid w:val="003B7E5F"/>
    <w:rsid w:val="003B7FCA"/>
    <w:rsid w:val="003C01B7"/>
    <w:rsid w:val="003C0403"/>
    <w:rsid w:val="003C0B0B"/>
    <w:rsid w:val="003C17E2"/>
    <w:rsid w:val="003C1EF6"/>
    <w:rsid w:val="003C2295"/>
    <w:rsid w:val="003C3264"/>
    <w:rsid w:val="003C3659"/>
    <w:rsid w:val="003C383D"/>
    <w:rsid w:val="003C3DBB"/>
    <w:rsid w:val="003C3DF6"/>
    <w:rsid w:val="003C3FBD"/>
    <w:rsid w:val="003C425C"/>
    <w:rsid w:val="003C5684"/>
    <w:rsid w:val="003C59BC"/>
    <w:rsid w:val="003C5B66"/>
    <w:rsid w:val="003C5C27"/>
    <w:rsid w:val="003C6606"/>
    <w:rsid w:val="003C66BD"/>
    <w:rsid w:val="003C6913"/>
    <w:rsid w:val="003C7817"/>
    <w:rsid w:val="003C7EA9"/>
    <w:rsid w:val="003D00AE"/>
    <w:rsid w:val="003D078E"/>
    <w:rsid w:val="003D080E"/>
    <w:rsid w:val="003D0D5E"/>
    <w:rsid w:val="003D0DCA"/>
    <w:rsid w:val="003D0F9B"/>
    <w:rsid w:val="003D190B"/>
    <w:rsid w:val="003D1AA8"/>
    <w:rsid w:val="003D1AB4"/>
    <w:rsid w:val="003D1FBC"/>
    <w:rsid w:val="003D24A1"/>
    <w:rsid w:val="003D24C8"/>
    <w:rsid w:val="003D24FF"/>
    <w:rsid w:val="003D3496"/>
    <w:rsid w:val="003D3AD6"/>
    <w:rsid w:val="003D3BA4"/>
    <w:rsid w:val="003D4274"/>
    <w:rsid w:val="003D43FD"/>
    <w:rsid w:val="003D443D"/>
    <w:rsid w:val="003D5464"/>
    <w:rsid w:val="003D59B3"/>
    <w:rsid w:val="003D5C67"/>
    <w:rsid w:val="003D5FAF"/>
    <w:rsid w:val="003D602A"/>
    <w:rsid w:val="003D636A"/>
    <w:rsid w:val="003D688F"/>
    <w:rsid w:val="003D6CFE"/>
    <w:rsid w:val="003D7003"/>
    <w:rsid w:val="003D703B"/>
    <w:rsid w:val="003D7168"/>
    <w:rsid w:val="003D74E4"/>
    <w:rsid w:val="003D7508"/>
    <w:rsid w:val="003D7885"/>
    <w:rsid w:val="003D7ABC"/>
    <w:rsid w:val="003D7E7E"/>
    <w:rsid w:val="003E0145"/>
    <w:rsid w:val="003E051A"/>
    <w:rsid w:val="003E07ED"/>
    <w:rsid w:val="003E0E84"/>
    <w:rsid w:val="003E0F45"/>
    <w:rsid w:val="003E1458"/>
    <w:rsid w:val="003E14BC"/>
    <w:rsid w:val="003E164A"/>
    <w:rsid w:val="003E1C0C"/>
    <w:rsid w:val="003E1D6C"/>
    <w:rsid w:val="003E208F"/>
    <w:rsid w:val="003E21A1"/>
    <w:rsid w:val="003E21C2"/>
    <w:rsid w:val="003E236F"/>
    <w:rsid w:val="003E2D1D"/>
    <w:rsid w:val="003E3015"/>
    <w:rsid w:val="003E3507"/>
    <w:rsid w:val="003E3CB4"/>
    <w:rsid w:val="003E441A"/>
    <w:rsid w:val="003E4916"/>
    <w:rsid w:val="003E5113"/>
    <w:rsid w:val="003E5124"/>
    <w:rsid w:val="003E53AE"/>
    <w:rsid w:val="003E55F7"/>
    <w:rsid w:val="003E5B1B"/>
    <w:rsid w:val="003E68A7"/>
    <w:rsid w:val="003E77EA"/>
    <w:rsid w:val="003E7D7C"/>
    <w:rsid w:val="003E7DEC"/>
    <w:rsid w:val="003E7F30"/>
    <w:rsid w:val="003E7FEE"/>
    <w:rsid w:val="003F008D"/>
    <w:rsid w:val="003F07B0"/>
    <w:rsid w:val="003F0C57"/>
    <w:rsid w:val="003F1168"/>
    <w:rsid w:val="003F1F3D"/>
    <w:rsid w:val="003F1F94"/>
    <w:rsid w:val="003F2238"/>
    <w:rsid w:val="003F2363"/>
    <w:rsid w:val="003F2821"/>
    <w:rsid w:val="003F2B80"/>
    <w:rsid w:val="003F2EFB"/>
    <w:rsid w:val="003F320C"/>
    <w:rsid w:val="003F33BD"/>
    <w:rsid w:val="003F373A"/>
    <w:rsid w:val="003F394A"/>
    <w:rsid w:val="003F3E07"/>
    <w:rsid w:val="003F40E9"/>
    <w:rsid w:val="003F4255"/>
    <w:rsid w:val="003F45E2"/>
    <w:rsid w:val="003F477C"/>
    <w:rsid w:val="003F4840"/>
    <w:rsid w:val="003F499D"/>
    <w:rsid w:val="003F504D"/>
    <w:rsid w:val="003F51F4"/>
    <w:rsid w:val="003F5909"/>
    <w:rsid w:val="003F59B4"/>
    <w:rsid w:val="003F5CE3"/>
    <w:rsid w:val="003F5D48"/>
    <w:rsid w:val="003F66A9"/>
    <w:rsid w:val="003F685B"/>
    <w:rsid w:val="003F6A2B"/>
    <w:rsid w:val="003F7786"/>
    <w:rsid w:val="003F7F93"/>
    <w:rsid w:val="00400090"/>
    <w:rsid w:val="004000BD"/>
    <w:rsid w:val="00400319"/>
    <w:rsid w:val="0040053B"/>
    <w:rsid w:val="00400EB8"/>
    <w:rsid w:val="004010C2"/>
    <w:rsid w:val="0040169D"/>
    <w:rsid w:val="004017C9"/>
    <w:rsid w:val="00401C99"/>
    <w:rsid w:val="004021AC"/>
    <w:rsid w:val="004022E9"/>
    <w:rsid w:val="0040237A"/>
    <w:rsid w:val="00402AC0"/>
    <w:rsid w:val="00402C8B"/>
    <w:rsid w:val="00402CFE"/>
    <w:rsid w:val="00403A49"/>
    <w:rsid w:val="00403A9C"/>
    <w:rsid w:val="00403B04"/>
    <w:rsid w:val="00403F9B"/>
    <w:rsid w:val="004049AB"/>
    <w:rsid w:val="00404C69"/>
    <w:rsid w:val="00404E97"/>
    <w:rsid w:val="0040503A"/>
    <w:rsid w:val="0040568D"/>
    <w:rsid w:val="00406332"/>
    <w:rsid w:val="00406D32"/>
    <w:rsid w:val="00406DA6"/>
    <w:rsid w:val="00407868"/>
    <w:rsid w:val="00407929"/>
    <w:rsid w:val="00407CF0"/>
    <w:rsid w:val="00407D11"/>
    <w:rsid w:val="00407E04"/>
    <w:rsid w:val="00407EB9"/>
    <w:rsid w:val="00410127"/>
    <w:rsid w:val="00410489"/>
    <w:rsid w:val="0041084E"/>
    <w:rsid w:val="004108A7"/>
    <w:rsid w:val="00410E75"/>
    <w:rsid w:val="004114FD"/>
    <w:rsid w:val="00411E35"/>
    <w:rsid w:val="00412028"/>
    <w:rsid w:val="00412141"/>
    <w:rsid w:val="004123CA"/>
    <w:rsid w:val="00412814"/>
    <w:rsid w:val="00412893"/>
    <w:rsid w:val="00412E68"/>
    <w:rsid w:val="00413417"/>
    <w:rsid w:val="00413805"/>
    <w:rsid w:val="00413B53"/>
    <w:rsid w:val="00413E0D"/>
    <w:rsid w:val="004142B8"/>
    <w:rsid w:val="00414BA2"/>
    <w:rsid w:val="00414F4C"/>
    <w:rsid w:val="004155D8"/>
    <w:rsid w:val="00415FE2"/>
    <w:rsid w:val="004160D5"/>
    <w:rsid w:val="004166F4"/>
    <w:rsid w:val="004169F3"/>
    <w:rsid w:val="00416C0F"/>
    <w:rsid w:val="00417411"/>
    <w:rsid w:val="00417C96"/>
    <w:rsid w:val="00417D6E"/>
    <w:rsid w:val="004205C7"/>
    <w:rsid w:val="00420762"/>
    <w:rsid w:val="004209FF"/>
    <w:rsid w:val="00420C76"/>
    <w:rsid w:val="004213FA"/>
    <w:rsid w:val="00421587"/>
    <w:rsid w:val="0042180D"/>
    <w:rsid w:val="004219C6"/>
    <w:rsid w:val="00421FD5"/>
    <w:rsid w:val="00422411"/>
    <w:rsid w:val="004226D1"/>
    <w:rsid w:val="0042276C"/>
    <w:rsid w:val="00422817"/>
    <w:rsid w:val="00422DC4"/>
    <w:rsid w:val="00423267"/>
    <w:rsid w:val="00423292"/>
    <w:rsid w:val="004234DA"/>
    <w:rsid w:val="00423974"/>
    <w:rsid w:val="004239F2"/>
    <w:rsid w:val="00423C6F"/>
    <w:rsid w:val="004243B7"/>
    <w:rsid w:val="004247A1"/>
    <w:rsid w:val="00424CDE"/>
    <w:rsid w:val="0042512F"/>
    <w:rsid w:val="004257B1"/>
    <w:rsid w:val="00425969"/>
    <w:rsid w:val="00425CFE"/>
    <w:rsid w:val="004262FE"/>
    <w:rsid w:val="0042653A"/>
    <w:rsid w:val="00426569"/>
    <w:rsid w:val="0042705B"/>
    <w:rsid w:val="0042726A"/>
    <w:rsid w:val="00427906"/>
    <w:rsid w:val="00430593"/>
    <w:rsid w:val="0043147F"/>
    <w:rsid w:val="0043197C"/>
    <w:rsid w:val="00431B32"/>
    <w:rsid w:val="00431DB0"/>
    <w:rsid w:val="00433075"/>
    <w:rsid w:val="00433A70"/>
    <w:rsid w:val="004343D4"/>
    <w:rsid w:val="00434497"/>
    <w:rsid w:val="00434E2D"/>
    <w:rsid w:val="00435EFD"/>
    <w:rsid w:val="004361BA"/>
    <w:rsid w:val="004366FF"/>
    <w:rsid w:val="004367CD"/>
    <w:rsid w:val="00436949"/>
    <w:rsid w:val="00436AB3"/>
    <w:rsid w:val="00436B2C"/>
    <w:rsid w:val="00436DDD"/>
    <w:rsid w:val="00437198"/>
    <w:rsid w:val="004375A7"/>
    <w:rsid w:val="004379AD"/>
    <w:rsid w:val="00437E25"/>
    <w:rsid w:val="00440816"/>
    <w:rsid w:val="00440D3D"/>
    <w:rsid w:val="00440DF0"/>
    <w:rsid w:val="0044178C"/>
    <w:rsid w:val="0044179E"/>
    <w:rsid w:val="004418DA"/>
    <w:rsid w:val="00441BC0"/>
    <w:rsid w:val="004420D9"/>
    <w:rsid w:val="00442178"/>
    <w:rsid w:val="00442AFE"/>
    <w:rsid w:val="00442E3C"/>
    <w:rsid w:val="00443AA6"/>
    <w:rsid w:val="00444220"/>
    <w:rsid w:val="004445F5"/>
    <w:rsid w:val="004449CB"/>
    <w:rsid w:val="00445871"/>
    <w:rsid w:val="004459BB"/>
    <w:rsid w:val="004459FF"/>
    <w:rsid w:val="00445C0C"/>
    <w:rsid w:val="00445C1A"/>
    <w:rsid w:val="00446D2F"/>
    <w:rsid w:val="0045041D"/>
    <w:rsid w:val="004504C7"/>
    <w:rsid w:val="004511DF"/>
    <w:rsid w:val="0045148B"/>
    <w:rsid w:val="0045163C"/>
    <w:rsid w:val="004516EA"/>
    <w:rsid w:val="004521F1"/>
    <w:rsid w:val="00452894"/>
    <w:rsid w:val="00452BF4"/>
    <w:rsid w:val="00452DED"/>
    <w:rsid w:val="00452F02"/>
    <w:rsid w:val="00452F91"/>
    <w:rsid w:val="00452FB1"/>
    <w:rsid w:val="00453379"/>
    <w:rsid w:val="00453705"/>
    <w:rsid w:val="004540D0"/>
    <w:rsid w:val="004541F3"/>
    <w:rsid w:val="00454578"/>
    <w:rsid w:val="0045470E"/>
    <w:rsid w:val="0045470F"/>
    <w:rsid w:val="00455188"/>
    <w:rsid w:val="00455512"/>
    <w:rsid w:val="00455BE9"/>
    <w:rsid w:val="00456114"/>
    <w:rsid w:val="0045674A"/>
    <w:rsid w:val="004568BD"/>
    <w:rsid w:val="004572CE"/>
    <w:rsid w:val="0045754C"/>
    <w:rsid w:val="00457E04"/>
    <w:rsid w:val="00457FCC"/>
    <w:rsid w:val="00457FDC"/>
    <w:rsid w:val="00460056"/>
    <w:rsid w:val="00460CB3"/>
    <w:rsid w:val="00460F42"/>
    <w:rsid w:val="004614F9"/>
    <w:rsid w:val="004619B5"/>
    <w:rsid w:val="00462116"/>
    <w:rsid w:val="0046218F"/>
    <w:rsid w:val="00462202"/>
    <w:rsid w:val="00462F86"/>
    <w:rsid w:val="004631A1"/>
    <w:rsid w:val="0046352C"/>
    <w:rsid w:val="00463593"/>
    <w:rsid w:val="00463776"/>
    <w:rsid w:val="00463790"/>
    <w:rsid w:val="004637E9"/>
    <w:rsid w:val="00463B67"/>
    <w:rsid w:val="004641F2"/>
    <w:rsid w:val="00464941"/>
    <w:rsid w:val="00464CA3"/>
    <w:rsid w:val="004656CD"/>
    <w:rsid w:val="004657AC"/>
    <w:rsid w:val="004657B0"/>
    <w:rsid w:val="0046584A"/>
    <w:rsid w:val="004659C5"/>
    <w:rsid w:val="00465A88"/>
    <w:rsid w:val="00465D36"/>
    <w:rsid w:val="00466140"/>
    <w:rsid w:val="0046642A"/>
    <w:rsid w:val="00466536"/>
    <w:rsid w:val="00466ED7"/>
    <w:rsid w:val="00467158"/>
    <w:rsid w:val="004676E9"/>
    <w:rsid w:val="00467BB5"/>
    <w:rsid w:val="00467C80"/>
    <w:rsid w:val="00467F6D"/>
    <w:rsid w:val="00470344"/>
    <w:rsid w:val="00470378"/>
    <w:rsid w:val="00470454"/>
    <w:rsid w:val="004709E4"/>
    <w:rsid w:val="00471288"/>
    <w:rsid w:val="00471501"/>
    <w:rsid w:val="004717C2"/>
    <w:rsid w:val="00471B55"/>
    <w:rsid w:val="004721EE"/>
    <w:rsid w:val="0047232D"/>
    <w:rsid w:val="0047275A"/>
    <w:rsid w:val="00472F27"/>
    <w:rsid w:val="00473215"/>
    <w:rsid w:val="00473348"/>
    <w:rsid w:val="00473D1A"/>
    <w:rsid w:val="0047402C"/>
    <w:rsid w:val="0047420A"/>
    <w:rsid w:val="004742E5"/>
    <w:rsid w:val="00474E0B"/>
    <w:rsid w:val="00475256"/>
    <w:rsid w:val="004752AA"/>
    <w:rsid w:val="00476A6C"/>
    <w:rsid w:val="00476AB2"/>
    <w:rsid w:val="00476AC3"/>
    <w:rsid w:val="00476E68"/>
    <w:rsid w:val="004771EA"/>
    <w:rsid w:val="004777A2"/>
    <w:rsid w:val="004779C0"/>
    <w:rsid w:val="00477B45"/>
    <w:rsid w:val="00480357"/>
    <w:rsid w:val="00480420"/>
    <w:rsid w:val="00480449"/>
    <w:rsid w:val="0048084E"/>
    <w:rsid w:val="00481142"/>
    <w:rsid w:val="0048282C"/>
    <w:rsid w:val="00482C33"/>
    <w:rsid w:val="00483214"/>
    <w:rsid w:val="004836A0"/>
    <w:rsid w:val="004839D6"/>
    <w:rsid w:val="00484E34"/>
    <w:rsid w:val="00485481"/>
    <w:rsid w:val="004856C1"/>
    <w:rsid w:val="00485D34"/>
    <w:rsid w:val="004865EF"/>
    <w:rsid w:val="00486D8D"/>
    <w:rsid w:val="00486E6B"/>
    <w:rsid w:val="004870AF"/>
    <w:rsid w:val="00487187"/>
    <w:rsid w:val="004877D6"/>
    <w:rsid w:val="00487A62"/>
    <w:rsid w:val="00487F38"/>
    <w:rsid w:val="004900FF"/>
    <w:rsid w:val="0049047F"/>
    <w:rsid w:val="00490CA4"/>
    <w:rsid w:val="00490CDF"/>
    <w:rsid w:val="00491010"/>
    <w:rsid w:val="0049140D"/>
    <w:rsid w:val="0049184C"/>
    <w:rsid w:val="004919F6"/>
    <w:rsid w:val="00491A30"/>
    <w:rsid w:val="0049274F"/>
    <w:rsid w:val="00492C17"/>
    <w:rsid w:val="00492CEF"/>
    <w:rsid w:val="00492FBD"/>
    <w:rsid w:val="00493361"/>
    <w:rsid w:val="004935FD"/>
    <w:rsid w:val="00494210"/>
    <w:rsid w:val="004949B6"/>
    <w:rsid w:val="00494F2F"/>
    <w:rsid w:val="0049506C"/>
    <w:rsid w:val="004951D0"/>
    <w:rsid w:val="004953C7"/>
    <w:rsid w:val="0049578E"/>
    <w:rsid w:val="00495BF4"/>
    <w:rsid w:val="00495E3A"/>
    <w:rsid w:val="00495E7E"/>
    <w:rsid w:val="00495E8D"/>
    <w:rsid w:val="00496015"/>
    <w:rsid w:val="00496514"/>
    <w:rsid w:val="004965ED"/>
    <w:rsid w:val="00497156"/>
    <w:rsid w:val="004975EC"/>
    <w:rsid w:val="00497AF9"/>
    <w:rsid w:val="00497BB4"/>
    <w:rsid w:val="004A0227"/>
    <w:rsid w:val="004A04FE"/>
    <w:rsid w:val="004A08FC"/>
    <w:rsid w:val="004A0929"/>
    <w:rsid w:val="004A09A3"/>
    <w:rsid w:val="004A09FB"/>
    <w:rsid w:val="004A0F80"/>
    <w:rsid w:val="004A10E3"/>
    <w:rsid w:val="004A11FF"/>
    <w:rsid w:val="004A1855"/>
    <w:rsid w:val="004A1988"/>
    <w:rsid w:val="004A1A95"/>
    <w:rsid w:val="004A22C2"/>
    <w:rsid w:val="004A2A46"/>
    <w:rsid w:val="004A2BFF"/>
    <w:rsid w:val="004A3058"/>
    <w:rsid w:val="004A3171"/>
    <w:rsid w:val="004A3663"/>
    <w:rsid w:val="004A3749"/>
    <w:rsid w:val="004A3AF7"/>
    <w:rsid w:val="004A466A"/>
    <w:rsid w:val="004A519A"/>
    <w:rsid w:val="004A53D8"/>
    <w:rsid w:val="004A57B7"/>
    <w:rsid w:val="004A58E8"/>
    <w:rsid w:val="004A5BD4"/>
    <w:rsid w:val="004A5DC2"/>
    <w:rsid w:val="004A61F5"/>
    <w:rsid w:val="004A67B7"/>
    <w:rsid w:val="004A6812"/>
    <w:rsid w:val="004A6983"/>
    <w:rsid w:val="004A6CC4"/>
    <w:rsid w:val="004A6DCC"/>
    <w:rsid w:val="004A7153"/>
    <w:rsid w:val="004A74D5"/>
    <w:rsid w:val="004A7CD4"/>
    <w:rsid w:val="004B0052"/>
    <w:rsid w:val="004B006E"/>
    <w:rsid w:val="004B01A1"/>
    <w:rsid w:val="004B086F"/>
    <w:rsid w:val="004B0CF8"/>
    <w:rsid w:val="004B10CF"/>
    <w:rsid w:val="004B11AE"/>
    <w:rsid w:val="004B153F"/>
    <w:rsid w:val="004B1979"/>
    <w:rsid w:val="004B1ADB"/>
    <w:rsid w:val="004B208D"/>
    <w:rsid w:val="004B28BC"/>
    <w:rsid w:val="004B3468"/>
    <w:rsid w:val="004B3C7A"/>
    <w:rsid w:val="004B493D"/>
    <w:rsid w:val="004B604B"/>
    <w:rsid w:val="004B6530"/>
    <w:rsid w:val="004B6C02"/>
    <w:rsid w:val="004B70A9"/>
    <w:rsid w:val="004B785B"/>
    <w:rsid w:val="004C0312"/>
    <w:rsid w:val="004C0678"/>
    <w:rsid w:val="004C06CC"/>
    <w:rsid w:val="004C182C"/>
    <w:rsid w:val="004C1944"/>
    <w:rsid w:val="004C1945"/>
    <w:rsid w:val="004C1B6C"/>
    <w:rsid w:val="004C1C33"/>
    <w:rsid w:val="004C1C4C"/>
    <w:rsid w:val="004C1C7C"/>
    <w:rsid w:val="004C1F0F"/>
    <w:rsid w:val="004C1FE2"/>
    <w:rsid w:val="004C23A3"/>
    <w:rsid w:val="004C25EF"/>
    <w:rsid w:val="004C2928"/>
    <w:rsid w:val="004C2F22"/>
    <w:rsid w:val="004C3E11"/>
    <w:rsid w:val="004C43D9"/>
    <w:rsid w:val="004C49B3"/>
    <w:rsid w:val="004C4AC3"/>
    <w:rsid w:val="004C4CD1"/>
    <w:rsid w:val="004C4EDC"/>
    <w:rsid w:val="004C50D2"/>
    <w:rsid w:val="004C5A27"/>
    <w:rsid w:val="004C5DF1"/>
    <w:rsid w:val="004C5DFB"/>
    <w:rsid w:val="004C6CC2"/>
    <w:rsid w:val="004C7045"/>
    <w:rsid w:val="004C7B88"/>
    <w:rsid w:val="004C7D21"/>
    <w:rsid w:val="004C7D32"/>
    <w:rsid w:val="004C7DB5"/>
    <w:rsid w:val="004D03EC"/>
    <w:rsid w:val="004D0451"/>
    <w:rsid w:val="004D05A9"/>
    <w:rsid w:val="004D0CB0"/>
    <w:rsid w:val="004D145A"/>
    <w:rsid w:val="004D17C7"/>
    <w:rsid w:val="004D18EF"/>
    <w:rsid w:val="004D1C18"/>
    <w:rsid w:val="004D1C28"/>
    <w:rsid w:val="004D1F7B"/>
    <w:rsid w:val="004D2E89"/>
    <w:rsid w:val="004D358B"/>
    <w:rsid w:val="004D35CE"/>
    <w:rsid w:val="004D35DA"/>
    <w:rsid w:val="004D374E"/>
    <w:rsid w:val="004D3A42"/>
    <w:rsid w:val="004D40FD"/>
    <w:rsid w:val="004D4A6F"/>
    <w:rsid w:val="004D4B55"/>
    <w:rsid w:val="004D50A3"/>
    <w:rsid w:val="004D5AAA"/>
    <w:rsid w:val="004D6BF0"/>
    <w:rsid w:val="004D6E5A"/>
    <w:rsid w:val="004D7696"/>
    <w:rsid w:val="004D7956"/>
    <w:rsid w:val="004D7DCB"/>
    <w:rsid w:val="004E08BF"/>
    <w:rsid w:val="004E0B0A"/>
    <w:rsid w:val="004E0D0C"/>
    <w:rsid w:val="004E10BC"/>
    <w:rsid w:val="004E1512"/>
    <w:rsid w:val="004E2094"/>
    <w:rsid w:val="004E297A"/>
    <w:rsid w:val="004E3029"/>
    <w:rsid w:val="004E3634"/>
    <w:rsid w:val="004E3E1A"/>
    <w:rsid w:val="004E4183"/>
    <w:rsid w:val="004E4E27"/>
    <w:rsid w:val="004E4F90"/>
    <w:rsid w:val="004E5A8C"/>
    <w:rsid w:val="004E5AB4"/>
    <w:rsid w:val="004E5E90"/>
    <w:rsid w:val="004E5F43"/>
    <w:rsid w:val="004E646B"/>
    <w:rsid w:val="004E649E"/>
    <w:rsid w:val="004E6A98"/>
    <w:rsid w:val="004E6CB2"/>
    <w:rsid w:val="004E7328"/>
    <w:rsid w:val="004E748C"/>
    <w:rsid w:val="004E7A0F"/>
    <w:rsid w:val="004E7B6B"/>
    <w:rsid w:val="004E7C85"/>
    <w:rsid w:val="004F0451"/>
    <w:rsid w:val="004F0462"/>
    <w:rsid w:val="004F0D29"/>
    <w:rsid w:val="004F0E1F"/>
    <w:rsid w:val="004F13D6"/>
    <w:rsid w:val="004F15A5"/>
    <w:rsid w:val="004F1FC4"/>
    <w:rsid w:val="004F29E9"/>
    <w:rsid w:val="004F348C"/>
    <w:rsid w:val="004F3C40"/>
    <w:rsid w:val="004F3D7C"/>
    <w:rsid w:val="004F452C"/>
    <w:rsid w:val="004F46E6"/>
    <w:rsid w:val="004F4830"/>
    <w:rsid w:val="004F4A38"/>
    <w:rsid w:val="004F4BFB"/>
    <w:rsid w:val="004F5B30"/>
    <w:rsid w:val="004F5CFA"/>
    <w:rsid w:val="004F5EF7"/>
    <w:rsid w:val="004F624B"/>
    <w:rsid w:val="004F64C0"/>
    <w:rsid w:val="004F6D82"/>
    <w:rsid w:val="004F6DA4"/>
    <w:rsid w:val="004F6E06"/>
    <w:rsid w:val="004F7C51"/>
    <w:rsid w:val="0050023F"/>
    <w:rsid w:val="00500F31"/>
    <w:rsid w:val="0050116B"/>
    <w:rsid w:val="0050126C"/>
    <w:rsid w:val="00501345"/>
    <w:rsid w:val="005017F2"/>
    <w:rsid w:val="0050270C"/>
    <w:rsid w:val="005037A5"/>
    <w:rsid w:val="00503919"/>
    <w:rsid w:val="00503A0F"/>
    <w:rsid w:val="00503AB8"/>
    <w:rsid w:val="00503EB8"/>
    <w:rsid w:val="00504261"/>
    <w:rsid w:val="0050450E"/>
    <w:rsid w:val="0050476E"/>
    <w:rsid w:val="00504EFF"/>
    <w:rsid w:val="005055CB"/>
    <w:rsid w:val="005056C5"/>
    <w:rsid w:val="00505CC1"/>
    <w:rsid w:val="00505D11"/>
    <w:rsid w:val="005063CC"/>
    <w:rsid w:val="005063F7"/>
    <w:rsid w:val="00506632"/>
    <w:rsid w:val="00506817"/>
    <w:rsid w:val="00506C19"/>
    <w:rsid w:val="00506C80"/>
    <w:rsid w:val="00507E8C"/>
    <w:rsid w:val="00507FC7"/>
    <w:rsid w:val="005105CC"/>
    <w:rsid w:val="0051088E"/>
    <w:rsid w:val="00510A66"/>
    <w:rsid w:val="00510FA2"/>
    <w:rsid w:val="00511605"/>
    <w:rsid w:val="00512196"/>
    <w:rsid w:val="005123ED"/>
    <w:rsid w:val="00512575"/>
    <w:rsid w:val="00512EC5"/>
    <w:rsid w:val="005137A5"/>
    <w:rsid w:val="00513A5F"/>
    <w:rsid w:val="00513D00"/>
    <w:rsid w:val="00513DB4"/>
    <w:rsid w:val="005140A5"/>
    <w:rsid w:val="00514298"/>
    <w:rsid w:val="005148F7"/>
    <w:rsid w:val="00514D89"/>
    <w:rsid w:val="005152CB"/>
    <w:rsid w:val="00515665"/>
    <w:rsid w:val="00516B6C"/>
    <w:rsid w:val="00516C22"/>
    <w:rsid w:val="005170C0"/>
    <w:rsid w:val="005178A9"/>
    <w:rsid w:val="0052088D"/>
    <w:rsid w:val="00520A87"/>
    <w:rsid w:val="00520F74"/>
    <w:rsid w:val="0052105B"/>
    <w:rsid w:val="005220B5"/>
    <w:rsid w:val="00522151"/>
    <w:rsid w:val="00522B00"/>
    <w:rsid w:val="00522C5A"/>
    <w:rsid w:val="0052375C"/>
    <w:rsid w:val="00523AE2"/>
    <w:rsid w:val="00524C19"/>
    <w:rsid w:val="00524EF6"/>
    <w:rsid w:val="00525192"/>
    <w:rsid w:val="0052532B"/>
    <w:rsid w:val="00525548"/>
    <w:rsid w:val="005260F1"/>
    <w:rsid w:val="00526353"/>
    <w:rsid w:val="00526E36"/>
    <w:rsid w:val="00526EF4"/>
    <w:rsid w:val="005271F3"/>
    <w:rsid w:val="00527F51"/>
    <w:rsid w:val="0053059C"/>
    <w:rsid w:val="00530992"/>
    <w:rsid w:val="00530C36"/>
    <w:rsid w:val="0053198C"/>
    <w:rsid w:val="005322B4"/>
    <w:rsid w:val="0053255C"/>
    <w:rsid w:val="005329A1"/>
    <w:rsid w:val="00532C6D"/>
    <w:rsid w:val="00533743"/>
    <w:rsid w:val="0053399E"/>
    <w:rsid w:val="00533AB6"/>
    <w:rsid w:val="00534698"/>
    <w:rsid w:val="00534CCB"/>
    <w:rsid w:val="005350C9"/>
    <w:rsid w:val="005354C4"/>
    <w:rsid w:val="00535B38"/>
    <w:rsid w:val="00536298"/>
    <w:rsid w:val="0053689A"/>
    <w:rsid w:val="005369C6"/>
    <w:rsid w:val="00536A0A"/>
    <w:rsid w:val="00536CBC"/>
    <w:rsid w:val="00536DB4"/>
    <w:rsid w:val="005370C1"/>
    <w:rsid w:val="00537244"/>
    <w:rsid w:val="005378EB"/>
    <w:rsid w:val="005405C0"/>
    <w:rsid w:val="005405D3"/>
    <w:rsid w:val="005409EE"/>
    <w:rsid w:val="00540CEE"/>
    <w:rsid w:val="00540EDA"/>
    <w:rsid w:val="00540EED"/>
    <w:rsid w:val="00541159"/>
    <w:rsid w:val="0054177D"/>
    <w:rsid w:val="005417AD"/>
    <w:rsid w:val="00541D14"/>
    <w:rsid w:val="00542302"/>
    <w:rsid w:val="005423D8"/>
    <w:rsid w:val="00542481"/>
    <w:rsid w:val="0054264C"/>
    <w:rsid w:val="00542699"/>
    <w:rsid w:val="0054289A"/>
    <w:rsid w:val="00542A96"/>
    <w:rsid w:val="0054325B"/>
    <w:rsid w:val="005434DE"/>
    <w:rsid w:val="005435FB"/>
    <w:rsid w:val="00543F6B"/>
    <w:rsid w:val="0054482E"/>
    <w:rsid w:val="0054483C"/>
    <w:rsid w:val="00545AF3"/>
    <w:rsid w:val="00545BE9"/>
    <w:rsid w:val="005476E2"/>
    <w:rsid w:val="0054779D"/>
    <w:rsid w:val="00550303"/>
    <w:rsid w:val="005507BC"/>
    <w:rsid w:val="00550824"/>
    <w:rsid w:val="00550A69"/>
    <w:rsid w:val="00550DCB"/>
    <w:rsid w:val="00550EA8"/>
    <w:rsid w:val="00550EB2"/>
    <w:rsid w:val="00551110"/>
    <w:rsid w:val="00552727"/>
    <w:rsid w:val="00552B82"/>
    <w:rsid w:val="00552B93"/>
    <w:rsid w:val="00552EC8"/>
    <w:rsid w:val="005530AC"/>
    <w:rsid w:val="00554243"/>
    <w:rsid w:val="005544CC"/>
    <w:rsid w:val="00554650"/>
    <w:rsid w:val="0055477D"/>
    <w:rsid w:val="00554D70"/>
    <w:rsid w:val="00554DD9"/>
    <w:rsid w:val="00555FE4"/>
    <w:rsid w:val="00556371"/>
    <w:rsid w:val="00557468"/>
    <w:rsid w:val="00557915"/>
    <w:rsid w:val="00557938"/>
    <w:rsid w:val="00557C71"/>
    <w:rsid w:val="00557DE5"/>
    <w:rsid w:val="0056029B"/>
    <w:rsid w:val="0056045C"/>
    <w:rsid w:val="00561606"/>
    <w:rsid w:val="0056208A"/>
    <w:rsid w:val="005620DD"/>
    <w:rsid w:val="0056223E"/>
    <w:rsid w:val="00562A5C"/>
    <w:rsid w:val="005635A9"/>
    <w:rsid w:val="00563D9E"/>
    <w:rsid w:val="0056495D"/>
    <w:rsid w:val="00564ED3"/>
    <w:rsid w:val="005650B2"/>
    <w:rsid w:val="0056575F"/>
    <w:rsid w:val="00565B6A"/>
    <w:rsid w:val="00565E03"/>
    <w:rsid w:val="00567384"/>
    <w:rsid w:val="005677FC"/>
    <w:rsid w:val="00567A08"/>
    <w:rsid w:val="00567BC7"/>
    <w:rsid w:val="00567F3D"/>
    <w:rsid w:val="005700C0"/>
    <w:rsid w:val="005705AE"/>
    <w:rsid w:val="005709A0"/>
    <w:rsid w:val="00571364"/>
    <w:rsid w:val="005713E6"/>
    <w:rsid w:val="005716BA"/>
    <w:rsid w:val="005718F8"/>
    <w:rsid w:val="0057226F"/>
    <w:rsid w:val="00572815"/>
    <w:rsid w:val="005728B2"/>
    <w:rsid w:val="0057292F"/>
    <w:rsid w:val="0057353D"/>
    <w:rsid w:val="005735B2"/>
    <w:rsid w:val="0057395D"/>
    <w:rsid w:val="00574128"/>
    <w:rsid w:val="005741DA"/>
    <w:rsid w:val="0057451F"/>
    <w:rsid w:val="00574D1A"/>
    <w:rsid w:val="005750E1"/>
    <w:rsid w:val="00575782"/>
    <w:rsid w:val="00576418"/>
    <w:rsid w:val="00576AF0"/>
    <w:rsid w:val="005771E1"/>
    <w:rsid w:val="005778FF"/>
    <w:rsid w:val="00577957"/>
    <w:rsid w:val="00577CC2"/>
    <w:rsid w:val="00577D46"/>
    <w:rsid w:val="00577E94"/>
    <w:rsid w:val="00577EFE"/>
    <w:rsid w:val="00577F8E"/>
    <w:rsid w:val="0058003F"/>
    <w:rsid w:val="00580159"/>
    <w:rsid w:val="005805BA"/>
    <w:rsid w:val="005805D6"/>
    <w:rsid w:val="00580834"/>
    <w:rsid w:val="00580E2A"/>
    <w:rsid w:val="00581A4F"/>
    <w:rsid w:val="00581A51"/>
    <w:rsid w:val="00581A92"/>
    <w:rsid w:val="0058202C"/>
    <w:rsid w:val="005820EA"/>
    <w:rsid w:val="0058229B"/>
    <w:rsid w:val="005828DF"/>
    <w:rsid w:val="00582B99"/>
    <w:rsid w:val="00582EF5"/>
    <w:rsid w:val="00583015"/>
    <w:rsid w:val="00583807"/>
    <w:rsid w:val="00583BE6"/>
    <w:rsid w:val="00583BE8"/>
    <w:rsid w:val="00583C8C"/>
    <w:rsid w:val="00584010"/>
    <w:rsid w:val="00584673"/>
    <w:rsid w:val="005847E0"/>
    <w:rsid w:val="00584D0D"/>
    <w:rsid w:val="005852BB"/>
    <w:rsid w:val="00585CA5"/>
    <w:rsid w:val="0058668C"/>
    <w:rsid w:val="00586B35"/>
    <w:rsid w:val="0058713E"/>
    <w:rsid w:val="005875DE"/>
    <w:rsid w:val="00587739"/>
    <w:rsid w:val="00587E1D"/>
    <w:rsid w:val="00590381"/>
    <w:rsid w:val="005903F8"/>
    <w:rsid w:val="0059064D"/>
    <w:rsid w:val="00590FD4"/>
    <w:rsid w:val="00591016"/>
    <w:rsid w:val="005914B4"/>
    <w:rsid w:val="00591744"/>
    <w:rsid w:val="00591CCD"/>
    <w:rsid w:val="005920B0"/>
    <w:rsid w:val="005921F7"/>
    <w:rsid w:val="005925BF"/>
    <w:rsid w:val="00592E5F"/>
    <w:rsid w:val="00592EE3"/>
    <w:rsid w:val="0059333C"/>
    <w:rsid w:val="005940E2"/>
    <w:rsid w:val="005942F9"/>
    <w:rsid w:val="00594554"/>
    <w:rsid w:val="00594B99"/>
    <w:rsid w:val="00594EA4"/>
    <w:rsid w:val="00594F76"/>
    <w:rsid w:val="00594FF7"/>
    <w:rsid w:val="0059568A"/>
    <w:rsid w:val="0059652F"/>
    <w:rsid w:val="00596C8B"/>
    <w:rsid w:val="00596EF1"/>
    <w:rsid w:val="005972E8"/>
    <w:rsid w:val="0059761B"/>
    <w:rsid w:val="005A0176"/>
    <w:rsid w:val="005A1A18"/>
    <w:rsid w:val="005A1BB4"/>
    <w:rsid w:val="005A1E45"/>
    <w:rsid w:val="005A1E52"/>
    <w:rsid w:val="005A1EAB"/>
    <w:rsid w:val="005A206D"/>
    <w:rsid w:val="005A24BB"/>
    <w:rsid w:val="005A29C4"/>
    <w:rsid w:val="005A2B7B"/>
    <w:rsid w:val="005A311E"/>
    <w:rsid w:val="005A3959"/>
    <w:rsid w:val="005A3AF3"/>
    <w:rsid w:val="005A3DC9"/>
    <w:rsid w:val="005A3FC5"/>
    <w:rsid w:val="005A5389"/>
    <w:rsid w:val="005A55DD"/>
    <w:rsid w:val="005A5F83"/>
    <w:rsid w:val="005A5FE1"/>
    <w:rsid w:val="005A67BE"/>
    <w:rsid w:val="005A6913"/>
    <w:rsid w:val="005A695F"/>
    <w:rsid w:val="005A6B7C"/>
    <w:rsid w:val="005A7717"/>
    <w:rsid w:val="005A7755"/>
    <w:rsid w:val="005A7894"/>
    <w:rsid w:val="005A7940"/>
    <w:rsid w:val="005A7946"/>
    <w:rsid w:val="005A7A32"/>
    <w:rsid w:val="005B02EE"/>
    <w:rsid w:val="005B081C"/>
    <w:rsid w:val="005B0C8E"/>
    <w:rsid w:val="005B11A4"/>
    <w:rsid w:val="005B132F"/>
    <w:rsid w:val="005B191E"/>
    <w:rsid w:val="005B1B75"/>
    <w:rsid w:val="005B1D37"/>
    <w:rsid w:val="005B29B6"/>
    <w:rsid w:val="005B2C99"/>
    <w:rsid w:val="005B35FC"/>
    <w:rsid w:val="005B3AF8"/>
    <w:rsid w:val="005B3FBF"/>
    <w:rsid w:val="005B45C3"/>
    <w:rsid w:val="005B4651"/>
    <w:rsid w:val="005B4C80"/>
    <w:rsid w:val="005B4DD6"/>
    <w:rsid w:val="005B54E5"/>
    <w:rsid w:val="005B594B"/>
    <w:rsid w:val="005B5B3F"/>
    <w:rsid w:val="005B61A5"/>
    <w:rsid w:val="005B6868"/>
    <w:rsid w:val="005B6C93"/>
    <w:rsid w:val="005B7231"/>
    <w:rsid w:val="005B72AB"/>
    <w:rsid w:val="005B741C"/>
    <w:rsid w:val="005B76CA"/>
    <w:rsid w:val="005B7A1F"/>
    <w:rsid w:val="005B7E95"/>
    <w:rsid w:val="005B7F31"/>
    <w:rsid w:val="005C076C"/>
    <w:rsid w:val="005C09EA"/>
    <w:rsid w:val="005C100C"/>
    <w:rsid w:val="005C13E8"/>
    <w:rsid w:val="005C1653"/>
    <w:rsid w:val="005C1D5E"/>
    <w:rsid w:val="005C3716"/>
    <w:rsid w:val="005C3CBB"/>
    <w:rsid w:val="005C3D70"/>
    <w:rsid w:val="005C4217"/>
    <w:rsid w:val="005C478B"/>
    <w:rsid w:val="005C4AA1"/>
    <w:rsid w:val="005C55DF"/>
    <w:rsid w:val="005C5740"/>
    <w:rsid w:val="005C5C58"/>
    <w:rsid w:val="005C5F77"/>
    <w:rsid w:val="005C6965"/>
    <w:rsid w:val="005C6E7F"/>
    <w:rsid w:val="005C7104"/>
    <w:rsid w:val="005C73B2"/>
    <w:rsid w:val="005C7C09"/>
    <w:rsid w:val="005C7E7A"/>
    <w:rsid w:val="005D00CD"/>
    <w:rsid w:val="005D020C"/>
    <w:rsid w:val="005D0906"/>
    <w:rsid w:val="005D099E"/>
    <w:rsid w:val="005D0CD4"/>
    <w:rsid w:val="005D1500"/>
    <w:rsid w:val="005D23ED"/>
    <w:rsid w:val="005D253B"/>
    <w:rsid w:val="005D270D"/>
    <w:rsid w:val="005D3150"/>
    <w:rsid w:val="005D35DA"/>
    <w:rsid w:val="005D3829"/>
    <w:rsid w:val="005D3B8C"/>
    <w:rsid w:val="005D3D51"/>
    <w:rsid w:val="005D4265"/>
    <w:rsid w:val="005D48C9"/>
    <w:rsid w:val="005D4A89"/>
    <w:rsid w:val="005D4BB7"/>
    <w:rsid w:val="005D4D57"/>
    <w:rsid w:val="005D50ED"/>
    <w:rsid w:val="005D53CD"/>
    <w:rsid w:val="005D5518"/>
    <w:rsid w:val="005D5D8F"/>
    <w:rsid w:val="005D5F57"/>
    <w:rsid w:val="005D65E8"/>
    <w:rsid w:val="005D6EB5"/>
    <w:rsid w:val="005D6EB8"/>
    <w:rsid w:val="005D6F42"/>
    <w:rsid w:val="005D6FFF"/>
    <w:rsid w:val="005D72C9"/>
    <w:rsid w:val="005D7776"/>
    <w:rsid w:val="005D78FE"/>
    <w:rsid w:val="005D7AE6"/>
    <w:rsid w:val="005E01A7"/>
    <w:rsid w:val="005E032D"/>
    <w:rsid w:val="005E0F08"/>
    <w:rsid w:val="005E119B"/>
    <w:rsid w:val="005E14D2"/>
    <w:rsid w:val="005E2635"/>
    <w:rsid w:val="005E2806"/>
    <w:rsid w:val="005E3116"/>
    <w:rsid w:val="005E31EB"/>
    <w:rsid w:val="005E338F"/>
    <w:rsid w:val="005E3E2A"/>
    <w:rsid w:val="005E47E2"/>
    <w:rsid w:val="005E4B40"/>
    <w:rsid w:val="005E4D1A"/>
    <w:rsid w:val="005E5273"/>
    <w:rsid w:val="005E57D3"/>
    <w:rsid w:val="005E5D8A"/>
    <w:rsid w:val="005E6431"/>
    <w:rsid w:val="005E6572"/>
    <w:rsid w:val="005E746A"/>
    <w:rsid w:val="005E7CF1"/>
    <w:rsid w:val="005E7F7D"/>
    <w:rsid w:val="005F03EF"/>
    <w:rsid w:val="005F0AFC"/>
    <w:rsid w:val="005F11BB"/>
    <w:rsid w:val="005F1AF2"/>
    <w:rsid w:val="005F26F2"/>
    <w:rsid w:val="005F2ABB"/>
    <w:rsid w:val="005F2D3E"/>
    <w:rsid w:val="005F36A1"/>
    <w:rsid w:val="005F3A24"/>
    <w:rsid w:val="005F3BE9"/>
    <w:rsid w:val="005F45EE"/>
    <w:rsid w:val="005F4818"/>
    <w:rsid w:val="005F5080"/>
    <w:rsid w:val="005F5B9C"/>
    <w:rsid w:val="005F5C54"/>
    <w:rsid w:val="005F5FD9"/>
    <w:rsid w:val="005F6432"/>
    <w:rsid w:val="005F6E51"/>
    <w:rsid w:val="005F7213"/>
    <w:rsid w:val="005F723B"/>
    <w:rsid w:val="005F7B0F"/>
    <w:rsid w:val="0060029F"/>
    <w:rsid w:val="00600393"/>
    <w:rsid w:val="0060047F"/>
    <w:rsid w:val="00600904"/>
    <w:rsid w:val="00600AD2"/>
    <w:rsid w:val="00601547"/>
    <w:rsid w:val="006015C3"/>
    <w:rsid w:val="0060206B"/>
    <w:rsid w:val="006021D3"/>
    <w:rsid w:val="00602572"/>
    <w:rsid w:val="00602D54"/>
    <w:rsid w:val="006030F3"/>
    <w:rsid w:val="006032E1"/>
    <w:rsid w:val="0060374D"/>
    <w:rsid w:val="00603986"/>
    <w:rsid w:val="00604296"/>
    <w:rsid w:val="00604726"/>
    <w:rsid w:val="00604916"/>
    <w:rsid w:val="006050CB"/>
    <w:rsid w:val="006054F7"/>
    <w:rsid w:val="00605BF8"/>
    <w:rsid w:val="00606036"/>
    <w:rsid w:val="0060609F"/>
    <w:rsid w:val="006061E6"/>
    <w:rsid w:val="006063EB"/>
    <w:rsid w:val="00606480"/>
    <w:rsid w:val="00606887"/>
    <w:rsid w:val="006068D2"/>
    <w:rsid w:val="00606A64"/>
    <w:rsid w:val="00607219"/>
    <w:rsid w:val="0060722F"/>
    <w:rsid w:val="006072FC"/>
    <w:rsid w:val="00607352"/>
    <w:rsid w:val="006079AB"/>
    <w:rsid w:val="00607A39"/>
    <w:rsid w:val="006103EB"/>
    <w:rsid w:val="0061040D"/>
    <w:rsid w:val="00610539"/>
    <w:rsid w:val="006110C9"/>
    <w:rsid w:val="00611210"/>
    <w:rsid w:val="00611215"/>
    <w:rsid w:val="006118FD"/>
    <w:rsid w:val="0061191C"/>
    <w:rsid w:val="00611E4C"/>
    <w:rsid w:val="00612C98"/>
    <w:rsid w:val="006133DD"/>
    <w:rsid w:val="00613551"/>
    <w:rsid w:val="006143EE"/>
    <w:rsid w:val="006147F8"/>
    <w:rsid w:val="0061492F"/>
    <w:rsid w:val="00614E7F"/>
    <w:rsid w:val="00615469"/>
    <w:rsid w:val="006155AE"/>
    <w:rsid w:val="00615DA1"/>
    <w:rsid w:val="00615F32"/>
    <w:rsid w:val="00615F42"/>
    <w:rsid w:val="0061630F"/>
    <w:rsid w:val="006164E9"/>
    <w:rsid w:val="006166EE"/>
    <w:rsid w:val="00616E00"/>
    <w:rsid w:val="00617086"/>
    <w:rsid w:val="006178A6"/>
    <w:rsid w:val="006179CE"/>
    <w:rsid w:val="00617EC6"/>
    <w:rsid w:val="00620142"/>
    <w:rsid w:val="00620921"/>
    <w:rsid w:val="00620CF1"/>
    <w:rsid w:val="00620D67"/>
    <w:rsid w:val="00621047"/>
    <w:rsid w:val="00621347"/>
    <w:rsid w:val="00621670"/>
    <w:rsid w:val="00621817"/>
    <w:rsid w:val="00621F7C"/>
    <w:rsid w:val="006227EF"/>
    <w:rsid w:val="00622925"/>
    <w:rsid w:val="006229B5"/>
    <w:rsid w:val="00622AEF"/>
    <w:rsid w:val="00622CE3"/>
    <w:rsid w:val="00622F1F"/>
    <w:rsid w:val="006236C8"/>
    <w:rsid w:val="006236F8"/>
    <w:rsid w:val="006237CA"/>
    <w:rsid w:val="0062406F"/>
    <w:rsid w:val="00624399"/>
    <w:rsid w:val="00625174"/>
    <w:rsid w:val="0062541F"/>
    <w:rsid w:val="006255BA"/>
    <w:rsid w:val="00625D4C"/>
    <w:rsid w:val="00625DDE"/>
    <w:rsid w:val="00626020"/>
    <w:rsid w:val="00626406"/>
    <w:rsid w:val="0062644B"/>
    <w:rsid w:val="006268CE"/>
    <w:rsid w:val="00626902"/>
    <w:rsid w:val="00626D57"/>
    <w:rsid w:val="0062719C"/>
    <w:rsid w:val="0062781D"/>
    <w:rsid w:val="0063019B"/>
    <w:rsid w:val="00630D2B"/>
    <w:rsid w:val="00630D3A"/>
    <w:rsid w:val="00630DFF"/>
    <w:rsid w:val="00630EF9"/>
    <w:rsid w:val="00630FDE"/>
    <w:rsid w:val="0063123A"/>
    <w:rsid w:val="00631499"/>
    <w:rsid w:val="006324A6"/>
    <w:rsid w:val="00632735"/>
    <w:rsid w:val="0063368B"/>
    <w:rsid w:val="00633B44"/>
    <w:rsid w:val="00634C3D"/>
    <w:rsid w:val="0063505E"/>
    <w:rsid w:val="0063512F"/>
    <w:rsid w:val="00635624"/>
    <w:rsid w:val="00635E82"/>
    <w:rsid w:val="00635F51"/>
    <w:rsid w:val="006361E3"/>
    <w:rsid w:val="006366D5"/>
    <w:rsid w:val="00636857"/>
    <w:rsid w:val="00636BB1"/>
    <w:rsid w:val="0063717D"/>
    <w:rsid w:val="00637467"/>
    <w:rsid w:val="0063762F"/>
    <w:rsid w:val="00637B35"/>
    <w:rsid w:val="00640675"/>
    <w:rsid w:val="00640CFB"/>
    <w:rsid w:val="0064129A"/>
    <w:rsid w:val="006413CE"/>
    <w:rsid w:val="00641E3A"/>
    <w:rsid w:val="00642256"/>
    <w:rsid w:val="006422ED"/>
    <w:rsid w:val="006425F6"/>
    <w:rsid w:val="0064287A"/>
    <w:rsid w:val="006429FE"/>
    <w:rsid w:val="00642A03"/>
    <w:rsid w:val="00642ACA"/>
    <w:rsid w:val="00642C23"/>
    <w:rsid w:val="006435BC"/>
    <w:rsid w:val="00643668"/>
    <w:rsid w:val="006441EE"/>
    <w:rsid w:val="00645024"/>
    <w:rsid w:val="00645127"/>
    <w:rsid w:val="0064525F"/>
    <w:rsid w:val="0064566E"/>
    <w:rsid w:val="0064650C"/>
    <w:rsid w:val="00646512"/>
    <w:rsid w:val="0064694F"/>
    <w:rsid w:val="006476A2"/>
    <w:rsid w:val="0064789E"/>
    <w:rsid w:val="00647CB4"/>
    <w:rsid w:val="00647D34"/>
    <w:rsid w:val="00650198"/>
    <w:rsid w:val="006501D7"/>
    <w:rsid w:val="00650DCC"/>
    <w:rsid w:val="00650EB0"/>
    <w:rsid w:val="00650F19"/>
    <w:rsid w:val="00651398"/>
    <w:rsid w:val="0065168B"/>
    <w:rsid w:val="0065179F"/>
    <w:rsid w:val="00652178"/>
    <w:rsid w:val="00652900"/>
    <w:rsid w:val="00652B9B"/>
    <w:rsid w:val="00653255"/>
    <w:rsid w:val="00653982"/>
    <w:rsid w:val="00653B6C"/>
    <w:rsid w:val="00653FC8"/>
    <w:rsid w:val="00654A98"/>
    <w:rsid w:val="00654D11"/>
    <w:rsid w:val="006554E2"/>
    <w:rsid w:val="00655641"/>
    <w:rsid w:val="00655EDB"/>
    <w:rsid w:val="006562D0"/>
    <w:rsid w:val="0065651E"/>
    <w:rsid w:val="00656E00"/>
    <w:rsid w:val="00656E1F"/>
    <w:rsid w:val="0065796E"/>
    <w:rsid w:val="00657AF1"/>
    <w:rsid w:val="00657C36"/>
    <w:rsid w:val="00657FB2"/>
    <w:rsid w:val="0066003E"/>
    <w:rsid w:val="0066041E"/>
    <w:rsid w:val="00660767"/>
    <w:rsid w:val="0066097B"/>
    <w:rsid w:val="00660C5F"/>
    <w:rsid w:val="00660CBC"/>
    <w:rsid w:val="0066140D"/>
    <w:rsid w:val="00661AA9"/>
    <w:rsid w:val="00662BFE"/>
    <w:rsid w:val="00663519"/>
    <w:rsid w:val="006635FF"/>
    <w:rsid w:val="00663678"/>
    <w:rsid w:val="0066368B"/>
    <w:rsid w:val="00664186"/>
    <w:rsid w:val="00664229"/>
    <w:rsid w:val="00664A14"/>
    <w:rsid w:val="00664E88"/>
    <w:rsid w:val="0066527C"/>
    <w:rsid w:val="006655A5"/>
    <w:rsid w:val="00665A4F"/>
    <w:rsid w:val="00665D59"/>
    <w:rsid w:val="00666025"/>
    <w:rsid w:val="0066639D"/>
    <w:rsid w:val="0066669B"/>
    <w:rsid w:val="0066699D"/>
    <w:rsid w:val="00666A28"/>
    <w:rsid w:val="00667ACD"/>
    <w:rsid w:val="00667E1A"/>
    <w:rsid w:val="00670233"/>
    <w:rsid w:val="0067058A"/>
    <w:rsid w:val="00670E9D"/>
    <w:rsid w:val="00670FC6"/>
    <w:rsid w:val="006710B8"/>
    <w:rsid w:val="0067163D"/>
    <w:rsid w:val="00671821"/>
    <w:rsid w:val="0067231B"/>
    <w:rsid w:val="006725FA"/>
    <w:rsid w:val="0067295B"/>
    <w:rsid w:val="00672B15"/>
    <w:rsid w:val="00672BF5"/>
    <w:rsid w:val="00672F12"/>
    <w:rsid w:val="00672F31"/>
    <w:rsid w:val="006731E5"/>
    <w:rsid w:val="00673487"/>
    <w:rsid w:val="00673E03"/>
    <w:rsid w:val="006742E8"/>
    <w:rsid w:val="006746FE"/>
    <w:rsid w:val="00674AD7"/>
    <w:rsid w:val="00675068"/>
    <w:rsid w:val="006751AC"/>
    <w:rsid w:val="00675354"/>
    <w:rsid w:val="00675491"/>
    <w:rsid w:val="0067549E"/>
    <w:rsid w:val="00675718"/>
    <w:rsid w:val="00675F37"/>
    <w:rsid w:val="0067620D"/>
    <w:rsid w:val="0067620F"/>
    <w:rsid w:val="006763F2"/>
    <w:rsid w:val="0067654A"/>
    <w:rsid w:val="00676734"/>
    <w:rsid w:val="00676BA9"/>
    <w:rsid w:val="00676DA3"/>
    <w:rsid w:val="00677382"/>
    <w:rsid w:val="006778A9"/>
    <w:rsid w:val="00677CAE"/>
    <w:rsid w:val="00677F8B"/>
    <w:rsid w:val="00680176"/>
    <w:rsid w:val="00680179"/>
    <w:rsid w:val="0068046C"/>
    <w:rsid w:val="006806EF"/>
    <w:rsid w:val="00680C9B"/>
    <w:rsid w:val="00680F25"/>
    <w:rsid w:val="00681018"/>
    <w:rsid w:val="0068166B"/>
    <w:rsid w:val="00681AF0"/>
    <w:rsid w:val="0068230B"/>
    <w:rsid w:val="00682321"/>
    <w:rsid w:val="006825DC"/>
    <w:rsid w:val="006827FD"/>
    <w:rsid w:val="00682AA9"/>
    <w:rsid w:val="00682EDE"/>
    <w:rsid w:val="00682FD4"/>
    <w:rsid w:val="00683186"/>
    <w:rsid w:val="006838F0"/>
    <w:rsid w:val="006843AB"/>
    <w:rsid w:val="006843F6"/>
    <w:rsid w:val="006847A2"/>
    <w:rsid w:val="00684F95"/>
    <w:rsid w:val="0068542D"/>
    <w:rsid w:val="00685B52"/>
    <w:rsid w:val="00685C6D"/>
    <w:rsid w:val="00685D21"/>
    <w:rsid w:val="00686315"/>
    <w:rsid w:val="00686725"/>
    <w:rsid w:val="006868BE"/>
    <w:rsid w:val="00686E5E"/>
    <w:rsid w:val="00686FA6"/>
    <w:rsid w:val="00687034"/>
    <w:rsid w:val="00687783"/>
    <w:rsid w:val="006877DD"/>
    <w:rsid w:val="006878FF"/>
    <w:rsid w:val="00687A66"/>
    <w:rsid w:val="00687CA7"/>
    <w:rsid w:val="00687CD9"/>
    <w:rsid w:val="00687DD3"/>
    <w:rsid w:val="00687F95"/>
    <w:rsid w:val="0069020D"/>
    <w:rsid w:val="006904E0"/>
    <w:rsid w:val="006917A2"/>
    <w:rsid w:val="0069191C"/>
    <w:rsid w:val="00691EAC"/>
    <w:rsid w:val="0069209D"/>
    <w:rsid w:val="00692194"/>
    <w:rsid w:val="0069236D"/>
    <w:rsid w:val="00692823"/>
    <w:rsid w:val="006928CC"/>
    <w:rsid w:val="006931B4"/>
    <w:rsid w:val="006937FA"/>
    <w:rsid w:val="0069394E"/>
    <w:rsid w:val="00693EB1"/>
    <w:rsid w:val="00694A87"/>
    <w:rsid w:val="00695157"/>
    <w:rsid w:val="00695458"/>
    <w:rsid w:val="0069586F"/>
    <w:rsid w:val="00695C50"/>
    <w:rsid w:val="0069609D"/>
    <w:rsid w:val="0069638E"/>
    <w:rsid w:val="00696563"/>
    <w:rsid w:val="00696601"/>
    <w:rsid w:val="00696941"/>
    <w:rsid w:val="00696EC1"/>
    <w:rsid w:val="00696F58"/>
    <w:rsid w:val="00696FCA"/>
    <w:rsid w:val="00697B11"/>
    <w:rsid w:val="00697B39"/>
    <w:rsid w:val="00697D01"/>
    <w:rsid w:val="00697E3F"/>
    <w:rsid w:val="006A004F"/>
    <w:rsid w:val="006A09D3"/>
    <w:rsid w:val="006A0A7E"/>
    <w:rsid w:val="006A0BA7"/>
    <w:rsid w:val="006A0BDA"/>
    <w:rsid w:val="006A0C7F"/>
    <w:rsid w:val="006A113D"/>
    <w:rsid w:val="006A12D1"/>
    <w:rsid w:val="006A15B5"/>
    <w:rsid w:val="006A15BD"/>
    <w:rsid w:val="006A1940"/>
    <w:rsid w:val="006A1A0B"/>
    <w:rsid w:val="006A1C0D"/>
    <w:rsid w:val="006A1D3C"/>
    <w:rsid w:val="006A1FEC"/>
    <w:rsid w:val="006A21B4"/>
    <w:rsid w:val="006A22CB"/>
    <w:rsid w:val="006A273F"/>
    <w:rsid w:val="006A2C19"/>
    <w:rsid w:val="006A2E94"/>
    <w:rsid w:val="006A39FF"/>
    <w:rsid w:val="006A3AA8"/>
    <w:rsid w:val="006A3AAA"/>
    <w:rsid w:val="006A4142"/>
    <w:rsid w:val="006A4C0D"/>
    <w:rsid w:val="006A55F6"/>
    <w:rsid w:val="006A5625"/>
    <w:rsid w:val="006A581A"/>
    <w:rsid w:val="006A65B9"/>
    <w:rsid w:val="006A6634"/>
    <w:rsid w:val="006A79ED"/>
    <w:rsid w:val="006B00A1"/>
    <w:rsid w:val="006B0125"/>
    <w:rsid w:val="006B050A"/>
    <w:rsid w:val="006B0954"/>
    <w:rsid w:val="006B0BD5"/>
    <w:rsid w:val="006B18DD"/>
    <w:rsid w:val="006B2407"/>
    <w:rsid w:val="006B24F9"/>
    <w:rsid w:val="006B256C"/>
    <w:rsid w:val="006B3834"/>
    <w:rsid w:val="006B4066"/>
    <w:rsid w:val="006B42AA"/>
    <w:rsid w:val="006B42D5"/>
    <w:rsid w:val="006B4316"/>
    <w:rsid w:val="006B4F75"/>
    <w:rsid w:val="006B58FB"/>
    <w:rsid w:val="006B5B56"/>
    <w:rsid w:val="006B5F19"/>
    <w:rsid w:val="006B694C"/>
    <w:rsid w:val="006B6D7D"/>
    <w:rsid w:val="006B7AE2"/>
    <w:rsid w:val="006C0361"/>
    <w:rsid w:val="006C0F50"/>
    <w:rsid w:val="006C139A"/>
    <w:rsid w:val="006C177E"/>
    <w:rsid w:val="006C1C18"/>
    <w:rsid w:val="006C259D"/>
    <w:rsid w:val="006C2D08"/>
    <w:rsid w:val="006C30DE"/>
    <w:rsid w:val="006C3500"/>
    <w:rsid w:val="006C393B"/>
    <w:rsid w:val="006C39F3"/>
    <w:rsid w:val="006C3CE5"/>
    <w:rsid w:val="006C4423"/>
    <w:rsid w:val="006C4527"/>
    <w:rsid w:val="006C4C22"/>
    <w:rsid w:val="006C4D90"/>
    <w:rsid w:val="006C5511"/>
    <w:rsid w:val="006C5814"/>
    <w:rsid w:val="006C6647"/>
    <w:rsid w:val="006C67A2"/>
    <w:rsid w:val="006C6AC3"/>
    <w:rsid w:val="006C7469"/>
    <w:rsid w:val="006C7496"/>
    <w:rsid w:val="006C75C9"/>
    <w:rsid w:val="006C785C"/>
    <w:rsid w:val="006C7AC5"/>
    <w:rsid w:val="006D01F4"/>
    <w:rsid w:val="006D020C"/>
    <w:rsid w:val="006D03E4"/>
    <w:rsid w:val="006D0400"/>
    <w:rsid w:val="006D0684"/>
    <w:rsid w:val="006D08D6"/>
    <w:rsid w:val="006D1178"/>
    <w:rsid w:val="006D133F"/>
    <w:rsid w:val="006D17BB"/>
    <w:rsid w:val="006D1F05"/>
    <w:rsid w:val="006D2001"/>
    <w:rsid w:val="006D2657"/>
    <w:rsid w:val="006D29A6"/>
    <w:rsid w:val="006D2E89"/>
    <w:rsid w:val="006D35D4"/>
    <w:rsid w:val="006D3681"/>
    <w:rsid w:val="006D3750"/>
    <w:rsid w:val="006D3A1E"/>
    <w:rsid w:val="006D3B40"/>
    <w:rsid w:val="006D3B66"/>
    <w:rsid w:val="006D3C6D"/>
    <w:rsid w:val="006D3D00"/>
    <w:rsid w:val="006D4A32"/>
    <w:rsid w:val="006D4AC5"/>
    <w:rsid w:val="006D4C34"/>
    <w:rsid w:val="006D564A"/>
    <w:rsid w:val="006D5A77"/>
    <w:rsid w:val="006D5CA2"/>
    <w:rsid w:val="006D602B"/>
    <w:rsid w:val="006D6282"/>
    <w:rsid w:val="006D6819"/>
    <w:rsid w:val="006D7B1C"/>
    <w:rsid w:val="006E00E5"/>
    <w:rsid w:val="006E0303"/>
    <w:rsid w:val="006E0395"/>
    <w:rsid w:val="006E0905"/>
    <w:rsid w:val="006E09AE"/>
    <w:rsid w:val="006E0C2B"/>
    <w:rsid w:val="006E1677"/>
    <w:rsid w:val="006E1775"/>
    <w:rsid w:val="006E1D76"/>
    <w:rsid w:val="006E2008"/>
    <w:rsid w:val="006E20D4"/>
    <w:rsid w:val="006E2445"/>
    <w:rsid w:val="006E2EEB"/>
    <w:rsid w:val="006E30C5"/>
    <w:rsid w:val="006E35F2"/>
    <w:rsid w:val="006E3845"/>
    <w:rsid w:val="006E38BD"/>
    <w:rsid w:val="006E3E6E"/>
    <w:rsid w:val="006E4083"/>
    <w:rsid w:val="006E42E7"/>
    <w:rsid w:val="006E4333"/>
    <w:rsid w:val="006E436E"/>
    <w:rsid w:val="006E4C05"/>
    <w:rsid w:val="006E5135"/>
    <w:rsid w:val="006E55FD"/>
    <w:rsid w:val="006E623B"/>
    <w:rsid w:val="006E644C"/>
    <w:rsid w:val="006E6A2F"/>
    <w:rsid w:val="006E6B5E"/>
    <w:rsid w:val="006E6D10"/>
    <w:rsid w:val="006E6E0E"/>
    <w:rsid w:val="006E72AD"/>
    <w:rsid w:val="006E76D1"/>
    <w:rsid w:val="006E7783"/>
    <w:rsid w:val="006E781B"/>
    <w:rsid w:val="006E79F9"/>
    <w:rsid w:val="006F0344"/>
    <w:rsid w:val="006F06DB"/>
    <w:rsid w:val="006F0855"/>
    <w:rsid w:val="006F0BE4"/>
    <w:rsid w:val="006F0DE0"/>
    <w:rsid w:val="006F12D5"/>
    <w:rsid w:val="006F163C"/>
    <w:rsid w:val="006F1A5E"/>
    <w:rsid w:val="006F1C4D"/>
    <w:rsid w:val="006F1F10"/>
    <w:rsid w:val="006F2791"/>
    <w:rsid w:val="006F2DCF"/>
    <w:rsid w:val="006F2FFE"/>
    <w:rsid w:val="006F36BC"/>
    <w:rsid w:val="006F38A5"/>
    <w:rsid w:val="006F38AE"/>
    <w:rsid w:val="006F447C"/>
    <w:rsid w:val="006F44C4"/>
    <w:rsid w:val="006F4ACA"/>
    <w:rsid w:val="006F5104"/>
    <w:rsid w:val="006F5AAD"/>
    <w:rsid w:val="006F61F8"/>
    <w:rsid w:val="006F6715"/>
    <w:rsid w:val="006F67B1"/>
    <w:rsid w:val="006F689F"/>
    <w:rsid w:val="006F6BE6"/>
    <w:rsid w:val="006F7305"/>
    <w:rsid w:val="006F746F"/>
    <w:rsid w:val="006F7E6E"/>
    <w:rsid w:val="00700DE8"/>
    <w:rsid w:val="00700E64"/>
    <w:rsid w:val="0070180D"/>
    <w:rsid w:val="007018C8"/>
    <w:rsid w:val="00701C54"/>
    <w:rsid w:val="00701EB1"/>
    <w:rsid w:val="0070209C"/>
    <w:rsid w:val="00702AA1"/>
    <w:rsid w:val="00702CA6"/>
    <w:rsid w:val="00702D8E"/>
    <w:rsid w:val="00702D91"/>
    <w:rsid w:val="00703063"/>
    <w:rsid w:val="00703096"/>
    <w:rsid w:val="007032D6"/>
    <w:rsid w:val="007039D0"/>
    <w:rsid w:val="00703EF3"/>
    <w:rsid w:val="0070488A"/>
    <w:rsid w:val="00704F7E"/>
    <w:rsid w:val="0070536F"/>
    <w:rsid w:val="00705697"/>
    <w:rsid w:val="00706418"/>
    <w:rsid w:val="007067F7"/>
    <w:rsid w:val="00706A34"/>
    <w:rsid w:val="00706D45"/>
    <w:rsid w:val="00706E65"/>
    <w:rsid w:val="00707236"/>
    <w:rsid w:val="007073BE"/>
    <w:rsid w:val="00707D39"/>
    <w:rsid w:val="00707E13"/>
    <w:rsid w:val="00707FFC"/>
    <w:rsid w:val="00710487"/>
    <w:rsid w:val="0071068B"/>
    <w:rsid w:val="00711009"/>
    <w:rsid w:val="00711032"/>
    <w:rsid w:val="00711153"/>
    <w:rsid w:val="00711230"/>
    <w:rsid w:val="007112AD"/>
    <w:rsid w:val="00711316"/>
    <w:rsid w:val="00711558"/>
    <w:rsid w:val="00711D8E"/>
    <w:rsid w:val="00711F59"/>
    <w:rsid w:val="00712210"/>
    <w:rsid w:val="0071223D"/>
    <w:rsid w:val="0071227B"/>
    <w:rsid w:val="007126CA"/>
    <w:rsid w:val="00712CA2"/>
    <w:rsid w:val="0071339D"/>
    <w:rsid w:val="00713416"/>
    <w:rsid w:val="0071380E"/>
    <w:rsid w:val="0071389A"/>
    <w:rsid w:val="007143AE"/>
    <w:rsid w:val="007146E9"/>
    <w:rsid w:val="007147AD"/>
    <w:rsid w:val="00714817"/>
    <w:rsid w:val="007149D8"/>
    <w:rsid w:val="00714FC1"/>
    <w:rsid w:val="00715390"/>
    <w:rsid w:val="00715721"/>
    <w:rsid w:val="00715B5E"/>
    <w:rsid w:val="00716372"/>
    <w:rsid w:val="00716824"/>
    <w:rsid w:val="007170C5"/>
    <w:rsid w:val="007209EA"/>
    <w:rsid w:val="00720B38"/>
    <w:rsid w:val="00720FA4"/>
    <w:rsid w:val="00721740"/>
    <w:rsid w:val="00722076"/>
    <w:rsid w:val="0072231E"/>
    <w:rsid w:val="00722960"/>
    <w:rsid w:val="0072312C"/>
    <w:rsid w:val="00723C3C"/>
    <w:rsid w:val="007240F7"/>
    <w:rsid w:val="00724CB5"/>
    <w:rsid w:val="00724CD1"/>
    <w:rsid w:val="00724F61"/>
    <w:rsid w:val="00725274"/>
    <w:rsid w:val="00725421"/>
    <w:rsid w:val="00725605"/>
    <w:rsid w:val="007257FB"/>
    <w:rsid w:val="00725A06"/>
    <w:rsid w:val="00726029"/>
    <w:rsid w:val="00726229"/>
    <w:rsid w:val="0072643A"/>
    <w:rsid w:val="007273AB"/>
    <w:rsid w:val="0072757D"/>
    <w:rsid w:val="007304DA"/>
    <w:rsid w:val="00731143"/>
    <w:rsid w:val="007311BE"/>
    <w:rsid w:val="007315B6"/>
    <w:rsid w:val="007317C7"/>
    <w:rsid w:val="007319BA"/>
    <w:rsid w:val="007319CB"/>
    <w:rsid w:val="00731B8B"/>
    <w:rsid w:val="00731D43"/>
    <w:rsid w:val="0073211A"/>
    <w:rsid w:val="007321B3"/>
    <w:rsid w:val="007329B1"/>
    <w:rsid w:val="00732E7E"/>
    <w:rsid w:val="007330D9"/>
    <w:rsid w:val="0073314B"/>
    <w:rsid w:val="007332FF"/>
    <w:rsid w:val="007339DD"/>
    <w:rsid w:val="00733B59"/>
    <w:rsid w:val="00733C76"/>
    <w:rsid w:val="00733D19"/>
    <w:rsid w:val="00733FA4"/>
    <w:rsid w:val="007340DD"/>
    <w:rsid w:val="0073433D"/>
    <w:rsid w:val="00734B7A"/>
    <w:rsid w:val="00734E41"/>
    <w:rsid w:val="0073513C"/>
    <w:rsid w:val="00735168"/>
    <w:rsid w:val="00735673"/>
    <w:rsid w:val="00735C4A"/>
    <w:rsid w:val="00735C89"/>
    <w:rsid w:val="00735CCD"/>
    <w:rsid w:val="00736371"/>
    <w:rsid w:val="007363C0"/>
    <w:rsid w:val="00737927"/>
    <w:rsid w:val="00737C95"/>
    <w:rsid w:val="007407AB"/>
    <w:rsid w:val="007407F1"/>
    <w:rsid w:val="0074090F"/>
    <w:rsid w:val="00740955"/>
    <w:rsid w:val="00740B11"/>
    <w:rsid w:val="0074130D"/>
    <w:rsid w:val="007413FA"/>
    <w:rsid w:val="00741F58"/>
    <w:rsid w:val="0074274B"/>
    <w:rsid w:val="0074315D"/>
    <w:rsid w:val="00743214"/>
    <w:rsid w:val="00743EAB"/>
    <w:rsid w:val="007442AE"/>
    <w:rsid w:val="007442C5"/>
    <w:rsid w:val="00744CEA"/>
    <w:rsid w:val="00745BB5"/>
    <w:rsid w:val="00746F08"/>
    <w:rsid w:val="0074756E"/>
    <w:rsid w:val="00747D9B"/>
    <w:rsid w:val="00747FD8"/>
    <w:rsid w:val="0075042E"/>
    <w:rsid w:val="00750DBE"/>
    <w:rsid w:val="00750E24"/>
    <w:rsid w:val="0075157E"/>
    <w:rsid w:val="00751891"/>
    <w:rsid w:val="00751F0B"/>
    <w:rsid w:val="007521DE"/>
    <w:rsid w:val="007523BA"/>
    <w:rsid w:val="00752BEA"/>
    <w:rsid w:val="00752BEE"/>
    <w:rsid w:val="00752BF1"/>
    <w:rsid w:val="00752C95"/>
    <w:rsid w:val="00753149"/>
    <w:rsid w:val="00753233"/>
    <w:rsid w:val="007537A3"/>
    <w:rsid w:val="0075391A"/>
    <w:rsid w:val="007539E9"/>
    <w:rsid w:val="00755210"/>
    <w:rsid w:val="00755682"/>
    <w:rsid w:val="00755A17"/>
    <w:rsid w:val="00756577"/>
    <w:rsid w:val="00756FA5"/>
    <w:rsid w:val="007579F5"/>
    <w:rsid w:val="00757AD4"/>
    <w:rsid w:val="00757B41"/>
    <w:rsid w:val="00757C91"/>
    <w:rsid w:val="00757D7C"/>
    <w:rsid w:val="007601FC"/>
    <w:rsid w:val="00760A81"/>
    <w:rsid w:val="00761079"/>
    <w:rsid w:val="00761339"/>
    <w:rsid w:val="00761760"/>
    <w:rsid w:val="00761F5C"/>
    <w:rsid w:val="007621F1"/>
    <w:rsid w:val="00762C8A"/>
    <w:rsid w:val="00763098"/>
    <w:rsid w:val="0076311D"/>
    <w:rsid w:val="00763510"/>
    <w:rsid w:val="007636DB"/>
    <w:rsid w:val="0076397C"/>
    <w:rsid w:val="00763A91"/>
    <w:rsid w:val="007665CD"/>
    <w:rsid w:val="00766B09"/>
    <w:rsid w:val="007670B5"/>
    <w:rsid w:val="00767563"/>
    <w:rsid w:val="007679FB"/>
    <w:rsid w:val="00767AE9"/>
    <w:rsid w:val="00770709"/>
    <w:rsid w:val="00770848"/>
    <w:rsid w:val="00770904"/>
    <w:rsid w:val="00770B90"/>
    <w:rsid w:val="00771171"/>
    <w:rsid w:val="007717C2"/>
    <w:rsid w:val="00771BD6"/>
    <w:rsid w:val="00771DBB"/>
    <w:rsid w:val="00771DED"/>
    <w:rsid w:val="00771EC5"/>
    <w:rsid w:val="00771FAC"/>
    <w:rsid w:val="00772BDB"/>
    <w:rsid w:val="00772DAA"/>
    <w:rsid w:val="007731A4"/>
    <w:rsid w:val="007731DB"/>
    <w:rsid w:val="007731E4"/>
    <w:rsid w:val="00773275"/>
    <w:rsid w:val="007734CA"/>
    <w:rsid w:val="00773D02"/>
    <w:rsid w:val="00773D29"/>
    <w:rsid w:val="00773EDD"/>
    <w:rsid w:val="00774313"/>
    <w:rsid w:val="0077435D"/>
    <w:rsid w:val="007744A6"/>
    <w:rsid w:val="00774526"/>
    <w:rsid w:val="0077464B"/>
    <w:rsid w:val="00774802"/>
    <w:rsid w:val="00774962"/>
    <w:rsid w:val="00774D21"/>
    <w:rsid w:val="00774EEC"/>
    <w:rsid w:val="00775758"/>
    <w:rsid w:val="0077592B"/>
    <w:rsid w:val="00775AF3"/>
    <w:rsid w:val="007762AA"/>
    <w:rsid w:val="007765D3"/>
    <w:rsid w:val="00776DC4"/>
    <w:rsid w:val="00776FEA"/>
    <w:rsid w:val="007772CE"/>
    <w:rsid w:val="00777C82"/>
    <w:rsid w:val="00777EB3"/>
    <w:rsid w:val="00780233"/>
    <w:rsid w:val="007804F1"/>
    <w:rsid w:val="00780548"/>
    <w:rsid w:val="0078054A"/>
    <w:rsid w:val="00780A9A"/>
    <w:rsid w:val="00780F8B"/>
    <w:rsid w:val="007813E6"/>
    <w:rsid w:val="007818CC"/>
    <w:rsid w:val="00781991"/>
    <w:rsid w:val="00782529"/>
    <w:rsid w:val="00782627"/>
    <w:rsid w:val="00782732"/>
    <w:rsid w:val="007829FB"/>
    <w:rsid w:val="00782EC3"/>
    <w:rsid w:val="00782FA2"/>
    <w:rsid w:val="0078314B"/>
    <w:rsid w:val="0078320E"/>
    <w:rsid w:val="0078324A"/>
    <w:rsid w:val="007834B5"/>
    <w:rsid w:val="00783D2C"/>
    <w:rsid w:val="00783DC6"/>
    <w:rsid w:val="00784081"/>
    <w:rsid w:val="0078408A"/>
    <w:rsid w:val="00784575"/>
    <w:rsid w:val="0078477D"/>
    <w:rsid w:val="0078486B"/>
    <w:rsid w:val="00784DA1"/>
    <w:rsid w:val="00784DCF"/>
    <w:rsid w:val="00784FA5"/>
    <w:rsid w:val="007859D8"/>
    <w:rsid w:val="00785C02"/>
    <w:rsid w:val="00785E9F"/>
    <w:rsid w:val="0078636B"/>
    <w:rsid w:val="0078658F"/>
    <w:rsid w:val="0078734B"/>
    <w:rsid w:val="00787533"/>
    <w:rsid w:val="00787AE0"/>
    <w:rsid w:val="00787EA1"/>
    <w:rsid w:val="00787F78"/>
    <w:rsid w:val="007903D0"/>
    <w:rsid w:val="00790423"/>
    <w:rsid w:val="00790BD2"/>
    <w:rsid w:val="00790BE3"/>
    <w:rsid w:val="00790FF0"/>
    <w:rsid w:val="00791390"/>
    <w:rsid w:val="00791723"/>
    <w:rsid w:val="00791A24"/>
    <w:rsid w:val="00791A4B"/>
    <w:rsid w:val="00791D6E"/>
    <w:rsid w:val="00791DC8"/>
    <w:rsid w:val="00792024"/>
    <w:rsid w:val="007921D5"/>
    <w:rsid w:val="00792346"/>
    <w:rsid w:val="00792642"/>
    <w:rsid w:val="007926A3"/>
    <w:rsid w:val="00792A92"/>
    <w:rsid w:val="007930D5"/>
    <w:rsid w:val="00793F8B"/>
    <w:rsid w:val="0079442F"/>
    <w:rsid w:val="00794730"/>
    <w:rsid w:val="00794A4B"/>
    <w:rsid w:val="007950D1"/>
    <w:rsid w:val="00795535"/>
    <w:rsid w:val="00795579"/>
    <w:rsid w:val="0079557D"/>
    <w:rsid w:val="00796152"/>
    <w:rsid w:val="0079618E"/>
    <w:rsid w:val="00796410"/>
    <w:rsid w:val="007967A7"/>
    <w:rsid w:val="0079686D"/>
    <w:rsid w:val="00796B8A"/>
    <w:rsid w:val="007A01C7"/>
    <w:rsid w:val="007A02DE"/>
    <w:rsid w:val="007A0CEF"/>
    <w:rsid w:val="007A1487"/>
    <w:rsid w:val="007A19C9"/>
    <w:rsid w:val="007A20EC"/>
    <w:rsid w:val="007A2978"/>
    <w:rsid w:val="007A2E72"/>
    <w:rsid w:val="007A2EA0"/>
    <w:rsid w:val="007A35E4"/>
    <w:rsid w:val="007A36B4"/>
    <w:rsid w:val="007A37B0"/>
    <w:rsid w:val="007A3ABB"/>
    <w:rsid w:val="007A40DC"/>
    <w:rsid w:val="007A4DAF"/>
    <w:rsid w:val="007A4FB4"/>
    <w:rsid w:val="007A5062"/>
    <w:rsid w:val="007A5218"/>
    <w:rsid w:val="007A5460"/>
    <w:rsid w:val="007A5511"/>
    <w:rsid w:val="007A5FF1"/>
    <w:rsid w:val="007A6E2E"/>
    <w:rsid w:val="007A72F1"/>
    <w:rsid w:val="007A7807"/>
    <w:rsid w:val="007B0151"/>
    <w:rsid w:val="007B094B"/>
    <w:rsid w:val="007B0DF7"/>
    <w:rsid w:val="007B1199"/>
    <w:rsid w:val="007B145E"/>
    <w:rsid w:val="007B16A0"/>
    <w:rsid w:val="007B184E"/>
    <w:rsid w:val="007B19FD"/>
    <w:rsid w:val="007B1AB9"/>
    <w:rsid w:val="007B1C78"/>
    <w:rsid w:val="007B2558"/>
    <w:rsid w:val="007B28A5"/>
    <w:rsid w:val="007B2F06"/>
    <w:rsid w:val="007B38C5"/>
    <w:rsid w:val="007B411B"/>
    <w:rsid w:val="007B4141"/>
    <w:rsid w:val="007B44DE"/>
    <w:rsid w:val="007B47CA"/>
    <w:rsid w:val="007B498C"/>
    <w:rsid w:val="007B504D"/>
    <w:rsid w:val="007B50C7"/>
    <w:rsid w:val="007B5297"/>
    <w:rsid w:val="007B52A6"/>
    <w:rsid w:val="007B5540"/>
    <w:rsid w:val="007B591C"/>
    <w:rsid w:val="007B5FB8"/>
    <w:rsid w:val="007B6077"/>
    <w:rsid w:val="007B72A7"/>
    <w:rsid w:val="007B734C"/>
    <w:rsid w:val="007B73F5"/>
    <w:rsid w:val="007B7623"/>
    <w:rsid w:val="007B7873"/>
    <w:rsid w:val="007B7DA6"/>
    <w:rsid w:val="007C08FD"/>
    <w:rsid w:val="007C0B7B"/>
    <w:rsid w:val="007C14A5"/>
    <w:rsid w:val="007C16C4"/>
    <w:rsid w:val="007C1BBD"/>
    <w:rsid w:val="007C1E6D"/>
    <w:rsid w:val="007C1EDC"/>
    <w:rsid w:val="007C1F59"/>
    <w:rsid w:val="007C262C"/>
    <w:rsid w:val="007C2794"/>
    <w:rsid w:val="007C2B9D"/>
    <w:rsid w:val="007C2F3C"/>
    <w:rsid w:val="007C38A3"/>
    <w:rsid w:val="007C41DE"/>
    <w:rsid w:val="007C42E2"/>
    <w:rsid w:val="007C4909"/>
    <w:rsid w:val="007C4B61"/>
    <w:rsid w:val="007C4EDA"/>
    <w:rsid w:val="007C5239"/>
    <w:rsid w:val="007C52DB"/>
    <w:rsid w:val="007C5399"/>
    <w:rsid w:val="007C5939"/>
    <w:rsid w:val="007C5CFE"/>
    <w:rsid w:val="007C6234"/>
    <w:rsid w:val="007C6BA2"/>
    <w:rsid w:val="007C6FF0"/>
    <w:rsid w:val="007C702A"/>
    <w:rsid w:val="007C707F"/>
    <w:rsid w:val="007C7C9C"/>
    <w:rsid w:val="007C7CB1"/>
    <w:rsid w:val="007C7DB0"/>
    <w:rsid w:val="007D009A"/>
    <w:rsid w:val="007D022C"/>
    <w:rsid w:val="007D093D"/>
    <w:rsid w:val="007D1361"/>
    <w:rsid w:val="007D1522"/>
    <w:rsid w:val="007D1D18"/>
    <w:rsid w:val="007D2ADA"/>
    <w:rsid w:val="007D2BA1"/>
    <w:rsid w:val="007D2C98"/>
    <w:rsid w:val="007D2DD9"/>
    <w:rsid w:val="007D2ED0"/>
    <w:rsid w:val="007D347A"/>
    <w:rsid w:val="007D35D6"/>
    <w:rsid w:val="007D3DCE"/>
    <w:rsid w:val="007D4075"/>
    <w:rsid w:val="007D42A1"/>
    <w:rsid w:val="007D43FF"/>
    <w:rsid w:val="007D4879"/>
    <w:rsid w:val="007D4E0C"/>
    <w:rsid w:val="007D5484"/>
    <w:rsid w:val="007D563B"/>
    <w:rsid w:val="007D57BF"/>
    <w:rsid w:val="007D5C5E"/>
    <w:rsid w:val="007D5D0F"/>
    <w:rsid w:val="007D6464"/>
    <w:rsid w:val="007D7355"/>
    <w:rsid w:val="007D7A69"/>
    <w:rsid w:val="007D7DFC"/>
    <w:rsid w:val="007D7E56"/>
    <w:rsid w:val="007E046B"/>
    <w:rsid w:val="007E061C"/>
    <w:rsid w:val="007E111C"/>
    <w:rsid w:val="007E17DD"/>
    <w:rsid w:val="007E1C5D"/>
    <w:rsid w:val="007E23B3"/>
    <w:rsid w:val="007E2553"/>
    <w:rsid w:val="007E29B0"/>
    <w:rsid w:val="007E2F6D"/>
    <w:rsid w:val="007E30E9"/>
    <w:rsid w:val="007E33EA"/>
    <w:rsid w:val="007E352D"/>
    <w:rsid w:val="007E3BFC"/>
    <w:rsid w:val="007E41D9"/>
    <w:rsid w:val="007E43FB"/>
    <w:rsid w:val="007E4A26"/>
    <w:rsid w:val="007E4E74"/>
    <w:rsid w:val="007E4EF4"/>
    <w:rsid w:val="007E567D"/>
    <w:rsid w:val="007E5839"/>
    <w:rsid w:val="007E5909"/>
    <w:rsid w:val="007E5D1F"/>
    <w:rsid w:val="007E6277"/>
    <w:rsid w:val="007E6C2A"/>
    <w:rsid w:val="007F0285"/>
    <w:rsid w:val="007F02A3"/>
    <w:rsid w:val="007F0871"/>
    <w:rsid w:val="007F0ADE"/>
    <w:rsid w:val="007F0C05"/>
    <w:rsid w:val="007F0DFB"/>
    <w:rsid w:val="007F1DB0"/>
    <w:rsid w:val="007F2096"/>
    <w:rsid w:val="007F2519"/>
    <w:rsid w:val="007F2647"/>
    <w:rsid w:val="007F30E1"/>
    <w:rsid w:val="007F35CC"/>
    <w:rsid w:val="007F3923"/>
    <w:rsid w:val="007F3A58"/>
    <w:rsid w:val="007F46CA"/>
    <w:rsid w:val="007F495E"/>
    <w:rsid w:val="007F5B96"/>
    <w:rsid w:val="007F5BB1"/>
    <w:rsid w:val="007F61CF"/>
    <w:rsid w:val="007F6910"/>
    <w:rsid w:val="007F6AC8"/>
    <w:rsid w:val="007F708E"/>
    <w:rsid w:val="007F76D4"/>
    <w:rsid w:val="007F76F7"/>
    <w:rsid w:val="007F7895"/>
    <w:rsid w:val="007F7ACD"/>
    <w:rsid w:val="007F7F17"/>
    <w:rsid w:val="0080013E"/>
    <w:rsid w:val="00800707"/>
    <w:rsid w:val="00801631"/>
    <w:rsid w:val="008017EF"/>
    <w:rsid w:val="008020B1"/>
    <w:rsid w:val="008024F7"/>
    <w:rsid w:val="008038E5"/>
    <w:rsid w:val="00803967"/>
    <w:rsid w:val="00803E7B"/>
    <w:rsid w:val="0080409F"/>
    <w:rsid w:val="008040D8"/>
    <w:rsid w:val="0080438F"/>
    <w:rsid w:val="00804559"/>
    <w:rsid w:val="00804E35"/>
    <w:rsid w:val="0080592E"/>
    <w:rsid w:val="008059AE"/>
    <w:rsid w:val="00805AA0"/>
    <w:rsid w:val="00806122"/>
    <w:rsid w:val="00806299"/>
    <w:rsid w:val="00806B00"/>
    <w:rsid w:val="00807674"/>
    <w:rsid w:val="00807689"/>
    <w:rsid w:val="008101A4"/>
    <w:rsid w:val="00810FF3"/>
    <w:rsid w:val="00811143"/>
    <w:rsid w:val="00811478"/>
    <w:rsid w:val="00811A1F"/>
    <w:rsid w:val="0081232C"/>
    <w:rsid w:val="008129A0"/>
    <w:rsid w:val="00812F4A"/>
    <w:rsid w:val="00813506"/>
    <w:rsid w:val="00813AA8"/>
    <w:rsid w:val="00813B17"/>
    <w:rsid w:val="00813E69"/>
    <w:rsid w:val="008142B2"/>
    <w:rsid w:val="00814301"/>
    <w:rsid w:val="008144A0"/>
    <w:rsid w:val="00814573"/>
    <w:rsid w:val="00814930"/>
    <w:rsid w:val="00814F2B"/>
    <w:rsid w:val="00815023"/>
    <w:rsid w:val="008150E7"/>
    <w:rsid w:val="008154F8"/>
    <w:rsid w:val="00815B52"/>
    <w:rsid w:val="00815BE6"/>
    <w:rsid w:val="008160F7"/>
    <w:rsid w:val="0081628A"/>
    <w:rsid w:val="008162B8"/>
    <w:rsid w:val="008164E9"/>
    <w:rsid w:val="008166ED"/>
    <w:rsid w:val="008169DD"/>
    <w:rsid w:val="00816A39"/>
    <w:rsid w:val="00816AF8"/>
    <w:rsid w:val="00817089"/>
    <w:rsid w:val="008170DB"/>
    <w:rsid w:val="008173D9"/>
    <w:rsid w:val="00817895"/>
    <w:rsid w:val="00817ECD"/>
    <w:rsid w:val="00820FE9"/>
    <w:rsid w:val="00821913"/>
    <w:rsid w:val="00821FA0"/>
    <w:rsid w:val="008224C8"/>
    <w:rsid w:val="0082309A"/>
    <w:rsid w:val="008230A4"/>
    <w:rsid w:val="00823489"/>
    <w:rsid w:val="0082427C"/>
    <w:rsid w:val="00824344"/>
    <w:rsid w:val="0082446F"/>
    <w:rsid w:val="0082448D"/>
    <w:rsid w:val="0082451C"/>
    <w:rsid w:val="00824A28"/>
    <w:rsid w:val="00824BD6"/>
    <w:rsid w:val="00824FAE"/>
    <w:rsid w:val="0082589A"/>
    <w:rsid w:val="008259A1"/>
    <w:rsid w:val="00826BE2"/>
    <w:rsid w:val="00827554"/>
    <w:rsid w:val="008277F0"/>
    <w:rsid w:val="00827850"/>
    <w:rsid w:val="00827C4E"/>
    <w:rsid w:val="00827C74"/>
    <w:rsid w:val="00827D0A"/>
    <w:rsid w:val="008301AD"/>
    <w:rsid w:val="00830282"/>
    <w:rsid w:val="0083074A"/>
    <w:rsid w:val="00830845"/>
    <w:rsid w:val="00831006"/>
    <w:rsid w:val="008316A1"/>
    <w:rsid w:val="008317F2"/>
    <w:rsid w:val="00831EC2"/>
    <w:rsid w:val="00832020"/>
    <w:rsid w:val="00832265"/>
    <w:rsid w:val="008322D9"/>
    <w:rsid w:val="00832706"/>
    <w:rsid w:val="00832806"/>
    <w:rsid w:val="00832892"/>
    <w:rsid w:val="00832932"/>
    <w:rsid w:val="00832D95"/>
    <w:rsid w:val="00832FDF"/>
    <w:rsid w:val="00833B76"/>
    <w:rsid w:val="00833F22"/>
    <w:rsid w:val="00834142"/>
    <w:rsid w:val="00834182"/>
    <w:rsid w:val="00834289"/>
    <w:rsid w:val="008343E1"/>
    <w:rsid w:val="008348D2"/>
    <w:rsid w:val="00834B39"/>
    <w:rsid w:val="00834B85"/>
    <w:rsid w:val="008351BF"/>
    <w:rsid w:val="008353F4"/>
    <w:rsid w:val="008355F8"/>
    <w:rsid w:val="00835E91"/>
    <w:rsid w:val="00836399"/>
    <w:rsid w:val="008364AB"/>
    <w:rsid w:val="0083678C"/>
    <w:rsid w:val="008367BF"/>
    <w:rsid w:val="00836E59"/>
    <w:rsid w:val="00836F74"/>
    <w:rsid w:val="00836FEB"/>
    <w:rsid w:val="008372A7"/>
    <w:rsid w:val="00837674"/>
    <w:rsid w:val="00837C8D"/>
    <w:rsid w:val="00840455"/>
    <w:rsid w:val="00840762"/>
    <w:rsid w:val="00840ABE"/>
    <w:rsid w:val="008415AD"/>
    <w:rsid w:val="00841638"/>
    <w:rsid w:val="00841A1B"/>
    <w:rsid w:val="00841B5D"/>
    <w:rsid w:val="00841CD7"/>
    <w:rsid w:val="00841FA2"/>
    <w:rsid w:val="00842229"/>
    <w:rsid w:val="008424BA"/>
    <w:rsid w:val="00842AB1"/>
    <w:rsid w:val="00842E3C"/>
    <w:rsid w:val="0084309C"/>
    <w:rsid w:val="00843546"/>
    <w:rsid w:val="008440C4"/>
    <w:rsid w:val="0084424F"/>
    <w:rsid w:val="0084432B"/>
    <w:rsid w:val="008445D7"/>
    <w:rsid w:val="00844EA7"/>
    <w:rsid w:val="00845692"/>
    <w:rsid w:val="00846BCB"/>
    <w:rsid w:val="0084799E"/>
    <w:rsid w:val="00847ACC"/>
    <w:rsid w:val="00847EE8"/>
    <w:rsid w:val="0085007F"/>
    <w:rsid w:val="0085033B"/>
    <w:rsid w:val="00850C00"/>
    <w:rsid w:val="00850E0B"/>
    <w:rsid w:val="0085155C"/>
    <w:rsid w:val="00852249"/>
    <w:rsid w:val="008527A8"/>
    <w:rsid w:val="00852CA2"/>
    <w:rsid w:val="00852DA2"/>
    <w:rsid w:val="00852E6E"/>
    <w:rsid w:val="0085300B"/>
    <w:rsid w:val="008530BA"/>
    <w:rsid w:val="00853232"/>
    <w:rsid w:val="0085345E"/>
    <w:rsid w:val="0085379E"/>
    <w:rsid w:val="00853A2E"/>
    <w:rsid w:val="00853CE2"/>
    <w:rsid w:val="00853D04"/>
    <w:rsid w:val="00853D59"/>
    <w:rsid w:val="00853F25"/>
    <w:rsid w:val="008541D6"/>
    <w:rsid w:val="008548F0"/>
    <w:rsid w:val="00855496"/>
    <w:rsid w:val="0085576C"/>
    <w:rsid w:val="00856FCB"/>
    <w:rsid w:val="00857844"/>
    <w:rsid w:val="00857B49"/>
    <w:rsid w:val="0086079E"/>
    <w:rsid w:val="00860A79"/>
    <w:rsid w:val="00860C85"/>
    <w:rsid w:val="0086124A"/>
    <w:rsid w:val="00861305"/>
    <w:rsid w:val="008618B2"/>
    <w:rsid w:val="008619AC"/>
    <w:rsid w:val="008627B7"/>
    <w:rsid w:val="00862B70"/>
    <w:rsid w:val="00862B8C"/>
    <w:rsid w:val="00863150"/>
    <w:rsid w:val="008632D7"/>
    <w:rsid w:val="008638D0"/>
    <w:rsid w:val="0086414B"/>
    <w:rsid w:val="008649CE"/>
    <w:rsid w:val="008654B6"/>
    <w:rsid w:val="00865B21"/>
    <w:rsid w:val="00865E18"/>
    <w:rsid w:val="00866264"/>
    <w:rsid w:val="008663CB"/>
    <w:rsid w:val="00866571"/>
    <w:rsid w:val="00866F76"/>
    <w:rsid w:val="00867649"/>
    <w:rsid w:val="0086783F"/>
    <w:rsid w:val="00867BB4"/>
    <w:rsid w:val="0087011C"/>
    <w:rsid w:val="0087046C"/>
    <w:rsid w:val="00870697"/>
    <w:rsid w:val="008714A7"/>
    <w:rsid w:val="00871746"/>
    <w:rsid w:val="00871B72"/>
    <w:rsid w:val="00871BF3"/>
    <w:rsid w:val="00871E50"/>
    <w:rsid w:val="00871FE3"/>
    <w:rsid w:val="00873506"/>
    <w:rsid w:val="008735C2"/>
    <w:rsid w:val="00873E6B"/>
    <w:rsid w:val="0087416A"/>
    <w:rsid w:val="00874BEE"/>
    <w:rsid w:val="0087569E"/>
    <w:rsid w:val="00875BF4"/>
    <w:rsid w:val="00875C43"/>
    <w:rsid w:val="0087610F"/>
    <w:rsid w:val="0087655B"/>
    <w:rsid w:val="00876BCE"/>
    <w:rsid w:val="00876C72"/>
    <w:rsid w:val="008778B4"/>
    <w:rsid w:val="008778CB"/>
    <w:rsid w:val="0088002C"/>
    <w:rsid w:val="00880193"/>
    <w:rsid w:val="008809D9"/>
    <w:rsid w:val="00880E91"/>
    <w:rsid w:val="008813C4"/>
    <w:rsid w:val="00881E81"/>
    <w:rsid w:val="0088242E"/>
    <w:rsid w:val="008825C1"/>
    <w:rsid w:val="00882C77"/>
    <w:rsid w:val="00882FC2"/>
    <w:rsid w:val="00883A64"/>
    <w:rsid w:val="00884B1F"/>
    <w:rsid w:val="00885174"/>
    <w:rsid w:val="00885747"/>
    <w:rsid w:val="008857C9"/>
    <w:rsid w:val="008859B6"/>
    <w:rsid w:val="008859C0"/>
    <w:rsid w:val="00885A7C"/>
    <w:rsid w:val="0088637B"/>
    <w:rsid w:val="0088664C"/>
    <w:rsid w:val="00886A4C"/>
    <w:rsid w:val="00886FF8"/>
    <w:rsid w:val="008876FE"/>
    <w:rsid w:val="00887924"/>
    <w:rsid w:val="00887CF1"/>
    <w:rsid w:val="00887FC8"/>
    <w:rsid w:val="00890774"/>
    <w:rsid w:val="00890C47"/>
    <w:rsid w:val="00890C4F"/>
    <w:rsid w:val="00891016"/>
    <w:rsid w:val="00891582"/>
    <w:rsid w:val="008915B9"/>
    <w:rsid w:val="00891819"/>
    <w:rsid w:val="00891B75"/>
    <w:rsid w:val="00891DB5"/>
    <w:rsid w:val="008920C0"/>
    <w:rsid w:val="00892315"/>
    <w:rsid w:val="00892370"/>
    <w:rsid w:val="008923F4"/>
    <w:rsid w:val="008924CE"/>
    <w:rsid w:val="00892617"/>
    <w:rsid w:val="008926B4"/>
    <w:rsid w:val="0089320A"/>
    <w:rsid w:val="0089329F"/>
    <w:rsid w:val="00893D2E"/>
    <w:rsid w:val="00893E51"/>
    <w:rsid w:val="00894576"/>
    <w:rsid w:val="00894649"/>
    <w:rsid w:val="00894716"/>
    <w:rsid w:val="00894AE7"/>
    <w:rsid w:val="00895371"/>
    <w:rsid w:val="00895996"/>
    <w:rsid w:val="00895AB1"/>
    <w:rsid w:val="00895EFE"/>
    <w:rsid w:val="00896712"/>
    <w:rsid w:val="008971C7"/>
    <w:rsid w:val="0089744D"/>
    <w:rsid w:val="008A0353"/>
    <w:rsid w:val="008A0397"/>
    <w:rsid w:val="008A074F"/>
    <w:rsid w:val="008A0F35"/>
    <w:rsid w:val="008A10EE"/>
    <w:rsid w:val="008A11C4"/>
    <w:rsid w:val="008A185C"/>
    <w:rsid w:val="008A1C83"/>
    <w:rsid w:val="008A1D05"/>
    <w:rsid w:val="008A2812"/>
    <w:rsid w:val="008A2945"/>
    <w:rsid w:val="008A2BAA"/>
    <w:rsid w:val="008A30D7"/>
    <w:rsid w:val="008A3B23"/>
    <w:rsid w:val="008A3E3F"/>
    <w:rsid w:val="008A402F"/>
    <w:rsid w:val="008A4093"/>
    <w:rsid w:val="008A40D9"/>
    <w:rsid w:val="008A41F8"/>
    <w:rsid w:val="008A4892"/>
    <w:rsid w:val="008A4FA3"/>
    <w:rsid w:val="008A529B"/>
    <w:rsid w:val="008A5508"/>
    <w:rsid w:val="008A581E"/>
    <w:rsid w:val="008A61CD"/>
    <w:rsid w:val="008A6379"/>
    <w:rsid w:val="008A64A9"/>
    <w:rsid w:val="008A6AC7"/>
    <w:rsid w:val="008A72E0"/>
    <w:rsid w:val="008A7559"/>
    <w:rsid w:val="008A7599"/>
    <w:rsid w:val="008B03A5"/>
    <w:rsid w:val="008B06DB"/>
    <w:rsid w:val="008B0B12"/>
    <w:rsid w:val="008B0BFD"/>
    <w:rsid w:val="008B0D6E"/>
    <w:rsid w:val="008B1896"/>
    <w:rsid w:val="008B20AA"/>
    <w:rsid w:val="008B2622"/>
    <w:rsid w:val="008B2D10"/>
    <w:rsid w:val="008B3C2A"/>
    <w:rsid w:val="008B4347"/>
    <w:rsid w:val="008B49DD"/>
    <w:rsid w:val="008B5800"/>
    <w:rsid w:val="008B5D0D"/>
    <w:rsid w:val="008B5DB9"/>
    <w:rsid w:val="008B5E17"/>
    <w:rsid w:val="008B60FE"/>
    <w:rsid w:val="008B62D4"/>
    <w:rsid w:val="008B632B"/>
    <w:rsid w:val="008B6868"/>
    <w:rsid w:val="008B68DD"/>
    <w:rsid w:val="008B6CAD"/>
    <w:rsid w:val="008B6E53"/>
    <w:rsid w:val="008B6EF3"/>
    <w:rsid w:val="008B78D8"/>
    <w:rsid w:val="008B7915"/>
    <w:rsid w:val="008B7B43"/>
    <w:rsid w:val="008B7CE6"/>
    <w:rsid w:val="008B7D99"/>
    <w:rsid w:val="008B7FC9"/>
    <w:rsid w:val="008C1379"/>
    <w:rsid w:val="008C1484"/>
    <w:rsid w:val="008C19AB"/>
    <w:rsid w:val="008C1F9C"/>
    <w:rsid w:val="008C2040"/>
    <w:rsid w:val="008C233D"/>
    <w:rsid w:val="008C236C"/>
    <w:rsid w:val="008C2B5A"/>
    <w:rsid w:val="008C2E74"/>
    <w:rsid w:val="008C33D9"/>
    <w:rsid w:val="008C3637"/>
    <w:rsid w:val="008C3939"/>
    <w:rsid w:val="008C3AC9"/>
    <w:rsid w:val="008C3CBF"/>
    <w:rsid w:val="008C3CEC"/>
    <w:rsid w:val="008C42A6"/>
    <w:rsid w:val="008C4B4B"/>
    <w:rsid w:val="008C5193"/>
    <w:rsid w:val="008C51E3"/>
    <w:rsid w:val="008C575C"/>
    <w:rsid w:val="008C5C75"/>
    <w:rsid w:val="008C676F"/>
    <w:rsid w:val="008C67E7"/>
    <w:rsid w:val="008C68AC"/>
    <w:rsid w:val="008C7908"/>
    <w:rsid w:val="008C7B00"/>
    <w:rsid w:val="008C7BC9"/>
    <w:rsid w:val="008C7C1E"/>
    <w:rsid w:val="008C7F27"/>
    <w:rsid w:val="008D0E75"/>
    <w:rsid w:val="008D1E08"/>
    <w:rsid w:val="008D1F40"/>
    <w:rsid w:val="008D22BF"/>
    <w:rsid w:val="008D22C7"/>
    <w:rsid w:val="008D27DF"/>
    <w:rsid w:val="008D2F35"/>
    <w:rsid w:val="008D3450"/>
    <w:rsid w:val="008D345C"/>
    <w:rsid w:val="008D4206"/>
    <w:rsid w:val="008D45D3"/>
    <w:rsid w:val="008D47DD"/>
    <w:rsid w:val="008D4915"/>
    <w:rsid w:val="008D49BE"/>
    <w:rsid w:val="008D4BD8"/>
    <w:rsid w:val="008D4CFF"/>
    <w:rsid w:val="008D5156"/>
    <w:rsid w:val="008D5BE0"/>
    <w:rsid w:val="008D5CC0"/>
    <w:rsid w:val="008D600A"/>
    <w:rsid w:val="008D603A"/>
    <w:rsid w:val="008D6447"/>
    <w:rsid w:val="008D6C03"/>
    <w:rsid w:val="008D72A6"/>
    <w:rsid w:val="008D7C9A"/>
    <w:rsid w:val="008E020A"/>
    <w:rsid w:val="008E03E3"/>
    <w:rsid w:val="008E0ADF"/>
    <w:rsid w:val="008E0DBD"/>
    <w:rsid w:val="008E0E90"/>
    <w:rsid w:val="008E1256"/>
    <w:rsid w:val="008E14F2"/>
    <w:rsid w:val="008E1A1D"/>
    <w:rsid w:val="008E1A5D"/>
    <w:rsid w:val="008E1DFB"/>
    <w:rsid w:val="008E29B5"/>
    <w:rsid w:val="008E29FA"/>
    <w:rsid w:val="008E2B99"/>
    <w:rsid w:val="008E3034"/>
    <w:rsid w:val="008E3125"/>
    <w:rsid w:val="008E3843"/>
    <w:rsid w:val="008E38FB"/>
    <w:rsid w:val="008E3D4A"/>
    <w:rsid w:val="008E3D71"/>
    <w:rsid w:val="008E4409"/>
    <w:rsid w:val="008E4A3E"/>
    <w:rsid w:val="008E4AE6"/>
    <w:rsid w:val="008E4E66"/>
    <w:rsid w:val="008E4EB5"/>
    <w:rsid w:val="008E50E1"/>
    <w:rsid w:val="008E563A"/>
    <w:rsid w:val="008E5A5A"/>
    <w:rsid w:val="008E6186"/>
    <w:rsid w:val="008E6416"/>
    <w:rsid w:val="008E66F0"/>
    <w:rsid w:val="008E6828"/>
    <w:rsid w:val="008F002F"/>
    <w:rsid w:val="008F0346"/>
    <w:rsid w:val="008F03C8"/>
    <w:rsid w:val="008F03D0"/>
    <w:rsid w:val="008F071A"/>
    <w:rsid w:val="008F21DB"/>
    <w:rsid w:val="008F2558"/>
    <w:rsid w:val="008F3099"/>
    <w:rsid w:val="008F324B"/>
    <w:rsid w:val="008F3F6D"/>
    <w:rsid w:val="008F465B"/>
    <w:rsid w:val="008F4815"/>
    <w:rsid w:val="008F4B13"/>
    <w:rsid w:val="008F5033"/>
    <w:rsid w:val="008F539F"/>
    <w:rsid w:val="008F5CE3"/>
    <w:rsid w:val="008F5D3A"/>
    <w:rsid w:val="008F5F05"/>
    <w:rsid w:val="008F5F93"/>
    <w:rsid w:val="008F60B4"/>
    <w:rsid w:val="008F664F"/>
    <w:rsid w:val="008F696F"/>
    <w:rsid w:val="008F6F2D"/>
    <w:rsid w:val="008F7359"/>
    <w:rsid w:val="008F79F1"/>
    <w:rsid w:val="008F7D68"/>
    <w:rsid w:val="009000D2"/>
    <w:rsid w:val="009002C2"/>
    <w:rsid w:val="00900532"/>
    <w:rsid w:val="009007F6"/>
    <w:rsid w:val="00900A98"/>
    <w:rsid w:val="00900CFA"/>
    <w:rsid w:val="00901D7F"/>
    <w:rsid w:val="009029AF"/>
    <w:rsid w:val="00902C2C"/>
    <w:rsid w:val="00902C94"/>
    <w:rsid w:val="00903B58"/>
    <w:rsid w:val="00903D85"/>
    <w:rsid w:val="00903DBF"/>
    <w:rsid w:val="00903F35"/>
    <w:rsid w:val="00904274"/>
    <w:rsid w:val="009044F1"/>
    <w:rsid w:val="00904B46"/>
    <w:rsid w:val="009057F1"/>
    <w:rsid w:val="00905C49"/>
    <w:rsid w:val="00905C7E"/>
    <w:rsid w:val="00905F16"/>
    <w:rsid w:val="00906AB1"/>
    <w:rsid w:val="00906AB2"/>
    <w:rsid w:val="00907403"/>
    <w:rsid w:val="009076DA"/>
    <w:rsid w:val="0090774E"/>
    <w:rsid w:val="00907810"/>
    <w:rsid w:val="00907F1C"/>
    <w:rsid w:val="009104E6"/>
    <w:rsid w:val="0091058B"/>
    <w:rsid w:val="00910A41"/>
    <w:rsid w:val="00910E06"/>
    <w:rsid w:val="009111B4"/>
    <w:rsid w:val="009115D9"/>
    <w:rsid w:val="00911950"/>
    <w:rsid w:val="00911CD1"/>
    <w:rsid w:val="00912405"/>
    <w:rsid w:val="00912B5D"/>
    <w:rsid w:val="0091327C"/>
    <w:rsid w:val="009135D2"/>
    <w:rsid w:val="009137F3"/>
    <w:rsid w:val="0091432C"/>
    <w:rsid w:val="00914BCC"/>
    <w:rsid w:val="00914FE3"/>
    <w:rsid w:val="00915071"/>
    <w:rsid w:val="0091511A"/>
    <w:rsid w:val="00915157"/>
    <w:rsid w:val="0091536F"/>
    <w:rsid w:val="009157D6"/>
    <w:rsid w:val="009157E4"/>
    <w:rsid w:val="009160E9"/>
    <w:rsid w:val="009163BF"/>
    <w:rsid w:val="00916C47"/>
    <w:rsid w:val="0091718C"/>
    <w:rsid w:val="00917BC9"/>
    <w:rsid w:val="00917CC0"/>
    <w:rsid w:val="00917DB6"/>
    <w:rsid w:val="00917DFC"/>
    <w:rsid w:val="00917E9D"/>
    <w:rsid w:val="00917FF7"/>
    <w:rsid w:val="00920178"/>
    <w:rsid w:val="0092035C"/>
    <w:rsid w:val="00920504"/>
    <w:rsid w:val="00920776"/>
    <w:rsid w:val="00920E8E"/>
    <w:rsid w:val="009215F9"/>
    <w:rsid w:val="00921AB0"/>
    <w:rsid w:val="00921C5D"/>
    <w:rsid w:val="00921E8E"/>
    <w:rsid w:val="00921ED0"/>
    <w:rsid w:val="00921F20"/>
    <w:rsid w:val="00922BFE"/>
    <w:rsid w:val="00922D22"/>
    <w:rsid w:val="0092351A"/>
    <w:rsid w:val="00923CD6"/>
    <w:rsid w:val="00923D14"/>
    <w:rsid w:val="009242CA"/>
    <w:rsid w:val="009248D1"/>
    <w:rsid w:val="00924BD3"/>
    <w:rsid w:val="00924D67"/>
    <w:rsid w:val="00924F5C"/>
    <w:rsid w:val="009255A7"/>
    <w:rsid w:val="00925D68"/>
    <w:rsid w:val="00926A61"/>
    <w:rsid w:val="00927140"/>
    <w:rsid w:val="009271CE"/>
    <w:rsid w:val="00930129"/>
    <w:rsid w:val="0093040D"/>
    <w:rsid w:val="00930513"/>
    <w:rsid w:val="00930787"/>
    <w:rsid w:val="0093098E"/>
    <w:rsid w:val="00930B19"/>
    <w:rsid w:val="00930D3B"/>
    <w:rsid w:val="0093183B"/>
    <w:rsid w:val="00931B7D"/>
    <w:rsid w:val="00932278"/>
    <w:rsid w:val="00932BAB"/>
    <w:rsid w:val="00932BEA"/>
    <w:rsid w:val="009330B1"/>
    <w:rsid w:val="00933119"/>
    <w:rsid w:val="00933125"/>
    <w:rsid w:val="009337D3"/>
    <w:rsid w:val="0093430E"/>
    <w:rsid w:val="0093480E"/>
    <w:rsid w:val="009348E4"/>
    <w:rsid w:val="00935063"/>
    <w:rsid w:val="009350CA"/>
    <w:rsid w:val="00935A93"/>
    <w:rsid w:val="00936022"/>
    <w:rsid w:val="009367E8"/>
    <w:rsid w:val="00936B55"/>
    <w:rsid w:val="00936B84"/>
    <w:rsid w:val="00937352"/>
    <w:rsid w:val="0093735F"/>
    <w:rsid w:val="009404F8"/>
    <w:rsid w:val="00940923"/>
    <w:rsid w:val="009409EE"/>
    <w:rsid w:val="009417F8"/>
    <w:rsid w:val="009418AF"/>
    <w:rsid w:val="00941DA5"/>
    <w:rsid w:val="00942151"/>
    <w:rsid w:val="00942461"/>
    <w:rsid w:val="009426BD"/>
    <w:rsid w:val="009428A1"/>
    <w:rsid w:val="00942AF6"/>
    <w:rsid w:val="009430FF"/>
    <w:rsid w:val="00943B84"/>
    <w:rsid w:val="00943EBF"/>
    <w:rsid w:val="0094425D"/>
    <w:rsid w:val="009442B8"/>
    <w:rsid w:val="0094492F"/>
    <w:rsid w:val="00944F71"/>
    <w:rsid w:val="00945528"/>
    <w:rsid w:val="0094599C"/>
    <w:rsid w:val="00946276"/>
    <w:rsid w:val="00946693"/>
    <w:rsid w:val="009467D4"/>
    <w:rsid w:val="00946806"/>
    <w:rsid w:val="0094704B"/>
    <w:rsid w:val="0094752F"/>
    <w:rsid w:val="00947908"/>
    <w:rsid w:val="009502EF"/>
    <w:rsid w:val="00950A4C"/>
    <w:rsid w:val="00950D97"/>
    <w:rsid w:val="00950DA9"/>
    <w:rsid w:val="00951238"/>
    <w:rsid w:val="00951D8E"/>
    <w:rsid w:val="00951F8B"/>
    <w:rsid w:val="00952E73"/>
    <w:rsid w:val="00952E92"/>
    <w:rsid w:val="00953782"/>
    <w:rsid w:val="009545A2"/>
    <w:rsid w:val="00955BAA"/>
    <w:rsid w:val="00955DAB"/>
    <w:rsid w:val="00955F06"/>
    <w:rsid w:val="0095616B"/>
    <w:rsid w:val="0095697A"/>
    <w:rsid w:val="009569BA"/>
    <w:rsid w:val="0095747B"/>
    <w:rsid w:val="00957A7C"/>
    <w:rsid w:val="00957AE9"/>
    <w:rsid w:val="0096011C"/>
    <w:rsid w:val="0096099E"/>
    <w:rsid w:val="009609CA"/>
    <w:rsid w:val="00960EF2"/>
    <w:rsid w:val="009616D2"/>
    <w:rsid w:val="00961A46"/>
    <w:rsid w:val="00961CB5"/>
    <w:rsid w:val="00962117"/>
    <w:rsid w:val="0096221B"/>
    <w:rsid w:val="00962719"/>
    <w:rsid w:val="00962D35"/>
    <w:rsid w:val="00964C12"/>
    <w:rsid w:val="00965E0F"/>
    <w:rsid w:val="0096635C"/>
    <w:rsid w:val="00966972"/>
    <w:rsid w:val="00966C3E"/>
    <w:rsid w:val="00966D9B"/>
    <w:rsid w:val="00966E07"/>
    <w:rsid w:val="0096703E"/>
    <w:rsid w:val="00967287"/>
    <w:rsid w:val="009673CA"/>
    <w:rsid w:val="009674A9"/>
    <w:rsid w:val="00967521"/>
    <w:rsid w:val="009677D9"/>
    <w:rsid w:val="00967BB8"/>
    <w:rsid w:val="00967C8C"/>
    <w:rsid w:val="009708F7"/>
    <w:rsid w:val="0097096E"/>
    <w:rsid w:val="00970DC1"/>
    <w:rsid w:val="00972079"/>
    <w:rsid w:val="0097221A"/>
    <w:rsid w:val="009722F1"/>
    <w:rsid w:val="009723C9"/>
    <w:rsid w:val="00972D21"/>
    <w:rsid w:val="009733A1"/>
    <w:rsid w:val="00973496"/>
    <w:rsid w:val="00973D0F"/>
    <w:rsid w:val="009743FA"/>
    <w:rsid w:val="00974554"/>
    <w:rsid w:val="0097477E"/>
    <w:rsid w:val="009747A9"/>
    <w:rsid w:val="00974EB3"/>
    <w:rsid w:val="00975084"/>
    <w:rsid w:val="00976080"/>
    <w:rsid w:val="009764C8"/>
    <w:rsid w:val="009768C3"/>
    <w:rsid w:val="009769AF"/>
    <w:rsid w:val="00976ABD"/>
    <w:rsid w:val="00976D30"/>
    <w:rsid w:val="00977BE0"/>
    <w:rsid w:val="00977C18"/>
    <w:rsid w:val="00977E6B"/>
    <w:rsid w:val="00977F9D"/>
    <w:rsid w:val="009802BB"/>
    <w:rsid w:val="0098050D"/>
    <w:rsid w:val="0098070D"/>
    <w:rsid w:val="00980D72"/>
    <w:rsid w:val="00980E1D"/>
    <w:rsid w:val="00981415"/>
    <w:rsid w:val="009815DB"/>
    <w:rsid w:val="00981A22"/>
    <w:rsid w:val="00982A65"/>
    <w:rsid w:val="00982D1E"/>
    <w:rsid w:val="0098326F"/>
    <w:rsid w:val="009840D9"/>
    <w:rsid w:val="009845B3"/>
    <w:rsid w:val="00984666"/>
    <w:rsid w:val="00984922"/>
    <w:rsid w:val="00984945"/>
    <w:rsid w:val="00984DC3"/>
    <w:rsid w:val="009851B0"/>
    <w:rsid w:val="00985449"/>
    <w:rsid w:val="00985D79"/>
    <w:rsid w:val="00986227"/>
    <w:rsid w:val="00986515"/>
    <w:rsid w:val="0098670E"/>
    <w:rsid w:val="009867E5"/>
    <w:rsid w:val="00986944"/>
    <w:rsid w:val="00987163"/>
    <w:rsid w:val="0098776C"/>
    <w:rsid w:val="00990218"/>
    <w:rsid w:val="009904DD"/>
    <w:rsid w:val="009905AD"/>
    <w:rsid w:val="00990D2D"/>
    <w:rsid w:val="00991A35"/>
    <w:rsid w:val="0099205F"/>
    <w:rsid w:val="00992424"/>
    <w:rsid w:val="00992796"/>
    <w:rsid w:val="009930B5"/>
    <w:rsid w:val="0099317B"/>
    <w:rsid w:val="009944C7"/>
    <w:rsid w:val="00994739"/>
    <w:rsid w:val="00994E32"/>
    <w:rsid w:val="0099504E"/>
    <w:rsid w:val="009956BA"/>
    <w:rsid w:val="009956F5"/>
    <w:rsid w:val="00995A99"/>
    <w:rsid w:val="00995CF1"/>
    <w:rsid w:val="00996756"/>
    <w:rsid w:val="00996D85"/>
    <w:rsid w:val="00996F88"/>
    <w:rsid w:val="009975A5"/>
    <w:rsid w:val="00997955"/>
    <w:rsid w:val="00997A37"/>
    <w:rsid w:val="009A09B7"/>
    <w:rsid w:val="009A0B07"/>
    <w:rsid w:val="009A0C23"/>
    <w:rsid w:val="009A0DB1"/>
    <w:rsid w:val="009A0E28"/>
    <w:rsid w:val="009A0F7C"/>
    <w:rsid w:val="009A1956"/>
    <w:rsid w:val="009A2827"/>
    <w:rsid w:val="009A2901"/>
    <w:rsid w:val="009A2B92"/>
    <w:rsid w:val="009A31C3"/>
    <w:rsid w:val="009A3EAE"/>
    <w:rsid w:val="009A3EC1"/>
    <w:rsid w:val="009A4430"/>
    <w:rsid w:val="009A46B7"/>
    <w:rsid w:val="009A486B"/>
    <w:rsid w:val="009A5B14"/>
    <w:rsid w:val="009A5B26"/>
    <w:rsid w:val="009A614A"/>
    <w:rsid w:val="009A62E3"/>
    <w:rsid w:val="009A6E6A"/>
    <w:rsid w:val="009A701F"/>
    <w:rsid w:val="009A7F32"/>
    <w:rsid w:val="009B09DF"/>
    <w:rsid w:val="009B0A3E"/>
    <w:rsid w:val="009B0D64"/>
    <w:rsid w:val="009B0DB5"/>
    <w:rsid w:val="009B1185"/>
    <w:rsid w:val="009B1343"/>
    <w:rsid w:val="009B1EAB"/>
    <w:rsid w:val="009B2019"/>
    <w:rsid w:val="009B20F2"/>
    <w:rsid w:val="009B27DE"/>
    <w:rsid w:val="009B27E8"/>
    <w:rsid w:val="009B295A"/>
    <w:rsid w:val="009B2B59"/>
    <w:rsid w:val="009B2C55"/>
    <w:rsid w:val="009B2D2D"/>
    <w:rsid w:val="009B2D90"/>
    <w:rsid w:val="009B36AB"/>
    <w:rsid w:val="009B3C8D"/>
    <w:rsid w:val="009B3D9D"/>
    <w:rsid w:val="009B4019"/>
    <w:rsid w:val="009B4681"/>
    <w:rsid w:val="009B4D7D"/>
    <w:rsid w:val="009B4E82"/>
    <w:rsid w:val="009B52AE"/>
    <w:rsid w:val="009B5470"/>
    <w:rsid w:val="009B5ACE"/>
    <w:rsid w:val="009B5D84"/>
    <w:rsid w:val="009B6763"/>
    <w:rsid w:val="009B7243"/>
    <w:rsid w:val="009B777D"/>
    <w:rsid w:val="009B7814"/>
    <w:rsid w:val="009B7E77"/>
    <w:rsid w:val="009C04D8"/>
    <w:rsid w:val="009C0EC8"/>
    <w:rsid w:val="009C0F46"/>
    <w:rsid w:val="009C1163"/>
    <w:rsid w:val="009C119B"/>
    <w:rsid w:val="009C12D5"/>
    <w:rsid w:val="009C1650"/>
    <w:rsid w:val="009C1D99"/>
    <w:rsid w:val="009C2142"/>
    <w:rsid w:val="009C2252"/>
    <w:rsid w:val="009C245C"/>
    <w:rsid w:val="009C2D33"/>
    <w:rsid w:val="009C2EBE"/>
    <w:rsid w:val="009C31CC"/>
    <w:rsid w:val="009C47D6"/>
    <w:rsid w:val="009C4957"/>
    <w:rsid w:val="009C4E4B"/>
    <w:rsid w:val="009C4E94"/>
    <w:rsid w:val="009C524E"/>
    <w:rsid w:val="009C535B"/>
    <w:rsid w:val="009C54AF"/>
    <w:rsid w:val="009C559A"/>
    <w:rsid w:val="009C55C1"/>
    <w:rsid w:val="009C5DF7"/>
    <w:rsid w:val="009C5E36"/>
    <w:rsid w:val="009C5FAD"/>
    <w:rsid w:val="009C6539"/>
    <w:rsid w:val="009C6555"/>
    <w:rsid w:val="009C6B01"/>
    <w:rsid w:val="009C6E4B"/>
    <w:rsid w:val="009C7656"/>
    <w:rsid w:val="009D0043"/>
    <w:rsid w:val="009D08AF"/>
    <w:rsid w:val="009D0E20"/>
    <w:rsid w:val="009D20B2"/>
    <w:rsid w:val="009D2805"/>
    <w:rsid w:val="009D30BC"/>
    <w:rsid w:val="009D392C"/>
    <w:rsid w:val="009D39CE"/>
    <w:rsid w:val="009D3BE3"/>
    <w:rsid w:val="009D484B"/>
    <w:rsid w:val="009D4DFD"/>
    <w:rsid w:val="009D53A6"/>
    <w:rsid w:val="009D5AB1"/>
    <w:rsid w:val="009D5C39"/>
    <w:rsid w:val="009D66D3"/>
    <w:rsid w:val="009D6D04"/>
    <w:rsid w:val="009D775A"/>
    <w:rsid w:val="009D7AE8"/>
    <w:rsid w:val="009D7FF6"/>
    <w:rsid w:val="009E02D8"/>
    <w:rsid w:val="009E0B77"/>
    <w:rsid w:val="009E1351"/>
    <w:rsid w:val="009E1462"/>
    <w:rsid w:val="009E1CB3"/>
    <w:rsid w:val="009E1F6E"/>
    <w:rsid w:val="009E2337"/>
    <w:rsid w:val="009E23D0"/>
    <w:rsid w:val="009E2B41"/>
    <w:rsid w:val="009E2D80"/>
    <w:rsid w:val="009E31D1"/>
    <w:rsid w:val="009E3A46"/>
    <w:rsid w:val="009E3BDB"/>
    <w:rsid w:val="009E3F88"/>
    <w:rsid w:val="009E40EB"/>
    <w:rsid w:val="009E4764"/>
    <w:rsid w:val="009E53CC"/>
    <w:rsid w:val="009E65C9"/>
    <w:rsid w:val="009E68E4"/>
    <w:rsid w:val="009E68F2"/>
    <w:rsid w:val="009E6971"/>
    <w:rsid w:val="009E6A12"/>
    <w:rsid w:val="009E6BB7"/>
    <w:rsid w:val="009E6C5F"/>
    <w:rsid w:val="009E7143"/>
    <w:rsid w:val="009E719B"/>
    <w:rsid w:val="009E7A43"/>
    <w:rsid w:val="009E7E20"/>
    <w:rsid w:val="009F05F0"/>
    <w:rsid w:val="009F0BCC"/>
    <w:rsid w:val="009F12E6"/>
    <w:rsid w:val="009F161D"/>
    <w:rsid w:val="009F1706"/>
    <w:rsid w:val="009F2514"/>
    <w:rsid w:val="009F2A19"/>
    <w:rsid w:val="009F2D86"/>
    <w:rsid w:val="009F2D88"/>
    <w:rsid w:val="009F3259"/>
    <w:rsid w:val="009F32F7"/>
    <w:rsid w:val="009F3578"/>
    <w:rsid w:val="009F3C01"/>
    <w:rsid w:val="009F5212"/>
    <w:rsid w:val="009F53DF"/>
    <w:rsid w:val="009F56D8"/>
    <w:rsid w:val="009F5FCC"/>
    <w:rsid w:val="009F60E7"/>
    <w:rsid w:val="009F65F0"/>
    <w:rsid w:val="009F6789"/>
    <w:rsid w:val="009F72E8"/>
    <w:rsid w:val="009F7439"/>
    <w:rsid w:val="009F745D"/>
    <w:rsid w:val="009F7F19"/>
    <w:rsid w:val="00A00D2D"/>
    <w:rsid w:val="00A011F7"/>
    <w:rsid w:val="00A0173E"/>
    <w:rsid w:val="00A019FE"/>
    <w:rsid w:val="00A01C0D"/>
    <w:rsid w:val="00A01E05"/>
    <w:rsid w:val="00A01ED3"/>
    <w:rsid w:val="00A01F9F"/>
    <w:rsid w:val="00A02111"/>
    <w:rsid w:val="00A0212B"/>
    <w:rsid w:val="00A02B37"/>
    <w:rsid w:val="00A0303E"/>
    <w:rsid w:val="00A0352D"/>
    <w:rsid w:val="00A03906"/>
    <w:rsid w:val="00A03998"/>
    <w:rsid w:val="00A05791"/>
    <w:rsid w:val="00A06070"/>
    <w:rsid w:val="00A060E9"/>
    <w:rsid w:val="00A06564"/>
    <w:rsid w:val="00A06ACE"/>
    <w:rsid w:val="00A07454"/>
    <w:rsid w:val="00A07B03"/>
    <w:rsid w:val="00A07B92"/>
    <w:rsid w:val="00A07D9A"/>
    <w:rsid w:val="00A103EB"/>
    <w:rsid w:val="00A110DF"/>
    <w:rsid w:val="00A11343"/>
    <w:rsid w:val="00A11471"/>
    <w:rsid w:val="00A11993"/>
    <w:rsid w:val="00A11F39"/>
    <w:rsid w:val="00A11FC5"/>
    <w:rsid w:val="00A12146"/>
    <w:rsid w:val="00A1270D"/>
    <w:rsid w:val="00A12966"/>
    <w:rsid w:val="00A129CB"/>
    <w:rsid w:val="00A12E4A"/>
    <w:rsid w:val="00A13692"/>
    <w:rsid w:val="00A139DC"/>
    <w:rsid w:val="00A13D94"/>
    <w:rsid w:val="00A1439E"/>
    <w:rsid w:val="00A1452C"/>
    <w:rsid w:val="00A14852"/>
    <w:rsid w:val="00A14BE0"/>
    <w:rsid w:val="00A14F5F"/>
    <w:rsid w:val="00A156BE"/>
    <w:rsid w:val="00A15AD5"/>
    <w:rsid w:val="00A1619E"/>
    <w:rsid w:val="00A16252"/>
    <w:rsid w:val="00A16471"/>
    <w:rsid w:val="00A16B47"/>
    <w:rsid w:val="00A16BAD"/>
    <w:rsid w:val="00A17178"/>
    <w:rsid w:val="00A171FA"/>
    <w:rsid w:val="00A17490"/>
    <w:rsid w:val="00A17798"/>
    <w:rsid w:val="00A17ACE"/>
    <w:rsid w:val="00A17F5D"/>
    <w:rsid w:val="00A20113"/>
    <w:rsid w:val="00A2049F"/>
    <w:rsid w:val="00A207F1"/>
    <w:rsid w:val="00A21546"/>
    <w:rsid w:val="00A216B7"/>
    <w:rsid w:val="00A21E01"/>
    <w:rsid w:val="00A21EC0"/>
    <w:rsid w:val="00A22594"/>
    <w:rsid w:val="00A225FB"/>
    <w:rsid w:val="00A2287D"/>
    <w:rsid w:val="00A22E7E"/>
    <w:rsid w:val="00A23128"/>
    <w:rsid w:val="00A2334A"/>
    <w:rsid w:val="00A233A2"/>
    <w:rsid w:val="00A24489"/>
    <w:rsid w:val="00A24A1D"/>
    <w:rsid w:val="00A2553E"/>
    <w:rsid w:val="00A2567D"/>
    <w:rsid w:val="00A2606E"/>
    <w:rsid w:val="00A264B7"/>
    <w:rsid w:val="00A269F6"/>
    <w:rsid w:val="00A26D2D"/>
    <w:rsid w:val="00A27F96"/>
    <w:rsid w:val="00A30405"/>
    <w:rsid w:val="00A31059"/>
    <w:rsid w:val="00A31608"/>
    <w:rsid w:val="00A31893"/>
    <w:rsid w:val="00A319A1"/>
    <w:rsid w:val="00A31AF9"/>
    <w:rsid w:val="00A320FB"/>
    <w:rsid w:val="00A321FD"/>
    <w:rsid w:val="00A33EFB"/>
    <w:rsid w:val="00A342FE"/>
    <w:rsid w:val="00A34C84"/>
    <w:rsid w:val="00A350DA"/>
    <w:rsid w:val="00A35228"/>
    <w:rsid w:val="00A353CC"/>
    <w:rsid w:val="00A354AC"/>
    <w:rsid w:val="00A357CC"/>
    <w:rsid w:val="00A36886"/>
    <w:rsid w:val="00A368D7"/>
    <w:rsid w:val="00A3715A"/>
    <w:rsid w:val="00A37432"/>
    <w:rsid w:val="00A4089D"/>
    <w:rsid w:val="00A40CEB"/>
    <w:rsid w:val="00A41691"/>
    <w:rsid w:val="00A419E0"/>
    <w:rsid w:val="00A41E68"/>
    <w:rsid w:val="00A431D9"/>
    <w:rsid w:val="00A439F8"/>
    <w:rsid w:val="00A43A2A"/>
    <w:rsid w:val="00A43E2D"/>
    <w:rsid w:val="00A442BE"/>
    <w:rsid w:val="00A44495"/>
    <w:rsid w:val="00A44A02"/>
    <w:rsid w:val="00A44F3D"/>
    <w:rsid w:val="00A455BA"/>
    <w:rsid w:val="00A45E3E"/>
    <w:rsid w:val="00A46766"/>
    <w:rsid w:val="00A46A95"/>
    <w:rsid w:val="00A46DF6"/>
    <w:rsid w:val="00A478E7"/>
    <w:rsid w:val="00A479C3"/>
    <w:rsid w:val="00A47A86"/>
    <w:rsid w:val="00A47BA1"/>
    <w:rsid w:val="00A50174"/>
    <w:rsid w:val="00A501E2"/>
    <w:rsid w:val="00A50B5E"/>
    <w:rsid w:val="00A50E7C"/>
    <w:rsid w:val="00A511F8"/>
    <w:rsid w:val="00A515CE"/>
    <w:rsid w:val="00A51663"/>
    <w:rsid w:val="00A51775"/>
    <w:rsid w:val="00A51F3F"/>
    <w:rsid w:val="00A52886"/>
    <w:rsid w:val="00A528D8"/>
    <w:rsid w:val="00A52F69"/>
    <w:rsid w:val="00A5337F"/>
    <w:rsid w:val="00A53456"/>
    <w:rsid w:val="00A54108"/>
    <w:rsid w:val="00A5439B"/>
    <w:rsid w:val="00A543A9"/>
    <w:rsid w:val="00A543C7"/>
    <w:rsid w:val="00A5485A"/>
    <w:rsid w:val="00A549D0"/>
    <w:rsid w:val="00A549D9"/>
    <w:rsid w:val="00A54CFB"/>
    <w:rsid w:val="00A54E5D"/>
    <w:rsid w:val="00A556B1"/>
    <w:rsid w:val="00A55811"/>
    <w:rsid w:val="00A558A1"/>
    <w:rsid w:val="00A5674C"/>
    <w:rsid w:val="00A56B0A"/>
    <w:rsid w:val="00A56DA4"/>
    <w:rsid w:val="00A56FF4"/>
    <w:rsid w:val="00A57099"/>
    <w:rsid w:val="00A5729A"/>
    <w:rsid w:val="00A57A97"/>
    <w:rsid w:val="00A57D36"/>
    <w:rsid w:val="00A57E95"/>
    <w:rsid w:val="00A57EA8"/>
    <w:rsid w:val="00A57FA4"/>
    <w:rsid w:val="00A60B94"/>
    <w:rsid w:val="00A60E11"/>
    <w:rsid w:val="00A614EF"/>
    <w:rsid w:val="00A624EE"/>
    <w:rsid w:val="00A62B8B"/>
    <w:rsid w:val="00A62BCD"/>
    <w:rsid w:val="00A6305D"/>
    <w:rsid w:val="00A6372E"/>
    <w:rsid w:val="00A63815"/>
    <w:rsid w:val="00A63C41"/>
    <w:rsid w:val="00A63CA1"/>
    <w:rsid w:val="00A64566"/>
    <w:rsid w:val="00A64574"/>
    <w:rsid w:val="00A64E0F"/>
    <w:rsid w:val="00A65116"/>
    <w:rsid w:val="00A653E6"/>
    <w:rsid w:val="00A6563F"/>
    <w:rsid w:val="00A66105"/>
    <w:rsid w:val="00A662EA"/>
    <w:rsid w:val="00A6674C"/>
    <w:rsid w:val="00A66B45"/>
    <w:rsid w:val="00A66F3A"/>
    <w:rsid w:val="00A66F89"/>
    <w:rsid w:val="00A670CD"/>
    <w:rsid w:val="00A67418"/>
    <w:rsid w:val="00A67534"/>
    <w:rsid w:val="00A67756"/>
    <w:rsid w:val="00A677A4"/>
    <w:rsid w:val="00A67A44"/>
    <w:rsid w:val="00A67D84"/>
    <w:rsid w:val="00A70B36"/>
    <w:rsid w:val="00A70CDE"/>
    <w:rsid w:val="00A716D8"/>
    <w:rsid w:val="00A71ACE"/>
    <w:rsid w:val="00A721D3"/>
    <w:rsid w:val="00A72914"/>
    <w:rsid w:val="00A72A45"/>
    <w:rsid w:val="00A72F9E"/>
    <w:rsid w:val="00A74486"/>
    <w:rsid w:val="00A745F1"/>
    <w:rsid w:val="00A75237"/>
    <w:rsid w:val="00A75C5F"/>
    <w:rsid w:val="00A75DB4"/>
    <w:rsid w:val="00A76082"/>
    <w:rsid w:val="00A7622E"/>
    <w:rsid w:val="00A76501"/>
    <w:rsid w:val="00A766A4"/>
    <w:rsid w:val="00A766F0"/>
    <w:rsid w:val="00A76AE4"/>
    <w:rsid w:val="00A76C65"/>
    <w:rsid w:val="00A77312"/>
    <w:rsid w:val="00A777B9"/>
    <w:rsid w:val="00A778F0"/>
    <w:rsid w:val="00A77AAE"/>
    <w:rsid w:val="00A77EB9"/>
    <w:rsid w:val="00A805E8"/>
    <w:rsid w:val="00A80696"/>
    <w:rsid w:val="00A80B5C"/>
    <w:rsid w:val="00A80EC1"/>
    <w:rsid w:val="00A81016"/>
    <w:rsid w:val="00A81588"/>
    <w:rsid w:val="00A81621"/>
    <w:rsid w:val="00A81677"/>
    <w:rsid w:val="00A81836"/>
    <w:rsid w:val="00A81D00"/>
    <w:rsid w:val="00A82221"/>
    <w:rsid w:val="00A822A1"/>
    <w:rsid w:val="00A824DF"/>
    <w:rsid w:val="00A824EF"/>
    <w:rsid w:val="00A8262C"/>
    <w:rsid w:val="00A826A6"/>
    <w:rsid w:val="00A82E38"/>
    <w:rsid w:val="00A83483"/>
    <w:rsid w:val="00A8380E"/>
    <w:rsid w:val="00A83A41"/>
    <w:rsid w:val="00A83C3E"/>
    <w:rsid w:val="00A83C71"/>
    <w:rsid w:val="00A83F81"/>
    <w:rsid w:val="00A84146"/>
    <w:rsid w:val="00A84184"/>
    <w:rsid w:val="00A84325"/>
    <w:rsid w:val="00A84354"/>
    <w:rsid w:val="00A84364"/>
    <w:rsid w:val="00A845EE"/>
    <w:rsid w:val="00A84A23"/>
    <w:rsid w:val="00A84D72"/>
    <w:rsid w:val="00A84FC4"/>
    <w:rsid w:val="00A85634"/>
    <w:rsid w:val="00A85781"/>
    <w:rsid w:val="00A85CB6"/>
    <w:rsid w:val="00A85D7F"/>
    <w:rsid w:val="00A85DF4"/>
    <w:rsid w:val="00A86A64"/>
    <w:rsid w:val="00A86A8C"/>
    <w:rsid w:val="00A86BA3"/>
    <w:rsid w:val="00A86D31"/>
    <w:rsid w:val="00A86E4D"/>
    <w:rsid w:val="00A8715C"/>
    <w:rsid w:val="00A87239"/>
    <w:rsid w:val="00A8759A"/>
    <w:rsid w:val="00A87811"/>
    <w:rsid w:val="00A87C67"/>
    <w:rsid w:val="00A87E20"/>
    <w:rsid w:val="00A90F7F"/>
    <w:rsid w:val="00A91167"/>
    <w:rsid w:val="00A9117C"/>
    <w:rsid w:val="00A913DA"/>
    <w:rsid w:val="00A91F96"/>
    <w:rsid w:val="00A924D0"/>
    <w:rsid w:val="00A924D1"/>
    <w:rsid w:val="00A9285D"/>
    <w:rsid w:val="00A92C0A"/>
    <w:rsid w:val="00A9381D"/>
    <w:rsid w:val="00A9413F"/>
    <w:rsid w:val="00A94166"/>
    <w:rsid w:val="00A9419F"/>
    <w:rsid w:val="00A94829"/>
    <w:rsid w:val="00A952BD"/>
    <w:rsid w:val="00A9532E"/>
    <w:rsid w:val="00A95765"/>
    <w:rsid w:val="00A959E9"/>
    <w:rsid w:val="00A96231"/>
    <w:rsid w:val="00A96417"/>
    <w:rsid w:val="00A966A9"/>
    <w:rsid w:val="00A96E21"/>
    <w:rsid w:val="00A97076"/>
    <w:rsid w:val="00A970F9"/>
    <w:rsid w:val="00A97AAD"/>
    <w:rsid w:val="00A97BFA"/>
    <w:rsid w:val="00A97E5E"/>
    <w:rsid w:val="00AA044C"/>
    <w:rsid w:val="00AA0457"/>
    <w:rsid w:val="00AA045E"/>
    <w:rsid w:val="00AA05AA"/>
    <w:rsid w:val="00AA0810"/>
    <w:rsid w:val="00AA09A1"/>
    <w:rsid w:val="00AA0BB3"/>
    <w:rsid w:val="00AA0D35"/>
    <w:rsid w:val="00AA2894"/>
    <w:rsid w:val="00AA317A"/>
    <w:rsid w:val="00AA3305"/>
    <w:rsid w:val="00AA3349"/>
    <w:rsid w:val="00AA350E"/>
    <w:rsid w:val="00AA3520"/>
    <w:rsid w:val="00AA3E69"/>
    <w:rsid w:val="00AA3FF9"/>
    <w:rsid w:val="00AA47CA"/>
    <w:rsid w:val="00AA4C13"/>
    <w:rsid w:val="00AA4F54"/>
    <w:rsid w:val="00AA54A9"/>
    <w:rsid w:val="00AA55D2"/>
    <w:rsid w:val="00AA5A03"/>
    <w:rsid w:val="00AA5B78"/>
    <w:rsid w:val="00AA685B"/>
    <w:rsid w:val="00AA69A6"/>
    <w:rsid w:val="00AA6B28"/>
    <w:rsid w:val="00AA6EAB"/>
    <w:rsid w:val="00AA7145"/>
    <w:rsid w:val="00AA733C"/>
    <w:rsid w:val="00AA7CDB"/>
    <w:rsid w:val="00AB01B4"/>
    <w:rsid w:val="00AB02C9"/>
    <w:rsid w:val="00AB061E"/>
    <w:rsid w:val="00AB1242"/>
    <w:rsid w:val="00AB14A6"/>
    <w:rsid w:val="00AB238A"/>
    <w:rsid w:val="00AB24C3"/>
    <w:rsid w:val="00AB24E4"/>
    <w:rsid w:val="00AB25A9"/>
    <w:rsid w:val="00AB28AC"/>
    <w:rsid w:val="00AB3229"/>
    <w:rsid w:val="00AB346C"/>
    <w:rsid w:val="00AB39A6"/>
    <w:rsid w:val="00AB3BA8"/>
    <w:rsid w:val="00AB3C1B"/>
    <w:rsid w:val="00AB415F"/>
    <w:rsid w:val="00AB469A"/>
    <w:rsid w:val="00AB49C1"/>
    <w:rsid w:val="00AB4ACB"/>
    <w:rsid w:val="00AB4BDC"/>
    <w:rsid w:val="00AB4D26"/>
    <w:rsid w:val="00AB505A"/>
    <w:rsid w:val="00AB53EC"/>
    <w:rsid w:val="00AB699A"/>
    <w:rsid w:val="00AB6CB3"/>
    <w:rsid w:val="00AB73F5"/>
    <w:rsid w:val="00AB7E8D"/>
    <w:rsid w:val="00AC0325"/>
    <w:rsid w:val="00AC03F3"/>
    <w:rsid w:val="00AC084D"/>
    <w:rsid w:val="00AC0B06"/>
    <w:rsid w:val="00AC1924"/>
    <w:rsid w:val="00AC1A3E"/>
    <w:rsid w:val="00AC2076"/>
    <w:rsid w:val="00AC2A00"/>
    <w:rsid w:val="00AC2A76"/>
    <w:rsid w:val="00AC302F"/>
    <w:rsid w:val="00AC3071"/>
    <w:rsid w:val="00AC3670"/>
    <w:rsid w:val="00AC4726"/>
    <w:rsid w:val="00AC492A"/>
    <w:rsid w:val="00AC5FF8"/>
    <w:rsid w:val="00AC65B0"/>
    <w:rsid w:val="00AC69BD"/>
    <w:rsid w:val="00AC6C8B"/>
    <w:rsid w:val="00AC6E04"/>
    <w:rsid w:val="00AC724D"/>
    <w:rsid w:val="00AC7F07"/>
    <w:rsid w:val="00AC7FDD"/>
    <w:rsid w:val="00AD0015"/>
    <w:rsid w:val="00AD0087"/>
    <w:rsid w:val="00AD09C3"/>
    <w:rsid w:val="00AD0D44"/>
    <w:rsid w:val="00AD19C1"/>
    <w:rsid w:val="00AD1B43"/>
    <w:rsid w:val="00AD1D8D"/>
    <w:rsid w:val="00AD2D30"/>
    <w:rsid w:val="00AD3AA8"/>
    <w:rsid w:val="00AD3BAF"/>
    <w:rsid w:val="00AD3FF9"/>
    <w:rsid w:val="00AD4073"/>
    <w:rsid w:val="00AD4C96"/>
    <w:rsid w:val="00AD4CF6"/>
    <w:rsid w:val="00AD5A03"/>
    <w:rsid w:val="00AD5B88"/>
    <w:rsid w:val="00AD6071"/>
    <w:rsid w:val="00AD6BAF"/>
    <w:rsid w:val="00AD70AC"/>
    <w:rsid w:val="00AE01F9"/>
    <w:rsid w:val="00AE0355"/>
    <w:rsid w:val="00AE0638"/>
    <w:rsid w:val="00AE06A1"/>
    <w:rsid w:val="00AE0812"/>
    <w:rsid w:val="00AE0BD4"/>
    <w:rsid w:val="00AE2C85"/>
    <w:rsid w:val="00AE3076"/>
    <w:rsid w:val="00AE318E"/>
    <w:rsid w:val="00AE355A"/>
    <w:rsid w:val="00AE36E0"/>
    <w:rsid w:val="00AE3B9D"/>
    <w:rsid w:val="00AE45F5"/>
    <w:rsid w:val="00AE4601"/>
    <w:rsid w:val="00AE48F9"/>
    <w:rsid w:val="00AE4D1E"/>
    <w:rsid w:val="00AE4F71"/>
    <w:rsid w:val="00AE4FEE"/>
    <w:rsid w:val="00AE5AAD"/>
    <w:rsid w:val="00AE5CD1"/>
    <w:rsid w:val="00AE5E6D"/>
    <w:rsid w:val="00AE5EF9"/>
    <w:rsid w:val="00AE675D"/>
    <w:rsid w:val="00AE6894"/>
    <w:rsid w:val="00AE69A9"/>
    <w:rsid w:val="00AE6C3E"/>
    <w:rsid w:val="00AE6CE8"/>
    <w:rsid w:val="00AE6D62"/>
    <w:rsid w:val="00AE7668"/>
    <w:rsid w:val="00AE7845"/>
    <w:rsid w:val="00AE7A8C"/>
    <w:rsid w:val="00AE7ED5"/>
    <w:rsid w:val="00AF007D"/>
    <w:rsid w:val="00AF0365"/>
    <w:rsid w:val="00AF04EC"/>
    <w:rsid w:val="00AF059E"/>
    <w:rsid w:val="00AF0688"/>
    <w:rsid w:val="00AF06BA"/>
    <w:rsid w:val="00AF06D0"/>
    <w:rsid w:val="00AF0F28"/>
    <w:rsid w:val="00AF10A6"/>
    <w:rsid w:val="00AF14F7"/>
    <w:rsid w:val="00AF1593"/>
    <w:rsid w:val="00AF1C53"/>
    <w:rsid w:val="00AF29A0"/>
    <w:rsid w:val="00AF29A4"/>
    <w:rsid w:val="00AF2B71"/>
    <w:rsid w:val="00AF2CE7"/>
    <w:rsid w:val="00AF2ED4"/>
    <w:rsid w:val="00AF2F68"/>
    <w:rsid w:val="00AF3207"/>
    <w:rsid w:val="00AF3634"/>
    <w:rsid w:val="00AF3989"/>
    <w:rsid w:val="00AF4177"/>
    <w:rsid w:val="00AF4391"/>
    <w:rsid w:val="00AF5373"/>
    <w:rsid w:val="00AF5C1D"/>
    <w:rsid w:val="00AF60BD"/>
    <w:rsid w:val="00AF624D"/>
    <w:rsid w:val="00AF708A"/>
    <w:rsid w:val="00AF70DB"/>
    <w:rsid w:val="00AF7107"/>
    <w:rsid w:val="00AF76A3"/>
    <w:rsid w:val="00AF7B74"/>
    <w:rsid w:val="00AF7C68"/>
    <w:rsid w:val="00AF7D96"/>
    <w:rsid w:val="00AF7F3E"/>
    <w:rsid w:val="00B004C5"/>
    <w:rsid w:val="00B004D2"/>
    <w:rsid w:val="00B010E8"/>
    <w:rsid w:val="00B01381"/>
    <w:rsid w:val="00B013BD"/>
    <w:rsid w:val="00B01663"/>
    <w:rsid w:val="00B019BD"/>
    <w:rsid w:val="00B01B81"/>
    <w:rsid w:val="00B01FC1"/>
    <w:rsid w:val="00B024EB"/>
    <w:rsid w:val="00B02588"/>
    <w:rsid w:val="00B02718"/>
    <w:rsid w:val="00B02A79"/>
    <w:rsid w:val="00B02BFF"/>
    <w:rsid w:val="00B036EB"/>
    <w:rsid w:val="00B0453C"/>
    <w:rsid w:val="00B04799"/>
    <w:rsid w:val="00B04B83"/>
    <w:rsid w:val="00B04BE8"/>
    <w:rsid w:val="00B04DAA"/>
    <w:rsid w:val="00B056C4"/>
    <w:rsid w:val="00B05CEB"/>
    <w:rsid w:val="00B05D18"/>
    <w:rsid w:val="00B07CB5"/>
    <w:rsid w:val="00B106EC"/>
    <w:rsid w:val="00B109A0"/>
    <w:rsid w:val="00B109EC"/>
    <w:rsid w:val="00B10A4A"/>
    <w:rsid w:val="00B10DA9"/>
    <w:rsid w:val="00B1224B"/>
    <w:rsid w:val="00B126CF"/>
    <w:rsid w:val="00B12C25"/>
    <w:rsid w:val="00B133ED"/>
    <w:rsid w:val="00B13630"/>
    <w:rsid w:val="00B13F26"/>
    <w:rsid w:val="00B13F9C"/>
    <w:rsid w:val="00B14644"/>
    <w:rsid w:val="00B14E0E"/>
    <w:rsid w:val="00B14E56"/>
    <w:rsid w:val="00B15206"/>
    <w:rsid w:val="00B153ED"/>
    <w:rsid w:val="00B154FD"/>
    <w:rsid w:val="00B158F4"/>
    <w:rsid w:val="00B15D2B"/>
    <w:rsid w:val="00B15FB0"/>
    <w:rsid w:val="00B16197"/>
    <w:rsid w:val="00B16274"/>
    <w:rsid w:val="00B1641F"/>
    <w:rsid w:val="00B16714"/>
    <w:rsid w:val="00B16A1B"/>
    <w:rsid w:val="00B173AE"/>
    <w:rsid w:val="00B174BB"/>
    <w:rsid w:val="00B1756C"/>
    <w:rsid w:val="00B203FA"/>
    <w:rsid w:val="00B20537"/>
    <w:rsid w:val="00B20734"/>
    <w:rsid w:val="00B20846"/>
    <w:rsid w:val="00B212C7"/>
    <w:rsid w:val="00B213D8"/>
    <w:rsid w:val="00B21575"/>
    <w:rsid w:val="00B215D0"/>
    <w:rsid w:val="00B21E74"/>
    <w:rsid w:val="00B23165"/>
    <w:rsid w:val="00B232A9"/>
    <w:rsid w:val="00B233CE"/>
    <w:rsid w:val="00B23536"/>
    <w:rsid w:val="00B236A7"/>
    <w:rsid w:val="00B2386F"/>
    <w:rsid w:val="00B23E27"/>
    <w:rsid w:val="00B23E72"/>
    <w:rsid w:val="00B23EBC"/>
    <w:rsid w:val="00B23ED3"/>
    <w:rsid w:val="00B23F02"/>
    <w:rsid w:val="00B23FC9"/>
    <w:rsid w:val="00B24559"/>
    <w:rsid w:val="00B246B8"/>
    <w:rsid w:val="00B24E10"/>
    <w:rsid w:val="00B25576"/>
    <w:rsid w:val="00B256E5"/>
    <w:rsid w:val="00B25854"/>
    <w:rsid w:val="00B25C0C"/>
    <w:rsid w:val="00B26217"/>
    <w:rsid w:val="00B26397"/>
    <w:rsid w:val="00B26ABC"/>
    <w:rsid w:val="00B27175"/>
    <w:rsid w:val="00B273F8"/>
    <w:rsid w:val="00B27CB3"/>
    <w:rsid w:val="00B30810"/>
    <w:rsid w:val="00B31092"/>
    <w:rsid w:val="00B3139B"/>
    <w:rsid w:val="00B313B6"/>
    <w:rsid w:val="00B3150B"/>
    <w:rsid w:val="00B32FE7"/>
    <w:rsid w:val="00B33942"/>
    <w:rsid w:val="00B34770"/>
    <w:rsid w:val="00B3491E"/>
    <w:rsid w:val="00B35176"/>
    <w:rsid w:val="00B35562"/>
    <w:rsid w:val="00B36410"/>
    <w:rsid w:val="00B36A08"/>
    <w:rsid w:val="00B36AB5"/>
    <w:rsid w:val="00B37E24"/>
    <w:rsid w:val="00B37F22"/>
    <w:rsid w:val="00B4020E"/>
    <w:rsid w:val="00B407BB"/>
    <w:rsid w:val="00B40C5E"/>
    <w:rsid w:val="00B41FE1"/>
    <w:rsid w:val="00B42179"/>
    <w:rsid w:val="00B4238A"/>
    <w:rsid w:val="00B42461"/>
    <w:rsid w:val="00B42818"/>
    <w:rsid w:val="00B4348F"/>
    <w:rsid w:val="00B43677"/>
    <w:rsid w:val="00B43CE0"/>
    <w:rsid w:val="00B43D63"/>
    <w:rsid w:val="00B43D64"/>
    <w:rsid w:val="00B44197"/>
    <w:rsid w:val="00B44DE4"/>
    <w:rsid w:val="00B44E46"/>
    <w:rsid w:val="00B44FA2"/>
    <w:rsid w:val="00B45035"/>
    <w:rsid w:val="00B450B1"/>
    <w:rsid w:val="00B460B7"/>
    <w:rsid w:val="00B4642D"/>
    <w:rsid w:val="00B4736F"/>
    <w:rsid w:val="00B476AA"/>
    <w:rsid w:val="00B47710"/>
    <w:rsid w:val="00B477BF"/>
    <w:rsid w:val="00B47869"/>
    <w:rsid w:val="00B50195"/>
    <w:rsid w:val="00B503F9"/>
    <w:rsid w:val="00B50958"/>
    <w:rsid w:val="00B50C8E"/>
    <w:rsid w:val="00B51005"/>
    <w:rsid w:val="00B51711"/>
    <w:rsid w:val="00B51B7A"/>
    <w:rsid w:val="00B51E28"/>
    <w:rsid w:val="00B51F69"/>
    <w:rsid w:val="00B5237C"/>
    <w:rsid w:val="00B525BF"/>
    <w:rsid w:val="00B531A1"/>
    <w:rsid w:val="00B5352F"/>
    <w:rsid w:val="00B538D7"/>
    <w:rsid w:val="00B53A9C"/>
    <w:rsid w:val="00B53E83"/>
    <w:rsid w:val="00B54A97"/>
    <w:rsid w:val="00B54DE6"/>
    <w:rsid w:val="00B552AF"/>
    <w:rsid w:val="00B554E4"/>
    <w:rsid w:val="00B55702"/>
    <w:rsid w:val="00B561FD"/>
    <w:rsid w:val="00B57CC8"/>
    <w:rsid w:val="00B608FD"/>
    <w:rsid w:val="00B60959"/>
    <w:rsid w:val="00B60F08"/>
    <w:rsid w:val="00B60F47"/>
    <w:rsid w:val="00B61739"/>
    <w:rsid w:val="00B62438"/>
    <w:rsid w:val="00B626D2"/>
    <w:rsid w:val="00B6284A"/>
    <w:rsid w:val="00B62FBC"/>
    <w:rsid w:val="00B6318B"/>
    <w:rsid w:val="00B6355C"/>
    <w:rsid w:val="00B63828"/>
    <w:rsid w:val="00B63964"/>
    <w:rsid w:val="00B63AE5"/>
    <w:rsid w:val="00B64B53"/>
    <w:rsid w:val="00B6567B"/>
    <w:rsid w:val="00B65774"/>
    <w:rsid w:val="00B65929"/>
    <w:rsid w:val="00B65BD0"/>
    <w:rsid w:val="00B65C43"/>
    <w:rsid w:val="00B65D50"/>
    <w:rsid w:val="00B662A0"/>
    <w:rsid w:val="00B66357"/>
    <w:rsid w:val="00B6668A"/>
    <w:rsid w:val="00B66CB0"/>
    <w:rsid w:val="00B66FB0"/>
    <w:rsid w:val="00B6703D"/>
    <w:rsid w:val="00B67996"/>
    <w:rsid w:val="00B7022F"/>
    <w:rsid w:val="00B70370"/>
    <w:rsid w:val="00B704D1"/>
    <w:rsid w:val="00B70700"/>
    <w:rsid w:val="00B70BB4"/>
    <w:rsid w:val="00B71418"/>
    <w:rsid w:val="00B71832"/>
    <w:rsid w:val="00B71A63"/>
    <w:rsid w:val="00B71BA8"/>
    <w:rsid w:val="00B728CB"/>
    <w:rsid w:val="00B734ED"/>
    <w:rsid w:val="00B739BA"/>
    <w:rsid w:val="00B74151"/>
    <w:rsid w:val="00B742FA"/>
    <w:rsid w:val="00B74373"/>
    <w:rsid w:val="00B745B7"/>
    <w:rsid w:val="00B74603"/>
    <w:rsid w:val="00B746A1"/>
    <w:rsid w:val="00B74778"/>
    <w:rsid w:val="00B74810"/>
    <w:rsid w:val="00B74FD6"/>
    <w:rsid w:val="00B7571B"/>
    <w:rsid w:val="00B75D27"/>
    <w:rsid w:val="00B75F77"/>
    <w:rsid w:val="00B762C7"/>
    <w:rsid w:val="00B764F2"/>
    <w:rsid w:val="00B76AB1"/>
    <w:rsid w:val="00B76BC7"/>
    <w:rsid w:val="00B76EA5"/>
    <w:rsid w:val="00B772D3"/>
    <w:rsid w:val="00B7733A"/>
    <w:rsid w:val="00B77946"/>
    <w:rsid w:val="00B779D8"/>
    <w:rsid w:val="00B80232"/>
    <w:rsid w:val="00B80289"/>
    <w:rsid w:val="00B80590"/>
    <w:rsid w:val="00B80B86"/>
    <w:rsid w:val="00B81294"/>
    <w:rsid w:val="00B817BC"/>
    <w:rsid w:val="00B817F3"/>
    <w:rsid w:val="00B81A4F"/>
    <w:rsid w:val="00B81B37"/>
    <w:rsid w:val="00B81CA0"/>
    <w:rsid w:val="00B81FDA"/>
    <w:rsid w:val="00B82112"/>
    <w:rsid w:val="00B828CB"/>
    <w:rsid w:val="00B82A89"/>
    <w:rsid w:val="00B8352A"/>
    <w:rsid w:val="00B8457E"/>
    <w:rsid w:val="00B84686"/>
    <w:rsid w:val="00B84F2C"/>
    <w:rsid w:val="00B86266"/>
    <w:rsid w:val="00B86A4F"/>
    <w:rsid w:val="00B86D44"/>
    <w:rsid w:val="00B86F4C"/>
    <w:rsid w:val="00B87563"/>
    <w:rsid w:val="00B9072E"/>
    <w:rsid w:val="00B90C8F"/>
    <w:rsid w:val="00B90EC1"/>
    <w:rsid w:val="00B90FD5"/>
    <w:rsid w:val="00B9195F"/>
    <w:rsid w:val="00B9204C"/>
    <w:rsid w:val="00B92CD5"/>
    <w:rsid w:val="00B92D5C"/>
    <w:rsid w:val="00B93BA3"/>
    <w:rsid w:val="00B93CC1"/>
    <w:rsid w:val="00B93DED"/>
    <w:rsid w:val="00B93E26"/>
    <w:rsid w:val="00B94B7F"/>
    <w:rsid w:val="00B95117"/>
    <w:rsid w:val="00B953F2"/>
    <w:rsid w:val="00B9567D"/>
    <w:rsid w:val="00B9574B"/>
    <w:rsid w:val="00B96512"/>
    <w:rsid w:val="00B96670"/>
    <w:rsid w:val="00B969A4"/>
    <w:rsid w:val="00B96A76"/>
    <w:rsid w:val="00B97F98"/>
    <w:rsid w:val="00BA049E"/>
    <w:rsid w:val="00BA07CB"/>
    <w:rsid w:val="00BA0976"/>
    <w:rsid w:val="00BA0C61"/>
    <w:rsid w:val="00BA1454"/>
    <w:rsid w:val="00BA21EA"/>
    <w:rsid w:val="00BA227A"/>
    <w:rsid w:val="00BA29EC"/>
    <w:rsid w:val="00BA2A6D"/>
    <w:rsid w:val="00BA2DD2"/>
    <w:rsid w:val="00BA3207"/>
    <w:rsid w:val="00BA3221"/>
    <w:rsid w:val="00BA3491"/>
    <w:rsid w:val="00BA4220"/>
    <w:rsid w:val="00BA4A40"/>
    <w:rsid w:val="00BA4B6F"/>
    <w:rsid w:val="00BA4C4F"/>
    <w:rsid w:val="00BA50B4"/>
    <w:rsid w:val="00BA5568"/>
    <w:rsid w:val="00BA566A"/>
    <w:rsid w:val="00BA5D1D"/>
    <w:rsid w:val="00BA5ECC"/>
    <w:rsid w:val="00BA62C9"/>
    <w:rsid w:val="00BA62FD"/>
    <w:rsid w:val="00BA66CD"/>
    <w:rsid w:val="00BA6B93"/>
    <w:rsid w:val="00BA6C35"/>
    <w:rsid w:val="00BA6CBA"/>
    <w:rsid w:val="00BA7154"/>
    <w:rsid w:val="00BA723D"/>
    <w:rsid w:val="00BA74DF"/>
    <w:rsid w:val="00BA754A"/>
    <w:rsid w:val="00BA7873"/>
    <w:rsid w:val="00BA7F85"/>
    <w:rsid w:val="00BB006C"/>
    <w:rsid w:val="00BB040F"/>
    <w:rsid w:val="00BB04DD"/>
    <w:rsid w:val="00BB06F1"/>
    <w:rsid w:val="00BB0716"/>
    <w:rsid w:val="00BB0A4E"/>
    <w:rsid w:val="00BB15A7"/>
    <w:rsid w:val="00BB1750"/>
    <w:rsid w:val="00BB21E2"/>
    <w:rsid w:val="00BB2D7E"/>
    <w:rsid w:val="00BB3199"/>
    <w:rsid w:val="00BB3D36"/>
    <w:rsid w:val="00BB3DA0"/>
    <w:rsid w:val="00BB423A"/>
    <w:rsid w:val="00BB465E"/>
    <w:rsid w:val="00BB4E32"/>
    <w:rsid w:val="00BB50D7"/>
    <w:rsid w:val="00BB53A4"/>
    <w:rsid w:val="00BB5B5B"/>
    <w:rsid w:val="00BB632C"/>
    <w:rsid w:val="00BB6D17"/>
    <w:rsid w:val="00BB6DFE"/>
    <w:rsid w:val="00BB762B"/>
    <w:rsid w:val="00BB7872"/>
    <w:rsid w:val="00BB79CA"/>
    <w:rsid w:val="00BB7D0D"/>
    <w:rsid w:val="00BC0B81"/>
    <w:rsid w:val="00BC2158"/>
    <w:rsid w:val="00BC251C"/>
    <w:rsid w:val="00BC2A40"/>
    <w:rsid w:val="00BC2CE5"/>
    <w:rsid w:val="00BC2F70"/>
    <w:rsid w:val="00BC30B2"/>
    <w:rsid w:val="00BC31B5"/>
    <w:rsid w:val="00BC31C5"/>
    <w:rsid w:val="00BC3226"/>
    <w:rsid w:val="00BC3917"/>
    <w:rsid w:val="00BC3EFB"/>
    <w:rsid w:val="00BC415C"/>
    <w:rsid w:val="00BC418F"/>
    <w:rsid w:val="00BC49B8"/>
    <w:rsid w:val="00BC4AFA"/>
    <w:rsid w:val="00BC5057"/>
    <w:rsid w:val="00BC509D"/>
    <w:rsid w:val="00BC5646"/>
    <w:rsid w:val="00BC573A"/>
    <w:rsid w:val="00BC5AA4"/>
    <w:rsid w:val="00BC5C49"/>
    <w:rsid w:val="00BC5EAF"/>
    <w:rsid w:val="00BC6B20"/>
    <w:rsid w:val="00BC6FC1"/>
    <w:rsid w:val="00BC7686"/>
    <w:rsid w:val="00BC79A6"/>
    <w:rsid w:val="00BC7A3A"/>
    <w:rsid w:val="00BD023D"/>
    <w:rsid w:val="00BD0A2E"/>
    <w:rsid w:val="00BD11AD"/>
    <w:rsid w:val="00BD209D"/>
    <w:rsid w:val="00BD2902"/>
    <w:rsid w:val="00BD32E9"/>
    <w:rsid w:val="00BD3641"/>
    <w:rsid w:val="00BD36DD"/>
    <w:rsid w:val="00BD3DC5"/>
    <w:rsid w:val="00BD4308"/>
    <w:rsid w:val="00BD4B6F"/>
    <w:rsid w:val="00BD4D93"/>
    <w:rsid w:val="00BD5EBA"/>
    <w:rsid w:val="00BD6214"/>
    <w:rsid w:val="00BD6434"/>
    <w:rsid w:val="00BD6633"/>
    <w:rsid w:val="00BD67DE"/>
    <w:rsid w:val="00BD7724"/>
    <w:rsid w:val="00BD7839"/>
    <w:rsid w:val="00BD787C"/>
    <w:rsid w:val="00BD7925"/>
    <w:rsid w:val="00BD7D73"/>
    <w:rsid w:val="00BE0031"/>
    <w:rsid w:val="00BE0239"/>
    <w:rsid w:val="00BE038D"/>
    <w:rsid w:val="00BE07B8"/>
    <w:rsid w:val="00BE0A07"/>
    <w:rsid w:val="00BE0B3F"/>
    <w:rsid w:val="00BE0F0B"/>
    <w:rsid w:val="00BE0F6C"/>
    <w:rsid w:val="00BE106F"/>
    <w:rsid w:val="00BE111F"/>
    <w:rsid w:val="00BE1376"/>
    <w:rsid w:val="00BE13B6"/>
    <w:rsid w:val="00BE16B0"/>
    <w:rsid w:val="00BE19A4"/>
    <w:rsid w:val="00BE22D4"/>
    <w:rsid w:val="00BE26E2"/>
    <w:rsid w:val="00BE26E3"/>
    <w:rsid w:val="00BE295D"/>
    <w:rsid w:val="00BE3164"/>
    <w:rsid w:val="00BE33CB"/>
    <w:rsid w:val="00BE3443"/>
    <w:rsid w:val="00BE3813"/>
    <w:rsid w:val="00BE3ACA"/>
    <w:rsid w:val="00BE3B2D"/>
    <w:rsid w:val="00BE3FBA"/>
    <w:rsid w:val="00BE402D"/>
    <w:rsid w:val="00BE4047"/>
    <w:rsid w:val="00BE4650"/>
    <w:rsid w:val="00BE48C8"/>
    <w:rsid w:val="00BE494C"/>
    <w:rsid w:val="00BE49A9"/>
    <w:rsid w:val="00BE4B5F"/>
    <w:rsid w:val="00BE554A"/>
    <w:rsid w:val="00BE5AFE"/>
    <w:rsid w:val="00BE6316"/>
    <w:rsid w:val="00BE66EB"/>
    <w:rsid w:val="00BE6C4C"/>
    <w:rsid w:val="00BE6CDB"/>
    <w:rsid w:val="00BE6DE3"/>
    <w:rsid w:val="00BE7817"/>
    <w:rsid w:val="00BE7F37"/>
    <w:rsid w:val="00BF0221"/>
    <w:rsid w:val="00BF0442"/>
    <w:rsid w:val="00BF04A6"/>
    <w:rsid w:val="00BF0E30"/>
    <w:rsid w:val="00BF12E4"/>
    <w:rsid w:val="00BF23E0"/>
    <w:rsid w:val="00BF2709"/>
    <w:rsid w:val="00BF341D"/>
    <w:rsid w:val="00BF37C1"/>
    <w:rsid w:val="00BF3C48"/>
    <w:rsid w:val="00BF3DA2"/>
    <w:rsid w:val="00BF4725"/>
    <w:rsid w:val="00BF4C7E"/>
    <w:rsid w:val="00BF4CDB"/>
    <w:rsid w:val="00BF4DDB"/>
    <w:rsid w:val="00BF5191"/>
    <w:rsid w:val="00BF5697"/>
    <w:rsid w:val="00BF56CB"/>
    <w:rsid w:val="00BF5B3D"/>
    <w:rsid w:val="00BF5D45"/>
    <w:rsid w:val="00BF5FC6"/>
    <w:rsid w:val="00BF6108"/>
    <w:rsid w:val="00BF64A3"/>
    <w:rsid w:val="00BF6AA9"/>
    <w:rsid w:val="00BF6EA9"/>
    <w:rsid w:val="00BF6F09"/>
    <w:rsid w:val="00BF6FDE"/>
    <w:rsid w:val="00BF733D"/>
    <w:rsid w:val="00BF7434"/>
    <w:rsid w:val="00BF750A"/>
    <w:rsid w:val="00BF762D"/>
    <w:rsid w:val="00C004DB"/>
    <w:rsid w:val="00C007AC"/>
    <w:rsid w:val="00C01328"/>
    <w:rsid w:val="00C0190A"/>
    <w:rsid w:val="00C021EA"/>
    <w:rsid w:val="00C02407"/>
    <w:rsid w:val="00C024BD"/>
    <w:rsid w:val="00C02972"/>
    <w:rsid w:val="00C02A71"/>
    <w:rsid w:val="00C02B44"/>
    <w:rsid w:val="00C02C78"/>
    <w:rsid w:val="00C02D5A"/>
    <w:rsid w:val="00C0321C"/>
    <w:rsid w:val="00C03512"/>
    <w:rsid w:val="00C037D3"/>
    <w:rsid w:val="00C038A2"/>
    <w:rsid w:val="00C03930"/>
    <w:rsid w:val="00C03C1F"/>
    <w:rsid w:val="00C04036"/>
    <w:rsid w:val="00C0414A"/>
    <w:rsid w:val="00C04243"/>
    <w:rsid w:val="00C043DD"/>
    <w:rsid w:val="00C04479"/>
    <w:rsid w:val="00C044D3"/>
    <w:rsid w:val="00C04A04"/>
    <w:rsid w:val="00C04CBF"/>
    <w:rsid w:val="00C04D70"/>
    <w:rsid w:val="00C04FFD"/>
    <w:rsid w:val="00C052CF"/>
    <w:rsid w:val="00C05C1E"/>
    <w:rsid w:val="00C06687"/>
    <w:rsid w:val="00C066E4"/>
    <w:rsid w:val="00C067A9"/>
    <w:rsid w:val="00C06BB2"/>
    <w:rsid w:val="00C06C3E"/>
    <w:rsid w:val="00C06F6D"/>
    <w:rsid w:val="00C0758E"/>
    <w:rsid w:val="00C0762D"/>
    <w:rsid w:val="00C077C7"/>
    <w:rsid w:val="00C102C1"/>
    <w:rsid w:val="00C105FC"/>
    <w:rsid w:val="00C106F7"/>
    <w:rsid w:val="00C114FA"/>
    <w:rsid w:val="00C11586"/>
    <w:rsid w:val="00C115C2"/>
    <w:rsid w:val="00C1174D"/>
    <w:rsid w:val="00C11AF6"/>
    <w:rsid w:val="00C12833"/>
    <w:rsid w:val="00C12851"/>
    <w:rsid w:val="00C128F8"/>
    <w:rsid w:val="00C12905"/>
    <w:rsid w:val="00C13231"/>
    <w:rsid w:val="00C1368E"/>
    <w:rsid w:val="00C1372F"/>
    <w:rsid w:val="00C139D6"/>
    <w:rsid w:val="00C13E2E"/>
    <w:rsid w:val="00C13F71"/>
    <w:rsid w:val="00C143FD"/>
    <w:rsid w:val="00C1476A"/>
    <w:rsid w:val="00C14BC9"/>
    <w:rsid w:val="00C1558A"/>
    <w:rsid w:val="00C161D1"/>
    <w:rsid w:val="00C16414"/>
    <w:rsid w:val="00C165A8"/>
    <w:rsid w:val="00C167E4"/>
    <w:rsid w:val="00C16A59"/>
    <w:rsid w:val="00C16D0A"/>
    <w:rsid w:val="00C17246"/>
    <w:rsid w:val="00C17781"/>
    <w:rsid w:val="00C178FB"/>
    <w:rsid w:val="00C17AA4"/>
    <w:rsid w:val="00C202BD"/>
    <w:rsid w:val="00C206B3"/>
    <w:rsid w:val="00C20C1A"/>
    <w:rsid w:val="00C210EE"/>
    <w:rsid w:val="00C21871"/>
    <w:rsid w:val="00C21962"/>
    <w:rsid w:val="00C21AB7"/>
    <w:rsid w:val="00C21ACE"/>
    <w:rsid w:val="00C21EFB"/>
    <w:rsid w:val="00C22B5B"/>
    <w:rsid w:val="00C22DDF"/>
    <w:rsid w:val="00C231F4"/>
    <w:rsid w:val="00C237F6"/>
    <w:rsid w:val="00C239DE"/>
    <w:rsid w:val="00C23CE8"/>
    <w:rsid w:val="00C24376"/>
    <w:rsid w:val="00C25732"/>
    <w:rsid w:val="00C25762"/>
    <w:rsid w:val="00C2593C"/>
    <w:rsid w:val="00C25C0D"/>
    <w:rsid w:val="00C25C8B"/>
    <w:rsid w:val="00C26212"/>
    <w:rsid w:val="00C2621D"/>
    <w:rsid w:val="00C26279"/>
    <w:rsid w:val="00C2670D"/>
    <w:rsid w:val="00C26B25"/>
    <w:rsid w:val="00C270E0"/>
    <w:rsid w:val="00C30156"/>
    <w:rsid w:val="00C30528"/>
    <w:rsid w:val="00C30DF9"/>
    <w:rsid w:val="00C311AF"/>
    <w:rsid w:val="00C319B8"/>
    <w:rsid w:val="00C31DAA"/>
    <w:rsid w:val="00C3246D"/>
    <w:rsid w:val="00C32734"/>
    <w:rsid w:val="00C32A28"/>
    <w:rsid w:val="00C33152"/>
    <w:rsid w:val="00C33500"/>
    <w:rsid w:val="00C33D58"/>
    <w:rsid w:val="00C33E92"/>
    <w:rsid w:val="00C34763"/>
    <w:rsid w:val="00C351D3"/>
    <w:rsid w:val="00C3549B"/>
    <w:rsid w:val="00C35CD7"/>
    <w:rsid w:val="00C36649"/>
    <w:rsid w:val="00C36EB7"/>
    <w:rsid w:val="00C36F69"/>
    <w:rsid w:val="00C37064"/>
    <w:rsid w:val="00C37BE7"/>
    <w:rsid w:val="00C40078"/>
    <w:rsid w:val="00C404DC"/>
    <w:rsid w:val="00C4051B"/>
    <w:rsid w:val="00C41462"/>
    <w:rsid w:val="00C415E2"/>
    <w:rsid w:val="00C41636"/>
    <w:rsid w:val="00C41DE4"/>
    <w:rsid w:val="00C422A6"/>
    <w:rsid w:val="00C43324"/>
    <w:rsid w:val="00C43550"/>
    <w:rsid w:val="00C4377B"/>
    <w:rsid w:val="00C44BE1"/>
    <w:rsid w:val="00C44F2C"/>
    <w:rsid w:val="00C45AC3"/>
    <w:rsid w:val="00C45B42"/>
    <w:rsid w:val="00C46195"/>
    <w:rsid w:val="00C4659D"/>
    <w:rsid w:val="00C467D6"/>
    <w:rsid w:val="00C46A94"/>
    <w:rsid w:val="00C47003"/>
    <w:rsid w:val="00C474C4"/>
    <w:rsid w:val="00C47872"/>
    <w:rsid w:val="00C47ABC"/>
    <w:rsid w:val="00C50A48"/>
    <w:rsid w:val="00C50E9E"/>
    <w:rsid w:val="00C51691"/>
    <w:rsid w:val="00C5171E"/>
    <w:rsid w:val="00C51947"/>
    <w:rsid w:val="00C519ED"/>
    <w:rsid w:val="00C51E2D"/>
    <w:rsid w:val="00C525D7"/>
    <w:rsid w:val="00C5474B"/>
    <w:rsid w:val="00C54863"/>
    <w:rsid w:val="00C553B3"/>
    <w:rsid w:val="00C5571B"/>
    <w:rsid w:val="00C55ABB"/>
    <w:rsid w:val="00C55C49"/>
    <w:rsid w:val="00C55C51"/>
    <w:rsid w:val="00C57072"/>
    <w:rsid w:val="00C57271"/>
    <w:rsid w:val="00C578BE"/>
    <w:rsid w:val="00C602B3"/>
    <w:rsid w:val="00C60300"/>
    <w:rsid w:val="00C607D3"/>
    <w:rsid w:val="00C60AD0"/>
    <w:rsid w:val="00C61385"/>
    <w:rsid w:val="00C61770"/>
    <w:rsid w:val="00C62085"/>
    <w:rsid w:val="00C62BD2"/>
    <w:rsid w:val="00C62DCE"/>
    <w:rsid w:val="00C630CB"/>
    <w:rsid w:val="00C63260"/>
    <w:rsid w:val="00C6342E"/>
    <w:rsid w:val="00C634A3"/>
    <w:rsid w:val="00C6388F"/>
    <w:rsid w:val="00C63C16"/>
    <w:rsid w:val="00C63CE4"/>
    <w:rsid w:val="00C63E7B"/>
    <w:rsid w:val="00C63F7E"/>
    <w:rsid w:val="00C645DE"/>
    <w:rsid w:val="00C64616"/>
    <w:rsid w:val="00C6469F"/>
    <w:rsid w:val="00C648C2"/>
    <w:rsid w:val="00C651EA"/>
    <w:rsid w:val="00C653B9"/>
    <w:rsid w:val="00C6573C"/>
    <w:rsid w:val="00C65864"/>
    <w:rsid w:val="00C65D3D"/>
    <w:rsid w:val="00C65E4F"/>
    <w:rsid w:val="00C6642F"/>
    <w:rsid w:val="00C6688E"/>
    <w:rsid w:val="00C66FC9"/>
    <w:rsid w:val="00C6769F"/>
    <w:rsid w:val="00C67958"/>
    <w:rsid w:val="00C67B69"/>
    <w:rsid w:val="00C67C3B"/>
    <w:rsid w:val="00C70316"/>
    <w:rsid w:val="00C70A19"/>
    <w:rsid w:val="00C70BFE"/>
    <w:rsid w:val="00C7108A"/>
    <w:rsid w:val="00C7117D"/>
    <w:rsid w:val="00C718FE"/>
    <w:rsid w:val="00C71989"/>
    <w:rsid w:val="00C71C21"/>
    <w:rsid w:val="00C71CD9"/>
    <w:rsid w:val="00C72233"/>
    <w:rsid w:val="00C72373"/>
    <w:rsid w:val="00C72FF5"/>
    <w:rsid w:val="00C73A0A"/>
    <w:rsid w:val="00C73F2C"/>
    <w:rsid w:val="00C74134"/>
    <w:rsid w:val="00C74241"/>
    <w:rsid w:val="00C7427A"/>
    <w:rsid w:val="00C742AB"/>
    <w:rsid w:val="00C7431D"/>
    <w:rsid w:val="00C744D9"/>
    <w:rsid w:val="00C746E5"/>
    <w:rsid w:val="00C749C1"/>
    <w:rsid w:val="00C74A87"/>
    <w:rsid w:val="00C74B53"/>
    <w:rsid w:val="00C74E1E"/>
    <w:rsid w:val="00C74E3C"/>
    <w:rsid w:val="00C75573"/>
    <w:rsid w:val="00C755FA"/>
    <w:rsid w:val="00C758E7"/>
    <w:rsid w:val="00C75E20"/>
    <w:rsid w:val="00C760F1"/>
    <w:rsid w:val="00C765AC"/>
    <w:rsid w:val="00C76661"/>
    <w:rsid w:val="00C766A1"/>
    <w:rsid w:val="00C768B6"/>
    <w:rsid w:val="00C76D3B"/>
    <w:rsid w:val="00C77029"/>
    <w:rsid w:val="00C77165"/>
    <w:rsid w:val="00C777A4"/>
    <w:rsid w:val="00C77AC6"/>
    <w:rsid w:val="00C80D78"/>
    <w:rsid w:val="00C80EC8"/>
    <w:rsid w:val="00C80FAE"/>
    <w:rsid w:val="00C811F9"/>
    <w:rsid w:val="00C812D9"/>
    <w:rsid w:val="00C81EA8"/>
    <w:rsid w:val="00C8239A"/>
    <w:rsid w:val="00C823CA"/>
    <w:rsid w:val="00C82494"/>
    <w:rsid w:val="00C82569"/>
    <w:rsid w:val="00C82AB1"/>
    <w:rsid w:val="00C82D0B"/>
    <w:rsid w:val="00C83976"/>
    <w:rsid w:val="00C83A71"/>
    <w:rsid w:val="00C83CF3"/>
    <w:rsid w:val="00C83DE9"/>
    <w:rsid w:val="00C84277"/>
    <w:rsid w:val="00C84540"/>
    <w:rsid w:val="00C84830"/>
    <w:rsid w:val="00C84EE0"/>
    <w:rsid w:val="00C84F14"/>
    <w:rsid w:val="00C84FCB"/>
    <w:rsid w:val="00C85011"/>
    <w:rsid w:val="00C85846"/>
    <w:rsid w:val="00C85A21"/>
    <w:rsid w:val="00C861AB"/>
    <w:rsid w:val="00C86CC5"/>
    <w:rsid w:val="00C8747E"/>
    <w:rsid w:val="00C87493"/>
    <w:rsid w:val="00C87606"/>
    <w:rsid w:val="00C87627"/>
    <w:rsid w:val="00C87F62"/>
    <w:rsid w:val="00C9080B"/>
    <w:rsid w:val="00C90BD8"/>
    <w:rsid w:val="00C90D4A"/>
    <w:rsid w:val="00C912D8"/>
    <w:rsid w:val="00C91363"/>
    <w:rsid w:val="00C91CB1"/>
    <w:rsid w:val="00C91DE1"/>
    <w:rsid w:val="00C91F41"/>
    <w:rsid w:val="00C92377"/>
    <w:rsid w:val="00C927ED"/>
    <w:rsid w:val="00C9280C"/>
    <w:rsid w:val="00C9294A"/>
    <w:rsid w:val="00C92B85"/>
    <w:rsid w:val="00C92EFC"/>
    <w:rsid w:val="00C930B0"/>
    <w:rsid w:val="00C930F2"/>
    <w:rsid w:val="00C933AE"/>
    <w:rsid w:val="00C93838"/>
    <w:rsid w:val="00C93E35"/>
    <w:rsid w:val="00C93FAF"/>
    <w:rsid w:val="00C952B9"/>
    <w:rsid w:val="00C95769"/>
    <w:rsid w:val="00C95993"/>
    <w:rsid w:val="00C959EB"/>
    <w:rsid w:val="00C9617E"/>
    <w:rsid w:val="00C9629D"/>
    <w:rsid w:val="00C968E9"/>
    <w:rsid w:val="00C96974"/>
    <w:rsid w:val="00C9728E"/>
    <w:rsid w:val="00C97668"/>
    <w:rsid w:val="00C97763"/>
    <w:rsid w:val="00CA03CB"/>
    <w:rsid w:val="00CA083C"/>
    <w:rsid w:val="00CA0EC8"/>
    <w:rsid w:val="00CA12A6"/>
    <w:rsid w:val="00CA1639"/>
    <w:rsid w:val="00CA1AC2"/>
    <w:rsid w:val="00CA219D"/>
    <w:rsid w:val="00CA23FC"/>
    <w:rsid w:val="00CA258B"/>
    <w:rsid w:val="00CA2D24"/>
    <w:rsid w:val="00CA3130"/>
    <w:rsid w:val="00CA319B"/>
    <w:rsid w:val="00CA3596"/>
    <w:rsid w:val="00CA4925"/>
    <w:rsid w:val="00CA4999"/>
    <w:rsid w:val="00CA49FD"/>
    <w:rsid w:val="00CA4AE6"/>
    <w:rsid w:val="00CA5311"/>
    <w:rsid w:val="00CA53DD"/>
    <w:rsid w:val="00CA56AC"/>
    <w:rsid w:val="00CA5ADB"/>
    <w:rsid w:val="00CA6325"/>
    <w:rsid w:val="00CA6CF6"/>
    <w:rsid w:val="00CA6F92"/>
    <w:rsid w:val="00CA6FD8"/>
    <w:rsid w:val="00CA7358"/>
    <w:rsid w:val="00CA7485"/>
    <w:rsid w:val="00CA7646"/>
    <w:rsid w:val="00CB0668"/>
    <w:rsid w:val="00CB1CD7"/>
    <w:rsid w:val="00CB247F"/>
    <w:rsid w:val="00CB281D"/>
    <w:rsid w:val="00CB29AD"/>
    <w:rsid w:val="00CB2A8D"/>
    <w:rsid w:val="00CB3765"/>
    <w:rsid w:val="00CB3BAA"/>
    <w:rsid w:val="00CB4171"/>
    <w:rsid w:val="00CB4359"/>
    <w:rsid w:val="00CB44D0"/>
    <w:rsid w:val="00CB4A59"/>
    <w:rsid w:val="00CB503D"/>
    <w:rsid w:val="00CB589B"/>
    <w:rsid w:val="00CB59E7"/>
    <w:rsid w:val="00CB5B9B"/>
    <w:rsid w:val="00CB6396"/>
    <w:rsid w:val="00CB6EF4"/>
    <w:rsid w:val="00CB79CB"/>
    <w:rsid w:val="00CB7AE8"/>
    <w:rsid w:val="00CB7DAF"/>
    <w:rsid w:val="00CB7DDC"/>
    <w:rsid w:val="00CC01AA"/>
    <w:rsid w:val="00CC0887"/>
    <w:rsid w:val="00CC08C3"/>
    <w:rsid w:val="00CC0945"/>
    <w:rsid w:val="00CC1C41"/>
    <w:rsid w:val="00CC1D17"/>
    <w:rsid w:val="00CC1E00"/>
    <w:rsid w:val="00CC1F16"/>
    <w:rsid w:val="00CC2FA8"/>
    <w:rsid w:val="00CC304F"/>
    <w:rsid w:val="00CC34A0"/>
    <w:rsid w:val="00CC3777"/>
    <w:rsid w:val="00CC38CA"/>
    <w:rsid w:val="00CC3C05"/>
    <w:rsid w:val="00CC4106"/>
    <w:rsid w:val="00CC429F"/>
    <w:rsid w:val="00CC4B15"/>
    <w:rsid w:val="00CC4CA5"/>
    <w:rsid w:val="00CC4DCD"/>
    <w:rsid w:val="00CC5971"/>
    <w:rsid w:val="00CC5FF8"/>
    <w:rsid w:val="00CC6032"/>
    <w:rsid w:val="00CC64C4"/>
    <w:rsid w:val="00CC66E3"/>
    <w:rsid w:val="00CC6AF5"/>
    <w:rsid w:val="00CC7673"/>
    <w:rsid w:val="00CC7BBC"/>
    <w:rsid w:val="00CC7CB7"/>
    <w:rsid w:val="00CD04FA"/>
    <w:rsid w:val="00CD0ACF"/>
    <w:rsid w:val="00CD0C59"/>
    <w:rsid w:val="00CD0E41"/>
    <w:rsid w:val="00CD0ED4"/>
    <w:rsid w:val="00CD11A0"/>
    <w:rsid w:val="00CD150C"/>
    <w:rsid w:val="00CD16E4"/>
    <w:rsid w:val="00CD1B99"/>
    <w:rsid w:val="00CD1C97"/>
    <w:rsid w:val="00CD20D9"/>
    <w:rsid w:val="00CD2281"/>
    <w:rsid w:val="00CD2A52"/>
    <w:rsid w:val="00CD2B21"/>
    <w:rsid w:val="00CD32C1"/>
    <w:rsid w:val="00CD432B"/>
    <w:rsid w:val="00CD472E"/>
    <w:rsid w:val="00CD4890"/>
    <w:rsid w:val="00CD4C08"/>
    <w:rsid w:val="00CD4C2D"/>
    <w:rsid w:val="00CD5B3D"/>
    <w:rsid w:val="00CD5EB5"/>
    <w:rsid w:val="00CD611F"/>
    <w:rsid w:val="00CD6494"/>
    <w:rsid w:val="00CD6BDB"/>
    <w:rsid w:val="00CD6C6C"/>
    <w:rsid w:val="00CD6CAD"/>
    <w:rsid w:val="00CD6CD1"/>
    <w:rsid w:val="00CD6EFD"/>
    <w:rsid w:val="00CD6F03"/>
    <w:rsid w:val="00CD77D9"/>
    <w:rsid w:val="00CD7B1B"/>
    <w:rsid w:val="00CE0AD0"/>
    <w:rsid w:val="00CE0DB1"/>
    <w:rsid w:val="00CE1124"/>
    <w:rsid w:val="00CE2F1F"/>
    <w:rsid w:val="00CE3A24"/>
    <w:rsid w:val="00CE3D14"/>
    <w:rsid w:val="00CE3E1C"/>
    <w:rsid w:val="00CE4177"/>
    <w:rsid w:val="00CE4566"/>
    <w:rsid w:val="00CE47C4"/>
    <w:rsid w:val="00CE4A52"/>
    <w:rsid w:val="00CE4B90"/>
    <w:rsid w:val="00CE4EBC"/>
    <w:rsid w:val="00CE503A"/>
    <w:rsid w:val="00CE50FB"/>
    <w:rsid w:val="00CE52E3"/>
    <w:rsid w:val="00CE534B"/>
    <w:rsid w:val="00CE57B7"/>
    <w:rsid w:val="00CE5D33"/>
    <w:rsid w:val="00CE5F5D"/>
    <w:rsid w:val="00CE6062"/>
    <w:rsid w:val="00CE6939"/>
    <w:rsid w:val="00CE699D"/>
    <w:rsid w:val="00CE6B44"/>
    <w:rsid w:val="00CE6CC6"/>
    <w:rsid w:val="00CE6DD3"/>
    <w:rsid w:val="00CE6E0E"/>
    <w:rsid w:val="00CE709E"/>
    <w:rsid w:val="00CE719D"/>
    <w:rsid w:val="00CE7EC7"/>
    <w:rsid w:val="00CF01BE"/>
    <w:rsid w:val="00CF01CA"/>
    <w:rsid w:val="00CF024A"/>
    <w:rsid w:val="00CF086A"/>
    <w:rsid w:val="00CF14A4"/>
    <w:rsid w:val="00CF2617"/>
    <w:rsid w:val="00CF2F9E"/>
    <w:rsid w:val="00CF3672"/>
    <w:rsid w:val="00CF38E6"/>
    <w:rsid w:val="00CF3B44"/>
    <w:rsid w:val="00CF3F94"/>
    <w:rsid w:val="00CF404C"/>
    <w:rsid w:val="00CF47FC"/>
    <w:rsid w:val="00CF5605"/>
    <w:rsid w:val="00CF5AA6"/>
    <w:rsid w:val="00CF61F4"/>
    <w:rsid w:val="00CF6574"/>
    <w:rsid w:val="00CF65EE"/>
    <w:rsid w:val="00CF6EE9"/>
    <w:rsid w:val="00CF7054"/>
    <w:rsid w:val="00CF7132"/>
    <w:rsid w:val="00CF76E5"/>
    <w:rsid w:val="00CF7D6F"/>
    <w:rsid w:val="00D00A96"/>
    <w:rsid w:val="00D00C61"/>
    <w:rsid w:val="00D00F83"/>
    <w:rsid w:val="00D011DE"/>
    <w:rsid w:val="00D01678"/>
    <w:rsid w:val="00D01C4C"/>
    <w:rsid w:val="00D02200"/>
    <w:rsid w:val="00D0224D"/>
    <w:rsid w:val="00D02A87"/>
    <w:rsid w:val="00D02B44"/>
    <w:rsid w:val="00D02D09"/>
    <w:rsid w:val="00D02FC5"/>
    <w:rsid w:val="00D0333B"/>
    <w:rsid w:val="00D03D8A"/>
    <w:rsid w:val="00D03E6E"/>
    <w:rsid w:val="00D03FDF"/>
    <w:rsid w:val="00D044DD"/>
    <w:rsid w:val="00D0459F"/>
    <w:rsid w:val="00D0468B"/>
    <w:rsid w:val="00D047AC"/>
    <w:rsid w:val="00D04CE7"/>
    <w:rsid w:val="00D04FF9"/>
    <w:rsid w:val="00D056EE"/>
    <w:rsid w:val="00D05F60"/>
    <w:rsid w:val="00D0659B"/>
    <w:rsid w:val="00D07A8E"/>
    <w:rsid w:val="00D11472"/>
    <w:rsid w:val="00D11B62"/>
    <w:rsid w:val="00D1270E"/>
    <w:rsid w:val="00D12C42"/>
    <w:rsid w:val="00D12F68"/>
    <w:rsid w:val="00D12F7D"/>
    <w:rsid w:val="00D13140"/>
    <w:rsid w:val="00D13CC6"/>
    <w:rsid w:val="00D13FA2"/>
    <w:rsid w:val="00D1433A"/>
    <w:rsid w:val="00D1498F"/>
    <w:rsid w:val="00D150E4"/>
    <w:rsid w:val="00D15530"/>
    <w:rsid w:val="00D1559C"/>
    <w:rsid w:val="00D15710"/>
    <w:rsid w:val="00D15952"/>
    <w:rsid w:val="00D15E8A"/>
    <w:rsid w:val="00D15F0B"/>
    <w:rsid w:val="00D15F8E"/>
    <w:rsid w:val="00D16685"/>
    <w:rsid w:val="00D166F5"/>
    <w:rsid w:val="00D168C6"/>
    <w:rsid w:val="00D16B0D"/>
    <w:rsid w:val="00D1755E"/>
    <w:rsid w:val="00D17724"/>
    <w:rsid w:val="00D20111"/>
    <w:rsid w:val="00D2037E"/>
    <w:rsid w:val="00D20CCF"/>
    <w:rsid w:val="00D20CFD"/>
    <w:rsid w:val="00D214AB"/>
    <w:rsid w:val="00D22387"/>
    <w:rsid w:val="00D22A05"/>
    <w:rsid w:val="00D22ED1"/>
    <w:rsid w:val="00D23B57"/>
    <w:rsid w:val="00D23C73"/>
    <w:rsid w:val="00D23F19"/>
    <w:rsid w:val="00D23F82"/>
    <w:rsid w:val="00D2478E"/>
    <w:rsid w:val="00D2588E"/>
    <w:rsid w:val="00D258DC"/>
    <w:rsid w:val="00D25E20"/>
    <w:rsid w:val="00D26A78"/>
    <w:rsid w:val="00D26EE7"/>
    <w:rsid w:val="00D27210"/>
    <w:rsid w:val="00D274BA"/>
    <w:rsid w:val="00D278FA"/>
    <w:rsid w:val="00D27953"/>
    <w:rsid w:val="00D30256"/>
    <w:rsid w:val="00D304D5"/>
    <w:rsid w:val="00D30CC1"/>
    <w:rsid w:val="00D314F6"/>
    <w:rsid w:val="00D31792"/>
    <w:rsid w:val="00D31B30"/>
    <w:rsid w:val="00D31BFE"/>
    <w:rsid w:val="00D321F8"/>
    <w:rsid w:val="00D33670"/>
    <w:rsid w:val="00D33AA0"/>
    <w:rsid w:val="00D33B55"/>
    <w:rsid w:val="00D33D36"/>
    <w:rsid w:val="00D33EF8"/>
    <w:rsid w:val="00D34703"/>
    <w:rsid w:val="00D3477D"/>
    <w:rsid w:val="00D3479B"/>
    <w:rsid w:val="00D34A4F"/>
    <w:rsid w:val="00D34B3B"/>
    <w:rsid w:val="00D34C7C"/>
    <w:rsid w:val="00D34E31"/>
    <w:rsid w:val="00D3503B"/>
    <w:rsid w:val="00D35069"/>
    <w:rsid w:val="00D354D8"/>
    <w:rsid w:val="00D35B6F"/>
    <w:rsid w:val="00D35F15"/>
    <w:rsid w:val="00D35F28"/>
    <w:rsid w:val="00D36143"/>
    <w:rsid w:val="00D362B2"/>
    <w:rsid w:val="00D36588"/>
    <w:rsid w:val="00D370E1"/>
    <w:rsid w:val="00D375D7"/>
    <w:rsid w:val="00D378A9"/>
    <w:rsid w:val="00D37914"/>
    <w:rsid w:val="00D379A8"/>
    <w:rsid w:val="00D402FE"/>
    <w:rsid w:val="00D40419"/>
    <w:rsid w:val="00D4069D"/>
    <w:rsid w:val="00D40ACD"/>
    <w:rsid w:val="00D41013"/>
    <w:rsid w:val="00D411E8"/>
    <w:rsid w:val="00D41716"/>
    <w:rsid w:val="00D418E7"/>
    <w:rsid w:val="00D41B08"/>
    <w:rsid w:val="00D41CCB"/>
    <w:rsid w:val="00D41D79"/>
    <w:rsid w:val="00D421CB"/>
    <w:rsid w:val="00D424FE"/>
    <w:rsid w:val="00D42B4B"/>
    <w:rsid w:val="00D42FC4"/>
    <w:rsid w:val="00D44340"/>
    <w:rsid w:val="00D44446"/>
    <w:rsid w:val="00D4467E"/>
    <w:rsid w:val="00D44AF1"/>
    <w:rsid w:val="00D450B2"/>
    <w:rsid w:val="00D459B4"/>
    <w:rsid w:val="00D464F3"/>
    <w:rsid w:val="00D4660A"/>
    <w:rsid w:val="00D4787F"/>
    <w:rsid w:val="00D4794E"/>
    <w:rsid w:val="00D47C82"/>
    <w:rsid w:val="00D47D5F"/>
    <w:rsid w:val="00D50A2E"/>
    <w:rsid w:val="00D50F2B"/>
    <w:rsid w:val="00D53B91"/>
    <w:rsid w:val="00D541A8"/>
    <w:rsid w:val="00D545CC"/>
    <w:rsid w:val="00D54791"/>
    <w:rsid w:val="00D549B9"/>
    <w:rsid w:val="00D54B97"/>
    <w:rsid w:val="00D54C10"/>
    <w:rsid w:val="00D54D40"/>
    <w:rsid w:val="00D55263"/>
    <w:rsid w:val="00D554E6"/>
    <w:rsid w:val="00D562A9"/>
    <w:rsid w:val="00D56346"/>
    <w:rsid w:val="00D565B9"/>
    <w:rsid w:val="00D5667B"/>
    <w:rsid w:val="00D56AF6"/>
    <w:rsid w:val="00D5701D"/>
    <w:rsid w:val="00D5782B"/>
    <w:rsid w:val="00D57B45"/>
    <w:rsid w:val="00D57E01"/>
    <w:rsid w:val="00D60575"/>
    <w:rsid w:val="00D605BE"/>
    <w:rsid w:val="00D60ECC"/>
    <w:rsid w:val="00D60FED"/>
    <w:rsid w:val="00D61BEF"/>
    <w:rsid w:val="00D61D5F"/>
    <w:rsid w:val="00D61FFE"/>
    <w:rsid w:val="00D6208E"/>
    <w:rsid w:val="00D624E6"/>
    <w:rsid w:val="00D6250C"/>
    <w:rsid w:val="00D626EE"/>
    <w:rsid w:val="00D645CE"/>
    <w:rsid w:val="00D64DD9"/>
    <w:rsid w:val="00D651F3"/>
    <w:rsid w:val="00D65CD5"/>
    <w:rsid w:val="00D6644F"/>
    <w:rsid w:val="00D6678F"/>
    <w:rsid w:val="00D6705C"/>
    <w:rsid w:val="00D676CB"/>
    <w:rsid w:val="00D67774"/>
    <w:rsid w:val="00D67FA9"/>
    <w:rsid w:val="00D702DE"/>
    <w:rsid w:val="00D70742"/>
    <w:rsid w:val="00D70A8A"/>
    <w:rsid w:val="00D70CCB"/>
    <w:rsid w:val="00D70DB5"/>
    <w:rsid w:val="00D713A3"/>
    <w:rsid w:val="00D7175F"/>
    <w:rsid w:val="00D71804"/>
    <w:rsid w:val="00D71AB0"/>
    <w:rsid w:val="00D71CCF"/>
    <w:rsid w:val="00D71E73"/>
    <w:rsid w:val="00D72928"/>
    <w:rsid w:val="00D72D16"/>
    <w:rsid w:val="00D73060"/>
    <w:rsid w:val="00D73ADD"/>
    <w:rsid w:val="00D743F4"/>
    <w:rsid w:val="00D74749"/>
    <w:rsid w:val="00D7489C"/>
    <w:rsid w:val="00D749FA"/>
    <w:rsid w:val="00D74D1C"/>
    <w:rsid w:val="00D74F4D"/>
    <w:rsid w:val="00D75B0A"/>
    <w:rsid w:val="00D75BDE"/>
    <w:rsid w:val="00D75D7D"/>
    <w:rsid w:val="00D7612A"/>
    <w:rsid w:val="00D765ED"/>
    <w:rsid w:val="00D76726"/>
    <w:rsid w:val="00D76B54"/>
    <w:rsid w:val="00D76D53"/>
    <w:rsid w:val="00D76EFE"/>
    <w:rsid w:val="00D77007"/>
    <w:rsid w:val="00D773D3"/>
    <w:rsid w:val="00D77411"/>
    <w:rsid w:val="00D77620"/>
    <w:rsid w:val="00D77A7D"/>
    <w:rsid w:val="00D8047C"/>
    <w:rsid w:val="00D8050F"/>
    <w:rsid w:val="00D8087A"/>
    <w:rsid w:val="00D80B40"/>
    <w:rsid w:val="00D80EF5"/>
    <w:rsid w:val="00D81F32"/>
    <w:rsid w:val="00D825C9"/>
    <w:rsid w:val="00D826DC"/>
    <w:rsid w:val="00D827FD"/>
    <w:rsid w:val="00D828F3"/>
    <w:rsid w:val="00D82A02"/>
    <w:rsid w:val="00D82A76"/>
    <w:rsid w:val="00D82D65"/>
    <w:rsid w:val="00D82E20"/>
    <w:rsid w:val="00D83BB4"/>
    <w:rsid w:val="00D84274"/>
    <w:rsid w:val="00D84804"/>
    <w:rsid w:val="00D84D00"/>
    <w:rsid w:val="00D85654"/>
    <w:rsid w:val="00D85A26"/>
    <w:rsid w:val="00D8678C"/>
    <w:rsid w:val="00D86A75"/>
    <w:rsid w:val="00D86E4F"/>
    <w:rsid w:val="00D87046"/>
    <w:rsid w:val="00D8794B"/>
    <w:rsid w:val="00D902D4"/>
    <w:rsid w:val="00D90560"/>
    <w:rsid w:val="00D90DD8"/>
    <w:rsid w:val="00D90FED"/>
    <w:rsid w:val="00D91056"/>
    <w:rsid w:val="00D91D75"/>
    <w:rsid w:val="00D9248A"/>
    <w:rsid w:val="00D927C2"/>
    <w:rsid w:val="00D92D05"/>
    <w:rsid w:val="00D93A0F"/>
    <w:rsid w:val="00D93BB6"/>
    <w:rsid w:val="00D93E5C"/>
    <w:rsid w:val="00D94610"/>
    <w:rsid w:val="00D94902"/>
    <w:rsid w:val="00D9538A"/>
    <w:rsid w:val="00D95AA9"/>
    <w:rsid w:val="00D95AC4"/>
    <w:rsid w:val="00D965EC"/>
    <w:rsid w:val="00D968BE"/>
    <w:rsid w:val="00D96AC9"/>
    <w:rsid w:val="00D96E6A"/>
    <w:rsid w:val="00D97399"/>
    <w:rsid w:val="00D97589"/>
    <w:rsid w:val="00D978E0"/>
    <w:rsid w:val="00D97C7D"/>
    <w:rsid w:val="00DA0304"/>
    <w:rsid w:val="00DA051C"/>
    <w:rsid w:val="00DA0FF7"/>
    <w:rsid w:val="00DA1638"/>
    <w:rsid w:val="00DA18E6"/>
    <w:rsid w:val="00DA1B82"/>
    <w:rsid w:val="00DA1D6E"/>
    <w:rsid w:val="00DA28C5"/>
    <w:rsid w:val="00DA352C"/>
    <w:rsid w:val="00DA3F2D"/>
    <w:rsid w:val="00DA3F53"/>
    <w:rsid w:val="00DA45D2"/>
    <w:rsid w:val="00DA54CD"/>
    <w:rsid w:val="00DA55B1"/>
    <w:rsid w:val="00DA5669"/>
    <w:rsid w:val="00DA5701"/>
    <w:rsid w:val="00DA597D"/>
    <w:rsid w:val="00DA5CFA"/>
    <w:rsid w:val="00DA5E16"/>
    <w:rsid w:val="00DA6AE7"/>
    <w:rsid w:val="00DA6EB4"/>
    <w:rsid w:val="00DA707A"/>
    <w:rsid w:val="00DA74D2"/>
    <w:rsid w:val="00DA7BB8"/>
    <w:rsid w:val="00DA7DFB"/>
    <w:rsid w:val="00DB0068"/>
    <w:rsid w:val="00DB02F0"/>
    <w:rsid w:val="00DB0848"/>
    <w:rsid w:val="00DB0915"/>
    <w:rsid w:val="00DB0C55"/>
    <w:rsid w:val="00DB0C9D"/>
    <w:rsid w:val="00DB0E58"/>
    <w:rsid w:val="00DB1640"/>
    <w:rsid w:val="00DB23BB"/>
    <w:rsid w:val="00DB2495"/>
    <w:rsid w:val="00DB2845"/>
    <w:rsid w:val="00DB2A21"/>
    <w:rsid w:val="00DB2AEB"/>
    <w:rsid w:val="00DB2AF1"/>
    <w:rsid w:val="00DB2BBC"/>
    <w:rsid w:val="00DB2F1A"/>
    <w:rsid w:val="00DB3398"/>
    <w:rsid w:val="00DB35AC"/>
    <w:rsid w:val="00DB36BB"/>
    <w:rsid w:val="00DB375B"/>
    <w:rsid w:val="00DB39CE"/>
    <w:rsid w:val="00DB39FB"/>
    <w:rsid w:val="00DB3CC5"/>
    <w:rsid w:val="00DB449E"/>
    <w:rsid w:val="00DB4800"/>
    <w:rsid w:val="00DB49BD"/>
    <w:rsid w:val="00DB4E7B"/>
    <w:rsid w:val="00DB4EF3"/>
    <w:rsid w:val="00DB4FC9"/>
    <w:rsid w:val="00DB510A"/>
    <w:rsid w:val="00DB5188"/>
    <w:rsid w:val="00DB58CA"/>
    <w:rsid w:val="00DB5967"/>
    <w:rsid w:val="00DB60F8"/>
    <w:rsid w:val="00DB6738"/>
    <w:rsid w:val="00DB6D41"/>
    <w:rsid w:val="00DB723C"/>
    <w:rsid w:val="00DB7742"/>
    <w:rsid w:val="00DB79CF"/>
    <w:rsid w:val="00DC00C1"/>
    <w:rsid w:val="00DC04DD"/>
    <w:rsid w:val="00DC070C"/>
    <w:rsid w:val="00DC0ABA"/>
    <w:rsid w:val="00DC13D2"/>
    <w:rsid w:val="00DC1BDC"/>
    <w:rsid w:val="00DC1BF9"/>
    <w:rsid w:val="00DC1C89"/>
    <w:rsid w:val="00DC247F"/>
    <w:rsid w:val="00DC2994"/>
    <w:rsid w:val="00DC2C35"/>
    <w:rsid w:val="00DC2EBB"/>
    <w:rsid w:val="00DC3A54"/>
    <w:rsid w:val="00DC3E92"/>
    <w:rsid w:val="00DC3F0C"/>
    <w:rsid w:val="00DC408A"/>
    <w:rsid w:val="00DC41F8"/>
    <w:rsid w:val="00DC4217"/>
    <w:rsid w:val="00DC52A7"/>
    <w:rsid w:val="00DC5358"/>
    <w:rsid w:val="00DC55EE"/>
    <w:rsid w:val="00DC5DDC"/>
    <w:rsid w:val="00DC5FE5"/>
    <w:rsid w:val="00DC6911"/>
    <w:rsid w:val="00DC6EB9"/>
    <w:rsid w:val="00DC7228"/>
    <w:rsid w:val="00DC72DD"/>
    <w:rsid w:val="00DC74C2"/>
    <w:rsid w:val="00DC7877"/>
    <w:rsid w:val="00DC7AE1"/>
    <w:rsid w:val="00DC7B3B"/>
    <w:rsid w:val="00DC7B63"/>
    <w:rsid w:val="00DD08B0"/>
    <w:rsid w:val="00DD0C6F"/>
    <w:rsid w:val="00DD0E6B"/>
    <w:rsid w:val="00DD10F3"/>
    <w:rsid w:val="00DD1169"/>
    <w:rsid w:val="00DD1AB4"/>
    <w:rsid w:val="00DD1BC2"/>
    <w:rsid w:val="00DD1D36"/>
    <w:rsid w:val="00DD1D4F"/>
    <w:rsid w:val="00DD2143"/>
    <w:rsid w:val="00DD2AC4"/>
    <w:rsid w:val="00DD2F7A"/>
    <w:rsid w:val="00DD382C"/>
    <w:rsid w:val="00DD42FA"/>
    <w:rsid w:val="00DD43BD"/>
    <w:rsid w:val="00DD4654"/>
    <w:rsid w:val="00DD480B"/>
    <w:rsid w:val="00DD4837"/>
    <w:rsid w:val="00DD4DEA"/>
    <w:rsid w:val="00DD522B"/>
    <w:rsid w:val="00DD5265"/>
    <w:rsid w:val="00DD5727"/>
    <w:rsid w:val="00DD5DF1"/>
    <w:rsid w:val="00DD60BF"/>
    <w:rsid w:val="00DD6282"/>
    <w:rsid w:val="00DD64D2"/>
    <w:rsid w:val="00DD68A0"/>
    <w:rsid w:val="00DD6AA8"/>
    <w:rsid w:val="00DD6E1A"/>
    <w:rsid w:val="00DD6EE2"/>
    <w:rsid w:val="00DD744E"/>
    <w:rsid w:val="00DD7830"/>
    <w:rsid w:val="00DD78E7"/>
    <w:rsid w:val="00DD79F9"/>
    <w:rsid w:val="00DD7D2E"/>
    <w:rsid w:val="00DE006F"/>
    <w:rsid w:val="00DE0075"/>
    <w:rsid w:val="00DE01D9"/>
    <w:rsid w:val="00DE0240"/>
    <w:rsid w:val="00DE09E7"/>
    <w:rsid w:val="00DE0B49"/>
    <w:rsid w:val="00DE10BA"/>
    <w:rsid w:val="00DE12CC"/>
    <w:rsid w:val="00DE19E1"/>
    <w:rsid w:val="00DE1D31"/>
    <w:rsid w:val="00DE2256"/>
    <w:rsid w:val="00DE22EA"/>
    <w:rsid w:val="00DE232F"/>
    <w:rsid w:val="00DE2711"/>
    <w:rsid w:val="00DE27E4"/>
    <w:rsid w:val="00DE2822"/>
    <w:rsid w:val="00DE28D5"/>
    <w:rsid w:val="00DE294A"/>
    <w:rsid w:val="00DE2ADB"/>
    <w:rsid w:val="00DE2F29"/>
    <w:rsid w:val="00DE31AC"/>
    <w:rsid w:val="00DE32D5"/>
    <w:rsid w:val="00DE3561"/>
    <w:rsid w:val="00DE36F6"/>
    <w:rsid w:val="00DE3AB6"/>
    <w:rsid w:val="00DE3EE9"/>
    <w:rsid w:val="00DE3EED"/>
    <w:rsid w:val="00DE4128"/>
    <w:rsid w:val="00DE4699"/>
    <w:rsid w:val="00DE47FC"/>
    <w:rsid w:val="00DE4D38"/>
    <w:rsid w:val="00DE536F"/>
    <w:rsid w:val="00DE5865"/>
    <w:rsid w:val="00DE5BFA"/>
    <w:rsid w:val="00DE5DAD"/>
    <w:rsid w:val="00DE5F94"/>
    <w:rsid w:val="00DE6984"/>
    <w:rsid w:val="00DE6AE4"/>
    <w:rsid w:val="00DE70AD"/>
    <w:rsid w:val="00DE70FB"/>
    <w:rsid w:val="00DE74D3"/>
    <w:rsid w:val="00DE7746"/>
    <w:rsid w:val="00DE7A28"/>
    <w:rsid w:val="00DE7A70"/>
    <w:rsid w:val="00DF04B4"/>
    <w:rsid w:val="00DF0A42"/>
    <w:rsid w:val="00DF0BA5"/>
    <w:rsid w:val="00DF0C60"/>
    <w:rsid w:val="00DF0E4E"/>
    <w:rsid w:val="00DF11FE"/>
    <w:rsid w:val="00DF12CA"/>
    <w:rsid w:val="00DF1574"/>
    <w:rsid w:val="00DF1930"/>
    <w:rsid w:val="00DF1C82"/>
    <w:rsid w:val="00DF3364"/>
    <w:rsid w:val="00DF3789"/>
    <w:rsid w:val="00DF3984"/>
    <w:rsid w:val="00DF3BAC"/>
    <w:rsid w:val="00DF43FC"/>
    <w:rsid w:val="00DF52DD"/>
    <w:rsid w:val="00DF574F"/>
    <w:rsid w:val="00DF5AED"/>
    <w:rsid w:val="00DF5E7C"/>
    <w:rsid w:val="00DF5F8B"/>
    <w:rsid w:val="00DF6111"/>
    <w:rsid w:val="00DF6453"/>
    <w:rsid w:val="00DF662D"/>
    <w:rsid w:val="00DF6C93"/>
    <w:rsid w:val="00DF7004"/>
    <w:rsid w:val="00DF725C"/>
    <w:rsid w:val="00DF764B"/>
    <w:rsid w:val="00DF79B2"/>
    <w:rsid w:val="00DF7AEC"/>
    <w:rsid w:val="00DF7EB6"/>
    <w:rsid w:val="00E00074"/>
    <w:rsid w:val="00E00776"/>
    <w:rsid w:val="00E00784"/>
    <w:rsid w:val="00E00CF4"/>
    <w:rsid w:val="00E00D70"/>
    <w:rsid w:val="00E01505"/>
    <w:rsid w:val="00E0172A"/>
    <w:rsid w:val="00E0197B"/>
    <w:rsid w:val="00E01CCA"/>
    <w:rsid w:val="00E0245D"/>
    <w:rsid w:val="00E025E0"/>
    <w:rsid w:val="00E02938"/>
    <w:rsid w:val="00E030F8"/>
    <w:rsid w:val="00E03313"/>
    <w:rsid w:val="00E03992"/>
    <w:rsid w:val="00E03C66"/>
    <w:rsid w:val="00E041C6"/>
    <w:rsid w:val="00E042F1"/>
    <w:rsid w:val="00E044B9"/>
    <w:rsid w:val="00E04C15"/>
    <w:rsid w:val="00E04CE0"/>
    <w:rsid w:val="00E04F83"/>
    <w:rsid w:val="00E0514F"/>
    <w:rsid w:val="00E05312"/>
    <w:rsid w:val="00E057C9"/>
    <w:rsid w:val="00E057D5"/>
    <w:rsid w:val="00E05807"/>
    <w:rsid w:val="00E05CFF"/>
    <w:rsid w:val="00E05F19"/>
    <w:rsid w:val="00E05FD4"/>
    <w:rsid w:val="00E06B0D"/>
    <w:rsid w:val="00E06DAD"/>
    <w:rsid w:val="00E07880"/>
    <w:rsid w:val="00E078DB"/>
    <w:rsid w:val="00E07B75"/>
    <w:rsid w:val="00E07DE4"/>
    <w:rsid w:val="00E10325"/>
    <w:rsid w:val="00E108C6"/>
    <w:rsid w:val="00E10946"/>
    <w:rsid w:val="00E10B7D"/>
    <w:rsid w:val="00E110E7"/>
    <w:rsid w:val="00E1120A"/>
    <w:rsid w:val="00E11513"/>
    <w:rsid w:val="00E11AB7"/>
    <w:rsid w:val="00E11B2F"/>
    <w:rsid w:val="00E12C23"/>
    <w:rsid w:val="00E12DCA"/>
    <w:rsid w:val="00E132AA"/>
    <w:rsid w:val="00E13396"/>
    <w:rsid w:val="00E134E5"/>
    <w:rsid w:val="00E146CC"/>
    <w:rsid w:val="00E14B98"/>
    <w:rsid w:val="00E14EB6"/>
    <w:rsid w:val="00E15820"/>
    <w:rsid w:val="00E15851"/>
    <w:rsid w:val="00E163F8"/>
    <w:rsid w:val="00E16968"/>
    <w:rsid w:val="00E16AB0"/>
    <w:rsid w:val="00E17342"/>
    <w:rsid w:val="00E176CC"/>
    <w:rsid w:val="00E177E8"/>
    <w:rsid w:val="00E178BB"/>
    <w:rsid w:val="00E17BA7"/>
    <w:rsid w:val="00E200B9"/>
    <w:rsid w:val="00E20185"/>
    <w:rsid w:val="00E207F2"/>
    <w:rsid w:val="00E20EBC"/>
    <w:rsid w:val="00E214F6"/>
    <w:rsid w:val="00E21557"/>
    <w:rsid w:val="00E21A1B"/>
    <w:rsid w:val="00E2215B"/>
    <w:rsid w:val="00E2227B"/>
    <w:rsid w:val="00E2239F"/>
    <w:rsid w:val="00E224AB"/>
    <w:rsid w:val="00E22AE8"/>
    <w:rsid w:val="00E22C11"/>
    <w:rsid w:val="00E22FFE"/>
    <w:rsid w:val="00E23740"/>
    <w:rsid w:val="00E23966"/>
    <w:rsid w:val="00E239B5"/>
    <w:rsid w:val="00E23C92"/>
    <w:rsid w:val="00E23EA6"/>
    <w:rsid w:val="00E2412A"/>
    <w:rsid w:val="00E2594F"/>
    <w:rsid w:val="00E26356"/>
    <w:rsid w:val="00E26FC2"/>
    <w:rsid w:val="00E275E0"/>
    <w:rsid w:val="00E27878"/>
    <w:rsid w:val="00E30CEB"/>
    <w:rsid w:val="00E30E7C"/>
    <w:rsid w:val="00E31787"/>
    <w:rsid w:val="00E317C5"/>
    <w:rsid w:val="00E318B7"/>
    <w:rsid w:val="00E31A63"/>
    <w:rsid w:val="00E31AF9"/>
    <w:rsid w:val="00E31DE5"/>
    <w:rsid w:val="00E3234A"/>
    <w:rsid w:val="00E32350"/>
    <w:rsid w:val="00E327A0"/>
    <w:rsid w:val="00E32A0A"/>
    <w:rsid w:val="00E335FF"/>
    <w:rsid w:val="00E339E1"/>
    <w:rsid w:val="00E33AF3"/>
    <w:rsid w:val="00E33C73"/>
    <w:rsid w:val="00E33D86"/>
    <w:rsid w:val="00E34E54"/>
    <w:rsid w:val="00E34F14"/>
    <w:rsid w:val="00E34FFD"/>
    <w:rsid w:val="00E35069"/>
    <w:rsid w:val="00E3535D"/>
    <w:rsid w:val="00E3541C"/>
    <w:rsid w:val="00E35A33"/>
    <w:rsid w:val="00E35D8A"/>
    <w:rsid w:val="00E35E9D"/>
    <w:rsid w:val="00E362D3"/>
    <w:rsid w:val="00E36468"/>
    <w:rsid w:val="00E36626"/>
    <w:rsid w:val="00E36781"/>
    <w:rsid w:val="00E36D25"/>
    <w:rsid w:val="00E36FC5"/>
    <w:rsid w:val="00E37A31"/>
    <w:rsid w:val="00E37E99"/>
    <w:rsid w:val="00E4064A"/>
    <w:rsid w:val="00E407C3"/>
    <w:rsid w:val="00E411E0"/>
    <w:rsid w:val="00E41250"/>
    <w:rsid w:val="00E4179D"/>
    <w:rsid w:val="00E41C89"/>
    <w:rsid w:val="00E42294"/>
    <w:rsid w:val="00E42971"/>
    <w:rsid w:val="00E42C59"/>
    <w:rsid w:val="00E42FCE"/>
    <w:rsid w:val="00E43692"/>
    <w:rsid w:val="00E437CF"/>
    <w:rsid w:val="00E44519"/>
    <w:rsid w:val="00E447C4"/>
    <w:rsid w:val="00E4495A"/>
    <w:rsid w:val="00E44D15"/>
    <w:rsid w:val="00E45105"/>
    <w:rsid w:val="00E453DC"/>
    <w:rsid w:val="00E4557D"/>
    <w:rsid w:val="00E4598A"/>
    <w:rsid w:val="00E46397"/>
    <w:rsid w:val="00E463D4"/>
    <w:rsid w:val="00E46DFF"/>
    <w:rsid w:val="00E46E07"/>
    <w:rsid w:val="00E47392"/>
    <w:rsid w:val="00E47C4A"/>
    <w:rsid w:val="00E5034D"/>
    <w:rsid w:val="00E5068E"/>
    <w:rsid w:val="00E50985"/>
    <w:rsid w:val="00E50F0A"/>
    <w:rsid w:val="00E51568"/>
    <w:rsid w:val="00E5158D"/>
    <w:rsid w:val="00E518EF"/>
    <w:rsid w:val="00E51BEF"/>
    <w:rsid w:val="00E52402"/>
    <w:rsid w:val="00E52508"/>
    <w:rsid w:val="00E52777"/>
    <w:rsid w:val="00E5317E"/>
    <w:rsid w:val="00E53841"/>
    <w:rsid w:val="00E53AC2"/>
    <w:rsid w:val="00E543D4"/>
    <w:rsid w:val="00E54483"/>
    <w:rsid w:val="00E544CD"/>
    <w:rsid w:val="00E5469B"/>
    <w:rsid w:val="00E54F97"/>
    <w:rsid w:val="00E55488"/>
    <w:rsid w:val="00E559E1"/>
    <w:rsid w:val="00E55FFC"/>
    <w:rsid w:val="00E564B0"/>
    <w:rsid w:val="00E57252"/>
    <w:rsid w:val="00E57B37"/>
    <w:rsid w:val="00E57C3B"/>
    <w:rsid w:val="00E6011E"/>
    <w:rsid w:val="00E6018D"/>
    <w:rsid w:val="00E60379"/>
    <w:rsid w:val="00E607DD"/>
    <w:rsid w:val="00E60F3D"/>
    <w:rsid w:val="00E61218"/>
    <w:rsid w:val="00E61B2F"/>
    <w:rsid w:val="00E61BB8"/>
    <w:rsid w:val="00E61CBD"/>
    <w:rsid w:val="00E61CC2"/>
    <w:rsid w:val="00E61EBC"/>
    <w:rsid w:val="00E62567"/>
    <w:rsid w:val="00E62EB3"/>
    <w:rsid w:val="00E62F3D"/>
    <w:rsid w:val="00E62FF4"/>
    <w:rsid w:val="00E6327A"/>
    <w:rsid w:val="00E636DB"/>
    <w:rsid w:val="00E63840"/>
    <w:rsid w:val="00E63C98"/>
    <w:rsid w:val="00E63DFC"/>
    <w:rsid w:val="00E64753"/>
    <w:rsid w:val="00E649A8"/>
    <w:rsid w:val="00E64E06"/>
    <w:rsid w:val="00E65068"/>
    <w:rsid w:val="00E65804"/>
    <w:rsid w:val="00E65F92"/>
    <w:rsid w:val="00E66A41"/>
    <w:rsid w:val="00E66F55"/>
    <w:rsid w:val="00E67940"/>
    <w:rsid w:val="00E67B2C"/>
    <w:rsid w:val="00E70292"/>
    <w:rsid w:val="00E70677"/>
    <w:rsid w:val="00E70886"/>
    <w:rsid w:val="00E71177"/>
    <w:rsid w:val="00E71A8B"/>
    <w:rsid w:val="00E72652"/>
    <w:rsid w:val="00E729E4"/>
    <w:rsid w:val="00E733CC"/>
    <w:rsid w:val="00E73998"/>
    <w:rsid w:val="00E73F39"/>
    <w:rsid w:val="00E74617"/>
    <w:rsid w:val="00E74CCB"/>
    <w:rsid w:val="00E74E76"/>
    <w:rsid w:val="00E75111"/>
    <w:rsid w:val="00E75539"/>
    <w:rsid w:val="00E75778"/>
    <w:rsid w:val="00E76659"/>
    <w:rsid w:val="00E768F3"/>
    <w:rsid w:val="00E76B26"/>
    <w:rsid w:val="00E76B2F"/>
    <w:rsid w:val="00E776FE"/>
    <w:rsid w:val="00E77977"/>
    <w:rsid w:val="00E77EA8"/>
    <w:rsid w:val="00E803FB"/>
    <w:rsid w:val="00E80545"/>
    <w:rsid w:val="00E8057A"/>
    <w:rsid w:val="00E80867"/>
    <w:rsid w:val="00E80907"/>
    <w:rsid w:val="00E80F56"/>
    <w:rsid w:val="00E817CC"/>
    <w:rsid w:val="00E81FDB"/>
    <w:rsid w:val="00E8275F"/>
    <w:rsid w:val="00E838F2"/>
    <w:rsid w:val="00E83AD9"/>
    <w:rsid w:val="00E83B5D"/>
    <w:rsid w:val="00E83D3C"/>
    <w:rsid w:val="00E840F0"/>
    <w:rsid w:val="00E8466E"/>
    <w:rsid w:val="00E846D3"/>
    <w:rsid w:val="00E84810"/>
    <w:rsid w:val="00E84EAD"/>
    <w:rsid w:val="00E8520B"/>
    <w:rsid w:val="00E8572D"/>
    <w:rsid w:val="00E8574F"/>
    <w:rsid w:val="00E8603B"/>
    <w:rsid w:val="00E866B8"/>
    <w:rsid w:val="00E86702"/>
    <w:rsid w:val="00E869CD"/>
    <w:rsid w:val="00E86A7E"/>
    <w:rsid w:val="00E86FF3"/>
    <w:rsid w:val="00E870B0"/>
    <w:rsid w:val="00E87377"/>
    <w:rsid w:val="00E877F5"/>
    <w:rsid w:val="00E87A8C"/>
    <w:rsid w:val="00E87FC1"/>
    <w:rsid w:val="00E90029"/>
    <w:rsid w:val="00E90A70"/>
    <w:rsid w:val="00E90C17"/>
    <w:rsid w:val="00E90C44"/>
    <w:rsid w:val="00E90D66"/>
    <w:rsid w:val="00E912B9"/>
    <w:rsid w:val="00E91962"/>
    <w:rsid w:val="00E91B09"/>
    <w:rsid w:val="00E91EC0"/>
    <w:rsid w:val="00E923E2"/>
    <w:rsid w:val="00E924EF"/>
    <w:rsid w:val="00E9279A"/>
    <w:rsid w:val="00E92A28"/>
    <w:rsid w:val="00E92AE2"/>
    <w:rsid w:val="00E92D1A"/>
    <w:rsid w:val="00E92EE0"/>
    <w:rsid w:val="00E93125"/>
    <w:rsid w:val="00E93373"/>
    <w:rsid w:val="00E94455"/>
    <w:rsid w:val="00E9486D"/>
    <w:rsid w:val="00E9497C"/>
    <w:rsid w:val="00E95412"/>
    <w:rsid w:val="00E958F1"/>
    <w:rsid w:val="00E95A05"/>
    <w:rsid w:val="00E95AC2"/>
    <w:rsid w:val="00E9600E"/>
    <w:rsid w:val="00E9616D"/>
    <w:rsid w:val="00E96199"/>
    <w:rsid w:val="00E9637A"/>
    <w:rsid w:val="00E9639B"/>
    <w:rsid w:val="00E9641E"/>
    <w:rsid w:val="00E966CA"/>
    <w:rsid w:val="00E967E0"/>
    <w:rsid w:val="00E96ADE"/>
    <w:rsid w:val="00E97D48"/>
    <w:rsid w:val="00E97E89"/>
    <w:rsid w:val="00EA0023"/>
    <w:rsid w:val="00EA03A9"/>
    <w:rsid w:val="00EA07FD"/>
    <w:rsid w:val="00EA0F08"/>
    <w:rsid w:val="00EA0FBE"/>
    <w:rsid w:val="00EA179C"/>
    <w:rsid w:val="00EA1FB7"/>
    <w:rsid w:val="00EA2286"/>
    <w:rsid w:val="00EA25FF"/>
    <w:rsid w:val="00EA267A"/>
    <w:rsid w:val="00EA28CD"/>
    <w:rsid w:val="00EA2F8C"/>
    <w:rsid w:val="00EA31EA"/>
    <w:rsid w:val="00EA3659"/>
    <w:rsid w:val="00EA3BEC"/>
    <w:rsid w:val="00EA3F67"/>
    <w:rsid w:val="00EA46C9"/>
    <w:rsid w:val="00EA5771"/>
    <w:rsid w:val="00EA5AB2"/>
    <w:rsid w:val="00EA66F9"/>
    <w:rsid w:val="00EA677C"/>
    <w:rsid w:val="00EA6AB4"/>
    <w:rsid w:val="00EA6C59"/>
    <w:rsid w:val="00EA6D0E"/>
    <w:rsid w:val="00EA6E4E"/>
    <w:rsid w:val="00EA70AF"/>
    <w:rsid w:val="00EA7CE3"/>
    <w:rsid w:val="00EB02DD"/>
    <w:rsid w:val="00EB06AE"/>
    <w:rsid w:val="00EB0861"/>
    <w:rsid w:val="00EB0A51"/>
    <w:rsid w:val="00EB0A97"/>
    <w:rsid w:val="00EB0B6B"/>
    <w:rsid w:val="00EB0F8D"/>
    <w:rsid w:val="00EB10B6"/>
    <w:rsid w:val="00EB15AF"/>
    <w:rsid w:val="00EB18A7"/>
    <w:rsid w:val="00EB2DB5"/>
    <w:rsid w:val="00EB33D6"/>
    <w:rsid w:val="00EB3CF3"/>
    <w:rsid w:val="00EB3E4D"/>
    <w:rsid w:val="00EB3FED"/>
    <w:rsid w:val="00EB4705"/>
    <w:rsid w:val="00EB4770"/>
    <w:rsid w:val="00EB48E1"/>
    <w:rsid w:val="00EB4CFB"/>
    <w:rsid w:val="00EB574D"/>
    <w:rsid w:val="00EB6193"/>
    <w:rsid w:val="00EB64CA"/>
    <w:rsid w:val="00EB68F0"/>
    <w:rsid w:val="00EB690A"/>
    <w:rsid w:val="00EB6CE5"/>
    <w:rsid w:val="00EB6EC9"/>
    <w:rsid w:val="00EB6F42"/>
    <w:rsid w:val="00EB7058"/>
    <w:rsid w:val="00EB7E68"/>
    <w:rsid w:val="00EB7EF3"/>
    <w:rsid w:val="00EB7F4B"/>
    <w:rsid w:val="00EC05C6"/>
    <w:rsid w:val="00EC09F0"/>
    <w:rsid w:val="00EC0A88"/>
    <w:rsid w:val="00EC1031"/>
    <w:rsid w:val="00EC1B67"/>
    <w:rsid w:val="00EC239A"/>
    <w:rsid w:val="00EC2589"/>
    <w:rsid w:val="00EC2661"/>
    <w:rsid w:val="00EC271C"/>
    <w:rsid w:val="00EC289C"/>
    <w:rsid w:val="00EC2B35"/>
    <w:rsid w:val="00EC2C66"/>
    <w:rsid w:val="00EC3713"/>
    <w:rsid w:val="00EC37D5"/>
    <w:rsid w:val="00EC39A3"/>
    <w:rsid w:val="00EC4A7E"/>
    <w:rsid w:val="00EC50BF"/>
    <w:rsid w:val="00EC53C9"/>
    <w:rsid w:val="00EC596D"/>
    <w:rsid w:val="00EC5A33"/>
    <w:rsid w:val="00EC6788"/>
    <w:rsid w:val="00EC7235"/>
    <w:rsid w:val="00EC7558"/>
    <w:rsid w:val="00EC76A6"/>
    <w:rsid w:val="00EC7AB3"/>
    <w:rsid w:val="00EC7AC4"/>
    <w:rsid w:val="00ED025B"/>
    <w:rsid w:val="00ED045F"/>
    <w:rsid w:val="00ED04BE"/>
    <w:rsid w:val="00ED0515"/>
    <w:rsid w:val="00ED0530"/>
    <w:rsid w:val="00ED0757"/>
    <w:rsid w:val="00ED1992"/>
    <w:rsid w:val="00ED1C49"/>
    <w:rsid w:val="00ED1C57"/>
    <w:rsid w:val="00ED1C80"/>
    <w:rsid w:val="00ED2123"/>
    <w:rsid w:val="00ED25D3"/>
    <w:rsid w:val="00ED35A2"/>
    <w:rsid w:val="00ED3742"/>
    <w:rsid w:val="00ED3FB2"/>
    <w:rsid w:val="00ED47DE"/>
    <w:rsid w:val="00ED54F7"/>
    <w:rsid w:val="00ED595F"/>
    <w:rsid w:val="00ED5AFC"/>
    <w:rsid w:val="00ED5B74"/>
    <w:rsid w:val="00ED5DEB"/>
    <w:rsid w:val="00ED6680"/>
    <w:rsid w:val="00ED6DA3"/>
    <w:rsid w:val="00ED7146"/>
    <w:rsid w:val="00ED72D4"/>
    <w:rsid w:val="00ED7562"/>
    <w:rsid w:val="00ED76EC"/>
    <w:rsid w:val="00ED772F"/>
    <w:rsid w:val="00ED78B0"/>
    <w:rsid w:val="00ED7B0F"/>
    <w:rsid w:val="00ED7F16"/>
    <w:rsid w:val="00EE000E"/>
    <w:rsid w:val="00EE044D"/>
    <w:rsid w:val="00EE0622"/>
    <w:rsid w:val="00EE11D8"/>
    <w:rsid w:val="00EE1441"/>
    <w:rsid w:val="00EE1558"/>
    <w:rsid w:val="00EE1819"/>
    <w:rsid w:val="00EE1C18"/>
    <w:rsid w:val="00EE2A88"/>
    <w:rsid w:val="00EE371F"/>
    <w:rsid w:val="00EE377E"/>
    <w:rsid w:val="00EE37A9"/>
    <w:rsid w:val="00EE3CF4"/>
    <w:rsid w:val="00EE3E0E"/>
    <w:rsid w:val="00EE4009"/>
    <w:rsid w:val="00EE4529"/>
    <w:rsid w:val="00EE49E2"/>
    <w:rsid w:val="00EE4CD8"/>
    <w:rsid w:val="00EE4FD4"/>
    <w:rsid w:val="00EE5161"/>
    <w:rsid w:val="00EE562C"/>
    <w:rsid w:val="00EE6031"/>
    <w:rsid w:val="00EE6141"/>
    <w:rsid w:val="00EE6494"/>
    <w:rsid w:val="00EE6B0B"/>
    <w:rsid w:val="00EF00D7"/>
    <w:rsid w:val="00EF01AE"/>
    <w:rsid w:val="00EF0290"/>
    <w:rsid w:val="00EF06EC"/>
    <w:rsid w:val="00EF0948"/>
    <w:rsid w:val="00EF1EB3"/>
    <w:rsid w:val="00EF1F9B"/>
    <w:rsid w:val="00EF213B"/>
    <w:rsid w:val="00EF2318"/>
    <w:rsid w:val="00EF2583"/>
    <w:rsid w:val="00EF295E"/>
    <w:rsid w:val="00EF2D18"/>
    <w:rsid w:val="00EF3859"/>
    <w:rsid w:val="00EF3E92"/>
    <w:rsid w:val="00EF3EE9"/>
    <w:rsid w:val="00EF4012"/>
    <w:rsid w:val="00EF43CA"/>
    <w:rsid w:val="00EF446B"/>
    <w:rsid w:val="00EF45A0"/>
    <w:rsid w:val="00EF4812"/>
    <w:rsid w:val="00EF4DEC"/>
    <w:rsid w:val="00EF4F33"/>
    <w:rsid w:val="00EF557C"/>
    <w:rsid w:val="00EF5B82"/>
    <w:rsid w:val="00EF66A5"/>
    <w:rsid w:val="00EF699C"/>
    <w:rsid w:val="00EF6A0F"/>
    <w:rsid w:val="00EF6C20"/>
    <w:rsid w:val="00EF6CC6"/>
    <w:rsid w:val="00EF703D"/>
    <w:rsid w:val="00EF7258"/>
    <w:rsid w:val="00EF7731"/>
    <w:rsid w:val="00EF79F2"/>
    <w:rsid w:val="00EF7B2E"/>
    <w:rsid w:val="00F0022B"/>
    <w:rsid w:val="00F00564"/>
    <w:rsid w:val="00F00906"/>
    <w:rsid w:val="00F00C94"/>
    <w:rsid w:val="00F00EBC"/>
    <w:rsid w:val="00F01161"/>
    <w:rsid w:val="00F0116B"/>
    <w:rsid w:val="00F0146A"/>
    <w:rsid w:val="00F014D9"/>
    <w:rsid w:val="00F01E29"/>
    <w:rsid w:val="00F023D4"/>
    <w:rsid w:val="00F02A5C"/>
    <w:rsid w:val="00F02D1D"/>
    <w:rsid w:val="00F02E57"/>
    <w:rsid w:val="00F04460"/>
    <w:rsid w:val="00F04515"/>
    <w:rsid w:val="00F0550E"/>
    <w:rsid w:val="00F05837"/>
    <w:rsid w:val="00F05DAE"/>
    <w:rsid w:val="00F061DE"/>
    <w:rsid w:val="00F0623E"/>
    <w:rsid w:val="00F063A8"/>
    <w:rsid w:val="00F06611"/>
    <w:rsid w:val="00F067A0"/>
    <w:rsid w:val="00F068AF"/>
    <w:rsid w:val="00F06A8E"/>
    <w:rsid w:val="00F071B8"/>
    <w:rsid w:val="00F07593"/>
    <w:rsid w:val="00F076C5"/>
    <w:rsid w:val="00F1009A"/>
    <w:rsid w:val="00F10121"/>
    <w:rsid w:val="00F1048E"/>
    <w:rsid w:val="00F1074B"/>
    <w:rsid w:val="00F107D2"/>
    <w:rsid w:val="00F10894"/>
    <w:rsid w:val="00F10924"/>
    <w:rsid w:val="00F115A4"/>
    <w:rsid w:val="00F11770"/>
    <w:rsid w:val="00F11848"/>
    <w:rsid w:val="00F11A21"/>
    <w:rsid w:val="00F11B82"/>
    <w:rsid w:val="00F11CA0"/>
    <w:rsid w:val="00F11ED0"/>
    <w:rsid w:val="00F12637"/>
    <w:rsid w:val="00F12E73"/>
    <w:rsid w:val="00F13475"/>
    <w:rsid w:val="00F13822"/>
    <w:rsid w:val="00F13E41"/>
    <w:rsid w:val="00F141D1"/>
    <w:rsid w:val="00F1468C"/>
    <w:rsid w:val="00F14A24"/>
    <w:rsid w:val="00F15250"/>
    <w:rsid w:val="00F154F8"/>
    <w:rsid w:val="00F156D1"/>
    <w:rsid w:val="00F1573D"/>
    <w:rsid w:val="00F15D1C"/>
    <w:rsid w:val="00F1704C"/>
    <w:rsid w:val="00F17078"/>
    <w:rsid w:val="00F17216"/>
    <w:rsid w:val="00F1729C"/>
    <w:rsid w:val="00F1746B"/>
    <w:rsid w:val="00F175C7"/>
    <w:rsid w:val="00F178D5"/>
    <w:rsid w:val="00F1798A"/>
    <w:rsid w:val="00F17E09"/>
    <w:rsid w:val="00F17F71"/>
    <w:rsid w:val="00F20865"/>
    <w:rsid w:val="00F21125"/>
    <w:rsid w:val="00F212A0"/>
    <w:rsid w:val="00F21448"/>
    <w:rsid w:val="00F21492"/>
    <w:rsid w:val="00F217AC"/>
    <w:rsid w:val="00F21BA1"/>
    <w:rsid w:val="00F2275D"/>
    <w:rsid w:val="00F233B0"/>
    <w:rsid w:val="00F237EA"/>
    <w:rsid w:val="00F23D64"/>
    <w:rsid w:val="00F243C8"/>
    <w:rsid w:val="00F248C3"/>
    <w:rsid w:val="00F2494A"/>
    <w:rsid w:val="00F249FE"/>
    <w:rsid w:val="00F24BA2"/>
    <w:rsid w:val="00F25101"/>
    <w:rsid w:val="00F25443"/>
    <w:rsid w:val="00F2549D"/>
    <w:rsid w:val="00F25A06"/>
    <w:rsid w:val="00F25BD6"/>
    <w:rsid w:val="00F25FF1"/>
    <w:rsid w:val="00F26CCC"/>
    <w:rsid w:val="00F273A0"/>
    <w:rsid w:val="00F27497"/>
    <w:rsid w:val="00F27549"/>
    <w:rsid w:val="00F276B7"/>
    <w:rsid w:val="00F27824"/>
    <w:rsid w:val="00F27D4B"/>
    <w:rsid w:val="00F27D6A"/>
    <w:rsid w:val="00F300A3"/>
    <w:rsid w:val="00F30146"/>
    <w:rsid w:val="00F3038F"/>
    <w:rsid w:val="00F3041D"/>
    <w:rsid w:val="00F308C3"/>
    <w:rsid w:val="00F30BFA"/>
    <w:rsid w:val="00F30EE5"/>
    <w:rsid w:val="00F31109"/>
    <w:rsid w:val="00F313F0"/>
    <w:rsid w:val="00F31B72"/>
    <w:rsid w:val="00F31C19"/>
    <w:rsid w:val="00F31E51"/>
    <w:rsid w:val="00F323E6"/>
    <w:rsid w:val="00F329DE"/>
    <w:rsid w:val="00F33005"/>
    <w:rsid w:val="00F3316E"/>
    <w:rsid w:val="00F34309"/>
    <w:rsid w:val="00F34400"/>
    <w:rsid w:val="00F344C6"/>
    <w:rsid w:val="00F345F7"/>
    <w:rsid w:val="00F34771"/>
    <w:rsid w:val="00F347F6"/>
    <w:rsid w:val="00F35FF7"/>
    <w:rsid w:val="00F3619E"/>
    <w:rsid w:val="00F36525"/>
    <w:rsid w:val="00F369F2"/>
    <w:rsid w:val="00F3766C"/>
    <w:rsid w:val="00F378F8"/>
    <w:rsid w:val="00F37BE5"/>
    <w:rsid w:val="00F4013B"/>
    <w:rsid w:val="00F40925"/>
    <w:rsid w:val="00F40FC2"/>
    <w:rsid w:val="00F41250"/>
    <w:rsid w:val="00F41426"/>
    <w:rsid w:val="00F4160A"/>
    <w:rsid w:val="00F4208D"/>
    <w:rsid w:val="00F423F6"/>
    <w:rsid w:val="00F42425"/>
    <w:rsid w:val="00F43155"/>
    <w:rsid w:val="00F43967"/>
    <w:rsid w:val="00F43991"/>
    <w:rsid w:val="00F43A5D"/>
    <w:rsid w:val="00F43DB7"/>
    <w:rsid w:val="00F43F5F"/>
    <w:rsid w:val="00F44295"/>
    <w:rsid w:val="00F445CF"/>
    <w:rsid w:val="00F44845"/>
    <w:rsid w:val="00F44E1C"/>
    <w:rsid w:val="00F453FA"/>
    <w:rsid w:val="00F4542F"/>
    <w:rsid w:val="00F45688"/>
    <w:rsid w:val="00F458C8"/>
    <w:rsid w:val="00F45CE6"/>
    <w:rsid w:val="00F45EA9"/>
    <w:rsid w:val="00F4618E"/>
    <w:rsid w:val="00F463C0"/>
    <w:rsid w:val="00F46A72"/>
    <w:rsid w:val="00F46D67"/>
    <w:rsid w:val="00F472C7"/>
    <w:rsid w:val="00F473FA"/>
    <w:rsid w:val="00F47465"/>
    <w:rsid w:val="00F4775D"/>
    <w:rsid w:val="00F478F9"/>
    <w:rsid w:val="00F47F2F"/>
    <w:rsid w:val="00F5030C"/>
    <w:rsid w:val="00F50AD2"/>
    <w:rsid w:val="00F51257"/>
    <w:rsid w:val="00F519B0"/>
    <w:rsid w:val="00F51A3D"/>
    <w:rsid w:val="00F51DA2"/>
    <w:rsid w:val="00F51F6B"/>
    <w:rsid w:val="00F52B0F"/>
    <w:rsid w:val="00F52BF3"/>
    <w:rsid w:val="00F53C64"/>
    <w:rsid w:val="00F53E4C"/>
    <w:rsid w:val="00F53E97"/>
    <w:rsid w:val="00F53EA5"/>
    <w:rsid w:val="00F53EE0"/>
    <w:rsid w:val="00F540F7"/>
    <w:rsid w:val="00F55410"/>
    <w:rsid w:val="00F557D8"/>
    <w:rsid w:val="00F55B96"/>
    <w:rsid w:val="00F55DC6"/>
    <w:rsid w:val="00F55DFF"/>
    <w:rsid w:val="00F5608B"/>
    <w:rsid w:val="00F561B0"/>
    <w:rsid w:val="00F56551"/>
    <w:rsid w:val="00F569B0"/>
    <w:rsid w:val="00F571AD"/>
    <w:rsid w:val="00F5777A"/>
    <w:rsid w:val="00F6019F"/>
    <w:rsid w:val="00F607AF"/>
    <w:rsid w:val="00F610B1"/>
    <w:rsid w:val="00F6117F"/>
    <w:rsid w:val="00F612FD"/>
    <w:rsid w:val="00F61859"/>
    <w:rsid w:val="00F618EA"/>
    <w:rsid w:val="00F61DFF"/>
    <w:rsid w:val="00F6209A"/>
    <w:rsid w:val="00F621BC"/>
    <w:rsid w:val="00F62403"/>
    <w:rsid w:val="00F62D1E"/>
    <w:rsid w:val="00F62DB6"/>
    <w:rsid w:val="00F62DD5"/>
    <w:rsid w:val="00F63389"/>
    <w:rsid w:val="00F635B1"/>
    <w:rsid w:val="00F63C21"/>
    <w:rsid w:val="00F63D84"/>
    <w:rsid w:val="00F63E86"/>
    <w:rsid w:val="00F63F1F"/>
    <w:rsid w:val="00F64660"/>
    <w:rsid w:val="00F647E5"/>
    <w:rsid w:val="00F64990"/>
    <w:rsid w:val="00F6572D"/>
    <w:rsid w:val="00F65AB2"/>
    <w:rsid w:val="00F65B9C"/>
    <w:rsid w:val="00F65E5C"/>
    <w:rsid w:val="00F664E9"/>
    <w:rsid w:val="00F66C2D"/>
    <w:rsid w:val="00F674E5"/>
    <w:rsid w:val="00F67D58"/>
    <w:rsid w:val="00F67F0C"/>
    <w:rsid w:val="00F708A4"/>
    <w:rsid w:val="00F70C39"/>
    <w:rsid w:val="00F710B1"/>
    <w:rsid w:val="00F71127"/>
    <w:rsid w:val="00F712C1"/>
    <w:rsid w:val="00F7159F"/>
    <w:rsid w:val="00F71B20"/>
    <w:rsid w:val="00F72724"/>
    <w:rsid w:val="00F72C64"/>
    <w:rsid w:val="00F72D2A"/>
    <w:rsid w:val="00F72ED4"/>
    <w:rsid w:val="00F734F5"/>
    <w:rsid w:val="00F73768"/>
    <w:rsid w:val="00F73794"/>
    <w:rsid w:val="00F73852"/>
    <w:rsid w:val="00F73DEF"/>
    <w:rsid w:val="00F742AC"/>
    <w:rsid w:val="00F748CB"/>
    <w:rsid w:val="00F74990"/>
    <w:rsid w:val="00F74E9D"/>
    <w:rsid w:val="00F75058"/>
    <w:rsid w:val="00F755E4"/>
    <w:rsid w:val="00F757FA"/>
    <w:rsid w:val="00F7598E"/>
    <w:rsid w:val="00F76414"/>
    <w:rsid w:val="00F76631"/>
    <w:rsid w:val="00F7757C"/>
    <w:rsid w:val="00F7790E"/>
    <w:rsid w:val="00F77C78"/>
    <w:rsid w:val="00F77EDF"/>
    <w:rsid w:val="00F801F6"/>
    <w:rsid w:val="00F802F6"/>
    <w:rsid w:val="00F80401"/>
    <w:rsid w:val="00F8096E"/>
    <w:rsid w:val="00F80B8B"/>
    <w:rsid w:val="00F80BBA"/>
    <w:rsid w:val="00F80D69"/>
    <w:rsid w:val="00F814D0"/>
    <w:rsid w:val="00F81C55"/>
    <w:rsid w:val="00F830CB"/>
    <w:rsid w:val="00F83772"/>
    <w:rsid w:val="00F840AD"/>
    <w:rsid w:val="00F844A1"/>
    <w:rsid w:val="00F8472C"/>
    <w:rsid w:val="00F84B37"/>
    <w:rsid w:val="00F84E6E"/>
    <w:rsid w:val="00F851D7"/>
    <w:rsid w:val="00F8577E"/>
    <w:rsid w:val="00F85C31"/>
    <w:rsid w:val="00F866AF"/>
    <w:rsid w:val="00F86EBD"/>
    <w:rsid w:val="00F871F6"/>
    <w:rsid w:val="00F873E4"/>
    <w:rsid w:val="00F87572"/>
    <w:rsid w:val="00F87A2A"/>
    <w:rsid w:val="00F87A69"/>
    <w:rsid w:val="00F87C6A"/>
    <w:rsid w:val="00F90153"/>
    <w:rsid w:val="00F9066F"/>
    <w:rsid w:val="00F90C65"/>
    <w:rsid w:val="00F90D70"/>
    <w:rsid w:val="00F90DDC"/>
    <w:rsid w:val="00F91002"/>
    <w:rsid w:val="00F916EB"/>
    <w:rsid w:val="00F917BB"/>
    <w:rsid w:val="00F91A1F"/>
    <w:rsid w:val="00F91B64"/>
    <w:rsid w:val="00F91E23"/>
    <w:rsid w:val="00F91FA3"/>
    <w:rsid w:val="00F9224E"/>
    <w:rsid w:val="00F9274F"/>
    <w:rsid w:val="00F92DCC"/>
    <w:rsid w:val="00F93F0E"/>
    <w:rsid w:val="00F942F6"/>
    <w:rsid w:val="00F94718"/>
    <w:rsid w:val="00F948A6"/>
    <w:rsid w:val="00F94A61"/>
    <w:rsid w:val="00F94A80"/>
    <w:rsid w:val="00F94B20"/>
    <w:rsid w:val="00F94B61"/>
    <w:rsid w:val="00F94C8B"/>
    <w:rsid w:val="00F950ED"/>
    <w:rsid w:val="00F952CA"/>
    <w:rsid w:val="00F958A4"/>
    <w:rsid w:val="00F95B73"/>
    <w:rsid w:val="00F95BA3"/>
    <w:rsid w:val="00F961E8"/>
    <w:rsid w:val="00F96703"/>
    <w:rsid w:val="00F9671B"/>
    <w:rsid w:val="00F96B96"/>
    <w:rsid w:val="00F96CD8"/>
    <w:rsid w:val="00F96E33"/>
    <w:rsid w:val="00F96EE2"/>
    <w:rsid w:val="00F970B3"/>
    <w:rsid w:val="00F979B2"/>
    <w:rsid w:val="00F97CC3"/>
    <w:rsid w:val="00F97E69"/>
    <w:rsid w:val="00F97FD2"/>
    <w:rsid w:val="00FA0999"/>
    <w:rsid w:val="00FA0F4E"/>
    <w:rsid w:val="00FA12D0"/>
    <w:rsid w:val="00FA1557"/>
    <w:rsid w:val="00FA1754"/>
    <w:rsid w:val="00FA22B4"/>
    <w:rsid w:val="00FA28A4"/>
    <w:rsid w:val="00FA2F82"/>
    <w:rsid w:val="00FA31C2"/>
    <w:rsid w:val="00FA333D"/>
    <w:rsid w:val="00FA37D6"/>
    <w:rsid w:val="00FA3D51"/>
    <w:rsid w:val="00FA3F03"/>
    <w:rsid w:val="00FA43E0"/>
    <w:rsid w:val="00FA4D54"/>
    <w:rsid w:val="00FA4DC7"/>
    <w:rsid w:val="00FA4EFB"/>
    <w:rsid w:val="00FA5F94"/>
    <w:rsid w:val="00FA62B2"/>
    <w:rsid w:val="00FA667B"/>
    <w:rsid w:val="00FA6D59"/>
    <w:rsid w:val="00FA6E82"/>
    <w:rsid w:val="00FA7145"/>
    <w:rsid w:val="00FA7470"/>
    <w:rsid w:val="00FA788D"/>
    <w:rsid w:val="00FB0026"/>
    <w:rsid w:val="00FB0058"/>
    <w:rsid w:val="00FB01BE"/>
    <w:rsid w:val="00FB028C"/>
    <w:rsid w:val="00FB03B0"/>
    <w:rsid w:val="00FB056C"/>
    <w:rsid w:val="00FB0D4B"/>
    <w:rsid w:val="00FB0E73"/>
    <w:rsid w:val="00FB1597"/>
    <w:rsid w:val="00FB16B4"/>
    <w:rsid w:val="00FB1F62"/>
    <w:rsid w:val="00FB2579"/>
    <w:rsid w:val="00FB26A4"/>
    <w:rsid w:val="00FB2D7B"/>
    <w:rsid w:val="00FB2DFF"/>
    <w:rsid w:val="00FB2E8A"/>
    <w:rsid w:val="00FB2F23"/>
    <w:rsid w:val="00FB31AF"/>
    <w:rsid w:val="00FB31FF"/>
    <w:rsid w:val="00FB3434"/>
    <w:rsid w:val="00FB35D7"/>
    <w:rsid w:val="00FB3689"/>
    <w:rsid w:val="00FB426A"/>
    <w:rsid w:val="00FB4764"/>
    <w:rsid w:val="00FB47D6"/>
    <w:rsid w:val="00FB48C8"/>
    <w:rsid w:val="00FB4E82"/>
    <w:rsid w:val="00FB569F"/>
    <w:rsid w:val="00FB57E3"/>
    <w:rsid w:val="00FB582D"/>
    <w:rsid w:val="00FB5ECE"/>
    <w:rsid w:val="00FB6268"/>
    <w:rsid w:val="00FB639A"/>
    <w:rsid w:val="00FB6649"/>
    <w:rsid w:val="00FB7418"/>
    <w:rsid w:val="00FB7EF8"/>
    <w:rsid w:val="00FC00A0"/>
    <w:rsid w:val="00FC05B0"/>
    <w:rsid w:val="00FC1753"/>
    <w:rsid w:val="00FC1AC4"/>
    <w:rsid w:val="00FC2043"/>
    <w:rsid w:val="00FC25FF"/>
    <w:rsid w:val="00FC282D"/>
    <w:rsid w:val="00FC2C68"/>
    <w:rsid w:val="00FC30BA"/>
    <w:rsid w:val="00FC3AF5"/>
    <w:rsid w:val="00FC421C"/>
    <w:rsid w:val="00FC42CC"/>
    <w:rsid w:val="00FC471D"/>
    <w:rsid w:val="00FC4CEF"/>
    <w:rsid w:val="00FC4F8B"/>
    <w:rsid w:val="00FC602D"/>
    <w:rsid w:val="00FC6531"/>
    <w:rsid w:val="00FC6802"/>
    <w:rsid w:val="00FC6DB2"/>
    <w:rsid w:val="00FC73BD"/>
    <w:rsid w:val="00FC7CE3"/>
    <w:rsid w:val="00FD0879"/>
    <w:rsid w:val="00FD0EDE"/>
    <w:rsid w:val="00FD1AB5"/>
    <w:rsid w:val="00FD2511"/>
    <w:rsid w:val="00FD272A"/>
    <w:rsid w:val="00FD2A8F"/>
    <w:rsid w:val="00FD2BF1"/>
    <w:rsid w:val="00FD3258"/>
    <w:rsid w:val="00FD3706"/>
    <w:rsid w:val="00FD3C44"/>
    <w:rsid w:val="00FD3E5D"/>
    <w:rsid w:val="00FD419D"/>
    <w:rsid w:val="00FD46CA"/>
    <w:rsid w:val="00FD4FB1"/>
    <w:rsid w:val="00FD5521"/>
    <w:rsid w:val="00FD6A26"/>
    <w:rsid w:val="00FD6BFE"/>
    <w:rsid w:val="00FD6DA7"/>
    <w:rsid w:val="00FD7076"/>
    <w:rsid w:val="00FD7190"/>
    <w:rsid w:val="00FD77BE"/>
    <w:rsid w:val="00FD7947"/>
    <w:rsid w:val="00FD7979"/>
    <w:rsid w:val="00FD79B0"/>
    <w:rsid w:val="00FD79EC"/>
    <w:rsid w:val="00FD7A7E"/>
    <w:rsid w:val="00FD7B46"/>
    <w:rsid w:val="00FD7DCE"/>
    <w:rsid w:val="00FD7E02"/>
    <w:rsid w:val="00FE00C0"/>
    <w:rsid w:val="00FE02D7"/>
    <w:rsid w:val="00FE050E"/>
    <w:rsid w:val="00FE07DF"/>
    <w:rsid w:val="00FE0BBD"/>
    <w:rsid w:val="00FE0CEB"/>
    <w:rsid w:val="00FE109E"/>
    <w:rsid w:val="00FE12BF"/>
    <w:rsid w:val="00FE1521"/>
    <w:rsid w:val="00FE187F"/>
    <w:rsid w:val="00FE25AA"/>
    <w:rsid w:val="00FE486D"/>
    <w:rsid w:val="00FE4ED5"/>
    <w:rsid w:val="00FE4F1F"/>
    <w:rsid w:val="00FE5194"/>
    <w:rsid w:val="00FE5574"/>
    <w:rsid w:val="00FE55A0"/>
    <w:rsid w:val="00FE5916"/>
    <w:rsid w:val="00FE5981"/>
    <w:rsid w:val="00FE6E64"/>
    <w:rsid w:val="00FE72C3"/>
    <w:rsid w:val="00FE7625"/>
    <w:rsid w:val="00FF08C0"/>
    <w:rsid w:val="00FF08FD"/>
    <w:rsid w:val="00FF1469"/>
    <w:rsid w:val="00FF1B69"/>
    <w:rsid w:val="00FF2499"/>
    <w:rsid w:val="00FF2ABD"/>
    <w:rsid w:val="00FF2B13"/>
    <w:rsid w:val="00FF32E5"/>
    <w:rsid w:val="00FF3A29"/>
    <w:rsid w:val="00FF42AA"/>
    <w:rsid w:val="00FF5847"/>
    <w:rsid w:val="00FF6037"/>
    <w:rsid w:val="00FF6EA1"/>
    <w:rsid w:val="00FF6ECE"/>
    <w:rsid w:val="00FF71F7"/>
    <w:rsid w:val="00FF748E"/>
    <w:rsid w:val="00FF74F1"/>
    <w:rsid w:val="00FF7569"/>
    <w:rsid w:val="00FF784F"/>
    <w:rsid w:val="00FF78F5"/>
    <w:rsid w:val="00FF7F2A"/>
    <w:rsid w:val="00FF7F6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71F59C2"/>
  <w15:docId w15:val="{EEA98A1F-78FA-493E-A930-B61870EC1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Calibri" w:hAnsi="Times New Roman" w:cs="Times New Roman"/>
        <w:sz w:val="28"/>
        <w:szCs w:val="28"/>
        <w:lang w:val="ru-RU" w:eastAsia="ru-RU" w:bidi="ar-SA"/>
      </w:rPr>
    </w:rPrDefault>
    <w:pPrDefault>
      <w:pPr>
        <w:ind w:firstLine="567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/>
    <w:lsdException w:name="Emphasis" w:uiPriority="20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iPriority="0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557C71"/>
  </w:style>
  <w:style w:type="paragraph" w:styleId="1">
    <w:name w:val="heading 1"/>
    <w:aliases w:val="(раздел)"/>
    <w:basedOn w:val="a2"/>
    <w:next w:val="a2"/>
    <w:link w:val="10"/>
    <w:autoRedefine/>
    <w:uiPriority w:val="99"/>
    <w:qFormat/>
    <w:rsid w:val="004637E9"/>
    <w:pPr>
      <w:keepNext/>
      <w:pageBreakBefore/>
      <w:numPr>
        <w:numId w:val="3"/>
      </w:numPr>
      <w:jc w:val="center"/>
      <w:outlineLvl w:val="0"/>
    </w:pPr>
    <w:rPr>
      <w:b/>
      <w:caps/>
      <w:kern w:val="28"/>
      <w:sz w:val="36"/>
    </w:rPr>
  </w:style>
  <w:style w:type="paragraph" w:styleId="2">
    <w:name w:val="heading 2"/>
    <w:aliases w:val="(подраздел)"/>
    <w:basedOn w:val="a2"/>
    <w:next w:val="a2"/>
    <w:link w:val="20"/>
    <w:uiPriority w:val="99"/>
    <w:qFormat/>
    <w:rsid w:val="004637E9"/>
    <w:pPr>
      <w:keepNext/>
      <w:numPr>
        <w:ilvl w:val="1"/>
        <w:numId w:val="12"/>
      </w:numPr>
      <w:tabs>
        <w:tab w:val="left" w:pos="1134"/>
      </w:tabs>
      <w:spacing w:before="360" w:after="360"/>
      <w:ind w:left="0"/>
      <w:outlineLvl w:val="1"/>
    </w:pPr>
    <w:rPr>
      <w:b/>
      <w:sz w:val="32"/>
    </w:rPr>
  </w:style>
  <w:style w:type="paragraph" w:styleId="3">
    <w:name w:val="heading 3"/>
    <w:aliases w:val="(пункт)"/>
    <w:basedOn w:val="a2"/>
    <w:next w:val="a2"/>
    <w:link w:val="30"/>
    <w:uiPriority w:val="99"/>
    <w:qFormat/>
    <w:rsid w:val="004637E9"/>
    <w:pPr>
      <w:keepNext/>
      <w:numPr>
        <w:ilvl w:val="2"/>
        <w:numId w:val="3"/>
      </w:numPr>
      <w:tabs>
        <w:tab w:val="left" w:pos="1560"/>
      </w:tabs>
      <w:spacing w:before="240" w:after="240"/>
      <w:outlineLvl w:val="2"/>
    </w:pPr>
    <w:rPr>
      <w:b/>
    </w:rPr>
  </w:style>
  <w:style w:type="paragraph" w:styleId="4">
    <w:name w:val="heading 4"/>
    <w:aliases w:val="(подпункт)"/>
    <w:basedOn w:val="a2"/>
    <w:next w:val="a2"/>
    <w:link w:val="40"/>
    <w:uiPriority w:val="99"/>
    <w:qFormat/>
    <w:rsid w:val="0031331F"/>
    <w:pPr>
      <w:keepNext/>
      <w:numPr>
        <w:ilvl w:val="3"/>
        <w:numId w:val="3"/>
      </w:numPr>
      <w:outlineLvl w:val="3"/>
    </w:pPr>
    <w:rPr>
      <w:b/>
      <w:lang w:val="en-US"/>
    </w:rPr>
  </w:style>
  <w:style w:type="paragraph" w:styleId="5">
    <w:name w:val="heading 5"/>
    <w:basedOn w:val="a2"/>
    <w:next w:val="a2"/>
    <w:link w:val="50"/>
    <w:uiPriority w:val="99"/>
    <w:qFormat/>
    <w:rsid w:val="00557C71"/>
    <w:pPr>
      <w:keepNext/>
      <w:numPr>
        <w:ilvl w:val="4"/>
        <w:numId w:val="3"/>
      </w:numPr>
      <w:spacing w:before="120" w:after="120"/>
      <w:outlineLvl w:val="4"/>
    </w:pPr>
    <w:rPr>
      <w:b/>
      <w:i/>
      <w:lang w:val="x-none" w:eastAsia="x-none"/>
    </w:rPr>
  </w:style>
  <w:style w:type="paragraph" w:styleId="6">
    <w:name w:val="heading 6"/>
    <w:basedOn w:val="a2"/>
    <w:next w:val="a2"/>
    <w:link w:val="60"/>
    <w:rsid w:val="00557C71"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tabs>
        <w:tab w:val="num" w:pos="1152"/>
      </w:tabs>
      <w:ind w:left="1152" w:hanging="1152"/>
      <w:outlineLvl w:val="5"/>
    </w:pPr>
    <w:rPr>
      <w:b/>
      <w:sz w:val="20"/>
      <w:lang w:val="x-none" w:eastAsia="x-none"/>
    </w:rPr>
  </w:style>
  <w:style w:type="paragraph" w:styleId="7">
    <w:name w:val="heading 7"/>
    <w:basedOn w:val="a2"/>
    <w:next w:val="a2"/>
    <w:link w:val="70"/>
    <w:rsid w:val="00557C71"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tabs>
        <w:tab w:val="num" w:pos="1296"/>
      </w:tabs>
      <w:ind w:left="1296" w:right="181" w:hanging="1296"/>
      <w:outlineLvl w:val="6"/>
    </w:pPr>
    <w:rPr>
      <w:b/>
      <w:sz w:val="20"/>
      <w:lang w:val="x-none" w:eastAsia="x-none"/>
    </w:rPr>
  </w:style>
  <w:style w:type="paragraph" w:styleId="8">
    <w:name w:val="heading 8"/>
    <w:basedOn w:val="a2"/>
    <w:next w:val="a2"/>
    <w:link w:val="80"/>
    <w:rsid w:val="00557C71"/>
    <w:pPr>
      <w:spacing w:after="60"/>
      <w:outlineLvl w:val="7"/>
    </w:pPr>
    <w:rPr>
      <w:rFonts w:ascii="Calibri" w:hAnsi="Calibri"/>
      <w:i/>
      <w:iCs/>
      <w:lang w:val="x-none" w:eastAsia="x-none"/>
    </w:rPr>
  </w:style>
  <w:style w:type="paragraph" w:styleId="9">
    <w:name w:val="heading 9"/>
    <w:basedOn w:val="a2"/>
    <w:next w:val="a2"/>
    <w:link w:val="90"/>
    <w:rsid w:val="00557C71"/>
    <w:pPr>
      <w:tabs>
        <w:tab w:val="num" w:pos="1584"/>
      </w:tabs>
      <w:spacing w:after="60"/>
      <w:ind w:left="1584" w:hanging="1584"/>
      <w:outlineLvl w:val="8"/>
    </w:pPr>
    <w:rPr>
      <w:b/>
      <w:i/>
      <w:sz w:val="18"/>
      <w:lang w:val="x-none" w:eastAsia="x-none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a6">
    <w:name w:val="Таблица"/>
    <w:basedOn w:val="a2"/>
    <w:link w:val="a7"/>
    <w:autoRedefine/>
    <w:uiPriority w:val="99"/>
    <w:qFormat/>
    <w:rsid w:val="00A14F5F"/>
    <w:pPr>
      <w:keepNext/>
      <w:tabs>
        <w:tab w:val="left" w:pos="2745"/>
      </w:tabs>
      <w:spacing w:before="120" w:after="120"/>
    </w:pPr>
  </w:style>
  <w:style w:type="character" w:customStyle="1" w:styleId="10">
    <w:name w:val="Заголовок 1 Знак"/>
    <w:aliases w:val="(раздел) Знак"/>
    <w:link w:val="1"/>
    <w:uiPriority w:val="99"/>
    <w:rsid w:val="004637E9"/>
    <w:rPr>
      <w:b/>
      <w:caps/>
      <w:kern w:val="28"/>
      <w:sz w:val="36"/>
    </w:rPr>
  </w:style>
  <w:style w:type="character" w:customStyle="1" w:styleId="20">
    <w:name w:val="Заголовок 2 Знак"/>
    <w:aliases w:val="(подраздел) Знак"/>
    <w:link w:val="2"/>
    <w:uiPriority w:val="99"/>
    <w:rsid w:val="004637E9"/>
    <w:rPr>
      <w:b/>
      <w:sz w:val="32"/>
    </w:rPr>
  </w:style>
  <w:style w:type="character" w:customStyle="1" w:styleId="30">
    <w:name w:val="Заголовок 3 Знак"/>
    <w:aliases w:val="(пункт) Знак"/>
    <w:link w:val="3"/>
    <w:uiPriority w:val="99"/>
    <w:rsid w:val="004637E9"/>
    <w:rPr>
      <w:b/>
    </w:rPr>
  </w:style>
  <w:style w:type="character" w:customStyle="1" w:styleId="40">
    <w:name w:val="Заголовок 4 Знак"/>
    <w:aliases w:val="(подпункт) Знак"/>
    <w:link w:val="4"/>
    <w:uiPriority w:val="99"/>
    <w:rsid w:val="0031331F"/>
    <w:rPr>
      <w:b/>
      <w:lang w:val="en-US"/>
    </w:rPr>
  </w:style>
  <w:style w:type="paragraph" w:styleId="11">
    <w:name w:val="toc 1"/>
    <w:basedOn w:val="a2"/>
    <w:next w:val="a2"/>
    <w:link w:val="12"/>
    <w:uiPriority w:val="39"/>
    <w:rsid w:val="00F248C3"/>
    <w:pPr>
      <w:spacing w:before="120" w:after="120"/>
      <w:ind w:firstLine="0"/>
    </w:pPr>
    <w:rPr>
      <w:b/>
      <w:bCs/>
    </w:rPr>
  </w:style>
  <w:style w:type="paragraph" w:styleId="21">
    <w:name w:val="toc 2"/>
    <w:basedOn w:val="a2"/>
    <w:next w:val="a2"/>
    <w:uiPriority w:val="39"/>
    <w:rsid w:val="00905C49"/>
    <w:pPr>
      <w:spacing w:before="120" w:after="120"/>
      <w:ind w:left="238" w:firstLine="0"/>
    </w:pPr>
    <w:rPr>
      <w:smallCaps/>
      <w:sz w:val="24"/>
    </w:rPr>
  </w:style>
  <w:style w:type="paragraph" w:customStyle="1" w:styleId="a8">
    <w:name w:val="Заголовок таблицы"/>
    <w:basedOn w:val="a2"/>
    <w:rsid w:val="00B71418"/>
    <w:pPr>
      <w:keepNext/>
      <w:ind w:firstLine="0"/>
    </w:pPr>
  </w:style>
  <w:style w:type="paragraph" w:customStyle="1" w:styleId="a1">
    <w:name w:val="Список нумерованный"/>
    <w:basedOn w:val="a2"/>
    <w:autoRedefine/>
    <w:rsid w:val="0097477E"/>
    <w:pPr>
      <w:numPr>
        <w:numId w:val="1"/>
      </w:numPr>
      <w:tabs>
        <w:tab w:val="left" w:pos="1276"/>
        <w:tab w:val="left" w:pos="1701"/>
      </w:tabs>
    </w:pPr>
  </w:style>
  <w:style w:type="character" w:styleId="a9">
    <w:name w:val="footnote reference"/>
    <w:rsid w:val="00F05DAE"/>
    <w:rPr>
      <w:vertAlign w:val="superscript"/>
    </w:rPr>
  </w:style>
  <w:style w:type="paragraph" w:styleId="aa">
    <w:name w:val="footnote text"/>
    <w:basedOn w:val="a2"/>
    <w:link w:val="ab"/>
    <w:rsid w:val="00650198"/>
    <w:pPr>
      <w:ind w:firstLine="0"/>
    </w:pPr>
    <w:rPr>
      <w:sz w:val="20"/>
    </w:rPr>
  </w:style>
  <w:style w:type="character" w:customStyle="1" w:styleId="ab">
    <w:name w:val="Текст сноски Знак"/>
    <w:link w:val="aa"/>
    <w:rsid w:val="00650198"/>
    <w:rPr>
      <w:rFonts w:ascii="Times New Roman" w:eastAsia="Times New Roman" w:hAnsi="Times New Roman"/>
    </w:rPr>
  </w:style>
  <w:style w:type="character" w:customStyle="1" w:styleId="80">
    <w:name w:val="Заголовок 8 Знак"/>
    <w:link w:val="8"/>
    <w:rsid w:val="00557C71"/>
    <w:rPr>
      <w:rFonts w:eastAsia="Times New Roman"/>
      <w:i/>
      <w:iCs/>
      <w:sz w:val="24"/>
      <w:szCs w:val="24"/>
      <w:lang w:val="x-none" w:eastAsia="x-none"/>
    </w:rPr>
  </w:style>
  <w:style w:type="paragraph" w:styleId="ac">
    <w:name w:val="header"/>
    <w:basedOn w:val="a2"/>
    <w:link w:val="ad"/>
    <w:unhideWhenUsed/>
    <w:rsid w:val="00621047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link w:val="ac"/>
    <w:rsid w:val="00621047"/>
    <w:rPr>
      <w:rFonts w:ascii="Arial" w:eastAsia="Times New Roman" w:hAnsi="Arial"/>
      <w:sz w:val="24"/>
    </w:rPr>
  </w:style>
  <w:style w:type="paragraph" w:styleId="ae">
    <w:name w:val="Balloon Text"/>
    <w:basedOn w:val="a2"/>
    <w:link w:val="af"/>
    <w:uiPriority w:val="99"/>
    <w:semiHidden/>
    <w:unhideWhenUsed/>
    <w:rsid w:val="00621047"/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link w:val="ae"/>
    <w:uiPriority w:val="99"/>
    <w:semiHidden/>
    <w:rsid w:val="00621047"/>
    <w:rPr>
      <w:rFonts w:ascii="Tahoma" w:eastAsia="Times New Roman" w:hAnsi="Tahoma" w:cs="Tahoma"/>
      <w:sz w:val="16"/>
      <w:szCs w:val="16"/>
    </w:rPr>
  </w:style>
  <w:style w:type="paragraph" w:styleId="a0">
    <w:name w:val="List Bullet"/>
    <w:basedOn w:val="a2"/>
    <w:link w:val="af0"/>
    <w:autoRedefine/>
    <w:qFormat/>
    <w:rsid w:val="00084622"/>
    <w:pPr>
      <w:numPr>
        <w:numId w:val="42"/>
      </w:numPr>
      <w:tabs>
        <w:tab w:val="left" w:pos="1418"/>
        <w:tab w:val="left" w:pos="6804"/>
      </w:tabs>
      <w:suppressAutoHyphens/>
      <w:contextualSpacing/>
    </w:pPr>
    <w:rPr>
      <w:snapToGrid w:val="0"/>
    </w:rPr>
  </w:style>
  <w:style w:type="paragraph" w:styleId="af1">
    <w:name w:val="annotation text"/>
    <w:basedOn w:val="a2"/>
    <w:link w:val="af2"/>
    <w:semiHidden/>
    <w:rsid w:val="00E61B2F"/>
    <w:pPr>
      <w:ind w:firstLine="0"/>
    </w:pPr>
    <w:rPr>
      <w:sz w:val="20"/>
    </w:rPr>
  </w:style>
  <w:style w:type="character" w:customStyle="1" w:styleId="af2">
    <w:name w:val="Текст примечания Знак"/>
    <w:link w:val="af1"/>
    <w:semiHidden/>
    <w:rsid w:val="00E61B2F"/>
    <w:rPr>
      <w:rFonts w:ascii="Times New Roman" w:eastAsia="Times New Roman" w:hAnsi="Times New Roman"/>
    </w:rPr>
  </w:style>
  <w:style w:type="character" w:customStyle="1" w:styleId="50">
    <w:name w:val="Заголовок 5 Знак"/>
    <w:link w:val="5"/>
    <w:uiPriority w:val="99"/>
    <w:rsid w:val="00557C71"/>
    <w:rPr>
      <w:b/>
      <w:i/>
      <w:lang w:val="x-none" w:eastAsia="x-none"/>
    </w:rPr>
  </w:style>
  <w:style w:type="character" w:customStyle="1" w:styleId="60">
    <w:name w:val="Заголовок 6 Знак"/>
    <w:link w:val="6"/>
    <w:rsid w:val="00557C71"/>
    <w:rPr>
      <w:rFonts w:ascii="Arial" w:eastAsia="Times New Roman" w:hAnsi="Arial"/>
      <w:b/>
      <w:lang w:val="x-none" w:eastAsia="x-none"/>
    </w:rPr>
  </w:style>
  <w:style w:type="character" w:customStyle="1" w:styleId="70">
    <w:name w:val="Заголовок 7 Знак"/>
    <w:link w:val="7"/>
    <w:rsid w:val="00557C71"/>
    <w:rPr>
      <w:rFonts w:ascii="Arial" w:eastAsia="Times New Roman" w:hAnsi="Arial"/>
      <w:b/>
      <w:lang w:val="x-none" w:eastAsia="x-none"/>
    </w:rPr>
  </w:style>
  <w:style w:type="character" w:customStyle="1" w:styleId="90">
    <w:name w:val="Заголовок 9 Знак"/>
    <w:link w:val="9"/>
    <w:rsid w:val="00557C71"/>
    <w:rPr>
      <w:rFonts w:ascii="Arial" w:eastAsia="Times New Roman" w:hAnsi="Arial"/>
      <w:b/>
      <w:i/>
      <w:sz w:val="18"/>
      <w:lang w:val="x-none" w:eastAsia="x-none"/>
    </w:rPr>
  </w:style>
  <w:style w:type="paragraph" w:styleId="af3">
    <w:name w:val="TOC Heading"/>
    <w:basedOn w:val="1"/>
    <w:next w:val="a2"/>
    <w:uiPriority w:val="39"/>
    <w:qFormat/>
    <w:rsid w:val="00557C71"/>
    <w:pPr>
      <w:keepLines/>
      <w:pageBreakBefore w:val="0"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/>
      <w:caps w:val="0"/>
      <w:color w:val="365F91"/>
      <w:kern w:val="0"/>
      <w:lang w:eastAsia="en-US"/>
    </w:rPr>
  </w:style>
  <w:style w:type="paragraph" w:styleId="31">
    <w:name w:val="toc 3"/>
    <w:basedOn w:val="a2"/>
    <w:next w:val="a2"/>
    <w:autoRedefine/>
    <w:uiPriority w:val="39"/>
    <w:unhideWhenUsed/>
    <w:rsid w:val="00B477BF"/>
    <w:pPr>
      <w:ind w:left="482" w:firstLine="0"/>
    </w:pPr>
    <w:rPr>
      <w:iCs/>
      <w:sz w:val="24"/>
    </w:rPr>
  </w:style>
  <w:style w:type="paragraph" w:styleId="22">
    <w:name w:val="Body Text 2"/>
    <w:basedOn w:val="a2"/>
    <w:link w:val="23"/>
    <w:uiPriority w:val="99"/>
    <w:semiHidden/>
    <w:unhideWhenUsed/>
    <w:rsid w:val="00FE55A0"/>
    <w:pPr>
      <w:spacing w:after="120" w:line="480" w:lineRule="auto"/>
    </w:pPr>
  </w:style>
  <w:style w:type="character" w:customStyle="1" w:styleId="23">
    <w:name w:val="Основной текст 2 Знак"/>
    <w:link w:val="22"/>
    <w:uiPriority w:val="99"/>
    <w:semiHidden/>
    <w:rsid w:val="00FE55A0"/>
    <w:rPr>
      <w:rFonts w:ascii="Arial" w:eastAsia="Times New Roman" w:hAnsi="Arial"/>
      <w:sz w:val="24"/>
    </w:rPr>
  </w:style>
  <w:style w:type="paragraph" w:styleId="41">
    <w:name w:val="toc 4"/>
    <w:basedOn w:val="a2"/>
    <w:next w:val="a2"/>
    <w:autoRedefine/>
    <w:uiPriority w:val="39"/>
    <w:unhideWhenUsed/>
    <w:rsid w:val="00B477BF"/>
    <w:pPr>
      <w:ind w:left="720" w:firstLine="0"/>
    </w:pPr>
    <w:rPr>
      <w:sz w:val="22"/>
      <w:szCs w:val="18"/>
    </w:rPr>
  </w:style>
  <w:style w:type="paragraph" w:styleId="af4">
    <w:name w:val="Document Map"/>
    <w:basedOn w:val="a2"/>
    <w:link w:val="af5"/>
    <w:semiHidden/>
    <w:unhideWhenUsed/>
    <w:rsid w:val="00D44340"/>
    <w:rPr>
      <w:rFonts w:ascii="Tahoma" w:hAnsi="Tahoma" w:cs="Tahoma"/>
      <w:sz w:val="16"/>
      <w:szCs w:val="16"/>
    </w:rPr>
  </w:style>
  <w:style w:type="character" w:customStyle="1" w:styleId="af5">
    <w:name w:val="Схема документа Знак"/>
    <w:link w:val="af4"/>
    <w:semiHidden/>
    <w:rsid w:val="00D44340"/>
    <w:rPr>
      <w:rFonts w:ascii="Tahoma" w:eastAsia="Times New Roman" w:hAnsi="Tahoma" w:cs="Tahoma"/>
      <w:sz w:val="16"/>
      <w:szCs w:val="16"/>
    </w:rPr>
  </w:style>
  <w:style w:type="paragraph" w:customStyle="1" w:styleId="-">
    <w:name w:val="- Маркированный список"/>
    <w:basedOn w:val="a0"/>
    <w:qFormat/>
    <w:rsid w:val="00197CF1"/>
    <w:pPr>
      <w:numPr>
        <w:numId w:val="2"/>
      </w:numPr>
      <w:tabs>
        <w:tab w:val="left" w:pos="1701"/>
      </w:tabs>
    </w:pPr>
  </w:style>
  <w:style w:type="paragraph" w:customStyle="1" w:styleId="af6">
    <w:name w:val="Рисунок"/>
    <w:basedOn w:val="a2"/>
    <w:link w:val="af7"/>
    <w:autoRedefine/>
    <w:qFormat/>
    <w:rsid w:val="0088002C"/>
    <w:pPr>
      <w:keepLines/>
      <w:ind w:firstLine="0"/>
      <w:jc w:val="center"/>
    </w:pPr>
    <w:rPr>
      <w:rFonts w:cs="Arial"/>
      <w:noProof/>
    </w:rPr>
  </w:style>
  <w:style w:type="paragraph" w:customStyle="1" w:styleId="af8">
    <w:name w:val="Название рисунка"/>
    <w:next w:val="a2"/>
    <w:autoRedefine/>
    <w:rsid w:val="00557C71"/>
    <w:pPr>
      <w:spacing w:after="120" w:line="360" w:lineRule="auto"/>
      <w:jc w:val="center"/>
    </w:pPr>
    <w:rPr>
      <w:rFonts w:eastAsia="Times New Roman"/>
    </w:rPr>
  </w:style>
  <w:style w:type="paragraph" w:styleId="51">
    <w:name w:val="toc 5"/>
    <w:basedOn w:val="a2"/>
    <w:next w:val="a2"/>
    <w:autoRedefine/>
    <w:uiPriority w:val="39"/>
    <w:rsid w:val="00D5782B"/>
    <w:pPr>
      <w:ind w:left="958" w:firstLine="0"/>
    </w:pPr>
    <w:rPr>
      <w:sz w:val="22"/>
      <w:szCs w:val="18"/>
    </w:rPr>
  </w:style>
  <w:style w:type="paragraph" w:styleId="61">
    <w:name w:val="toc 6"/>
    <w:basedOn w:val="a2"/>
    <w:next w:val="a2"/>
    <w:autoRedefine/>
    <w:uiPriority w:val="39"/>
    <w:rsid w:val="00876BCE"/>
    <w:pPr>
      <w:ind w:left="1200"/>
    </w:pPr>
    <w:rPr>
      <w:rFonts w:ascii="Calibri" w:hAnsi="Calibri"/>
      <w:sz w:val="18"/>
      <w:szCs w:val="18"/>
    </w:rPr>
  </w:style>
  <w:style w:type="paragraph" w:styleId="71">
    <w:name w:val="toc 7"/>
    <w:basedOn w:val="a2"/>
    <w:next w:val="a2"/>
    <w:autoRedefine/>
    <w:uiPriority w:val="39"/>
    <w:rsid w:val="00876BCE"/>
    <w:pPr>
      <w:ind w:left="1440"/>
    </w:pPr>
    <w:rPr>
      <w:rFonts w:ascii="Calibri" w:hAnsi="Calibri"/>
      <w:sz w:val="18"/>
      <w:szCs w:val="18"/>
    </w:rPr>
  </w:style>
  <w:style w:type="paragraph" w:styleId="81">
    <w:name w:val="toc 8"/>
    <w:basedOn w:val="a2"/>
    <w:next w:val="a2"/>
    <w:autoRedefine/>
    <w:uiPriority w:val="39"/>
    <w:rsid w:val="00876BCE"/>
    <w:pPr>
      <w:ind w:left="1680"/>
    </w:pPr>
    <w:rPr>
      <w:rFonts w:ascii="Calibri" w:hAnsi="Calibri"/>
      <w:sz w:val="18"/>
      <w:szCs w:val="18"/>
    </w:rPr>
  </w:style>
  <w:style w:type="paragraph" w:styleId="91">
    <w:name w:val="toc 9"/>
    <w:basedOn w:val="a2"/>
    <w:next w:val="a2"/>
    <w:autoRedefine/>
    <w:uiPriority w:val="39"/>
    <w:rsid w:val="00876BCE"/>
    <w:pPr>
      <w:ind w:left="1920"/>
    </w:pPr>
    <w:rPr>
      <w:rFonts w:ascii="Calibri" w:hAnsi="Calibri"/>
      <w:sz w:val="18"/>
      <w:szCs w:val="18"/>
    </w:rPr>
  </w:style>
  <w:style w:type="numbering" w:styleId="111111">
    <w:name w:val="Outline List 2"/>
    <w:basedOn w:val="a5"/>
    <w:semiHidden/>
    <w:unhideWhenUsed/>
    <w:rsid w:val="00A63C41"/>
    <w:pPr>
      <w:numPr>
        <w:numId w:val="13"/>
      </w:numPr>
    </w:pPr>
  </w:style>
  <w:style w:type="paragraph" w:styleId="af9">
    <w:name w:val="caption"/>
    <w:aliases w:val="_сист_Картинка_Подпись"/>
    <w:basedOn w:val="a2"/>
    <w:next w:val="a2"/>
    <w:link w:val="afa"/>
    <w:qFormat/>
    <w:rsid w:val="0097477E"/>
    <w:pPr>
      <w:spacing w:before="120"/>
      <w:ind w:right="136"/>
    </w:pPr>
  </w:style>
  <w:style w:type="paragraph" w:styleId="afb">
    <w:name w:val="Title"/>
    <w:basedOn w:val="a2"/>
    <w:link w:val="afc"/>
    <w:rsid w:val="0097477E"/>
    <w:pPr>
      <w:spacing w:after="60"/>
      <w:ind w:firstLine="0"/>
      <w:jc w:val="center"/>
      <w:outlineLvl w:val="0"/>
    </w:pPr>
    <w:rPr>
      <w:rFonts w:cs="Arial"/>
      <w:b/>
      <w:bCs/>
      <w:kern w:val="28"/>
      <w:sz w:val="32"/>
      <w:szCs w:val="32"/>
    </w:rPr>
  </w:style>
  <w:style w:type="character" w:customStyle="1" w:styleId="afc">
    <w:name w:val="Название Знак"/>
    <w:link w:val="afb"/>
    <w:rsid w:val="0097477E"/>
    <w:rPr>
      <w:rFonts w:ascii="Arial" w:eastAsia="Times New Roman" w:hAnsi="Arial" w:cs="Arial"/>
      <w:b/>
      <w:bCs/>
      <w:kern w:val="28"/>
      <w:sz w:val="32"/>
      <w:szCs w:val="32"/>
    </w:rPr>
  </w:style>
  <w:style w:type="character" w:styleId="afd">
    <w:name w:val="Strong"/>
    <w:rsid w:val="0097477E"/>
    <w:rPr>
      <w:b/>
      <w:bCs/>
    </w:rPr>
  </w:style>
  <w:style w:type="character" w:styleId="afe">
    <w:name w:val="Emphasis"/>
    <w:uiPriority w:val="20"/>
    <w:rsid w:val="0097477E"/>
    <w:rPr>
      <w:rFonts w:ascii="Times New Roman" w:hAnsi="Times New Roman"/>
      <w:i/>
      <w:iCs/>
      <w:sz w:val="24"/>
    </w:rPr>
  </w:style>
  <w:style w:type="paragraph" w:styleId="aff">
    <w:name w:val="List Paragraph"/>
    <w:basedOn w:val="a2"/>
    <w:link w:val="aff0"/>
    <w:uiPriority w:val="34"/>
    <w:qFormat/>
    <w:rsid w:val="0097477E"/>
    <w:pPr>
      <w:ind w:left="708"/>
    </w:pPr>
  </w:style>
  <w:style w:type="character" w:customStyle="1" w:styleId="a7">
    <w:name w:val="Таблица Знак"/>
    <w:link w:val="a6"/>
    <w:uiPriority w:val="99"/>
    <w:rsid w:val="00A14F5F"/>
    <w:rPr>
      <w:rFonts w:ascii="Arial" w:eastAsia="Times New Roman" w:hAnsi="Arial"/>
      <w:sz w:val="24"/>
    </w:rPr>
  </w:style>
  <w:style w:type="paragraph" w:styleId="aff1">
    <w:name w:val="footer"/>
    <w:basedOn w:val="a2"/>
    <w:link w:val="aff2"/>
    <w:uiPriority w:val="99"/>
    <w:unhideWhenUsed/>
    <w:rsid w:val="0044179E"/>
    <w:pPr>
      <w:tabs>
        <w:tab w:val="center" w:pos="4677"/>
        <w:tab w:val="right" w:pos="9355"/>
      </w:tabs>
    </w:pPr>
  </w:style>
  <w:style w:type="character" w:customStyle="1" w:styleId="aff2">
    <w:name w:val="Нижний колонтитул Знак"/>
    <w:link w:val="aff1"/>
    <w:uiPriority w:val="99"/>
    <w:rsid w:val="0044179E"/>
    <w:rPr>
      <w:rFonts w:ascii="Arial" w:eastAsia="Times New Roman" w:hAnsi="Arial"/>
      <w:sz w:val="24"/>
    </w:rPr>
  </w:style>
  <w:style w:type="character" w:styleId="aff3">
    <w:name w:val="Hyperlink"/>
    <w:uiPriority w:val="99"/>
    <w:unhideWhenUsed/>
    <w:rsid w:val="00363A5E"/>
    <w:rPr>
      <w:color w:val="0000FF"/>
      <w:u w:val="single"/>
    </w:rPr>
  </w:style>
  <w:style w:type="character" w:styleId="aff4">
    <w:name w:val="page number"/>
    <w:basedOn w:val="a3"/>
    <w:uiPriority w:val="99"/>
    <w:rsid w:val="00184CC9"/>
  </w:style>
  <w:style w:type="paragraph" w:customStyle="1" w:styleId="aff5">
    <w:name w:val="ПОЛОЖ.ТАБЛ."/>
    <w:basedOn w:val="a2"/>
    <w:link w:val="aff6"/>
    <w:rsid w:val="00042334"/>
    <w:pPr>
      <w:spacing w:after="120"/>
    </w:pPr>
    <w:rPr>
      <w:rFonts w:cs="Arial"/>
      <w:lang w:eastAsia="en-US"/>
    </w:rPr>
  </w:style>
  <w:style w:type="character" w:customStyle="1" w:styleId="aff6">
    <w:name w:val="ПОЛОЖ.ТАБЛ. Знак"/>
    <w:link w:val="aff5"/>
    <w:rsid w:val="00042334"/>
    <w:rPr>
      <w:rFonts w:ascii="Arial" w:eastAsia="Calibri" w:hAnsi="Arial" w:cs="Arial"/>
      <w:sz w:val="24"/>
      <w:szCs w:val="24"/>
      <w:lang w:eastAsia="en-US"/>
    </w:rPr>
  </w:style>
  <w:style w:type="paragraph" w:customStyle="1" w:styleId="aff7">
    <w:name w:val="Надпись"/>
    <w:basedOn w:val="a2"/>
    <w:autoRedefine/>
    <w:rsid w:val="00662BFE"/>
    <w:pPr>
      <w:ind w:firstLine="0"/>
      <w:jc w:val="center"/>
    </w:pPr>
    <w:rPr>
      <w:sz w:val="22"/>
    </w:rPr>
  </w:style>
  <w:style w:type="table" w:styleId="aff8">
    <w:name w:val="Table Grid"/>
    <w:basedOn w:val="a4"/>
    <w:uiPriority w:val="39"/>
    <w:rsid w:val="0009622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13">
    <w:name w:val="Загол1 без номера"/>
    <w:basedOn w:val="a2"/>
    <w:link w:val="14"/>
    <w:qFormat/>
    <w:rsid w:val="00876BCE"/>
    <w:pPr>
      <w:pageBreakBefore/>
      <w:spacing w:before="120"/>
      <w:ind w:firstLine="0"/>
      <w:jc w:val="center"/>
      <w:outlineLvl w:val="0"/>
    </w:pPr>
    <w:rPr>
      <w:b/>
      <w:caps/>
    </w:rPr>
  </w:style>
  <w:style w:type="character" w:customStyle="1" w:styleId="14">
    <w:name w:val="Загол1 без номера Знак"/>
    <w:link w:val="13"/>
    <w:rsid w:val="00876BCE"/>
    <w:rPr>
      <w:rFonts w:ascii="Arial" w:eastAsia="Times New Roman" w:hAnsi="Arial"/>
      <w:b/>
      <w:caps/>
      <w:sz w:val="24"/>
    </w:rPr>
  </w:style>
  <w:style w:type="paragraph" w:customStyle="1" w:styleId="15">
    <w:name w:val="Загол1 без номера."/>
    <w:basedOn w:val="13"/>
    <w:link w:val="16"/>
    <w:qFormat/>
    <w:rsid w:val="00876BCE"/>
    <w:pPr>
      <w:spacing w:before="0"/>
    </w:pPr>
  </w:style>
  <w:style w:type="character" w:customStyle="1" w:styleId="16">
    <w:name w:val="Загол1 без номера. Знак"/>
    <w:link w:val="15"/>
    <w:rsid w:val="00876BCE"/>
    <w:rPr>
      <w:rFonts w:ascii="Arial" w:eastAsia="Times New Roman" w:hAnsi="Arial"/>
      <w:b/>
      <w:caps/>
      <w:sz w:val="24"/>
    </w:rPr>
  </w:style>
  <w:style w:type="character" w:customStyle="1" w:styleId="af0">
    <w:name w:val="Маркированный список Знак"/>
    <w:link w:val="a0"/>
    <w:rsid w:val="00084622"/>
    <w:rPr>
      <w:snapToGrid w:val="0"/>
    </w:rPr>
  </w:style>
  <w:style w:type="paragraph" w:customStyle="1" w:styleId="17">
    <w:name w:val="Маркированный список1"/>
    <w:basedOn w:val="a2"/>
    <w:uiPriority w:val="99"/>
    <w:rsid w:val="00557C71"/>
    <w:pPr>
      <w:ind w:left="1571" w:hanging="360"/>
    </w:pPr>
    <w:rPr>
      <w:sz w:val="20"/>
    </w:rPr>
  </w:style>
  <w:style w:type="paragraph" w:customStyle="1" w:styleId="aff9">
    <w:name w:val="Оглавление"/>
    <w:basedOn w:val="41"/>
    <w:link w:val="affa"/>
    <w:qFormat/>
    <w:rsid w:val="00876BCE"/>
    <w:pPr>
      <w:tabs>
        <w:tab w:val="right" w:leader="dot" w:pos="9912"/>
      </w:tabs>
      <w:ind w:left="0"/>
    </w:pPr>
    <w:rPr>
      <w:rFonts w:cs="Arial"/>
      <w:noProof/>
      <w:szCs w:val="24"/>
    </w:rPr>
  </w:style>
  <w:style w:type="character" w:customStyle="1" w:styleId="affa">
    <w:name w:val="Оглавление Знак"/>
    <w:link w:val="aff9"/>
    <w:rsid w:val="00876BCE"/>
    <w:rPr>
      <w:rFonts w:ascii="Arial" w:eastAsia="Times New Roman" w:hAnsi="Arial" w:cs="Arial"/>
      <w:noProof/>
      <w:sz w:val="24"/>
      <w:szCs w:val="24"/>
    </w:rPr>
  </w:style>
  <w:style w:type="character" w:customStyle="1" w:styleId="12">
    <w:name w:val="Оглавление 1 Знак"/>
    <w:link w:val="11"/>
    <w:uiPriority w:val="39"/>
    <w:rsid w:val="00F248C3"/>
    <w:rPr>
      <w:b/>
      <w:bCs/>
    </w:rPr>
  </w:style>
  <w:style w:type="paragraph" w:customStyle="1" w:styleId="affb">
    <w:name w:val="ОСН. ТЕКСТ"/>
    <w:basedOn w:val="a2"/>
    <w:link w:val="affc"/>
    <w:uiPriority w:val="99"/>
    <w:qFormat/>
    <w:rsid w:val="00557C71"/>
    <w:rPr>
      <w:rFonts w:cs="Arial"/>
    </w:rPr>
  </w:style>
  <w:style w:type="character" w:customStyle="1" w:styleId="affc">
    <w:name w:val="ОСН. ТЕКСТ Знак"/>
    <w:link w:val="affb"/>
    <w:uiPriority w:val="99"/>
    <w:rsid w:val="00557C71"/>
    <w:rPr>
      <w:rFonts w:ascii="Arial" w:hAnsi="Arial" w:cs="Arial"/>
      <w:sz w:val="24"/>
      <w:szCs w:val="24"/>
    </w:rPr>
  </w:style>
  <w:style w:type="paragraph" w:customStyle="1" w:styleId="affd">
    <w:name w:val="Параграф"/>
    <w:basedOn w:val="a2"/>
    <w:autoRedefine/>
    <w:rsid w:val="00876BCE"/>
    <w:pPr>
      <w:spacing w:after="120"/>
    </w:pPr>
    <w:rPr>
      <w:b/>
      <w:u w:val="single"/>
      <w:lang w:val="en-US"/>
    </w:rPr>
  </w:style>
  <w:style w:type="paragraph" w:customStyle="1" w:styleId="affe">
    <w:name w:val="Стиль_картинка"/>
    <w:basedOn w:val="a2"/>
    <w:rsid w:val="00557C71"/>
    <w:pPr>
      <w:spacing w:before="120" w:after="120"/>
      <w:ind w:firstLine="0"/>
      <w:jc w:val="center"/>
    </w:pPr>
    <w:rPr>
      <w:noProof/>
    </w:rPr>
  </w:style>
  <w:style w:type="paragraph" w:customStyle="1" w:styleId="afff">
    <w:name w:val="Аннотация"/>
    <w:basedOn w:val="1"/>
    <w:next w:val="a2"/>
    <w:qFormat/>
    <w:rsid w:val="00094E55"/>
    <w:pPr>
      <w:numPr>
        <w:numId w:val="0"/>
      </w:numPr>
      <w:outlineLvl w:val="9"/>
    </w:pPr>
    <w:rPr>
      <w:spacing w:val="8"/>
    </w:rPr>
  </w:style>
  <w:style w:type="paragraph" w:customStyle="1" w:styleId="afff0">
    <w:name w:val="Картинка"/>
    <w:basedOn w:val="af6"/>
    <w:link w:val="afff1"/>
    <w:qFormat/>
    <w:rsid w:val="00876BCE"/>
    <w:pPr>
      <w:keepNext/>
    </w:pPr>
    <w:rPr>
      <w:color w:val="000000"/>
    </w:rPr>
  </w:style>
  <w:style w:type="character" w:customStyle="1" w:styleId="apple-style-span">
    <w:name w:val="apple-style-span"/>
    <w:rsid w:val="00EA0023"/>
  </w:style>
  <w:style w:type="character" w:customStyle="1" w:styleId="af7">
    <w:name w:val="Рисунок Знак"/>
    <w:link w:val="af6"/>
    <w:rsid w:val="0088002C"/>
    <w:rPr>
      <w:rFonts w:ascii="Arial" w:eastAsia="Times New Roman" w:hAnsi="Arial" w:cs="Arial"/>
      <w:noProof/>
      <w:sz w:val="24"/>
      <w:szCs w:val="24"/>
    </w:rPr>
  </w:style>
  <w:style w:type="character" w:customStyle="1" w:styleId="afff1">
    <w:name w:val="Картинка Знак"/>
    <w:link w:val="afff0"/>
    <w:rsid w:val="00EF2D18"/>
    <w:rPr>
      <w:rFonts w:ascii="Arial" w:eastAsia="Times New Roman" w:hAnsi="Arial" w:cs="Arial"/>
      <w:noProof/>
      <w:color w:val="000000"/>
      <w:sz w:val="24"/>
      <w:szCs w:val="24"/>
    </w:rPr>
  </w:style>
  <w:style w:type="paragraph" w:styleId="a">
    <w:name w:val="List Number"/>
    <w:basedOn w:val="a2"/>
    <w:uiPriority w:val="99"/>
    <w:semiHidden/>
    <w:unhideWhenUsed/>
    <w:rsid w:val="00785C02"/>
    <w:pPr>
      <w:numPr>
        <w:numId w:val="4"/>
      </w:numPr>
      <w:contextualSpacing/>
    </w:pPr>
  </w:style>
  <w:style w:type="paragraph" w:customStyle="1" w:styleId="-0">
    <w:name w:val="Рамка-Титул"/>
    <w:basedOn w:val="a6"/>
    <w:qFormat/>
    <w:rsid w:val="009076DA"/>
    <w:pPr>
      <w:jc w:val="center"/>
    </w:pPr>
    <w:rPr>
      <w:b/>
      <w:i/>
      <w:sz w:val="20"/>
    </w:rPr>
  </w:style>
  <w:style w:type="character" w:customStyle="1" w:styleId="FontStyle207">
    <w:name w:val="Font Style207"/>
    <w:uiPriority w:val="99"/>
    <w:rsid w:val="0046584A"/>
    <w:rPr>
      <w:rFonts w:ascii="Arial" w:hAnsi="Arial" w:cs="Arial"/>
      <w:b/>
      <w:bCs/>
      <w:color w:val="000000"/>
      <w:sz w:val="24"/>
      <w:szCs w:val="24"/>
    </w:rPr>
  </w:style>
  <w:style w:type="paragraph" w:customStyle="1" w:styleId="EBTitul0">
    <w:name w:val="_EB_Titul_0"/>
    <w:rsid w:val="00A8715C"/>
    <w:pPr>
      <w:spacing w:line="360" w:lineRule="auto"/>
      <w:contextualSpacing/>
      <w:jc w:val="center"/>
    </w:pPr>
    <w:rPr>
      <w:rFonts w:eastAsia="Times New Roman"/>
    </w:rPr>
  </w:style>
  <w:style w:type="paragraph" w:customStyle="1" w:styleId="EBTitul1">
    <w:name w:val="_EB_Titul_1"/>
    <w:rsid w:val="00A8715C"/>
    <w:pPr>
      <w:contextualSpacing/>
      <w:jc w:val="center"/>
    </w:pPr>
    <w:rPr>
      <w:rFonts w:eastAsia="Times New Roman"/>
      <w:sz w:val="32"/>
    </w:rPr>
  </w:style>
  <w:style w:type="paragraph" w:customStyle="1" w:styleId="EBTitul2">
    <w:name w:val="_EB_Titul_2"/>
    <w:rsid w:val="00A8715C"/>
    <w:pPr>
      <w:jc w:val="center"/>
    </w:pPr>
    <w:rPr>
      <w:rFonts w:eastAsia="Times New Roman"/>
      <w:b/>
      <w:caps/>
      <w:sz w:val="32"/>
    </w:rPr>
  </w:style>
  <w:style w:type="paragraph" w:customStyle="1" w:styleId="EBTitulnamedoc">
    <w:name w:val="_EB_Titul_name_doc"/>
    <w:rsid w:val="00A8715C"/>
    <w:pPr>
      <w:spacing w:before="200" w:after="400"/>
      <w:contextualSpacing/>
      <w:jc w:val="center"/>
    </w:pPr>
    <w:rPr>
      <w:rFonts w:eastAsia="Times New Roman"/>
      <w:b/>
      <w:sz w:val="32"/>
    </w:rPr>
  </w:style>
  <w:style w:type="paragraph" w:customStyle="1" w:styleId="OTRTitulnamedoc">
    <w:name w:val="OTR_Titul_name_doc"/>
    <w:basedOn w:val="a2"/>
    <w:semiHidden/>
    <w:rsid w:val="00A8715C"/>
    <w:pPr>
      <w:spacing w:before="200" w:after="400"/>
      <w:ind w:firstLine="0"/>
      <w:contextualSpacing/>
      <w:jc w:val="center"/>
    </w:pPr>
    <w:rPr>
      <w:b/>
      <w:sz w:val="32"/>
    </w:rPr>
  </w:style>
  <w:style w:type="paragraph" w:customStyle="1" w:styleId="EBheader">
    <w:name w:val="_EB_header"/>
    <w:rsid w:val="00A8715C"/>
    <w:rPr>
      <w:rFonts w:eastAsia="Times New Roman"/>
      <w:b/>
      <w:color w:val="808080"/>
    </w:rPr>
  </w:style>
  <w:style w:type="paragraph" w:customStyle="1" w:styleId="Default">
    <w:name w:val="Default"/>
    <w:rsid w:val="007C2B9D"/>
    <w:pPr>
      <w:widowControl w:val="0"/>
      <w:autoSpaceDE w:val="0"/>
      <w:autoSpaceDN w:val="0"/>
      <w:adjustRightInd w:val="0"/>
    </w:pPr>
    <w:rPr>
      <w:rFonts w:ascii="TimesNewRoman" w:eastAsia="Times New Roman" w:hAnsi="TimesNewRoman" w:cs="TimesNewRoman"/>
    </w:rPr>
  </w:style>
  <w:style w:type="character" w:customStyle="1" w:styleId="afa">
    <w:name w:val="Название объекта Знак"/>
    <w:aliases w:val="_сист_Картинка_Подпись Знак"/>
    <w:link w:val="af9"/>
    <w:rsid w:val="007C2B9D"/>
    <w:rPr>
      <w:rFonts w:ascii="Arial" w:eastAsia="Times New Roman" w:hAnsi="Arial"/>
      <w:sz w:val="24"/>
    </w:rPr>
  </w:style>
  <w:style w:type="paragraph" w:customStyle="1" w:styleId="EBTablenorm">
    <w:name w:val="_EB_Table_norm"/>
    <w:rsid w:val="007C2B9D"/>
    <w:pPr>
      <w:spacing w:before="60" w:after="60"/>
      <w:ind w:left="113" w:right="113"/>
      <w:contextualSpacing/>
    </w:pPr>
    <w:rPr>
      <w:rFonts w:eastAsia="Times New Roman"/>
    </w:rPr>
  </w:style>
  <w:style w:type="paragraph" w:customStyle="1" w:styleId="EBTableHead">
    <w:name w:val="_EB_Table_Head"/>
    <w:basedOn w:val="EBTablenorm"/>
    <w:rsid w:val="007C2B9D"/>
    <w:pPr>
      <w:keepNext/>
      <w:suppressAutoHyphens/>
      <w:jc w:val="center"/>
    </w:pPr>
    <w:rPr>
      <w:b/>
      <w:bCs/>
    </w:rPr>
  </w:style>
  <w:style w:type="paragraph" w:styleId="afff2">
    <w:name w:val="Revision"/>
    <w:hidden/>
    <w:uiPriority w:val="99"/>
    <w:semiHidden/>
    <w:rsid w:val="007D57BF"/>
    <w:rPr>
      <w:rFonts w:eastAsia="Times New Roman"/>
    </w:rPr>
  </w:style>
  <w:style w:type="character" w:customStyle="1" w:styleId="FontStyle205">
    <w:name w:val="Font Style205"/>
    <w:uiPriority w:val="99"/>
    <w:rsid w:val="00AE5EF9"/>
    <w:rPr>
      <w:rFonts w:ascii="Arial" w:hAnsi="Arial" w:cs="Arial"/>
      <w:color w:val="000000"/>
      <w:sz w:val="24"/>
      <w:szCs w:val="24"/>
    </w:rPr>
  </w:style>
  <w:style w:type="paragraph" w:customStyle="1" w:styleId="afff3">
    <w:name w:val="Титул_центр"/>
    <w:uiPriority w:val="99"/>
    <w:rsid w:val="00C65D3D"/>
    <w:pPr>
      <w:keepNext/>
      <w:suppressAutoHyphens/>
      <w:jc w:val="center"/>
    </w:pPr>
    <w:rPr>
      <w:rFonts w:eastAsia="Times New Roman" w:cs="Arial"/>
      <w:sz w:val="22"/>
      <w:szCs w:val="22"/>
    </w:rPr>
  </w:style>
  <w:style w:type="paragraph" w:customStyle="1" w:styleId="afff4">
    <w:name w:val="Титул_вправо"/>
    <w:uiPriority w:val="99"/>
    <w:rsid w:val="00C65D3D"/>
    <w:pPr>
      <w:keepNext/>
      <w:suppressAutoHyphens/>
      <w:jc w:val="right"/>
    </w:pPr>
    <w:rPr>
      <w:rFonts w:eastAsia="Times New Roman" w:cs="Arial"/>
      <w:sz w:val="22"/>
      <w:szCs w:val="22"/>
    </w:rPr>
  </w:style>
  <w:style w:type="paragraph" w:customStyle="1" w:styleId="afff5">
    <w:name w:val="Титул"/>
    <w:uiPriority w:val="99"/>
    <w:rsid w:val="00C65D3D"/>
    <w:pPr>
      <w:keepNext/>
      <w:suppressAutoHyphens/>
      <w:spacing w:line="360" w:lineRule="auto"/>
      <w:jc w:val="center"/>
    </w:pPr>
    <w:rPr>
      <w:rFonts w:eastAsia="Times New Roman" w:cs="Arial"/>
      <w:spacing w:val="10"/>
    </w:rPr>
  </w:style>
  <w:style w:type="paragraph" w:customStyle="1" w:styleId="afff6">
    <w:name w:val="Список (нумер.)"/>
    <w:basedOn w:val="a2"/>
    <w:next w:val="a2"/>
    <w:uiPriority w:val="99"/>
    <w:rsid w:val="00C65D3D"/>
    <w:pPr>
      <w:tabs>
        <w:tab w:val="num" w:pos="1778"/>
      </w:tabs>
      <w:ind w:right="136" w:firstLine="1134"/>
    </w:pPr>
    <w:rPr>
      <w:rFonts w:cs="Arial"/>
    </w:rPr>
  </w:style>
  <w:style w:type="paragraph" w:styleId="afff7">
    <w:name w:val="Block Text"/>
    <w:basedOn w:val="a2"/>
    <w:uiPriority w:val="99"/>
    <w:rsid w:val="00C65D3D"/>
    <w:pPr>
      <w:ind w:left="1276" w:right="136" w:hanging="992"/>
    </w:pPr>
    <w:rPr>
      <w:rFonts w:cs="Arial"/>
    </w:rPr>
  </w:style>
  <w:style w:type="paragraph" w:customStyle="1" w:styleId="afff8">
    <w:name w:val="Список маркированный"/>
    <w:basedOn w:val="a2"/>
    <w:uiPriority w:val="99"/>
    <w:rsid w:val="00C65D3D"/>
    <w:pPr>
      <w:tabs>
        <w:tab w:val="num" w:pos="1778"/>
      </w:tabs>
      <w:ind w:right="136" w:firstLine="1134"/>
    </w:pPr>
    <w:rPr>
      <w:rFonts w:cs="Arial"/>
    </w:rPr>
  </w:style>
  <w:style w:type="paragraph" w:customStyle="1" w:styleId="afff9">
    <w:name w:val="Знак Знак Знак Знак Знак Знак"/>
    <w:basedOn w:val="a2"/>
    <w:next w:val="1"/>
    <w:uiPriority w:val="99"/>
    <w:rsid w:val="00C65D3D"/>
    <w:pPr>
      <w:spacing w:after="160" w:line="240" w:lineRule="exact"/>
      <w:ind w:firstLine="0"/>
    </w:pPr>
    <w:rPr>
      <w:rFonts w:ascii="Verdana" w:hAnsi="Verdana" w:cs="Verdana"/>
      <w:sz w:val="20"/>
      <w:lang w:val="en-US" w:eastAsia="en-US"/>
    </w:rPr>
  </w:style>
  <w:style w:type="paragraph" w:styleId="afffa">
    <w:name w:val="Normal (Web)"/>
    <w:basedOn w:val="a2"/>
    <w:uiPriority w:val="99"/>
    <w:rsid w:val="00C65D3D"/>
    <w:pPr>
      <w:spacing w:before="100" w:beforeAutospacing="1" w:after="100" w:afterAutospacing="1"/>
      <w:ind w:firstLine="0"/>
    </w:pPr>
    <w:rPr>
      <w:color w:val="000000"/>
    </w:rPr>
  </w:style>
  <w:style w:type="paragraph" w:styleId="afffb">
    <w:name w:val="Body Text"/>
    <w:basedOn w:val="a2"/>
    <w:link w:val="afffc"/>
    <w:uiPriority w:val="99"/>
    <w:rsid w:val="00C65D3D"/>
    <w:pPr>
      <w:spacing w:after="120"/>
      <w:ind w:firstLine="0"/>
    </w:pPr>
    <w:rPr>
      <w:sz w:val="20"/>
      <w:lang w:val="x-none" w:eastAsia="x-none"/>
    </w:rPr>
  </w:style>
  <w:style w:type="character" w:customStyle="1" w:styleId="afffc">
    <w:name w:val="Основной текст Знак"/>
    <w:basedOn w:val="a3"/>
    <w:link w:val="afffb"/>
    <w:uiPriority w:val="99"/>
    <w:rsid w:val="00C65D3D"/>
    <w:rPr>
      <w:rFonts w:ascii="Times New Roman" w:eastAsia="Times New Roman" w:hAnsi="Times New Roman"/>
      <w:lang w:val="x-none" w:eastAsia="x-none"/>
    </w:rPr>
  </w:style>
  <w:style w:type="paragraph" w:customStyle="1" w:styleId="-2000">
    <w:name w:val="Ск-2000: Основной текст"/>
    <w:basedOn w:val="Default"/>
    <w:next w:val="Default"/>
    <w:uiPriority w:val="99"/>
    <w:rsid w:val="00C65D3D"/>
    <w:pPr>
      <w:spacing w:before="100" w:after="100"/>
    </w:pPr>
  </w:style>
  <w:style w:type="paragraph" w:customStyle="1" w:styleId="18">
    <w:name w:val="Обычный1"/>
    <w:link w:val="Normal"/>
    <w:uiPriority w:val="99"/>
    <w:rsid w:val="00C65D3D"/>
    <w:pPr>
      <w:spacing w:before="100" w:after="100"/>
    </w:pPr>
    <w:rPr>
      <w:rFonts w:eastAsia="Times New Roman"/>
    </w:rPr>
  </w:style>
  <w:style w:type="character" w:customStyle="1" w:styleId="Normal">
    <w:name w:val="Normal Знак"/>
    <w:link w:val="18"/>
    <w:uiPriority w:val="99"/>
    <w:locked/>
    <w:rsid w:val="00C65D3D"/>
    <w:rPr>
      <w:rFonts w:ascii="Times New Roman" w:eastAsia="Times New Roman" w:hAnsi="Times New Roman"/>
      <w:sz w:val="24"/>
      <w:szCs w:val="24"/>
    </w:rPr>
  </w:style>
  <w:style w:type="paragraph" w:customStyle="1" w:styleId="Arial06">
    <w:name w:val="Стиль Основной текст + Arial Черный Первая строка:  06 см"/>
    <w:basedOn w:val="afffb"/>
    <w:link w:val="Arial060"/>
    <w:uiPriority w:val="99"/>
    <w:rsid w:val="00C65D3D"/>
  </w:style>
  <w:style w:type="character" w:customStyle="1" w:styleId="Arial060">
    <w:name w:val="Стиль Основной текст + Arial Черный Первая строка:  06 см Знак"/>
    <w:link w:val="Arial06"/>
    <w:uiPriority w:val="99"/>
    <w:locked/>
    <w:rsid w:val="00C65D3D"/>
    <w:rPr>
      <w:rFonts w:ascii="Times New Roman" w:eastAsia="Times New Roman" w:hAnsi="Times New Roman"/>
      <w:lang w:val="x-none" w:eastAsia="x-none"/>
    </w:rPr>
  </w:style>
  <w:style w:type="paragraph" w:customStyle="1" w:styleId="afffd">
    <w:name w:val="Основной по ГОСТ"/>
    <w:uiPriority w:val="99"/>
    <w:rsid w:val="00C65D3D"/>
    <w:pPr>
      <w:spacing w:line="280" w:lineRule="exact"/>
      <w:ind w:firstLine="709"/>
    </w:pPr>
    <w:rPr>
      <w:rFonts w:ascii="ISOCPEUR" w:eastAsia="Times New Roman" w:hAnsi="ISOCPEUR" w:cs="ISOCPEUR"/>
      <w:i/>
      <w:iCs/>
      <w:color w:val="000000"/>
    </w:rPr>
  </w:style>
  <w:style w:type="paragraph" w:customStyle="1" w:styleId="24">
    <w:name w:val="Обычный2"/>
    <w:uiPriority w:val="99"/>
    <w:rsid w:val="00C65D3D"/>
    <w:pPr>
      <w:spacing w:before="100" w:after="100"/>
    </w:pPr>
    <w:rPr>
      <w:rFonts w:eastAsia="Times New Roman"/>
    </w:rPr>
  </w:style>
  <w:style w:type="paragraph" w:customStyle="1" w:styleId="afffe">
    <w:name w:val="Обычный + курсив"/>
    <w:aliases w:val="По центру,Слева:  0 см,Первая строка:  0 см,Перед:  3 пт..."/>
    <w:basedOn w:val="a2"/>
    <w:uiPriority w:val="99"/>
    <w:rsid w:val="00C65D3D"/>
    <w:pPr>
      <w:spacing w:before="60" w:after="60"/>
      <w:ind w:firstLine="0"/>
      <w:jc w:val="center"/>
    </w:pPr>
    <w:rPr>
      <w:rFonts w:cs="Arial"/>
      <w:i/>
      <w:iCs/>
    </w:rPr>
  </w:style>
  <w:style w:type="character" w:customStyle="1" w:styleId="52">
    <w:name w:val="Стиль5 Знак"/>
    <w:link w:val="53"/>
    <w:uiPriority w:val="99"/>
    <w:locked/>
    <w:rsid w:val="00C65D3D"/>
    <w:rPr>
      <w:sz w:val="24"/>
      <w:szCs w:val="24"/>
    </w:rPr>
  </w:style>
  <w:style w:type="paragraph" w:customStyle="1" w:styleId="53">
    <w:name w:val="Стиль5"/>
    <w:basedOn w:val="a2"/>
    <w:link w:val="52"/>
    <w:uiPriority w:val="99"/>
    <w:rsid w:val="00C65D3D"/>
    <w:pPr>
      <w:spacing w:before="120"/>
      <w:ind w:firstLine="720"/>
    </w:pPr>
    <w:rPr>
      <w:rFonts w:ascii="Calibri" w:hAnsi="Calibri"/>
    </w:rPr>
  </w:style>
  <w:style w:type="paragraph" w:customStyle="1" w:styleId="100">
    <w:name w:val="Стиль10"/>
    <w:basedOn w:val="a2"/>
    <w:link w:val="101"/>
    <w:uiPriority w:val="99"/>
    <w:rsid w:val="00C65D3D"/>
    <w:pPr>
      <w:tabs>
        <w:tab w:val="num" w:pos="720"/>
      </w:tabs>
      <w:spacing w:before="120"/>
      <w:ind w:left="714" w:hanging="357"/>
    </w:pPr>
    <w:rPr>
      <w:lang w:val="x-none" w:eastAsia="x-none"/>
    </w:rPr>
  </w:style>
  <w:style w:type="character" w:customStyle="1" w:styleId="101">
    <w:name w:val="Стиль10 Знак"/>
    <w:link w:val="100"/>
    <w:uiPriority w:val="99"/>
    <w:locked/>
    <w:rsid w:val="00C65D3D"/>
    <w:rPr>
      <w:rFonts w:ascii="Times New Roman" w:eastAsia="Times New Roman" w:hAnsi="Times New Roman"/>
      <w:sz w:val="24"/>
      <w:szCs w:val="24"/>
      <w:lang w:val="x-none" w:eastAsia="x-none"/>
    </w:rPr>
  </w:style>
  <w:style w:type="paragraph" w:customStyle="1" w:styleId="CM27">
    <w:name w:val="CM27"/>
    <w:basedOn w:val="Default"/>
    <w:next w:val="Default"/>
    <w:uiPriority w:val="99"/>
    <w:rsid w:val="00C65D3D"/>
    <w:rPr>
      <w:rFonts w:ascii="Arial" w:hAnsi="Arial" w:cs="Arial"/>
    </w:rPr>
  </w:style>
  <w:style w:type="character" w:customStyle="1" w:styleId="normaltextrun">
    <w:name w:val="normaltextrun"/>
    <w:rsid w:val="00C65D3D"/>
  </w:style>
  <w:style w:type="character" w:customStyle="1" w:styleId="FontStyle208">
    <w:name w:val="Font Style208"/>
    <w:uiPriority w:val="99"/>
    <w:rsid w:val="00126FDC"/>
    <w:rPr>
      <w:rFonts w:ascii="Arial" w:hAnsi="Arial" w:cs="Arial"/>
      <w:i/>
      <w:iCs/>
      <w:color w:val="000000"/>
      <w:sz w:val="24"/>
      <w:szCs w:val="24"/>
    </w:rPr>
  </w:style>
  <w:style w:type="paragraph" w:styleId="affff">
    <w:name w:val="Body Text Indent"/>
    <w:basedOn w:val="a2"/>
    <w:link w:val="affff0"/>
    <w:rsid w:val="00686E5E"/>
    <w:pPr>
      <w:spacing w:after="120" w:line="360" w:lineRule="auto"/>
      <w:ind w:left="283" w:hanging="357"/>
    </w:pPr>
    <w:rPr>
      <w:sz w:val="20"/>
    </w:rPr>
  </w:style>
  <w:style w:type="character" w:customStyle="1" w:styleId="affff0">
    <w:name w:val="Основной текст с отступом Знак"/>
    <w:basedOn w:val="a3"/>
    <w:link w:val="affff"/>
    <w:rsid w:val="00686E5E"/>
    <w:rPr>
      <w:rFonts w:ascii="Times New Roman" w:eastAsia="Times New Roman" w:hAnsi="Times New Roman"/>
    </w:rPr>
  </w:style>
  <w:style w:type="table" w:styleId="54">
    <w:name w:val="Table Grid 5"/>
    <w:basedOn w:val="a4"/>
    <w:semiHidden/>
    <w:rsid w:val="008B78D8"/>
    <w:pPr>
      <w:ind w:firstLine="0"/>
      <w:jc w:val="left"/>
    </w:pPr>
    <w:rPr>
      <w:rFonts w:eastAsia="Times New Roman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character" w:styleId="affff1">
    <w:name w:val="annotation reference"/>
    <w:semiHidden/>
    <w:rsid w:val="008B78D8"/>
    <w:rPr>
      <w:sz w:val="16"/>
      <w:szCs w:val="16"/>
    </w:rPr>
  </w:style>
  <w:style w:type="character" w:customStyle="1" w:styleId="EBNormal">
    <w:name w:val="_EB_Normal Знак"/>
    <w:link w:val="EBNormal0"/>
    <w:rsid w:val="00E16AB0"/>
    <w:rPr>
      <w:sz w:val="28"/>
    </w:rPr>
  </w:style>
  <w:style w:type="paragraph" w:customStyle="1" w:styleId="EBNormal0">
    <w:name w:val="_EB_Normal"/>
    <w:link w:val="EBNormal"/>
    <w:rsid w:val="00E16AB0"/>
    <w:pPr>
      <w:spacing w:before="120" w:after="60"/>
      <w:contextualSpacing/>
    </w:pPr>
  </w:style>
  <w:style w:type="paragraph" w:styleId="affff2">
    <w:name w:val="annotation subject"/>
    <w:basedOn w:val="af1"/>
    <w:next w:val="af1"/>
    <w:link w:val="affff3"/>
    <w:uiPriority w:val="99"/>
    <w:semiHidden/>
    <w:unhideWhenUsed/>
    <w:rsid w:val="004A04FE"/>
    <w:pPr>
      <w:ind w:firstLine="567"/>
    </w:pPr>
    <w:rPr>
      <w:rFonts w:ascii="Arial" w:hAnsi="Arial"/>
      <w:b/>
      <w:bCs/>
    </w:rPr>
  </w:style>
  <w:style w:type="character" w:customStyle="1" w:styleId="affff3">
    <w:name w:val="Тема примечания Знак"/>
    <w:basedOn w:val="af2"/>
    <w:link w:val="affff2"/>
    <w:uiPriority w:val="99"/>
    <w:semiHidden/>
    <w:rsid w:val="004A04FE"/>
    <w:rPr>
      <w:rFonts w:ascii="Arial" w:eastAsia="Times New Roman" w:hAnsi="Arial"/>
      <w:b/>
      <w:bCs/>
    </w:rPr>
  </w:style>
  <w:style w:type="paragraph" w:customStyle="1" w:styleId="Gel1">
    <w:name w:val="Gel_Обычный_центр"/>
    <w:basedOn w:val="a2"/>
    <w:qFormat/>
    <w:rsid w:val="0036473C"/>
    <w:pPr>
      <w:spacing w:before="120" w:after="60"/>
      <w:ind w:firstLine="0"/>
      <w:jc w:val="center"/>
    </w:pPr>
  </w:style>
  <w:style w:type="paragraph" w:customStyle="1" w:styleId="Gel0">
    <w:name w:val="Gel_Совет пользователю"/>
    <w:basedOn w:val="a2"/>
    <w:rsid w:val="0036473C"/>
    <w:pPr>
      <w:numPr>
        <w:numId w:val="6"/>
      </w:numPr>
      <w:spacing w:before="120" w:after="60"/>
    </w:pPr>
    <w:rPr>
      <w:b/>
      <w:bCs/>
      <w:i/>
      <w:iCs/>
      <w:color w:val="31849B"/>
    </w:rPr>
  </w:style>
  <w:style w:type="numbering" w:customStyle="1" w:styleId="Gel">
    <w:name w:val="Gel_Нумерация советов пользователю"/>
    <w:rsid w:val="0036473C"/>
    <w:pPr>
      <w:numPr>
        <w:numId w:val="5"/>
      </w:numPr>
    </w:pPr>
  </w:style>
  <w:style w:type="paragraph" w:customStyle="1" w:styleId="Gel2">
    <w:name w:val="Gel_Тит.лист_Заголовок"/>
    <w:basedOn w:val="a2"/>
    <w:next w:val="a2"/>
    <w:qFormat/>
    <w:rsid w:val="00984DC3"/>
    <w:pPr>
      <w:spacing w:before="120" w:after="160" w:line="259" w:lineRule="auto"/>
      <w:ind w:firstLine="0"/>
      <w:jc w:val="center"/>
    </w:pPr>
    <w:rPr>
      <w:rFonts w:cs="Arial"/>
      <w:b/>
      <w:sz w:val="32"/>
      <w:szCs w:val="32"/>
      <w:lang w:eastAsia="en-US"/>
    </w:rPr>
  </w:style>
  <w:style w:type="paragraph" w:customStyle="1" w:styleId="Gel3">
    <w:name w:val="Gel_Тит.лист_Название документа"/>
    <w:basedOn w:val="a2"/>
    <w:next w:val="a2"/>
    <w:qFormat/>
    <w:rsid w:val="00984DC3"/>
    <w:pPr>
      <w:spacing w:before="120" w:after="60"/>
      <w:ind w:firstLine="0"/>
      <w:jc w:val="center"/>
    </w:pPr>
    <w:rPr>
      <w:b/>
      <w:caps/>
      <w:sz w:val="32"/>
      <w:szCs w:val="32"/>
    </w:rPr>
  </w:style>
  <w:style w:type="paragraph" w:customStyle="1" w:styleId="affff4">
    <w:name w:val="Абзац"/>
    <w:basedOn w:val="a2"/>
    <w:link w:val="affff5"/>
    <w:locked/>
    <w:rsid w:val="00984DC3"/>
    <w:pPr>
      <w:spacing w:before="120" w:after="160" w:line="259" w:lineRule="auto"/>
      <w:ind w:firstLine="0"/>
      <w:jc w:val="left"/>
    </w:pPr>
    <w:rPr>
      <w:rFonts w:eastAsiaTheme="minorHAnsi" w:cs="Arial"/>
      <w:lang w:eastAsia="en-US"/>
    </w:rPr>
  </w:style>
  <w:style w:type="character" w:customStyle="1" w:styleId="affff5">
    <w:name w:val="Абзац Знак"/>
    <w:link w:val="affff4"/>
    <w:rsid w:val="00984DC3"/>
    <w:rPr>
      <w:rFonts w:ascii="Times New Roman" w:eastAsiaTheme="minorHAnsi" w:hAnsi="Times New Roman" w:cs="Arial"/>
      <w:sz w:val="28"/>
      <w:szCs w:val="28"/>
      <w:lang w:eastAsia="en-US"/>
    </w:rPr>
  </w:style>
  <w:style w:type="paragraph" w:customStyle="1" w:styleId="affff6">
    <w:name w:val="!осн"/>
    <w:basedOn w:val="a2"/>
    <w:link w:val="affff7"/>
    <w:qFormat/>
    <w:rsid w:val="005B6C93"/>
    <w:pPr>
      <w:autoSpaceDE w:val="0"/>
      <w:autoSpaceDN w:val="0"/>
      <w:adjustRightInd w:val="0"/>
      <w:spacing w:before="120" w:after="120"/>
      <w:ind w:firstLine="539"/>
    </w:pPr>
    <w:rPr>
      <w:rFonts w:eastAsiaTheme="minorHAnsi" w:cs="Arial"/>
      <w:lang w:eastAsia="en-US"/>
    </w:rPr>
  </w:style>
  <w:style w:type="character" w:customStyle="1" w:styleId="affff7">
    <w:name w:val="!осн Знак"/>
    <w:link w:val="affff6"/>
    <w:rsid w:val="005B6C93"/>
    <w:rPr>
      <w:rFonts w:eastAsiaTheme="minorHAnsi" w:cs="Arial"/>
      <w:lang w:eastAsia="en-US"/>
    </w:rPr>
  </w:style>
  <w:style w:type="paragraph" w:customStyle="1" w:styleId="EBNameTable">
    <w:name w:val="_EB_Name_Table"/>
    <w:rsid w:val="005B6C93"/>
    <w:pPr>
      <w:keepNext/>
      <w:numPr>
        <w:numId w:val="7"/>
      </w:numPr>
      <w:spacing w:before="240" w:after="120"/>
    </w:pPr>
    <w:rPr>
      <w:rFonts w:eastAsia="Times New Roman"/>
      <w:b/>
      <w:szCs w:val="20"/>
    </w:rPr>
  </w:style>
  <w:style w:type="character" w:customStyle="1" w:styleId="aff0">
    <w:name w:val="Абзац списка Знак"/>
    <w:link w:val="aff"/>
    <w:uiPriority w:val="34"/>
    <w:rsid w:val="005B6C93"/>
  </w:style>
  <w:style w:type="character" w:customStyle="1" w:styleId="FontStyle206">
    <w:name w:val="Font Style206"/>
    <w:uiPriority w:val="99"/>
    <w:rsid w:val="004F15A5"/>
    <w:rPr>
      <w:rFonts w:ascii="Arial" w:hAnsi="Arial" w:cs="Arial"/>
      <w:b/>
      <w:bCs/>
      <w:i/>
      <w:iCs/>
      <w:color w:val="000000"/>
      <w:sz w:val="24"/>
      <w:szCs w:val="24"/>
    </w:rPr>
  </w:style>
  <w:style w:type="paragraph" w:customStyle="1" w:styleId="affff8">
    <w:name w:val="Кнопка"/>
    <w:basedOn w:val="a2"/>
    <w:next w:val="a2"/>
    <w:link w:val="affff9"/>
    <w:qFormat/>
    <w:rsid w:val="004F15A5"/>
    <w:pPr>
      <w:framePr w:wrap="around" w:hAnchor="margin" w:y="1"/>
      <w:widowControl w:val="0"/>
      <w:shd w:val="clear" w:color="auto" w:fill="F2F2F2"/>
      <w:suppressAutoHyphens/>
      <w:spacing w:line="360" w:lineRule="auto"/>
      <w:ind w:firstLine="851"/>
    </w:pPr>
    <w:rPr>
      <w:rFonts w:eastAsia="Times New Roman"/>
      <w:spacing w:val="10"/>
      <w:kern w:val="24"/>
      <w:szCs w:val="20"/>
      <w:bdr w:val="single" w:sz="4" w:space="0" w:color="404040"/>
      <w:shd w:val="clear" w:color="auto" w:fill="FFFFFF"/>
    </w:rPr>
  </w:style>
  <w:style w:type="character" w:customStyle="1" w:styleId="affff9">
    <w:name w:val="Кнопка Знак"/>
    <w:link w:val="affff8"/>
    <w:rsid w:val="004F15A5"/>
    <w:rPr>
      <w:rFonts w:ascii="Times New Roman" w:eastAsia="Times New Roman" w:hAnsi="Times New Roman"/>
      <w:spacing w:val="10"/>
      <w:kern w:val="24"/>
      <w:szCs w:val="20"/>
      <w:bdr w:val="single" w:sz="4" w:space="0" w:color="404040"/>
      <w:shd w:val="clear" w:color="auto" w:fill="F2F2F2"/>
    </w:rPr>
  </w:style>
  <w:style w:type="paragraph" w:customStyle="1" w:styleId="affffa">
    <w:name w:val="Термин"/>
    <w:basedOn w:val="a2"/>
    <w:link w:val="affffb"/>
    <w:qFormat/>
    <w:rsid w:val="004F15A5"/>
    <w:pPr>
      <w:widowControl w:val="0"/>
      <w:spacing w:line="360" w:lineRule="auto"/>
      <w:ind w:firstLine="851"/>
    </w:pPr>
    <w:rPr>
      <w:rFonts w:eastAsia="Times New Roman"/>
      <w:spacing w:val="20"/>
      <w:szCs w:val="20"/>
    </w:rPr>
  </w:style>
  <w:style w:type="character" w:customStyle="1" w:styleId="affffb">
    <w:name w:val="Термин Знак"/>
    <w:link w:val="affffa"/>
    <w:rsid w:val="004F15A5"/>
    <w:rPr>
      <w:rFonts w:ascii="Times New Roman" w:eastAsia="Times New Roman" w:hAnsi="Times New Roman"/>
      <w:spacing w:val="20"/>
      <w:sz w:val="28"/>
      <w:szCs w:val="20"/>
    </w:rPr>
  </w:style>
  <w:style w:type="paragraph" w:styleId="25">
    <w:name w:val="Body Text Indent 2"/>
    <w:basedOn w:val="a2"/>
    <w:link w:val="26"/>
    <w:rsid w:val="00696601"/>
    <w:pPr>
      <w:widowControl w:val="0"/>
      <w:spacing w:after="120" w:line="480" w:lineRule="auto"/>
      <w:ind w:left="283" w:firstLine="851"/>
    </w:pPr>
    <w:rPr>
      <w:rFonts w:eastAsia="Times New Roman"/>
      <w:szCs w:val="20"/>
    </w:rPr>
  </w:style>
  <w:style w:type="character" w:customStyle="1" w:styleId="26">
    <w:name w:val="Основной текст с отступом 2 Знак"/>
    <w:basedOn w:val="a3"/>
    <w:link w:val="25"/>
    <w:rsid w:val="00696601"/>
    <w:rPr>
      <w:rFonts w:eastAsia="Times New Roman"/>
      <w:szCs w:val="20"/>
    </w:rPr>
  </w:style>
  <w:style w:type="paragraph" w:customStyle="1" w:styleId="PreformattedText">
    <w:name w:val="Preformatted Text"/>
    <w:basedOn w:val="a2"/>
    <w:qFormat/>
    <w:rsid w:val="00914BCC"/>
    <w:pPr>
      <w:widowControl w:val="0"/>
      <w:suppressAutoHyphens/>
      <w:ind w:firstLine="0"/>
      <w:jc w:val="left"/>
    </w:pPr>
    <w:rPr>
      <w:rFonts w:ascii="Liberation Mono" w:eastAsia="Liberation Mono" w:hAnsi="Liberation Mono" w:cs="Liberation Mono"/>
      <w:sz w:val="20"/>
      <w:szCs w:val="20"/>
      <w:lang w:val="en-US" w:eastAsia="zh-CN" w:bidi="hi-IN"/>
    </w:rPr>
  </w:style>
  <w:style w:type="character" w:styleId="affffc">
    <w:name w:val="FollowedHyperlink"/>
    <w:basedOn w:val="a3"/>
    <w:uiPriority w:val="99"/>
    <w:semiHidden/>
    <w:unhideWhenUsed/>
    <w:rsid w:val="0021528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510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82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9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4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8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0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1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0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6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9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6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46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emf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emf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emf"/><Relationship Id="rId135" Type="http://schemas.openxmlformats.org/officeDocument/2006/relationships/image" Target="media/image127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emf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header" Target="head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emf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emf"/><Relationship Id="rId16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ir\&#1056;&#1072;&#1073;&#1086;&#1095;&#1080;&#1081;%20&#1089;&#1090;&#1086;&#1083;\&#1064;&#1072;&#1073;&#1083;&#1086;&#1085;2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932CEF-F744-4F03-A5E0-38487A478E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Шаблон2.dotx</Template>
  <TotalTime>1122</TotalTime>
  <Pages>1</Pages>
  <Words>11924</Words>
  <Characters>67973</Characters>
  <Application>Microsoft Office Word</Application>
  <DocSecurity>0</DocSecurity>
  <Lines>566</Lines>
  <Paragraphs>159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Руководство системного программиста ч.2</vt:lpstr>
    </vt:vector>
  </TitlesOfParts>
  <Company>diakov.net</Company>
  <LinksUpToDate>false</LinksUpToDate>
  <CharactersWithSpaces>79738</CharactersWithSpaces>
  <SharedDoc>false</SharedDoc>
  <HLinks>
    <vt:vector size="414" baseType="variant">
      <vt:variant>
        <vt:i4>2031676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_Toc468087895</vt:lpwstr>
      </vt:variant>
      <vt:variant>
        <vt:i4>2031676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_Toc468087894</vt:lpwstr>
      </vt:variant>
      <vt:variant>
        <vt:i4>2031676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_Toc468087893</vt:lpwstr>
      </vt:variant>
      <vt:variant>
        <vt:i4>2031676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_Toc468087892</vt:lpwstr>
      </vt:variant>
      <vt:variant>
        <vt:i4>2031676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_Toc468087891</vt:lpwstr>
      </vt:variant>
      <vt:variant>
        <vt:i4>2031676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_Toc468087890</vt:lpwstr>
      </vt:variant>
      <vt:variant>
        <vt:i4>1966140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_Toc468087889</vt:lpwstr>
      </vt:variant>
      <vt:variant>
        <vt:i4>1966140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_Toc468087888</vt:lpwstr>
      </vt:variant>
      <vt:variant>
        <vt:i4>1966140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_Toc468087887</vt:lpwstr>
      </vt:variant>
      <vt:variant>
        <vt:i4>1966140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_Toc468087886</vt:lpwstr>
      </vt:variant>
      <vt:variant>
        <vt:i4>1966140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_Toc468087885</vt:lpwstr>
      </vt:variant>
      <vt:variant>
        <vt:i4>1966140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_Toc468087884</vt:lpwstr>
      </vt:variant>
      <vt:variant>
        <vt:i4>1966140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_Toc468087883</vt:lpwstr>
      </vt:variant>
      <vt:variant>
        <vt:i4>1966140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_Toc468087882</vt:lpwstr>
      </vt:variant>
      <vt:variant>
        <vt:i4>1966140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_Toc468087881</vt:lpwstr>
      </vt:variant>
      <vt:variant>
        <vt:i4>1966140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_Toc468087880</vt:lpwstr>
      </vt:variant>
      <vt:variant>
        <vt:i4>1114172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_Toc468087879</vt:lpwstr>
      </vt:variant>
      <vt:variant>
        <vt:i4>1114172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_Toc468087878</vt:lpwstr>
      </vt:variant>
      <vt:variant>
        <vt:i4>1114172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_Toc468087877</vt:lpwstr>
      </vt:variant>
      <vt:variant>
        <vt:i4>1114172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_Toc468087876</vt:lpwstr>
      </vt:variant>
      <vt:variant>
        <vt:i4>1114172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_Toc468087875</vt:lpwstr>
      </vt:variant>
      <vt:variant>
        <vt:i4>1114172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_Toc468087874</vt:lpwstr>
      </vt:variant>
      <vt:variant>
        <vt:i4>1114172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_Toc468087873</vt:lpwstr>
      </vt:variant>
      <vt:variant>
        <vt:i4>1114172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_Toc468087872</vt:lpwstr>
      </vt:variant>
      <vt:variant>
        <vt:i4>1114172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_Toc468087871</vt:lpwstr>
      </vt:variant>
      <vt:variant>
        <vt:i4>1114172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_Toc468087870</vt:lpwstr>
      </vt:variant>
      <vt:variant>
        <vt:i4>1048636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_Toc468087869</vt:lpwstr>
      </vt:variant>
      <vt:variant>
        <vt:i4>1048636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_Toc468087868</vt:lpwstr>
      </vt:variant>
      <vt:variant>
        <vt:i4>1048636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_Toc468087867</vt:lpwstr>
      </vt:variant>
      <vt:variant>
        <vt:i4>1048636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_Toc468087866</vt:lpwstr>
      </vt:variant>
      <vt:variant>
        <vt:i4>1048636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_Toc468087865</vt:lpwstr>
      </vt:variant>
      <vt:variant>
        <vt:i4>1048636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_Toc468087864</vt:lpwstr>
      </vt:variant>
      <vt:variant>
        <vt:i4>1048636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_Toc468087863</vt:lpwstr>
      </vt:variant>
      <vt:variant>
        <vt:i4>1048636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_Toc468087862</vt:lpwstr>
      </vt:variant>
      <vt:variant>
        <vt:i4>1048636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_Toc468087861</vt:lpwstr>
      </vt:variant>
      <vt:variant>
        <vt:i4>1048636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_Toc468087860</vt:lpwstr>
      </vt:variant>
      <vt:variant>
        <vt:i4>1245244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_Toc468087859</vt:lpwstr>
      </vt:variant>
      <vt:variant>
        <vt:i4>1245244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_Toc468087858</vt:lpwstr>
      </vt:variant>
      <vt:variant>
        <vt:i4>1245244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_Toc468087857</vt:lpwstr>
      </vt:variant>
      <vt:variant>
        <vt:i4>1245244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_Toc468087856</vt:lpwstr>
      </vt:variant>
      <vt:variant>
        <vt:i4>1245244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_Toc468087855</vt:lpwstr>
      </vt:variant>
      <vt:variant>
        <vt:i4>1245244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_Toc468087854</vt:lpwstr>
      </vt:variant>
      <vt:variant>
        <vt:i4>1245244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_Toc468087853</vt:lpwstr>
      </vt:variant>
      <vt:variant>
        <vt:i4>1245244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_Toc468087852</vt:lpwstr>
      </vt:variant>
      <vt:variant>
        <vt:i4>1245244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_Toc468087851</vt:lpwstr>
      </vt:variant>
      <vt:variant>
        <vt:i4>1245244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_Toc468087850</vt:lpwstr>
      </vt:variant>
      <vt:variant>
        <vt:i4>1179708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_Toc468087849</vt:lpwstr>
      </vt:variant>
      <vt:variant>
        <vt:i4>1179708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_Toc468087848</vt:lpwstr>
      </vt:variant>
      <vt:variant>
        <vt:i4>1179708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_Toc468087847</vt:lpwstr>
      </vt:variant>
      <vt:variant>
        <vt:i4>1179708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_Toc468087846</vt:lpwstr>
      </vt:variant>
      <vt:variant>
        <vt:i4>1179708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_Toc468087845</vt:lpwstr>
      </vt:variant>
      <vt:variant>
        <vt:i4>1179708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_Toc468087844</vt:lpwstr>
      </vt:variant>
      <vt:variant>
        <vt:i4>1179708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_Toc468087843</vt:lpwstr>
      </vt:variant>
      <vt:variant>
        <vt:i4>1179708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_Toc468087842</vt:lpwstr>
      </vt:variant>
      <vt:variant>
        <vt:i4>1179708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_Toc468087841</vt:lpwstr>
      </vt:variant>
      <vt:variant>
        <vt:i4>1179708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_Toc468087840</vt:lpwstr>
      </vt:variant>
      <vt:variant>
        <vt:i4>1376316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_Toc468087839</vt:lpwstr>
      </vt:variant>
      <vt:variant>
        <vt:i4>1376316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_Toc468087838</vt:lpwstr>
      </vt:variant>
      <vt:variant>
        <vt:i4>1376316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_Toc468087837</vt:lpwstr>
      </vt:variant>
      <vt:variant>
        <vt:i4>1376316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_Toc468087836</vt:lpwstr>
      </vt:variant>
      <vt:variant>
        <vt:i4>1376316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_Toc468087835</vt:lpwstr>
      </vt:variant>
      <vt:variant>
        <vt:i4>1376316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_Toc468087834</vt:lpwstr>
      </vt:variant>
      <vt:variant>
        <vt:i4>1376316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_Toc468087833</vt:lpwstr>
      </vt:variant>
      <vt:variant>
        <vt:i4>1376316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_Toc468087832</vt:lpwstr>
      </vt:variant>
      <vt:variant>
        <vt:i4>1376316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_Toc468087831</vt:lpwstr>
      </vt:variant>
      <vt:variant>
        <vt:i4>1376316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_Toc468087830</vt:lpwstr>
      </vt:variant>
      <vt:variant>
        <vt:i4>1310780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_Toc468087829</vt:lpwstr>
      </vt:variant>
      <vt:variant>
        <vt:i4>1310780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_Toc468087828</vt:lpwstr>
      </vt:variant>
      <vt:variant>
        <vt:i4>1310780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_Toc468087827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Руководство системного программиста ч.2</dc:title>
  <dc:subject>Сервер ТМ</dc:subject>
  <dc:creator>Кульман В.Ю.</dc:creator>
  <cp:lastModifiedBy>Ерохина Р.А.</cp:lastModifiedBy>
  <cp:revision>695</cp:revision>
  <cp:lastPrinted>2025-04-02T09:07:00Z</cp:lastPrinted>
  <dcterms:created xsi:type="dcterms:W3CDTF">2025-04-03T13:53:00Z</dcterms:created>
  <dcterms:modified xsi:type="dcterms:W3CDTF">2025-04-17T10:42:00Z</dcterms:modified>
</cp:coreProperties>
</file>